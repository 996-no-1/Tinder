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8" w:rsidRPr="00B26AE0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>
        <w:rPr>
          <w:rFonts w:ascii="微软雅黑" w:eastAsia="微软雅黑" w:hAnsi="微软雅黑" w:hint="eastAsia"/>
          <w:b/>
        </w:rPr>
        <w:t>日期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0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44421C">
            <w:rPr>
              <w:rFonts w:ascii="微软雅黑" w:eastAsia="微软雅黑" w:hAnsi="微软雅黑" w:hint="eastAsia"/>
            </w:rPr>
            <w:t>2019年7月10日星期三</w:t>
          </w:r>
        </w:sdtContent>
      </w:sdt>
    </w:p>
    <w:p w:rsidR="005E4AC8" w:rsidRPr="000E5998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0E5998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0T15:3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2B4B34">
            <w:rPr>
              <w:rFonts w:ascii="微软雅黑" w:eastAsia="微软雅黑" w:hAnsi="微软雅黑" w:hint="eastAsia"/>
            </w:rPr>
            <w:t>15时30分</w:t>
          </w:r>
        </w:sdtContent>
      </w:sdt>
      <w:r w:rsidR="005E4AC8" w:rsidRPr="000E5998">
        <w:rPr>
          <w:rFonts w:ascii="微软雅黑" w:eastAsia="微软雅黑" w:hAnsi="微软雅黑" w:hint="eastAsia"/>
        </w:rPr>
        <w:t xml:space="preserve"> 至</w:t>
      </w:r>
      <w:r w:rsidR="005E4AC8">
        <w:rPr>
          <w:rFonts w:ascii="微软雅黑" w:eastAsia="微软雅黑" w:hAnsi="微软雅黑" w:hint="eastAsia"/>
        </w:rPr>
        <w:t xml:space="preserve">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0T15:4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2B4B34">
            <w:rPr>
              <w:rFonts w:ascii="微软雅黑" w:eastAsia="微软雅黑" w:hAnsi="微软雅黑" w:hint="eastAsia"/>
            </w:rPr>
            <w:t>15时40分</w:t>
          </w:r>
        </w:sdtContent>
      </w:sdt>
    </w:p>
    <w:p w:rsidR="005E4AC8" w:rsidRPr="00E02647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E02647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44421C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>
        <w:rPr>
          <w:rFonts w:ascii="微软雅黑" w:eastAsia="微软雅黑" w:hAnsi="微软雅黑"/>
        </w:rPr>
        <w:tab/>
      </w:r>
    </w:p>
    <w:p w:rsidR="005E4AC8" w:rsidRPr="00B26AD0" w:rsidRDefault="00B26AE0" w:rsidP="0016457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</w:t>
      </w:r>
      <w:r w:rsidR="005E4AC8" w:rsidRPr="00E02647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44421C">
            <w:rPr>
              <w:rFonts w:ascii="微软雅黑" w:eastAsia="微软雅黑" w:hAnsi="微软雅黑" w:hint="eastAsia"/>
              <w:szCs w:val="21"/>
            </w:rPr>
            <w:t>张健鹏</w:t>
          </w:r>
        </w:sdtContent>
      </w:sdt>
    </w:p>
    <w:p w:rsidR="005E4AC8" w:rsidRPr="00E02647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hAnsi="微软雅黑" w:hint="eastAsia"/>
          </w:rPr>
          <w:alias w:val="请输入文档名称"/>
          <w:tag w:val="请输入文档名称"/>
          <w:id w:val="-1285487132"/>
          <w:placeholder>
            <w:docPart w:val="BE486B7BB48D43F480A7FA686DCEF21B"/>
          </w:placeholder>
        </w:sdtPr>
        <w:sdtEndPr>
          <w:rPr>
            <w:rFonts w:eastAsia="微软雅黑"/>
          </w:rPr>
        </w:sdtEndPr>
        <w:sdtContent>
          <w:sdt>
            <w:sdtPr>
              <w:rPr>
                <w:rFonts w:ascii="微软雅黑" w:eastAsia="微软雅黑" w:hAnsi="微软雅黑" w:hint="eastAsia"/>
              </w:rPr>
              <w:alias w:val="请选择中文名称"/>
              <w:tag w:val="请选择中文名称"/>
              <w:id w:val="180174551"/>
              <w:placeholder>
                <w:docPart w:val="FA44F85EA40F442F90CD4F3B1CEAF917"/>
              </w:placeholder>
              <w:dropDownList>
                <w:listItem w:displayText="选择一项" w:value="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  <w:listItem w:displayText="软件配置管理计划" w:value="软件配置管理计划"/>
              </w:dropDownList>
            </w:sdtPr>
            <w:sdtEndPr/>
            <w:sdtContent>
              <w:r w:rsidR="00120964">
                <w:rPr>
                  <w:rFonts w:ascii="微软雅黑" w:eastAsia="微软雅黑" w:hAnsi="微软雅黑" w:hint="eastAsia"/>
                </w:rPr>
                <w:t>软件文档规范</w:t>
              </w:r>
            </w:sdtContent>
          </w:sdt>
        </w:sdtContent>
      </w:sdt>
      <w:r w:rsidR="00B26AD0" w:rsidRPr="00B26AD0">
        <w:rPr>
          <w:rFonts w:ascii="微软雅黑" w:eastAsia="微软雅黑" w:hAnsi="微软雅黑"/>
          <w:b/>
        </w:rPr>
        <w:t xml:space="preserve"> </w:t>
      </w:r>
    </w:p>
    <w:p w:rsidR="001A3D17" w:rsidRPr="00967C08" w:rsidRDefault="00B26AE0" w:rsidP="00B26AD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p w:rsidR="00B26AD0" w:rsidRDefault="00B26AD0" w:rsidP="001A3D17">
      <w:pPr>
        <w:ind w:firstLineChars="200" w:firstLine="420"/>
        <w:rPr>
          <w:rFonts w:ascii="微软雅黑" w:hAnsi="微软雅黑"/>
        </w:rPr>
      </w:pPr>
      <w:r w:rsidRPr="00ED2726">
        <w:rPr>
          <w:rFonts w:ascii="微软雅黑" w:hAnsi="微软雅黑"/>
        </w:rPr>
        <w:t>NPUSS</w:t>
      </w:r>
      <w:r w:rsidRPr="00ED2726">
        <w:rPr>
          <w:rFonts w:ascii="微软雅黑" w:hAnsi="微软雅黑" w:hint="eastAsia"/>
        </w:rPr>
        <w:t>-</w:t>
      </w:r>
      <w:r w:rsidRPr="00ED2726">
        <w:rPr>
          <w:rFonts w:ascii="微软雅黑" w:hAnsi="微软雅黑"/>
        </w:rPr>
        <w:t>T</w:t>
      </w:r>
      <w:r w:rsidRPr="00ED2726">
        <w:rPr>
          <w:rFonts w:ascii="微软雅黑" w:hAnsi="微软雅黑" w:hint="eastAsia"/>
        </w:rPr>
        <w:t xml:space="preserve">inder </w:t>
      </w:r>
      <w:r w:rsidR="008B1317">
        <w:rPr>
          <w:rFonts w:ascii="微软雅黑" w:hAnsi="微软雅黑"/>
        </w:rPr>
        <w:t>–</w:t>
      </w:r>
      <w:sdt>
        <w:sdtPr>
          <w:rPr>
            <w:rFonts w:ascii="微软雅黑" w:eastAsia="微软雅黑" w:hAnsi="微软雅黑" w:hint="eastAsia"/>
          </w:rPr>
          <w:alias w:val="请选择英文缩写"/>
          <w:tag w:val="请选择英文缩写"/>
          <w:id w:val="-472369086"/>
          <w:placeholder>
            <w:docPart w:val="A39315F1E74C4B019D314FBA6B3BDE26"/>
          </w:placeholder>
          <w:dropDownList>
            <w:listItem w:displayText="选择一项" w:value="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  <w:listItem w:displayText="SCMP" w:value="SCMP"/>
          </w:dropDownList>
        </w:sdtPr>
        <w:sdtEndPr/>
        <w:sdtContent>
          <w:r w:rsidR="00120964">
            <w:rPr>
              <w:rFonts w:ascii="微软雅黑" w:eastAsia="微软雅黑" w:hAnsi="微软雅黑" w:hint="eastAsia"/>
            </w:rPr>
            <w:t>SDS</w:t>
          </w:r>
        </w:sdtContent>
      </w:sdt>
      <w:r w:rsidR="00326110">
        <w:rPr>
          <w:rFonts w:ascii="微软雅黑" w:hAnsi="微软雅黑" w:hint="eastAsia"/>
        </w:rPr>
        <w:t xml:space="preserve"> </w:t>
      </w:r>
      <w:r w:rsidR="008B1317">
        <w:rPr>
          <w:rFonts w:ascii="微软雅黑" w:hAnsi="微软雅黑" w:hint="eastAsia"/>
        </w:rPr>
        <w:t>-</w:t>
      </w:r>
      <w:r w:rsidR="008B1317" w:rsidRPr="008B1317">
        <w:rPr>
          <w:rFonts w:ascii="微软雅黑" w:hAnsi="微软雅黑" w:hint="eastAsia"/>
        </w:rPr>
        <w:t xml:space="preserve"> 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A05F81">
            <w:rPr>
              <w:rFonts w:ascii="微软雅黑" w:hAnsi="微软雅黑" w:hint="eastAsia"/>
            </w:rPr>
            <w:t>1.0</w:t>
          </w:r>
        </w:sdtContent>
      </w:sdt>
      <w:r w:rsidR="00A05F81">
        <w:rPr>
          <w:rFonts w:ascii="微软雅黑" w:hAnsi="微软雅黑" w:hint="eastAsia"/>
        </w:rPr>
        <w:t>(E)</w:t>
      </w:r>
    </w:p>
    <w:p w:rsidR="005E4AC8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id w:val="1000552601"/>
        <w:placeholder>
          <w:docPart w:val="28AE230219C841B5AF3387D9A186F034"/>
        </w:placeholder>
      </w:sdtPr>
      <w:sdtEndPr>
        <w:rPr>
          <w:rFonts w:ascii="微软雅黑" w:eastAsia="微软雅黑" w:hAnsi="微软雅黑"/>
        </w:rPr>
      </w:sdtEndPr>
      <w:sdtContent>
        <w:bookmarkStart w:id="0" w:name="_GoBack" w:displacedByCustomXml="prev"/>
        <w:bookmarkEnd w:id="0" w:displacedByCustomXml="prev"/>
        <w:p w:rsidR="006874D8" w:rsidRDefault="006874D8" w:rsidP="006874D8">
          <w:pPr>
            <w:pStyle w:val="a8"/>
            <w:ind w:left="840" w:firstLineChars="0" w:firstLine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无意见</w:t>
          </w:r>
        </w:p>
        <w:p w:rsidR="005E4AC8" w:rsidRPr="00415AE1" w:rsidRDefault="006874D8" w:rsidP="00E21D76">
          <w:pPr>
            <w:rPr>
              <w:rFonts w:ascii="微软雅黑" w:eastAsia="微软雅黑" w:hAnsi="微软雅黑"/>
            </w:rPr>
          </w:pPr>
        </w:p>
      </w:sdtContent>
    </w:sdt>
    <w:p w:rsidR="00C81502" w:rsidRPr="008E31C0" w:rsidRDefault="00C81502">
      <w:pPr>
        <w:rPr>
          <w:rFonts w:ascii="微软雅黑" w:eastAsia="微软雅黑" w:hAnsi="Verdana"/>
        </w:rPr>
      </w:pPr>
    </w:p>
    <w:sectPr w:rsidR="00C81502" w:rsidRPr="008E31C0" w:rsidSect="005E4AC8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8A4" w:rsidRDefault="00F358A4" w:rsidP="00693E19">
      <w:r>
        <w:separator/>
      </w:r>
    </w:p>
  </w:endnote>
  <w:endnote w:type="continuationSeparator" w:id="0">
    <w:p w:rsidR="00F358A4" w:rsidRDefault="00F358A4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FD" w:rsidRPr="00775C4E" w:rsidRDefault="00B572FD" w:rsidP="00B572FD">
    <w:pPr>
      <w:pStyle w:val="a4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6874D8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6874D8">
      <w:rPr>
        <w:rFonts w:ascii="微软雅黑" w:hAnsi="微软雅黑"/>
        <w:noProof/>
      </w:rPr>
      <w:t>1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:rsidR="00395EB3" w:rsidRPr="00B572FD" w:rsidRDefault="00395EB3" w:rsidP="00B572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8A4" w:rsidRDefault="00F358A4" w:rsidP="00693E19">
      <w:r>
        <w:separator/>
      </w:r>
    </w:p>
  </w:footnote>
  <w:footnote w:type="continuationSeparator" w:id="0">
    <w:p w:rsidR="00F358A4" w:rsidRDefault="00F358A4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ascii="微软雅黑" w:hAnsi="微软雅黑" w:hint="eastAsia"/>
      </w:rPr>
      <w:t xml:space="preserve"> </w:t>
    </w:r>
    <w:r w:rsidR="001E6655">
      <w:rPr>
        <w:rFonts w:ascii="微软雅黑" w:hAnsi="微软雅黑" w:hint="eastAsia"/>
      </w:rPr>
      <w:tab/>
    </w:r>
    <w:r w:rsidR="001E6655">
      <w:rPr>
        <w:rFonts w:ascii="微软雅黑" w:hAnsi="微软雅黑" w:hint="eastAsia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06199"/>
    <w:rsid w:val="00012DBE"/>
    <w:rsid w:val="00016387"/>
    <w:rsid w:val="0003140A"/>
    <w:rsid w:val="00051494"/>
    <w:rsid w:val="00061C1B"/>
    <w:rsid w:val="00061DB2"/>
    <w:rsid w:val="000C4DD1"/>
    <w:rsid w:val="000C60B4"/>
    <w:rsid w:val="000E3F10"/>
    <w:rsid w:val="000E474A"/>
    <w:rsid w:val="00120964"/>
    <w:rsid w:val="00122993"/>
    <w:rsid w:val="00132D7F"/>
    <w:rsid w:val="00132E03"/>
    <w:rsid w:val="0015169E"/>
    <w:rsid w:val="0016457A"/>
    <w:rsid w:val="0018554A"/>
    <w:rsid w:val="001A3D17"/>
    <w:rsid w:val="001B408D"/>
    <w:rsid w:val="001B5C87"/>
    <w:rsid w:val="001C0441"/>
    <w:rsid w:val="001C05BC"/>
    <w:rsid w:val="001D36A3"/>
    <w:rsid w:val="001E6655"/>
    <w:rsid w:val="002104B3"/>
    <w:rsid w:val="002258DC"/>
    <w:rsid w:val="002551BD"/>
    <w:rsid w:val="00257360"/>
    <w:rsid w:val="002669F2"/>
    <w:rsid w:val="002B4B34"/>
    <w:rsid w:val="002B57FF"/>
    <w:rsid w:val="002C6F4A"/>
    <w:rsid w:val="002F4896"/>
    <w:rsid w:val="00326110"/>
    <w:rsid w:val="00360016"/>
    <w:rsid w:val="00361868"/>
    <w:rsid w:val="00362D66"/>
    <w:rsid w:val="00395EB3"/>
    <w:rsid w:val="00397EB2"/>
    <w:rsid w:val="00411482"/>
    <w:rsid w:val="00420DD8"/>
    <w:rsid w:val="0042109F"/>
    <w:rsid w:val="004338A2"/>
    <w:rsid w:val="0044421C"/>
    <w:rsid w:val="00450BA4"/>
    <w:rsid w:val="00452D0F"/>
    <w:rsid w:val="00480FDF"/>
    <w:rsid w:val="004A4BFE"/>
    <w:rsid w:val="004D139F"/>
    <w:rsid w:val="005743F2"/>
    <w:rsid w:val="005A19B2"/>
    <w:rsid w:val="005A46D0"/>
    <w:rsid w:val="005B16AB"/>
    <w:rsid w:val="005B2B27"/>
    <w:rsid w:val="005B3DBF"/>
    <w:rsid w:val="005E339C"/>
    <w:rsid w:val="005E4AC8"/>
    <w:rsid w:val="006601F2"/>
    <w:rsid w:val="006647C4"/>
    <w:rsid w:val="00675548"/>
    <w:rsid w:val="006874D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B7701"/>
    <w:rsid w:val="007D60D9"/>
    <w:rsid w:val="007F3C15"/>
    <w:rsid w:val="00802AE2"/>
    <w:rsid w:val="008075C6"/>
    <w:rsid w:val="008102C2"/>
    <w:rsid w:val="00832E1D"/>
    <w:rsid w:val="00870C63"/>
    <w:rsid w:val="00871F58"/>
    <w:rsid w:val="00884BC0"/>
    <w:rsid w:val="00893767"/>
    <w:rsid w:val="0089498A"/>
    <w:rsid w:val="00896337"/>
    <w:rsid w:val="008A0712"/>
    <w:rsid w:val="008B1317"/>
    <w:rsid w:val="008D1186"/>
    <w:rsid w:val="008E31C0"/>
    <w:rsid w:val="00912108"/>
    <w:rsid w:val="00925FAE"/>
    <w:rsid w:val="009452E6"/>
    <w:rsid w:val="00950205"/>
    <w:rsid w:val="00951450"/>
    <w:rsid w:val="009556A1"/>
    <w:rsid w:val="0095714F"/>
    <w:rsid w:val="00967C08"/>
    <w:rsid w:val="00994F39"/>
    <w:rsid w:val="009B7F50"/>
    <w:rsid w:val="009C79EA"/>
    <w:rsid w:val="009F7352"/>
    <w:rsid w:val="00A01AD5"/>
    <w:rsid w:val="00A05F81"/>
    <w:rsid w:val="00A12CCC"/>
    <w:rsid w:val="00A26035"/>
    <w:rsid w:val="00A34F93"/>
    <w:rsid w:val="00A4026C"/>
    <w:rsid w:val="00A5176E"/>
    <w:rsid w:val="00A746B3"/>
    <w:rsid w:val="00A75D92"/>
    <w:rsid w:val="00AA3872"/>
    <w:rsid w:val="00B13A7E"/>
    <w:rsid w:val="00B22F82"/>
    <w:rsid w:val="00B2628E"/>
    <w:rsid w:val="00B26AD0"/>
    <w:rsid w:val="00B26AE0"/>
    <w:rsid w:val="00B313AB"/>
    <w:rsid w:val="00B34DCB"/>
    <w:rsid w:val="00B40356"/>
    <w:rsid w:val="00B572FD"/>
    <w:rsid w:val="00B636DC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26994"/>
    <w:rsid w:val="00D337D6"/>
    <w:rsid w:val="00D338DD"/>
    <w:rsid w:val="00D563A4"/>
    <w:rsid w:val="00D73DD7"/>
    <w:rsid w:val="00D80D66"/>
    <w:rsid w:val="00DB55C8"/>
    <w:rsid w:val="00E008F0"/>
    <w:rsid w:val="00E21D76"/>
    <w:rsid w:val="00E5210A"/>
    <w:rsid w:val="00EA4D9C"/>
    <w:rsid w:val="00EA68D1"/>
    <w:rsid w:val="00EE33AB"/>
    <w:rsid w:val="00F10F67"/>
    <w:rsid w:val="00F30E85"/>
    <w:rsid w:val="00F34760"/>
    <w:rsid w:val="00F358A4"/>
    <w:rsid w:val="00F96FB4"/>
    <w:rsid w:val="00FD4DBB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FAEBC-5390-429C-8195-007ECC6BC6DB}"/>
      </w:docPartPr>
      <w:docPartBody>
        <w:p w:rsidR="0000462C" w:rsidRDefault="00995B60">
          <w:pPr>
            <w:pStyle w:val="28AE230219C841B5AF3387D9A186F03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E486B7BB48D43F480A7FA686DCEF2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E83709-0C51-4A81-8431-ECCF41AD1D7B}"/>
      </w:docPartPr>
      <w:docPartBody>
        <w:p w:rsidR="0017568B" w:rsidRDefault="003F60DB" w:rsidP="003F60DB">
          <w:pPr>
            <w:pStyle w:val="BE486B7BB48D43F480A7FA686DCEF21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A44F85EA40F442F90CD4F3B1CEAF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A2843-04FD-4CCF-9B61-06530C464002}"/>
      </w:docPartPr>
      <w:docPartBody>
        <w:p w:rsidR="0017568B" w:rsidRDefault="003F60DB" w:rsidP="003F60DB">
          <w:pPr>
            <w:pStyle w:val="FA44F85EA40F442F90CD4F3B1CEAF917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9315F1E74C4B019D314FBA6B3BDE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C4D3AD-9A26-4753-8C77-57E17C634152}"/>
      </w:docPartPr>
      <w:docPartBody>
        <w:p w:rsidR="0017568B" w:rsidRDefault="003F60DB" w:rsidP="003F60DB">
          <w:pPr>
            <w:pStyle w:val="A39315F1E74C4B019D314FBA6B3BDE2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C3255"/>
    <w:rsid w:val="003F60DB"/>
    <w:rsid w:val="0043065E"/>
    <w:rsid w:val="005D2B1F"/>
    <w:rsid w:val="0065106A"/>
    <w:rsid w:val="00923735"/>
    <w:rsid w:val="00995B60"/>
    <w:rsid w:val="00A52D4F"/>
    <w:rsid w:val="00B00FCD"/>
    <w:rsid w:val="00B56D76"/>
    <w:rsid w:val="00C80CB4"/>
    <w:rsid w:val="00CF2A9E"/>
    <w:rsid w:val="00D124BA"/>
    <w:rsid w:val="00D65126"/>
    <w:rsid w:val="00DE0D2F"/>
    <w:rsid w:val="00DF1972"/>
    <w:rsid w:val="00E331E6"/>
    <w:rsid w:val="00EA6E6F"/>
    <w:rsid w:val="00F20D85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C600B-A107-4658-839E-EEBE5FA7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150</TotalTime>
  <Pages>1</Pages>
  <Words>23</Words>
  <Characters>137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79</cp:revision>
  <dcterms:created xsi:type="dcterms:W3CDTF">2019-03-27T11:55:00Z</dcterms:created>
  <dcterms:modified xsi:type="dcterms:W3CDTF">2019-07-10T07:32:00Z</dcterms:modified>
</cp:coreProperties>
</file>