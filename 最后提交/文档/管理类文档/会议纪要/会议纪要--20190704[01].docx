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851" w:rsidRDefault="0042767C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纪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要</w:t>
      </w:r>
    </w:p>
    <w:p w:rsidR="00222851" w:rsidRDefault="00222851">
      <w:pPr>
        <w:jc w:val="center"/>
        <w:rPr>
          <w:rFonts w:ascii="微软雅黑" w:eastAsia="微软雅黑" w:hAnsi="微软雅黑"/>
        </w:rPr>
      </w:pPr>
    </w:p>
    <w:p w:rsidR="00222851" w:rsidRDefault="004276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4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4</w:t>
          </w:r>
          <w:r>
            <w:rPr>
              <w:rFonts w:ascii="微软雅黑" w:eastAsia="微软雅黑" w:hAnsi="微软雅黑" w:hint="eastAsia"/>
            </w:rPr>
            <w:t>日星期四</w:t>
          </w:r>
        </w:sdtContent>
      </w:sdt>
    </w:p>
    <w:p w:rsidR="00222851" w:rsidRDefault="0042767C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分至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分</w:t>
      </w:r>
    </w:p>
    <w:p w:rsidR="00222851" w:rsidRDefault="0042767C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>
        <w:rPr>
          <w:rFonts w:ascii="微软雅黑" w:eastAsia="微软雅黑" w:hAnsi="微软雅黑" w:hint="eastAsia"/>
        </w:rPr>
        <w:t>315</w:t>
      </w:r>
      <w:r>
        <w:rPr>
          <w:rFonts w:ascii="微软雅黑" w:eastAsia="微软雅黑" w:hAnsi="微软雅黑" w:hint="eastAsia"/>
        </w:rPr>
        <w:t>实验室</w:t>
      </w:r>
    </w:p>
    <w:p w:rsidR="00222851" w:rsidRDefault="004276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Pr="009A359B">
        <w:rPr>
          <w:rFonts w:ascii="微软雅黑" w:eastAsia="微软雅黑" w:hAnsi="微软雅黑" w:hint="eastAsia"/>
          <w:bCs/>
        </w:rPr>
        <w:t>胡品爵</w:t>
      </w:r>
    </w:p>
    <w:p w:rsidR="00222851" w:rsidRDefault="004276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Pr="009A359B">
        <w:rPr>
          <w:rFonts w:ascii="微软雅黑" w:eastAsia="微软雅黑" w:hAnsi="微软雅黑" w:hint="eastAsia"/>
          <w:bCs/>
        </w:rPr>
        <w:t>刘文佳</w:t>
      </w:r>
      <w:r w:rsidRPr="009A359B">
        <w:rPr>
          <w:rFonts w:ascii="微软雅黑" w:eastAsia="微软雅黑" w:hAnsi="微软雅黑" w:hint="eastAsia"/>
          <w:bCs/>
        </w:rPr>
        <w:t xml:space="preserve"> </w:t>
      </w:r>
      <w:r w:rsidRPr="009A359B">
        <w:rPr>
          <w:rFonts w:ascii="微软雅黑" w:eastAsia="微软雅黑" w:hAnsi="微软雅黑" w:hint="eastAsia"/>
          <w:bCs/>
        </w:rPr>
        <w:t>董哲</w:t>
      </w:r>
      <w:bookmarkStart w:id="0" w:name="_GoBack"/>
      <w:bookmarkEnd w:id="0"/>
    </w:p>
    <w:p w:rsidR="00222851" w:rsidRDefault="004276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222851" w:rsidRDefault="0042767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文档任务分配与服务器代码结构设计</w:t>
      </w:r>
    </w:p>
    <w:p w:rsidR="00222851" w:rsidRDefault="0042767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总结前三日完成的文档工作（刘文佳）、工程结构与概要设计（胡品爵、董哲）</w:t>
      </w:r>
    </w:p>
    <w:p w:rsidR="00222851" w:rsidRDefault="004276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222851" w:rsidRDefault="0042767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本次迭代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文档任务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 w:hint="eastAsia"/>
        </w:rPr>
        <w:t>详细</w:t>
      </w:r>
      <w:r>
        <w:rPr>
          <w:rFonts w:ascii="微软雅黑" w:eastAsia="微软雅黑" w:hAnsi="微软雅黑" w:hint="eastAsia"/>
        </w:rPr>
        <w:t>安排，</w:t>
      </w:r>
      <w:r>
        <w:rPr>
          <w:rFonts w:ascii="微软雅黑" w:eastAsia="微软雅黑" w:hAnsi="微软雅黑" w:hint="eastAsia"/>
        </w:rPr>
        <w:t>并对服务器的代码结构进行详细设计</w:t>
      </w:r>
      <w:r>
        <w:rPr>
          <w:rFonts w:ascii="微软雅黑" w:eastAsia="微软雅黑" w:hAnsi="微软雅黑" w:hint="eastAsia"/>
        </w:rPr>
        <w:t>。</w:t>
      </w:r>
    </w:p>
    <w:p w:rsidR="00222851" w:rsidRDefault="004276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222851" w:rsidRDefault="0042767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服务器代码结构胡品爵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董哲设计，详细见工程代码</w:t>
      </w:r>
      <w:r>
        <w:rPr>
          <w:rFonts w:ascii="微软雅黑" w:eastAsia="微软雅黑" w:hAnsi="微软雅黑" w:hint="eastAsia"/>
        </w:rPr>
        <w:t>。</w:t>
      </w:r>
    </w:p>
    <w:p w:rsidR="00222851" w:rsidRDefault="0042767C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由刘文佳进行项目进度报告的编写与后续跟踪。</w:t>
      </w:r>
    </w:p>
    <w:p w:rsidR="00222851" w:rsidRDefault="0042767C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前三日（</w:t>
      </w:r>
      <w:r>
        <w:rPr>
          <w:rFonts w:ascii="微软雅黑" w:eastAsia="微软雅黑" w:hAnsi="Verdana" w:hint="eastAsia"/>
        </w:rPr>
        <w:t>7.1-7.3</w:t>
      </w:r>
      <w:r>
        <w:rPr>
          <w:rFonts w:ascii="微软雅黑" w:eastAsia="微软雅黑" w:hAnsi="Verdana" w:hint="eastAsia"/>
        </w:rPr>
        <w:t>）正在进行的文档工作有：</w:t>
      </w:r>
    </w:p>
    <w:p w:rsidR="00222851" w:rsidRDefault="0042767C">
      <w:pPr>
        <w:ind w:left="420"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《项目进度报告</w:t>
      </w:r>
      <w:r>
        <w:rPr>
          <w:rFonts w:ascii="微软雅黑" w:eastAsia="微软雅黑" w:hAnsi="Verdana" w:hint="eastAsia"/>
        </w:rPr>
        <w:t>0.1</w:t>
      </w:r>
      <w:r>
        <w:rPr>
          <w:rFonts w:ascii="微软雅黑" w:eastAsia="微软雅黑" w:hAnsi="Verdana" w:hint="eastAsia"/>
        </w:rPr>
        <w:t>》、《软件文档规范》、《软件项目规格说明书》、《项目开发日报》</w:t>
      </w:r>
    </w:p>
    <w:sectPr w:rsidR="00222851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67C" w:rsidRDefault="0042767C">
      <w:r>
        <w:separator/>
      </w:r>
    </w:p>
  </w:endnote>
  <w:endnote w:type="continuationSeparator" w:id="0">
    <w:p w:rsidR="0042767C" w:rsidRDefault="0042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51" w:rsidRDefault="0042767C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22851" w:rsidRDefault="00222851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67C" w:rsidRDefault="0042767C">
      <w:r>
        <w:separator/>
      </w:r>
    </w:p>
  </w:footnote>
  <w:footnote w:type="continuationSeparator" w:id="0">
    <w:p w:rsidR="0042767C" w:rsidRDefault="00427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51" w:rsidRDefault="00222851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222851" w:rsidRDefault="0042767C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 Tinder</w:t>
    </w:r>
    <w:r>
      <w:rPr>
        <w:rFonts w:ascii="微软雅黑" w:eastAsia="微软雅黑" w:hAnsi="微软雅黑" w:hint="eastAsia"/>
      </w:rPr>
      <w:t>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064C4"/>
    <w:rsid w:val="00051494"/>
    <w:rsid w:val="00061C1B"/>
    <w:rsid w:val="000E3F10"/>
    <w:rsid w:val="00122993"/>
    <w:rsid w:val="00132E03"/>
    <w:rsid w:val="001A7711"/>
    <w:rsid w:val="001C225E"/>
    <w:rsid w:val="00222851"/>
    <w:rsid w:val="002258DC"/>
    <w:rsid w:val="002340B2"/>
    <w:rsid w:val="002551BD"/>
    <w:rsid w:val="00257360"/>
    <w:rsid w:val="002669F2"/>
    <w:rsid w:val="002B57FF"/>
    <w:rsid w:val="00397EB2"/>
    <w:rsid w:val="00411482"/>
    <w:rsid w:val="0042767C"/>
    <w:rsid w:val="00440B2B"/>
    <w:rsid w:val="00450BA4"/>
    <w:rsid w:val="004A4BFE"/>
    <w:rsid w:val="004D2AA2"/>
    <w:rsid w:val="004F51DF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A359B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477DC"/>
    <w:rsid w:val="00C81502"/>
    <w:rsid w:val="00D709AC"/>
    <w:rsid w:val="00DB55C8"/>
    <w:rsid w:val="00EA68D1"/>
    <w:rsid w:val="00F10F67"/>
    <w:rsid w:val="00F12514"/>
    <w:rsid w:val="00F23953"/>
    <w:rsid w:val="00F30E85"/>
    <w:rsid w:val="00F34760"/>
    <w:rsid w:val="01923D35"/>
    <w:rsid w:val="09DF77F6"/>
    <w:rsid w:val="0CDD4C05"/>
    <w:rsid w:val="15BC752E"/>
    <w:rsid w:val="2DB8059A"/>
    <w:rsid w:val="5B6C0877"/>
    <w:rsid w:val="5DB7431A"/>
    <w:rsid w:val="6D561FE8"/>
    <w:rsid w:val="735A7713"/>
    <w:rsid w:val="73776B5B"/>
    <w:rsid w:val="7BC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AF3316-2519-774B-BA88-E0AFF01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605C6B" w:rsidRDefault="001A7506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1A7506"/>
    <w:rsid w:val="00466D2B"/>
    <w:rsid w:val="004A4F60"/>
    <w:rsid w:val="004F4994"/>
    <w:rsid w:val="00605C6B"/>
    <w:rsid w:val="00620017"/>
    <w:rsid w:val="006C469E"/>
    <w:rsid w:val="00825D3C"/>
    <w:rsid w:val="00930196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E436F-D397-B040-A7A0-E3F82D48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13</cp:revision>
  <dcterms:created xsi:type="dcterms:W3CDTF">2019-07-03T02:33:00Z</dcterms:created>
  <dcterms:modified xsi:type="dcterms:W3CDTF">2019-07-09T12:38:00Z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