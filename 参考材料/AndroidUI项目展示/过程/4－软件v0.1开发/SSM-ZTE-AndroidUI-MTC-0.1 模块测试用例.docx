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Pr="00A90E26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A90E26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A90E26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A90E26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A90E26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19AA2AEB03CC4550A16B2551CF30FE7F"/>
        </w:placeholder>
      </w:sdtPr>
      <w:sdtEndPr/>
      <w:sdtContent>
        <w:p w:rsidR="00A5176E" w:rsidRPr="00A90E26" w:rsidRDefault="007A521C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A90E26">
            <w:rPr>
              <w:rFonts w:ascii="微软雅黑" w:eastAsia="微软雅黑" w:hAnsi="微软雅黑" w:hint="eastAsia"/>
              <w:b/>
              <w:sz w:val="84"/>
              <w:szCs w:val="84"/>
            </w:rPr>
            <w:t>模块测试用例</w:t>
          </w:r>
        </w:p>
      </w:sdtContent>
    </w:sdt>
    <w:p w:rsidR="00802AE2" w:rsidRPr="00A90E26" w:rsidRDefault="0012781A" w:rsidP="00A5176E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58920AD9DDCD444993DAB40104E1454D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7A521C" w:rsidRPr="00A90E26"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A5176E" w:rsidRPr="00A90E26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A90E26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A90E26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A90E26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A90E26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A90E26">
        <w:rPr>
          <w:rFonts w:ascii="微软雅黑" w:eastAsia="微软雅黑" w:hAnsi="微软雅黑" w:hint="eastAsia"/>
          <w:sz w:val="28"/>
          <w:szCs w:val="28"/>
        </w:rPr>
        <w:t>编写：</w:t>
      </w:r>
      <w:r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58920AD9DDCD444993DAB40104E1454D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7A521C" w:rsidRPr="00A90E26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沈  宇</w:t>
          </w:r>
        </w:sdtContent>
      </w:sdt>
      <w:r w:rsidR="0075430F"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A90E26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A90E26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2804434399254EC9B49517E6E9541EEB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7A521C" w:rsidRPr="00A90E26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纪祖赑</w:t>
          </w:r>
        </w:sdtContent>
      </w:sdt>
      <w:r w:rsidR="00F34997"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A90E26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A90E26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4283B7E1753D453088458D4B27D980CF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7A521C" w:rsidRPr="00A90E26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F34997"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A90E26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A90E26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7BE0C9DA42D40DDAE0DBE12E4ED6C5F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A4111A" w:rsidRPr="00A90E26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A90E26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A90E26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A90E26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A90E26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A90E26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0E26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A90E26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A90E26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BE7DF674E0564A34AA1C4BE8D60274CF"/>
        </w:placeholder>
        <w:date w:fullDate="2011-10-19T00:00:00Z">
          <w:dateFormat w:val="yyyy年M月"/>
          <w:lid w:val="zh-CN"/>
          <w:storeMappedDataAs w:val="dateTime"/>
          <w:calendar w:val="gregorian"/>
        </w:date>
      </w:sdtPr>
      <w:sdtEndPr/>
      <w:sdtContent>
        <w:p w:rsidR="0033297E" w:rsidRPr="00A90E26" w:rsidRDefault="0033297E" w:rsidP="00A5176E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A90E26">
            <w:rPr>
              <w:rFonts w:ascii="微软雅黑" w:eastAsia="微软雅黑" w:hAnsi="微软雅黑" w:hint="eastAsia"/>
              <w:b/>
              <w:sz w:val="28"/>
              <w:szCs w:val="28"/>
            </w:rPr>
            <w:t>2011年10月</w:t>
          </w:r>
        </w:p>
      </w:sdtContent>
    </w:sdt>
    <w:p w:rsidR="0070664F" w:rsidRPr="00A90E26" w:rsidRDefault="0070664F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0C524F" w:rsidRPr="00A90E26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90E26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436CDD" w:rsidRPr="00436CDD" w:rsidRDefault="00573D81">
      <w:pPr>
        <w:pStyle w:val="10"/>
        <w:rPr>
          <w:rFonts w:ascii="微软雅黑" w:eastAsia="微软雅黑" w:hAnsi="微软雅黑"/>
          <w:noProof/>
        </w:rPr>
      </w:pPr>
      <w:r w:rsidRPr="00436CDD">
        <w:rPr>
          <w:rFonts w:ascii="微软雅黑" w:eastAsia="微软雅黑" w:hAnsi="微软雅黑"/>
        </w:rPr>
        <w:fldChar w:fldCharType="begin"/>
      </w:r>
      <w:r w:rsidRPr="00436CDD">
        <w:rPr>
          <w:rFonts w:ascii="微软雅黑" w:eastAsia="微软雅黑" w:hAnsi="微软雅黑"/>
        </w:rPr>
        <w:instrText xml:space="preserve"> </w:instrText>
      </w:r>
      <w:r w:rsidRPr="00436CDD">
        <w:rPr>
          <w:rFonts w:ascii="微软雅黑" w:eastAsia="微软雅黑" w:hAnsi="微软雅黑" w:hint="eastAsia"/>
        </w:rPr>
        <w:instrText>TOC \o "1-3" \h \z \u</w:instrText>
      </w:r>
      <w:r w:rsidRPr="00436CDD">
        <w:rPr>
          <w:rFonts w:ascii="微软雅黑" w:eastAsia="微软雅黑" w:hAnsi="微软雅黑"/>
        </w:rPr>
        <w:instrText xml:space="preserve"> </w:instrText>
      </w:r>
      <w:r w:rsidRPr="00436CDD">
        <w:rPr>
          <w:rFonts w:ascii="微软雅黑" w:eastAsia="微软雅黑" w:hAnsi="微软雅黑"/>
        </w:rPr>
        <w:fldChar w:fldCharType="separate"/>
      </w:r>
      <w:hyperlink w:anchor="_Toc310800849" w:history="1">
        <w:r w:rsidR="00436CDD" w:rsidRPr="00436CDD">
          <w:rPr>
            <w:rStyle w:val="a6"/>
            <w:rFonts w:ascii="微软雅黑" w:eastAsia="微软雅黑" w:hAnsi="微软雅黑"/>
            <w:noProof/>
          </w:rPr>
          <w:t>1</w:t>
        </w:r>
        <w:r w:rsidR="00436CDD" w:rsidRPr="00436CDD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436CDD" w:rsidRPr="00436CDD">
          <w:rPr>
            <w:rFonts w:ascii="微软雅黑" w:eastAsia="微软雅黑" w:hAnsi="微软雅黑"/>
            <w:noProof/>
            <w:webHidden/>
          </w:rPr>
          <w:tab/>
        </w:r>
        <w:r w:rsidR="00436CDD"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="00436CDD" w:rsidRPr="00436CDD">
          <w:rPr>
            <w:rFonts w:ascii="微软雅黑" w:eastAsia="微软雅黑" w:hAnsi="微软雅黑"/>
            <w:noProof/>
            <w:webHidden/>
          </w:rPr>
          <w:instrText xml:space="preserve"> PAGEREF _Toc310800849 \h </w:instrText>
        </w:r>
        <w:r w:rsidR="00436CDD" w:rsidRPr="00436CDD">
          <w:rPr>
            <w:rFonts w:ascii="微软雅黑" w:eastAsia="微软雅黑" w:hAnsi="微软雅黑"/>
            <w:noProof/>
            <w:webHidden/>
          </w:rPr>
        </w:r>
        <w:r w:rsidR="00436CDD"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="00436CDD" w:rsidRPr="00436CDD">
          <w:rPr>
            <w:rFonts w:ascii="微软雅黑" w:eastAsia="微软雅黑" w:hAnsi="微软雅黑"/>
            <w:noProof/>
            <w:webHidden/>
          </w:rPr>
          <w:t>3</w:t>
        </w:r>
        <w:r w:rsidR="00436CDD"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0" w:history="1">
        <w:r w:rsidRPr="00436CDD">
          <w:rPr>
            <w:rStyle w:val="a6"/>
            <w:rFonts w:ascii="微软雅黑" w:eastAsia="微软雅黑" w:hAnsi="微软雅黑"/>
            <w:noProof/>
          </w:rPr>
          <w:t>1.1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_Toc310800850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3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1" w:history="1">
        <w:r w:rsidRPr="00436CDD">
          <w:rPr>
            <w:rStyle w:val="a6"/>
            <w:rFonts w:ascii="微软雅黑" w:eastAsia="微软雅黑" w:hAnsi="微软雅黑"/>
            <w:noProof/>
          </w:rPr>
          <w:t>1.2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_Toc310800851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3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2" w:history="1">
        <w:r w:rsidRPr="00436CDD">
          <w:rPr>
            <w:rStyle w:val="a6"/>
            <w:rFonts w:ascii="微软雅黑" w:eastAsia="微软雅黑" w:hAnsi="微软雅黑"/>
            <w:noProof/>
          </w:rPr>
          <w:t>1.3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_Toc310800852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3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3" w:history="1">
        <w:r w:rsidRPr="00436CDD">
          <w:rPr>
            <w:rStyle w:val="a6"/>
            <w:rFonts w:ascii="微软雅黑" w:eastAsia="微软雅黑" w:hAnsi="微软雅黑"/>
            <w:noProof/>
          </w:rPr>
          <w:t>1.4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参考文档</w:t>
        </w:r>
        <w:bookmarkStart w:id="0" w:name="_GoBack"/>
        <w:bookmarkEnd w:id="0"/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_Toc310800853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4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10"/>
        <w:rPr>
          <w:rFonts w:ascii="微软雅黑" w:eastAsia="微软雅黑" w:hAnsi="微软雅黑"/>
          <w:noProof/>
        </w:rPr>
      </w:pPr>
      <w:hyperlink w:anchor="_Toc310800854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测试用例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_Toc310800854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5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5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2.1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动态壁纸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_Toc310800855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5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6" w:history="1">
        <w:r w:rsidRPr="00436CDD">
          <w:rPr>
            <w:rStyle w:val="a6"/>
            <w:rFonts w:ascii="微软雅黑" w:eastAsia="微软雅黑" w:hAnsi="微软雅黑"/>
            <w:noProof/>
          </w:rPr>
          <w:t>2.1.1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星光漂移（</w:t>
        </w:r>
        <w:r w:rsidRPr="00436CDD">
          <w:rPr>
            <w:rStyle w:val="a6"/>
            <w:rFonts w:ascii="微软雅黑" w:eastAsia="微软雅黑" w:hAnsi="微软雅黑"/>
            <w:noProof/>
          </w:rPr>
          <w:t>B01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_Toc310800856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5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7" w:history="1">
        <w:r w:rsidRPr="00436CDD">
          <w:rPr>
            <w:rStyle w:val="a6"/>
            <w:rFonts w:ascii="微软雅黑" w:eastAsia="微软雅黑" w:hAnsi="微软雅黑"/>
            <w:noProof/>
          </w:rPr>
          <w:t>2.1.2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实时时间天气（</w:t>
        </w:r>
        <w:r w:rsidRPr="00436CDD">
          <w:rPr>
            <w:rStyle w:val="a6"/>
            <w:rFonts w:ascii="微软雅黑" w:eastAsia="微软雅黑" w:hAnsi="微软雅黑"/>
            <w:noProof/>
          </w:rPr>
          <w:t>B02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_Toc310800857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8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8" w:history="1">
        <w:r w:rsidRPr="00436CDD">
          <w:rPr>
            <w:rStyle w:val="a6"/>
            <w:rFonts w:ascii="微软雅黑" w:eastAsia="微软雅黑" w:hAnsi="微软雅黑"/>
            <w:noProof/>
          </w:rPr>
          <w:t>2.2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桌面</w:t>
        </w:r>
        <w:r w:rsidRPr="00436CDD">
          <w:rPr>
            <w:rStyle w:val="a6"/>
            <w:rFonts w:ascii="微软雅黑" w:eastAsia="微软雅黑" w:hAnsi="微软雅黑"/>
            <w:noProof/>
          </w:rPr>
          <w:t>widget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_Toc310800858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20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59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2.2.1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三维时间天气（</w:t>
        </w:r>
        <w:r w:rsidRPr="00436CDD">
          <w:rPr>
            <w:rStyle w:val="a6"/>
            <w:rFonts w:ascii="微软雅黑" w:eastAsia="微软雅黑" w:hAnsi="微软雅黑"/>
            <w:noProof/>
          </w:rPr>
          <w:t>B03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_Toc310800859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20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0" w:history="1">
        <w:r w:rsidRPr="00436CDD">
          <w:rPr>
            <w:rStyle w:val="a6"/>
            <w:rFonts w:ascii="微软雅黑" w:eastAsia="微软雅黑" w:hAnsi="微软雅黑"/>
            <w:noProof/>
          </w:rPr>
          <w:t>2.2.2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网络书签（</w:t>
        </w:r>
        <w:r w:rsidRPr="00436CDD">
          <w:rPr>
            <w:rStyle w:val="a6"/>
            <w:rFonts w:ascii="微软雅黑" w:eastAsia="微软雅黑" w:hAnsi="微软雅黑"/>
            <w:noProof/>
          </w:rPr>
          <w:t>B04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_Toc310800860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31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1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2.2.3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社交网络（</w:t>
        </w:r>
        <w:r w:rsidRPr="00436CDD">
          <w:rPr>
            <w:rStyle w:val="a6"/>
            <w:rFonts w:ascii="微软雅黑" w:eastAsia="微软雅黑" w:hAnsi="微软雅黑"/>
            <w:noProof/>
          </w:rPr>
          <w:t>B05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_Toc310800861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38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2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2.2.4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微博（</w:t>
        </w:r>
        <w:r w:rsidRPr="00436CDD">
          <w:rPr>
            <w:rStyle w:val="a6"/>
            <w:rFonts w:ascii="微软雅黑" w:eastAsia="微软雅黑" w:hAnsi="微软雅黑"/>
            <w:noProof/>
          </w:rPr>
          <w:t>B06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_Toc310800862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44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3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2.2.5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联系人（</w:t>
        </w:r>
        <w:r w:rsidRPr="00436CDD">
          <w:rPr>
            <w:rStyle w:val="a6"/>
            <w:rFonts w:ascii="微软雅黑" w:eastAsia="微软雅黑" w:hAnsi="微软雅黑"/>
            <w:noProof/>
          </w:rPr>
          <w:t>B07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_Toc310800863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50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4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2.3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应用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_Toc310800864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55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5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2.3.1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锁屏（</w:t>
        </w:r>
        <w:r w:rsidRPr="00436CDD">
          <w:rPr>
            <w:rStyle w:val="a6"/>
            <w:rFonts w:ascii="微软雅黑" w:eastAsia="微软雅黑" w:hAnsi="微软雅黑"/>
            <w:noProof/>
          </w:rPr>
          <w:t>B08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_Toc310800865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55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6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2.3.2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滑屏（</w:t>
        </w:r>
        <w:r w:rsidRPr="00436CDD">
          <w:rPr>
            <w:rStyle w:val="a6"/>
            <w:rFonts w:ascii="微软雅黑" w:eastAsia="微软雅黑" w:hAnsi="微软雅黑"/>
            <w:noProof/>
          </w:rPr>
          <w:t>B09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_Toc310800866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63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7" w:history="1">
        <w:r w:rsidRPr="00436CDD">
          <w:rPr>
            <w:rStyle w:val="a6"/>
            <w:rFonts w:ascii="微软雅黑" w:eastAsia="微软雅黑" w:hAnsi="微软雅黑"/>
            <w:noProof/>
          </w:rPr>
          <w:t xml:space="preserve">2.3.3 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任务管理器（</w:t>
        </w:r>
        <w:r w:rsidRPr="00436CDD">
          <w:rPr>
            <w:rStyle w:val="a6"/>
            <w:rFonts w:ascii="微软雅黑" w:eastAsia="微软雅黑" w:hAnsi="微软雅黑"/>
            <w:noProof/>
          </w:rPr>
          <w:t>B10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_Toc310800867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73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36CDD" w:rsidRPr="00436CDD" w:rsidRDefault="00436CDD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00868" w:history="1">
        <w:r w:rsidRPr="00436CDD">
          <w:rPr>
            <w:rStyle w:val="a6"/>
            <w:rFonts w:ascii="微软雅黑" w:eastAsia="微软雅黑" w:hAnsi="微软雅黑"/>
            <w:noProof/>
          </w:rPr>
          <w:t>2.4 Launcher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启动器（</w:t>
        </w:r>
        <w:r w:rsidRPr="00436CDD">
          <w:rPr>
            <w:rStyle w:val="a6"/>
            <w:rFonts w:ascii="微软雅黑" w:eastAsia="微软雅黑" w:hAnsi="微软雅黑"/>
            <w:noProof/>
          </w:rPr>
          <w:t>B11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、</w:t>
        </w:r>
        <w:r w:rsidRPr="00436CDD">
          <w:rPr>
            <w:rStyle w:val="a6"/>
            <w:rFonts w:ascii="微软雅黑" w:eastAsia="微软雅黑" w:hAnsi="微软雅黑"/>
            <w:noProof/>
          </w:rPr>
          <w:t>B12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、</w:t>
        </w:r>
        <w:r w:rsidRPr="00436CDD">
          <w:rPr>
            <w:rStyle w:val="a6"/>
            <w:rFonts w:ascii="微软雅黑" w:eastAsia="微软雅黑" w:hAnsi="微软雅黑"/>
            <w:noProof/>
          </w:rPr>
          <w:t>B13</w:t>
        </w:r>
        <w:r w:rsidRPr="00436CDD">
          <w:rPr>
            <w:rStyle w:val="a6"/>
            <w:rFonts w:ascii="微软雅黑" w:eastAsia="微软雅黑" w:hAnsi="微软雅黑" w:hint="eastAsia"/>
            <w:noProof/>
          </w:rPr>
          <w:t>）</w:t>
        </w:r>
        <w:r w:rsidRPr="00436CDD">
          <w:rPr>
            <w:rFonts w:ascii="微软雅黑" w:eastAsia="微软雅黑" w:hAnsi="微软雅黑"/>
            <w:noProof/>
            <w:webHidden/>
          </w:rPr>
          <w:tab/>
        </w:r>
        <w:r w:rsidRPr="00436CDD">
          <w:rPr>
            <w:rFonts w:ascii="微软雅黑" w:eastAsia="微软雅黑" w:hAnsi="微软雅黑"/>
            <w:noProof/>
            <w:webHidden/>
          </w:rPr>
          <w:fldChar w:fldCharType="begin"/>
        </w:r>
        <w:r w:rsidRPr="00436CDD">
          <w:rPr>
            <w:rFonts w:ascii="微软雅黑" w:eastAsia="微软雅黑" w:hAnsi="微软雅黑"/>
            <w:noProof/>
            <w:webHidden/>
          </w:rPr>
          <w:instrText xml:space="preserve"> PAGEREF _Toc310800868 \h </w:instrText>
        </w:r>
        <w:r w:rsidRPr="00436CDD">
          <w:rPr>
            <w:rFonts w:ascii="微软雅黑" w:eastAsia="微软雅黑" w:hAnsi="微软雅黑"/>
            <w:noProof/>
            <w:webHidden/>
          </w:rPr>
        </w:r>
        <w:r w:rsidRPr="00436CDD">
          <w:rPr>
            <w:rFonts w:ascii="微软雅黑" w:eastAsia="微软雅黑" w:hAnsi="微软雅黑"/>
            <w:noProof/>
            <w:webHidden/>
          </w:rPr>
          <w:fldChar w:fldCharType="separate"/>
        </w:r>
        <w:r w:rsidRPr="00436CDD">
          <w:rPr>
            <w:rFonts w:ascii="微软雅黑" w:eastAsia="微软雅黑" w:hAnsi="微软雅黑"/>
            <w:noProof/>
            <w:webHidden/>
          </w:rPr>
          <w:t>79</w:t>
        </w:r>
        <w:r w:rsidRPr="00436CDD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01729" w:rsidRPr="00A90E26" w:rsidRDefault="00573D81" w:rsidP="00D338FA">
      <w:pPr>
        <w:rPr>
          <w:rFonts w:ascii="微软雅黑" w:eastAsia="微软雅黑" w:hAnsi="微软雅黑"/>
        </w:rPr>
      </w:pPr>
      <w:r w:rsidRPr="00436CDD">
        <w:rPr>
          <w:rFonts w:ascii="微软雅黑" w:eastAsia="微软雅黑" w:hAnsi="微软雅黑"/>
        </w:rPr>
        <w:fldChar w:fldCharType="end"/>
      </w:r>
      <w:r w:rsidR="00301729" w:rsidRPr="00A90E26">
        <w:rPr>
          <w:rFonts w:ascii="微软雅黑" w:eastAsia="微软雅黑" w:hAnsi="微软雅黑"/>
        </w:rPr>
        <w:br w:type="page"/>
      </w:r>
    </w:p>
    <w:p w:rsidR="00301729" w:rsidRPr="00A90E26" w:rsidRDefault="00301729" w:rsidP="00301729">
      <w:pPr>
        <w:pStyle w:val="1"/>
        <w:rPr>
          <w:rFonts w:ascii="微软雅黑" w:eastAsia="微软雅黑" w:hAnsi="微软雅黑"/>
        </w:rPr>
      </w:pPr>
      <w:bookmarkStart w:id="1" w:name="_Toc310800849"/>
      <w:r w:rsidRPr="00A90E26"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301729" w:rsidRPr="00A90E26" w:rsidRDefault="00301729" w:rsidP="00301729">
      <w:pPr>
        <w:pStyle w:val="2"/>
        <w:rPr>
          <w:rFonts w:ascii="微软雅黑" w:hAnsi="微软雅黑"/>
        </w:rPr>
      </w:pPr>
      <w:bookmarkStart w:id="2" w:name="_Toc310800850"/>
      <w:r w:rsidRPr="00A90E26">
        <w:rPr>
          <w:rFonts w:ascii="微软雅黑" w:hAnsi="微软雅黑" w:hint="eastAsia"/>
        </w:rPr>
        <w:t>1.1文档标识</w:t>
      </w:r>
      <w:bookmarkEnd w:id="2"/>
    </w:p>
    <w:p w:rsidR="004B0AF2" w:rsidRPr="00A90E26" w:rsidRDefault="008554D0" w:rsidP="00923B3E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中文</w:t>
      </w:r>
      <w:r w:rsidR="00923B3E" w:rsidRPr="00A90E26">
        <w:rPr>
          <w:rFonts w:ascii="微软雅黑" w:eastAsia="微软雅黑" w:hAnsi="微软雅黑" w:hint="eastAsia"/>
        </w:rPr>
        <w:t>名称</w:t>
      </w:r>
      <w:r w:rsidR="004B0AF2" w:rsidRPr="00A90E26">
        <w:rPr>
          <w:rFonts w:ascii="微软雅黑" w:eastAsia="微软雅黑" w:hAnsi="微软雅黑" w:hint="eastAsia"/>
        </w:rPr>
        <w:t>：</w:t>
      </w:r>
      <w:r w:rsidR="00923B3E" w:rsidRPr="00A90E26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8920AD9DDCD444993DAB40104E1454D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7A521C" w:rsidRPr="00A90E26">
            <w:rPr>
              <w:rFonts w:ascii="微软雅黑" w:eastAsia="微软雅黑" w:hAnsi="微软雅黑" w:hint="eastAsia"/>
            </w:rPr>
            <w:t>模块测试用例</w:t>
          </w:r>
        </w:sdtContent>
      </w:sdt>
      <w:r w:rsidR="00923B3E" w:rsidRPr="00A90E26">
        <w:rPr>
          <w:rFonts w:ascii="微软雅黑" w:eastAsia="微软雅黑" w:hAnsi="微软雅黑" w:hint="eastAsia"/>
        </w:rPr>
        <w:t>》</w:t>
      </w:r>
      <w:r w:rsidR="004B0AF2" w:rsidRPr="00A90E26">
        <w:rPr>
          <w:rFonts w:ascii="微软雅黑" w:eastAsia="微软雅黑" w:hAnsi="微软雅黑" w:hint="eastAsia"/>
        </w:rPr>
        <w:t>。</w:t>
      </w:r>
    </w:p>
    <w:p w:rsidR="004B0AF2" w:rsidRPr="00A90E26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英文</w:t>
      </w:r>
      <w:r w:rsidR="008554D0" w:rsidRPr="00A90E26">
        <w:rPr>
          <w:rFonts w:ascii="微软雅黑" w:eastAsia="微软雅黑" w:hAnsi="微软雅黑" w:hint="eastAsia"/>
        </w:rPr>
        <w:t>名称</w:t>
      </w:r>
      <w:r w:rsidR="004B0AF2" w:rsidRPr="00A90E26">
        <w:rPr>
          <w:rFonts w:ascii="微软雅黑" w:eastAsia="微软雅黑" w:hAnsi="微软雅黑" w:hint="eastAsia"/>
        </w:rPr>
        <w:t>：</w:t>
      </w:r>
      <w:r w:rsidR="001E2BF2" w:rsidRPr="00A90E26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8920AD9DDCD444993DAB40104E1454D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7A521C" w:rsidRPr="00A90E26">
            <w:rPr>
              <w:rFonts w:ascii="微软雅黑" w:eastAsia="微软雅黑" w:hAnsi="微软雅黑" w:hint="eastAsia"/>
            </w:rPr>
            <w:t>Module Test Case（MTC）</w:t>
          </w:r>
        </w:sdtContent>
      </w:sdt>
      <w:r w:rsidR="001E2BF2" w:rsidRPr="00A90E26">
        <w:rPr>
          <w:rFonts w:ascii="微软雅黑" w:eastAsia="微软雅黑" w:hAnsi="微软雅黑" w:hint="eastAsia"/>
        </w:rPr>
        <w:t>”</w:t>
      </w:r>
      <w:r w:rsidR="004B0AF2" w:rsidRPr="00A90E26">
        <w:rPr>
          <w:rFonts w:ascii="微软雅黑" w:eastAsia="微软雅黑" w:hAnsi="微软雅黑" w:hint="eastAsia"/>
        </w:rPr>
        <w:t>。</w:t>
      </w:r>
    </w:p>
    <w:p w:rsidR="004B0AF2" w:rsidRPr="00A90E26" w:rsidRDefault="004B0AF2" w:rsidP="00923B3E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文档</w:t>
      </w:r>
      <w:r w:rsidR="00923B3E" w:rsidRPr="00A90E26">
        <w:rPr>
          <w:rFonts w:ascii="微软雅黑" w:eastAsia="微软雅黑" w:hAnsi="微软雅黑" w:hint="eastAsia"/>
        </w:rPr>
        <w:t>版本</w:t>
      </w:r>
      <w:r w:rsidRPr="00A90E26">
        <w:rPr>
          <w:rFonts w:ascii="微软雅黑" w:eastAsia="微软雅黑" w:hAnsi="微软雅黑" w:hint="eastAsia"/>
        </w:rPr>
        <w:t>：</w:t>
      </w:r>
      <w:r w:rsidR="00314C3B" w:rsidRPr="00A90E26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8920AD9DDCD444993DAB40104E1454D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7A521C" w:rsidRPr="00A90E26">
            <w:rPr>
              <w:rFonts w:ascii="微软雅黑" w:eastAsia="微软雅黑" w:hAnsi="微软雅黑" w:hint="eastAsia"/>
            </w:rPr>
            <w:t>0.1</w:t>
          </w:r>
        </w:sdtContent>
      </w:sdt>
      <w:r w:rsidR="00314C3B" w:rsidRPr="00A90E26">
        <w:rPr>
          <w:rFonts w:ascii="微软雅黑" w:eastAsia="微软雅黑" w:hAnsi="微软雅黑"/>
        </w:rPr>
        <w:t>”</w:t>
      </w:r>
      <w:r w:rsidRPr="00A90E26">
        <w:rPr>
          <w:rFonts w:ascii="微软雅黑" w:eastAsia="微软雅黑" w:hAnsi="微软雅黑" w:hint="eastAsia"/>
        </w:rPr>
        <w:t>。</w:t>
      </w:r>
    </w:p>
    <w:p w:rsidR="00301729" w:rsidRPr="00A90E26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文档编号</w:t>
      </w:r>
      <w:r w:rsidR="004B0AF2" w:rsidRPr="00A90E26">
        <w:rPr>
          <w:rFonts w:ascii="微软雅黑" w:eastAsia="微软雅黑" w:hAnsi="微软雅黑" w:hint="eastAsia"/>
        </w:rPr>
        <w:t>：</w:t>
      </w:r>
      <w:r w:rsidRPr="00A90E26">
        <w:rPr>
          <w:rFonts w:ascii="微软雅黑" w:eastAsia="微软雅黑" w:hAnsi="微软雅黑" w:hint="eastAsia"/>
        </w:rPr>
        <w:t>“</w:t>
      </w:r>
      <w:r w:rsidR="00FC7972" w:rsidRPr="00A90E26">
        <w:rPr>
          <w:rFonts w:ascii="微软雅黑" w:eastAsia="微软雅黑" w:hAnsi="微软雅黑" w:hint="eastAsia"/>
        </w:rPr>
        <w:t>SSM-ZTE-AndroidUI</w:t>
      </w:r>
      <w:r w:rsidR="006A3133" w:rsidRPr="00A90E26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19AA2AEB03CC4550A16B2551CF30FE7F"/>
          </w:placeholder>
        </w:sdtPr>
        <w:sdtEndPr/>
        <w:sdtContent>
          <w:r w:rsidR="007A521C" w:rsidRPr="00A90E26">
            <w:rPr>
              <w:rFonts w:ascii="微软雅黑" w:eastAsia="微软雅黑" w:hAnsi="微软雅黑" w:hint="eastAsia"/>
            </w:rPr>
            <w:t>MTC-0.1</w:t>
          </w:r>
        </w:sdtContent>
      </w:sdt>
      <w:r w:rsidR="006A3133" w:rsidRPr="00A90E26">
        <w:rPr>
          <w:rFonts w:ascii="微软雅黑" w:eastAsia="微软雅黑" w:hAnsi="微软雅黑"/>
        </w:rPr>
        <w:t>”</w:t>
      </w:r>
      <w:r w:rsidR="004B0AF2" w:rsidRPr="00A90E26">
        <w:rPr>
          <w:rFonts w:ascii="微软雅黑" w:eastAsia="微软雅黑" w:hAnsi="微软雅黑" w:hint="eastAsia"/>
        </w:rPr>
        <w:t>。</w:t>
      </w:r>
    </w:p>
    <w:p w:rsidR="00573D81" w:rsidRPr="00A90E26" w:rsidRDefault="00573D81" w:rsidP="00573D81">
      <w:pPr>
        <w:pStyle w:val="2"/>
        <w:rPr>
          <w:rFonts w:ascii="微软雅黑" w:hAnsi="微软雅黑"/>
        </w:rPr>
      </w:pPr>
      <w:bookmarkStart w:id="3" w:name="_Toc310800851"/>
      <w:r w:rsidRPr="00A90E26">
        <w:rPr>
          <w:rFonts w:ascii="微软雅黑" w:hAnsi="微软雅黑" w:hint="eastAsia"/>
        </w:rPr>
        <w:t>1.2项目概述</w:t>
      </w:r>
      <w:bookmarkEnd w:id="3"/>
    </w:p>
    <w:p w:rsidR="006A3133" w:rsidRPr="00A90E26" w:rsidRDefault="004B0AF2" w:rsidP="006A3133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本文档适用于“中兴</w:t>
      </w:r>
      <w:r w:rsidRPr="00A90E26">
        <w:rPr>
          <w:rFonts w:ascii="微软雅黑" w:eastAsia="微软雅黑" w:hAnsi="微软雅黑"/>
        </w:rPr>
        <w:t>Android</w:t>
      </w:r>
      <w:r w:rsidRPr="00A90E26">
        <w:rPr>
          <w:rFonts w:ascii="微软雅黑" w:eastAsia="微软雅黑" w:hAnsi="微软雅黑" w:hint="eastAsia"/>
        </w:rPr>
        <w:t>系统界面软件设计与开发”项目（以下简称“</w:t>
      </w:r>
      <w:r w:rsidRPr="00A90E26">
        <w:rPr>
          <w:rFonts w:ascii="微软雅黑" w:eastAsia="微软雅黑" w:hAnsi="微软雅黑"/>
        </w:rPr>
        <w:t>AndroidUI</w:t>
      </w:r>
      <w:r w:rsidRPr="00A90E26">
        <w:rPr>
          <w:rFonts w:ascii="微软雅黑" w:eastAsia="微软雅黑" w:hAnsi="微软雅黑" w:hint="eastAsia"/>
        </w:rPr>
        <w:t>项目”）的开发过程。</w:t>
      </w:r>
      <w:r w:rsidR="006A3133" w:rsidRPr="00A90E26">
        <w:rPr>
          <w:rFonts w:ascii="微软雅黑" w:eastAsia="微软雅黑" w:hAnsi="微软雅黑"/>
        </w:rPr>
        <w:t>AndroidUI</w:t>
      </w:r>
      <w:r w:rsidR="006A3133" w:rsidRPr="00A90E26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</w:t>
      </w:r>
      <w:r w:rsidR="00F82D52" w:rsidRPr="00A90E26">
        <w:rPr>
          <w:rFonts w:ascii="微软雅黑" w:eastAsia="微软雅黑" w:hAnsi="微软雅黑" w:hint="eastAsia"/>
        </w:rPr>
        <w:t>，该项目标识号为“</w:t>
      </w:r>
      <w:r w:rsidR="00F82D52" w:rsidRPr="00A90E26">
        <w:rPr>
          <w:rFonts w:ascii="微软雅黑" w:eastAsia="微软雅黑" w:hAnsi="微软雅黑"/>
        </w:rPr>
        <w:t>SSM-Z</w:t>
      </w:r>
      <w:r w:rsidR="00F82D52" w:rsidRPr="00A90E26">
        <w:rPr>
          <w:rFonts w:ascii="微软雅黑" w:eastAsia="微软雅黑" w:hAnsi="微软雅黑" w:hint="eastAsia"/>
        </w:rPr>
        <w:t>TE</w:t>
      </w:r>
      <w:r w:rsidR="00F82D52" w:rsidRPr="00A90E26">
        <w:rPr>
          <w:rFonts w:ascii="微软雅黑" w:eastAsia="微软雅黑" w:hAnsi="微软雅黑"/>
        </w:rPr>
        <w:t>-AndroidUI</w:t>
      </w:r>
      <w:r w:rsidR="00F82D52" w:rsidRPr="00A90E26">
        <w:rPr>
          <w:rFonts w:ascii="微软雅黑" w:eastAsia="微软雅黑" w:hAnsi="微软雅黑" w:hint="eastAsia"/>
        </w:rPr>
        <w:t>”，其软件产品版本号为“</w:t>
      </w:r>
      <w:r w:rsidR="00F82D52" w:rsidRPr="00A90E26">
        <w:rPr>
          <w:rFonts w:ascii="微软雅黑" w:eastAsia="微软雅黑" w:hAnsi="微软雅黑"/>
        </w:rPr>
        <w:t>1.0”</w:t>
      </w:r>
      <w:r w:rsidR="00F82D52" w:rsidRPr="00A90E26">
        <w:rPr>
          <w:rFonts w:ascii="微软雅黑" w:eastAsia="微软雅黑" w:hAnsi="微软雅黑" w:hint="eastAsia"/>
        </w:rPr>
        <w:t>，包括三个内部版本，分别是</w:t>
      </w:r>
      <w:r w:rsidR="00F82D52" w:rsidRPr="00A90E26">
        <w:rPr>
          <w:rFonts w:ascii="微软雅黑" w:eastAsia="微软雅黑" w:hAnsi="微软雅黑"/>
        </w:rPr>
        <w:t>0.1</w:t>
      </w:r>
      <w:r w:rsidR="00F82D52" w:rsidRPr="00A90E26">
        <w:rPr>
          <w:rFonts w:ascii="微软雅黑" w:eastAsia="微软雅黑" w:hAnsi="微软雅黑" w:hint="eastAsia"/>
        </w:rPr>
        <w:t>版、</w:t>
      </w:r>
      <w:r w:rsidR="00F82D52" w:rsidRPr="00A90E26">
        <w:rPr>
          <w:rFonts w:ascii="微软雅黑" w:eastAsia="微软雅黑" w:hAnsi="微软雅黑"/>
        </w:rPr>
        <w:t>0.2</w:t>
      </w:r>
      <w:r w:rsidR="00F82D52" w:rsidRPr="00A90E26">
        <w:rPr>
          <w:rFonts w:ascii="微软雅黑" w:eastAsia="微软雅黑" w:hAnsi="微软雅黑" w:hint="eastAsia"/>
        </w:rPr>
        <w:t>版和</w:t>
      </w:r>
      <w:r w:rsidR="00F82D52" w:rsidRPr="00A90E26">
        <w:rPr>
          <w:rFonts w:ascii="微软雅黑" w:eastAsia="微软雅黑" w:hAnsi="微软雅黑"/>
        </w:rPr>
        <w:t>0.3</w:t>
      </w:r>
      <w:r w:rsidR="00F82D52" w:rsidRPr="00A90E26">
        <w:rPr>
          <w:rFonts w:ascii="微软雅黑" w:eastAsia="微软雅黑" w:hAnsi="微软雅黑" w:hint="eastAsia"/>
        </w:rPr>
        <w:t>版</w:t>
      </w:r>
      <w:r w:rsidR="006A3133" w:rsidRPr="00A90E26">
        <w:rPr>
          <w:rFonts w:ascii="微软雅黑" w:eastAsia="微软雅黑" w:hAnsi="微软雅黑" w:hint="eastAsia"/>
        </w:rPr>
        <w:t>。</w:t>
      </w:r>
    </w:p>
    <w:p w:rsidR="006A3133" w:rsidRPr="00A90E26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项目内容为：</w:t>
      </w:r>
    </w:p>
    <w:p w:rsidR="006A3133" w:rsidRPr="00A90E26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基于</w:t>
      </w:r>
      <w:r w:rsidRPr="00A90E26">
        <w:rPr>
          <w:rFonts w:ascii="微软雅黑" w:eastAsia="微软雅黑" w:hAnsi="微软雅黑"/>
        </w:rPr>
        <w:t>Android 3.</w:t>
      </w:r>
      <w:r w:rsidRPr="00A90E26">
        <w:rPr>
          <w:rFonts w:ascii="微软雅黑" w:eastAsia="微软雅黑" w:hAnsi="微软雅黑" w:hint="eastAsia"/>
        </w:rPr>
        <w:t>2系统版本，针对中兴通讯设计开发的平板电脑，联合实验室依据中兴通讯提出的用户需求和设计的软件界面，深度定制</w:t>
      </w:r>
      <w:r w:rsidRPr="00A90E26">
        <w:rPr>
          <w:rFonts w:ascii="微软雅黑" w:eastAsia="微软雅黑" w:hAnsi="微软雅黑"/>
        </w:rPr>
        <w:t>Android</w:t>
      </w:r>
      <w:r w:rsidRPr="00A90E26">
        <w:rPr>
          <w:rFonts w:ascii="微软雅黑" w:eastAsia="微软雅黑" w:hAnsi="微软雅黑" w:hint="eastAsia"/>
        </w:rPr>
        <w:t>系统的人机界面及应用软件界面，完成中兴</w:t>
      </w:r>
      <w:r w:rsidRPr="00A90E26">
        <w:rPr>
          <w:rFonts w:ascii="微软雅黑" w:eastAsia="微软雅黑" w:hAnsi="微软雅黑"/>
        </w:rPr>
        <w:t>Android</w:t>
      </w:r>
      <w:r w:rsidRPr="00A90E26">
        <w:rPr>
          <w:rFonts w:ascii="微软雅黑" w:eastAsia="微软雅黑" w:hAnsi="微软雅黑" w:hint="eastAsia"/>
        </w:rPr>
        <w:t>系统界面软件的设计与开发。</w:t>
      </w:r>
    </w:p>
    <w:p w:rsidR="00573D81" w:rsidRPr="00A90E26" w:rsidRDefault="00573D81" w:rsidP="00573D81">
      <w:pPr>
        <w:pStyle w:val="2"/>
        <w:rPr>
          <w:rFonts w:ascii="微软雅黑" w:hAnsi="微软雅黑"/>
        </w:rPr>
      </w:pPr>
      <w:bookmarkStart w:id="4" w:name="_Toc310800852"/>
      <w:r w:rsidRPr="00A90E26">
        <w:rPr>
          <w:rFonts w:ascii="微软雅黑" w:hAnsi="微软雅黑" w:hint="eastAsia"/>
        </w:rPr>
        <w:t>1.3文档概述</w:t>
      </w:r>
      <w:bookmarkEnd w:id="4"/>
    </w:p>
    <w:p w:rsidR="006A3133" w:rsidRPr="00A90E26" w:rsidRDefault="006A3133" w:rsidP="00B663BE">
      <w:pPr>
        <w:ind w:firstLineChars="200" w:firstLine="420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本文档依据</w:t>
      </w:r>
      <w:r w:rsidR="00D338FA" w:rsidRPr="00A90E26">
        <w:rPr>
          <w:rFonts w:ascii="微软雅黑" w:eastAsia="微软雅黑" w:hAnsi="微软雅黑" w:hint="eastAsia"/>
        </w:rPr>
        <w:t>国家标准</w:t>
      </w:r>
      <w:hyperlink r:id="rId9" w:history="1">
        <w:r w:rsidRPr="00A90E26">
          <w:rPr>
            <w:rStyle w:val="a6"/>
            <w:rFonts w:ascii="微软雅黑" w:eastAsia="微软雅黑" w:hAnsi="微软雅黑" w:hint="eastAsia"/>
          </w:rPr>
          <w:t>《</w:t>
        </w:r>
        <w:r w:rsidR="00D338FA" w:rsidRPr="00A90E26">
          <w:rPr>
            <w:rStyle w:val="a6"/>
            <w:rFonts w:ascii="微软雅黑" w:eastAsia="微软雅黑" w:hAnsi="微软雅黑"/>
          </w:rPr>
          <w:t>GB/T 8567-2006</w:t>
        </w:r>
        <w:r w:rsidRPr="00A90E26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Pr="00A90E26">
        <w:rPr>
          <w:rFonts w:ascii="微软雅黑" w:eastAsia="微软雅黑" w:hAnsi="微软雅黑" w:hint="eastAsia"/>
        </w:rPr>
        <w:t>制定，</w:t>
      </w:r>
      <w:r w:rsidR="00B663BE" w:rsidRPr="00A90E26">
        <w:rPr>
          <w:rFonts w:ascii="微软雅黑" w:eastAsia="微软雅黑" w:hAnsi="微软雅黑" w:hint="eastAsia"/>
        </w:rPr>
        <w:t>对各个功能模块编写模块测试用例，进行单元测试，</w:t>
      </w:r>
      <w:r w:rsidRPr="00A90E26">
        <w:rPr>
          <w:rFonts w:ascii="微软雅黑" w:eastAsia="微软雅黑" w:hAnsi="微软雅黑" w:hint="eastAsia"/>
        </w:rPr>
        <w:t>属于技术文档，仅限于联合实验室和中兴通讯</w:t>
      </w:r>
      <w:r w:rsidR="00F55A18" w:rsidRPr="00A90E26">
        <w:rPr>
          <w:rFonts w:ascii="微软雅黑" w:eastAsia="微软雅黑" w:hAnsi="微软雅黑" w:hint="eastAsia"/>
        </w:rPr>
        <w:t>的项</w:t>
      </w:r>
      <w:r w:rsidR="00F55A18" w:rsidRPr="00A90E26">
        <w:rPr>
          <w:rFonts w:ascii="微软雅黑" w:eastAsia="微软雅黑" w:hAnsi="微软雅黑" w:hint="eastAsia"/>
        </w:rPr>
        <w:lastRenderedPageBreak/>
        <w:t>目</w:t>
      </w:r>
      <w:r w:rsidRPr="00A90E26">
        <w:rPr>
          <w:rFonts w:ascii="微软雅黑" w:eastAsia="微软雅黑" w:hAnsi="微软雅黑" w:hint="eastAsia"/>
        </w:rPr>
        <w:t>相关人员阅读。</w:t>
      </w:r>
    </w:p>
    <w:p w:rsidR="00573D81" w:rsidRPr="00A90E26" w:rsidRDefault="00573D81" w:rsidP="00573D81">
      <w:pPr>
        <w:pStyle w:val="2"/>
        <w:rPr>
          <w:rFonts w:ascii="微软雅黑" w:hAnsi="微软雅黑"/>
        </w:rPr>
      </w:pPr>
      <w:bookmarkStart w:id="5" w:name="_Toc310800853"/>
      <w:r w:rsidRPr="00A90E26">
        <w:rPr>
          <w:rFonts w:ascii="微软雅黑" w:hAnsi="微软雅黑" w:hint="eastAsia"/>
        </w:rPr>
        <w:t>1.4参考文档</w:t>
      </w:r>
      <w:bookmarkEnd w:id="5"/>
    </w:p>
    <w:p w:rsidR="00F55A18" w:rsidRPr="00A90E26" w:rsidRDefault="003E0188" w:rsidP="00A24317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A90E26">
          <w:rPr>
            <w:rStyle w:val="a6"/>
            <w:rFonts w:ascii="微软雅黑" w:eastAsia="微软雅黑" w:hAnsi="微软雅黑" w:hint="eastAsia"/>
          </w:rPr>
          <w:t>《</w:t>
        </w:r>
        <w:r w:rsidR="00F55A18" w:rsidRPr="00A90E26">
          <w:rPr>
            <w:rStyle w:val="a6"/>
            <w:rFonts w:ascii="微软雅黑" w:eastAsia="微软雅黑" w:hAnsi="微软雅黑"/>
          </w:rPr>
          <w:t>GB/T 8567-2006</w:t>
        </w:r>
        <w:r w:rsidR="00F55A18" w:rsidRPr="00A90E26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F55A18" w:rsidRPr="00A90E26">
        <w:rPr>
          <w:rFonts w:ascii="微软雅黑" w:eastAsia="微软雅黑" w:hAnsi="微软雅黑" w:hint="eastAsia"/>
        </w:rPr>
        <w:t>，国家标准</w:t>
      </w:r>
    </w:p>
    <w:p w:rsidR="00F55A18" w:rsidRPr="00A90E26" w:rsidRDefault="003E0188" w:rsidP="00A24317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F55A18" w:rsidRPr="00A90E26">
          <w:rPr>
            <w:rStyle w:val="a6"/>
            <w:rFonts w:ascii="微软雅黑" w:eastAsia="微软雅黑" w:hAnsi="微软雅黑" w:hint="eastAsia"/>
          </w:rPr>
          <w:t>《高校合作项目要求说明书－中兴Android系统界面软件设计与开发（讨论稿）》，</w:t>
        </w:r>
      </w:hyperlink>
      <w:r w:rsidR="00F55A18" w:rsidRPr="00A90E26">
        <w:rPr>
          <w:rFonts w:ascii="微软雅黑" w:eastAsia="微软雅黑" w:hAnsi="微软雅黑" w:hint="eastAsia"/>
        </w:rPr>
        <w:t>中兴通讯提供</w:t>
      </w:r>
    </w:p>
    <w:p w:rsidR="00573D81" w:rsidRPr="00A90E26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A90E26">
        <w:rPr>
          <w:rFonts w:ascii="微软雅黑" w:eastAsia="微软雅黑" w:hAnsi="微软雅黑"/>
        </w:rPr>
        <w:br w:type="page"/>
      </w:r>
    </w:p>
    <w:p w:rsidR="00573D81" w:rsidRPr="00A90E26" w:rsidRDefault="00301729" w:rsidP="00192E27">
      <w:pPr>
        <w:pStyle w:val="1"/>
        <w:rPr>
          <w:rFonts w:ascii="微软雅黑" w:eastAsia="微软雅黑" w:hAnsi="微软雅黑"/>
        </w:rPr>
      </w:pPr>
      <w:bookmarkStart w:id="6" w:name="_Toc310800854"/>
      <w:r w:rsidRPr="00A90E26">
        <w:rPr>
          <w:rFonts w:ascii="微软雅黑" w:eastAsia="微软雅黑" w:hAnsi="微软雅黑" w:hint="eastAsia"/>
        </w:rPr>
        <w:lastRenderedPageBreak/>
        <w:t>2</w:t>
      </w:r>
      <w:r w:rsidR="00192E27" w:rsidRPr="00A90E26">
        <w:rPr>
          <w:rFonts w:ascii="微软雅黑" w:eastAsia="微软雅黑" w:hAnsi="微软雅黑" w:hint="eastAsia"/>
        </w:rPr>
        <w:t xml:space="preserve"> 测试用例</w:t>
      </w:r>
      <w:bookmarkEnd w:id="6"/>
    </w:p>
    <w:p w:rsidR="000C557F" w:rsidRPr="00A90E26" w:rsidRDefault="000C557F" w:rsidP="003C0A3B">
      <w:pPr>
        <w:pStyle w:val="2"/>
        <w:rPr>
          <w:rFonts w:ascii="微软雅黑" w:hAnsi="微软雅黑"/>
        </w:rPr>
      </w:pPr>
      <w:bookmarkStart w:id="7" w:name="_Toc310800855"/>
      <w:r w:rsidRPr="00A90E26">
        <w:rPr>
          <w:rFonts w:ascii="微软雅黑" w:hAnsi="微软雅黑" w:hint="eastAsia"/>
        </w:rPr>
        <w:t>2.1 动态壁纸</w:t>
      </w:r>
      <w:bookmarkEnd w:id="7"/>
    </w:p>
    <w:p w:rsidR="008C2015" w:rsidRPr="00A90E26" w:rsidRDefault="00192E27" w:rsidP="003C0A3B">
      <w:pPr>
        <w:pStyle w:val="3"/>
        <w:rPr>
          <w:rFonts w:ascii="微软雅黑" w:hAnsi="微软雅黑"/>
        </w:rPr>
      </w:pPr>
      <w:bookmarkStart w:id="8" w:name="_Toc306818642"/>
      <w:bookmarkStart w:id="9" w:name="_Toc310800856"/>
      <w:r w:rsidRPr="00A90E26">
        <w:rPr>
          <w:rFonts w:ascii="微软雅黑" w:hAnsi="微软雅黑"/>
        </w:rPr>
        <w:t>2.</w:t>
      </w:r>
      <w:bookmarkEnd w:id="8"/>
      <w:r w:rsidR="000C557F" w:rsidRPr="00A90E26">
        <w:rPr>
          <w:rFonts w:ascii="微软雅黑" w:hAnsi="微软雅黑"/>
        </w:rPr>
        <w:t>1.1</w:t>
      </w:r>
      <w:r w:rsidRPr="00A90E26">
        <w:rPr>
          <w:rFonts w:ascii="微软雅黑" w:hAnsi="微软雅黑"/>
        </w:rPr>
        <w:t>星光漂移（B01）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D6075D" w:rsidRPr="00A90E26" w:rsidTr="00DE00F6">
        <w:trPr>
          <w:trHeight w:val="392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6075D" w:rsidRPr="00A90E26" w:rsidRDefault="00D6075D" w:rsidP="002058EA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 xml:space="preserve">表1  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MT_</w:t>
            </w:r>
            <w:r w:rsidR="002058EA" w:rsidRPr="00A90E26">
              <w:rPr>
                <w:rFonts w:ascii="微软雅黑" w:eastAsia="微软雅黑" w:hAnsi="微软雅黑" w:hint="eastAsia"/>
                <w:szCs w:val="21"/>
              </w:rPr>
              <w:t>B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01_01</w:t>
            </w:r>
          </w:p>
        </w:tc>
      </w:tr>
      <w:tr w:rsidR="00D6075D" w:rsidRPr="00A90E26" w:rsidTr="00D6075D">
        <w:trPr>
          <w:trHeight w:val="866"/>
        </w:trPr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01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6075D" w:rsidRPr="00A90E26" w:rsidTr="00D6075D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70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星光漂移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（B01）</w:t>
            </w:r>
          </w:p>
        </w:tc>
      </w:tr>
      <w:tr w:rsidR="00D6075D" w:rsidRPr="00A90E26" w:rsidTr="00D6075D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1134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6075D" w:rsidRPr="00A90E26" w:rsidTr="00D6075D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6075D" w:rsidRPr="00A90E26" w:rsidTr="00D6075D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70" w:type="dxa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D6075D" w:rsidRPr="00A90E26" w:rsidTr="00DE00F6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280" w:type="dxa"/>
            <w:gridSpan w:val="3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锁屏动态桌面显示</w:t>
            </w:r>
          </w:p>
        </w:tc>
      </w:tr>
      <w:tr w:rsidR="00D6075D" w:rsidRPr="00A90E26" w:rsidTr="00DE00F6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280" w:type="dxa"/>
            <w:gridSpan w:val="3"/>
            <w:vAlign w:val="center"/>
          </w:tcPr>
          <w:p w:rsidR="00D6075D" w:rsidRPr="00A90E26" w:rsidRDefault="00D6075D" w:rsidP="00D6075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设置动态壁纸为“星光漂移”壁纸</w:t>
            </w:r>
          </w:p>
        </w:tc>
      </w:tr>
      <w:tr w:rsidR="00D6075D" w:rsidRPr="00A90E26" w:rsidTr="00DE00F6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280" w:type="dxa"/>
            <w:gridSpan w:val="3"/>
            <w:vAlign w:val="center"/>
          </w:tcPr>
          <w:p w:rsidR="00D6075D" w:rsidRPr="00A90E26" w:rsidRDefault="00D6075D" w:rsidP="00D6075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系统启动锁屏应用以后动态桌面显示“星光漂移”效果</w:t>
            </w:r>
          </w:p>
        </w:tc>
      </w:tr>
      <w:tr w:rsidR="00D6075D" w:rsidRPr="00A90E26" w:rsidTr="00DE00F6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280" w:type="dxa"/>
            <w:gridSpan w:val="3"/>
            <w:vAlign w:val="center"/>
          </w:tcPr>
          <w:p w:rsidR="00D6075D" w:rsidRPr="00A90E26" w:rsidRDefault="00D6075D" w:rsidP="00D6075D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</w:t>
            </w:r>
          </w:p>
          <w:p w:rsidR="00D6075D" w:rsidRPr="00A90E26" w:rsidRDefault="00D6075D" w:rsidP="00D6075D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观察动态桌面效果</w:t>
            </w:r>
          </w:p>
        </w:tc>
      </w:tr>
      <w:tr w:rsidR="00D6075D" w:rsidRPr="00A90E26" w:rsidTr="00DE00F6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280" w:type="dxa"/>
            <w:gridSpan w:val="3"/>
            <w:vAlign w:val="center"/>
          </w:tcPr>
          <w:p w:rsidR="00D6075D" w:rsidRPr="00A90E26" w:rsidRDefault="00D6075D" w:rsidP="00D6075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动态桌面显示“星光漂移”效果</w:t>
            </w:r>
          </w:p>
        </w:tc>
      </w:tr>
      <w:tr w:rsidR="00D6075D" w:rsidRPr="00A90E26" w:rsidTr="00DE00F6">
        <w:tc>
          <w:tcPr>
            <w:tcW w:w="1242" w:type="dxa"/>
            <w:vAlign w:val="center"/>
          </w:tcPr>
          <w:p w:rsidR="00D6075D" w:rsidRPr="00A90E26" w:rsidRDefault="00D6075D" w:rsidP="00D607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7280" w:type="dxa"/>
            <w:gridSpan w:val="3"/>
            <w:vAlign w:val="center"/>
          </w:tcPr>
          <w:p w:rsidR="00D6075D" w:rsidRPr="00A90E26" w:rsidRDefault="00D6075D" w:rsidP="00D6075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B133A5" w:rsidRPr="00A90E26" w:rsidRDefault="00B133A5" w:rsidP="003C0A3B">
      <w:pPr>
        <w:rPr>
          <w:rFonts w:ascii="微软雅黑" w:eastAsia="微软雅黑" w:hAnsi="微软雅黑"/>
        </w:rPr>
      </w:pPr>
    </w:p>
    <w:p w:rsidR="00B133A5" w:rsidRPr="00A90E26" w:rsidRDefault="00B133A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B133A5" w:rsidRPr="00A90E26" w:rsidTr="00DE00F6">
        <w:trPr>
          <w:trHeight w:val="392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33A5" w:rsidRPr="00A90E26" w:rsidRDefault="00B133A5" w:rsidP="00B133A5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lastRenderedPageBreak/>
              <w:br w:type="page"/>
            </w:r>
            <w:r w:rsidRPr="00A90E26">
              <w:rPr>
                <w:rFonts w:ascii="微软雅黑" w:eastAsia="微软雅黑" w:hAnsi="微软雅黑" w:hint="eastAsia"/>
              </w:rPr>
              <w:t xml:space="preserve">表2  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MT_B01_02</w:t>
            </w:r>
          </w:p>
        </w:tc>
      </w:tr>
      <w:tr w:rsidR="00B133A5" w:rsidRPr="00A90E26" w:rsidTr="00DE00F6">
        <w:trPr>
          <w:trHeight w:val="866"/>
        </w:trPr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B133A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01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星光漂移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（B01）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设置动态壁纸为“星光漂移”壁纸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B133A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B133A5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在调出Menu菜单时作为背景置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B133A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B133A5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调出Menu菜单</w:t>
            </w:r>
          </w:p>
          <w:p w:rsidR="00B133A5" w:rsidRPr="00A90E26" w:rsidRDefault="00B133A5" w:rsidP="00B133A5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B133A5" w:rsidRPr="00A90E26" w:rsidRDefault="00B133A5">
      <w:pPr>
        <w:widowControl/>
        <w:jc w:val="left"/>
        <w:rPr>
          <w:rFonts w:ascii="微软雅黑" w:eastAsia="微软雅黑" w:hAnsi="微软雅黑"/>
        </w:rPr>
      </w:pPr>
    </w:p>
    <w:p w:rsidR="00B133A5" w:rsidRPr="00A90E26" w:rsidRDefault="00B133A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B133A5" w:rsidRPr="00A90E26" w:rsidTr="00DE00F6">
        <w:trPr>
          <w:trHeight w:val="392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33A5" w:rsidRPr="00A90E26" w:rsidRDefault="00B133A5" w:rsidP="00B133A5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lastRenderedPageBreak/>
              <w:br w:type="page"/>
            </w:r>
            <w:r w:rsidRPr="00A90E26">
              <w:rPr>
                <w:rFonts w:ascii="微软雅黑" w:eastAsia="微软雅黑" w:hAnsi="微软雅黑" w:hint="eastAsia"/>
              </w:rPr>
              <w:t xml:space="preserve">表3  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MT_B01_03</w:t>
            </w:r>
          </w:p>
        </w:tc>
      </w:tr>
      <w:tr w:rsidR="00B133A5" w:rsidRPr="00A90E26" w:rsidTr="00DE00F6">
        <w:trPr>
          <w:trHeight w:val="866"/>
        </w:trPr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B133A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01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星光漂移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（B01）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70" w:type="dxa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设置动态壁纸为“星光漂移”壁纸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B133A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B133A5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在调出Edit设置时作为背景置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B133A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B133A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调出</w:t>
            </w:r>
            <w:r w:rsidRPr="00A90E26">
              <w:rPr>
                <w:rFonts w:ascii="微软雅黑" w:eastAsia="微软雅黑" w:hAnsi="微软雅黑" w:cs="Times New Roman"/>
              </w:rPr>
              <w:t>Edit设置</w:t>
            </w:r>
          </w:p>
          <w:p w:rsidR="00B133A5" w:rsidRPr="00A90E26" w:rsidRDefault="00B133A5" w:rsidP="00B133A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B133A5" w:rsidRPr="00A90E26" w:rsidTr="00DE00F6">
        <w:tc>
          <w:tcPr>
            <w:tcW w:w="1242" w:type="dxa"/>
            <w:vAlign w:val="center"/>
          </w:tcPr>
          <w:p w:rsidR="00B133A5" w:rsidRPr="00A90E26" w:rsidRDefault="00B133A5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7280" w:type="dxa"/>
            <w:gridSpan w:val="3"/>
            <w:vAlign w:val="center"/>
          </w:tcPr>
          <w:p w:rsidR="00B133A5" w:rsidRPr="00A90E26" w:rsidRDefault="00B133A5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B133A5" w:rsidRPr="00A90E26" w:rsidRDefault="00B133A5" w:rsidP="00B133A5">
      <w:pPr>
        <w:widowControl/>
        <w:jc w:val="left"/>
        <w:rPr>
          <w:rFonts w:ascii="微软雅黑" w:eastAsia="微软雅黑" w:hAnsi="微软雅黑"/>
        </w:rPr>
      </w:pPr>
    </w:p>
    <w:p w:rsidR="00B133A5" w:rsidRPr="00A90E26" w:rsidRDefault="00B133A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9C47CE" w:rsidRPr="00A90E26" w:rsidRDefault="008C2015" w:rsidP="003C0A3B">
      <w:pPr>
        <w:pStyle w:val="3"/>
        <w:rPr>
          <w:rFonts w:ascii="微软雅黑" w:hAnsi="微软雅黑"/>
        </w:rPr>
      </w:pPr>
      <w:bookmarkStart w:id="10" w:name="_Toc310800857"/>
      <w:r w:rsidRPr="00A90E26">
        <w:rPr>
          <w:rFonts w:ascii="微软雅黑" w:hAnsi="微软雅黑"/>
        </w:rPr>
        <w:lastRenderedPageBreak/>
        <w:t>2.</w:t>
      </w:r>
      <w:r w:rsidR="00702A8F" w:rsidRPr="00A90E26">
        <w:rPr>
          <w:rFonts w:ascii="微软雅黑" w:hAnsi="微软雅黑" w:hint="eastAsia"/>
        </w:rPr>
        <w:t>1.2</w:t>
      </w:r>
      <w:r w:rsidRPr="00A90E26">
        <w:rPr>
          <w:rFonts w:ascii="微软雅黑" w:hAnsi="微软雅黑"/>
        </w:rPr>
        <w:t>实时时间天气（B02）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DE00F6" w:rsidRPr="00A90E26" w:rsidTr="00DE00F6">
        <w:trPr>
          <w:trHeight w:val="392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br w:type="page"/>
            </w:r>
            <w:r w:rsidRPr="00A90E26">
              <w:rPr>
                <w:rFonts w:ascii="微软雅黑" w:eastAsia="微软雅黑" w:hAnsi="微软雅黑"/>
              </w:rPr>
              <w:br w:type="page"/>
            </w:r>
            <w:r w:rsidRPr="00A90E26">
              <w:rPr>
                <w:rFonts w:ascii="微软雅黑" w:eastAsia="微软雅黑" w:hAnsi="微软雅黑" w:hint="eastAsia"/>
              </w:rPr>
              <w:t xml:space="preserve">表4  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MT_B02_01</w:t>
            </w:r>
          </w:p>
        </w:tc>
      </w:tr>
      <w:tr w:rsidR="00DE00F6" w:rsidRPr="00A90E26" w:rsidTr="00DE00F6">
        <w:trPr>
          <w:trHeight w:val="866"/>
        </w:trPr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锁屏动态桌面显示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系统启动锁屏应用以后动态桌面显示“实时时间天气”效果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观察动态桌面效果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动态桌面显示“星光漂移”效果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DE00F6" w:rsidRPr="00A90E26" w:rsidTr="00DE00F6">
        <w:trPr>
          <w:trHeight w:val="392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br w:type="page"/>
            </w:r>
            <w:r w:rsidRPr="00A90E26">
              <w:rPr>
                <w:rFonts w:ascii="微软雅黑" w:eastAsia="微软雅黑" w:hAnsi="微软雅黑"/>
              </w:rPr>
              <w:br w:type="page"/>
            </w:r>
            <w:r w:rsidRPr="00A90E26">
              <w:rPr>
                <w:rFonts w:ascii="微软雅黑" w:eastAsia="微软雅黑" w:hAnsi="微软雅黑" w:hint="eastAsia"/>
              </w:rPr>
              <w:t xml:space="preserve">表5  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MT_B02_02</w:t>
            </w:r>
          </w:p>
        </w:tc>
      </w:tr>
      <w:tr w:rsidR="00DE00F6" w:rsidRPr="00A90E26" w:rsidTr="00DE00F6">
        <w:trPr>
          <w:trHeight w:val="866"/>
        </w:trPr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70" w:type="dxa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在调出Menu菜单时作为背景置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调出Menu菜单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DE00F6" w:rsidRPr="00A90E26" w:rsidTr="00DE00F6">
        <w:tc>
          <w:tcPr>
            <w:tcW w:w="1242" w:type="dxa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7280" w:type="dxa"/>
            <w:gridSpan w:val="3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2_3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277"/>
        <w:gridCol w:w="1277"/>
        <w:gridCol w:w="4869"/>
      </w:tblGrid>
      <w:tr w:rsidR="00DE00F6" w:rsidRPr="00A90E26" w:rsidTr="0076473A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2_3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DE00F6" w:rsidRPr="00A90E26" w:rsidTr="0076473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DE00F6" w:rsidRPr="00A90E26" w:rsidTr="0076473A">
        <w:trPr>
          <w:trHeight w:val="67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在调出Edit设置时作为背景置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DE00F6" w:rsidRPr="00A90E26" w:rsidTr="0076473A">
        <w:trPr>
          <w:trHeight w:val="1137"/>
        </w:trPr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调出Edit设置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DE00F6" w:rsidRPr="00A90E26" w:rsidTr="0076473A">
        <w:trPr>
          <w:trHeight w:val="588"/>
        </w:trPr>
        <w:tc>
          <w:tcPr>
            <w:tcW w:w="645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DE00F6" w:rsidRPr="00A90E26" w:rsidTr="0076473A">
        <w:trPr>
          <w:trHeight w:val="654"/>
        </w:trPr>
        <w:tc>
          <w:tcPr>
            <w:tcW w:w="645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 xml:space="preserve">表7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2_4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277"/>
        <w:gridCol w:w="4869"/>
      </w:tblGrid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2_4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DE00F6" w:rsidRPr="00A90E26" w:rsidTr="0076473A">
        <w:trPr>
          <w:trHeight w:val="67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在调出Edit设置时作为背景置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DE00F6" w:rsidRPr="00A90E26" w:rsidTr="0076473A">
        <w:trPr>
          <w:trHeight w:val="995"/>
        </w:trPr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调出Edit设置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DE00F6" w:rsidRPr="00A90E26" w:rsidTr="0076473A">
        <w:trPr>
          <w:trHeight w:val="730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DE00F6" w:rsidRPr="00A90E26" w:rsidTr="0076473A">
        <w:trPr>
          <w:trHeight w:val="698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表8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2_5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277"/>
        <w:gridCol w:w="4869"/>
      </w:tblGrid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2_5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启动默认天气时段效果，时间为“清晨”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76473A">
        <w:trPr>
          <w:trHeight w:val="67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启动时默认显示</w:t>
            </w:r>
            <w:r w:rsidRPr="00A90E26">
              <w:rPr>
                <w:rFonts w:ascii="微软雅黑" w:eastAsia="微软雅黑" w:hAnsi="微软雅黑" w:cs="Times New Roman"/>
              </w:rPr>
              <w:t>“清晨”（05:00～08:00）</w:t>
            </w:r>
            <w:r w:rsidRPr="00A90E26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DE00F6" w:rsidRPr="00A90E26" w:rsidTr="0076473A">
        <w:trPr>
          <w:trHeight w:val="1846"/>
        </w:trPr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将系统时间设置为清晨7:00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DE00F6" w:rsidRPr="00A90E26" w:rsidTr="0076473A">
        <w:trPr>
          <w:trHeight w:val="668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壁纸显示“清晨”时段的西安晴天的动态效果</w:t>
            </w:r>
          </w:p>
        </w:tc>
      </w:tr>
      <w:tr w:rsidR="00DE00F6" w:rsidRPr="00A90E26" w:rsidTr="0076473A">
        <w:trPr>
          <w:trHeight w:val="706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表9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2_6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133"/>
        <w:gridCol w:w="5013"/>
      </w:tblGrid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9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9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9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9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9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启动默认天气时段效果，时间为“上午”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76473A">
        <w:trPr>
          <w:trHeight w:val="67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启动时默认显示</w:t>
            </w:r>
            <w:r w:rsidRPr="00A90E26">
              <w:rPr>
                <w:rFonts w:ascii="微软雅黑" w:eastAsia="微软雅黑" w:hAnsi="微软雅黑" w:cs="Times New Roman"/>
              </w:rPr>
              <w:t>“上午”（09:00～12:00）</w:t>
            </w:r>
            <w:r w:rsidRPr="00A90E26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DE00F6" w:rsidRPr="00A90E26" w:rsidTr="0076473A">
        <w:trPr>
          <w:trHeight w:val="1988"/>
        </w:trPr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将系统时间设置为上午10:00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DE00F6" w:rsidRPr="00A90E26" w:rsidTr="0076473A">
        <w:trPr>
          <w:trHeight w:val="556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壁纸显示中午时段西安晴天的动态效果</w:t>
            </w:r>
          </w:p>
        </w:tc>
      </w:tr>
      <w:tr w:rsidR="00DE00F6" w:rsidRPr="00A90E26" w:rsidTr="0076473A">
        <w:trPr>
          <w:trHeight w:val="623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表10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2_7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133"/>
        <w:gridCol w:w="5013"/>
      </w:tblGrid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9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9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9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9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9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启动默认天气时段效果，时间为“中午”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76473A">
        <w:trPr>
          <w:trHeight w:val="67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启动时默认显示</w:t>
            </w:r>
            <w:r w:rsidRPr="00A90E26">
              <w:rPr>
                <w:rFonts w:ascii="微软雅黑" w:eastAsia="微软雅黑" w:hAnsi="微软雅黑" w:cs="Times New Roman"/>
              </w:rPr>
              <w:t>“中午”（13:00～17:00）</w:t>
            </w:r>
            <w:r w:rsidRPr="00A90E26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DE00F6" w:rsidRPr="00A90E26" w:rsidTr="0076473A">
        <w:trPr>
          <w:trHeight w:val="1988"/>
        </w:trPr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将系统时间设置为中午14:00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DE00F6" w:rsidRPr="00A90E26" w:rsidTr="0076473A">
        <w:trPr>
          <w:trHeight w:val="698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壁纸显示“中午”时段西安晴天的动态效果</w:t>
            </w:r>
          </w:p>
        </w:tc>
      </w:tr>
      <w:tr w:rsidR="00DE00F6" w:rsidRPr="00A90E26" w:rsidTr="0076473A">
        <w:trPr>
          <w:trHeight w:val="694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表11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2_8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277"/>
        <w:gridCol w:w="4869"/>
      </w:tblGrid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2_8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启动默认天气时段效果，时间为“傍晚”</w:t>
            </w:r>
          </w:p>
        </w:tc>
      </w:tr>
      <w:tr w:rsidR="00DE00F6" w:rsidRPr="00A90E26" w:rsidTr="0076473A">
        <w:trPr>
          <w:trHeight w:val="45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76473A">
        <w:trPr>
          <w:trHeight w:val="674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启动时默认显示</w:t>
            </w:r>
            <w:r w:rsidRPr="00A90E26">
              <w:rPr>
                <w:rFonts w:ascii="微软雅黑" w:eastAsia="微软雅黑" w:hAnsi="微软雅黑" w:cs="Times New Roman"/>
              </w:rPr>
              <w:t>“傍晚”（18:00～23:00）</w:t>
            </w:r>
            <w:r w:rsidRPr="00A90E26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DE00F6" w:rsidRPr="00A90E26" w:rsidTr="0076473A">
        <w:trPr>
          <w:trHeight w:val="1988"/>
        </w:trPr>
        <w:tc>
          <w:tcPr>
            <w:tcW w:w="64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将系统时间设置为中午20:00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DE00F6" w:rsidRPr="00A90E26" w:rsidTr="0076473A">
        <w:trPr>
          <w:trHeight w:val="698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壁纸显示“傍晚”时段西安晴天的动态效果</w:t>
            </w:r>
          </w:p>
        </w:tc>
      </w:tr>
      <w:tr w:rsidR="00DE00F6" w:rsidRPr="00A90E26" w:rsidTr="0076473A">
        <w:trPr>
          <w:trHeight w:val="694"/>
        </w:trPr>
        <w:tc>
          <w:tcPr>
            <w:tcW w:w="646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4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表12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2_9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1273"/>
        <w:gridCol w:w="1277"/>
        <w:gridCol w:w="4869"/>
      </w:tblGrid>
      <w:tr w:rsidR="00DE00F6" w:rsidRPr="00A90E26" w:rsidTr="0076473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2_9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启动默认天气时段效果，时间为“凌晨”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76473A">
        <w:trPr>
          <w:trHeight w:val="67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启动时默认显示</w:t>
            </w:r>
            <w:r w:rsidRPr="00A90E26">
              <w:rPr>
                <w:rFonts w:ascii="微软雅黑" w:eastAsia="微软雅黑" w:hAnsi="微软雅黑" w:cs="Times New Roman"/>
              </w:rPr>
              <w:t>“凌晨”（00:00～04:00）</w:t>
            </w:r>
            <w:r w:rsidRPr="00A90E26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DE00F6" w:rsidRPr="00A90E26" w:rsidTr="0076473A">
        <w:trPr>
          <w:trHeight w:val="213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将系统时间设置为中午02:00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DE00F6" w:rsidRPr="00A90E26" w:rsidTr="0076473A">
        <w:trPr>
          <w:trHeight w:val="700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壁纸显示“凌晨”时段西安晴天的动态效果</w:t>
            </w:r>
          </w:p>
        </w:tc>
      </w:tr>
      <w:tr w:rsidR="00DE00F6" w:rsidRPr="00A90E26" w:rsidTr="0076473A">
        <w:trPr>
          <w:trHeight w:val="682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76473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表13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2_10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415"/>
        <w:gridCol w:w="1135"/>
        <w:gridCol w:w="4869"/>
      </w:tblGrid>
      <w:tr w:rsidR="00DE00F6" w:rsidRPr="00A90E26" w:rsidTr="0076473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2_10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启动默认天气时段效果，时间为“凌晨”</w:t>
            </w:r>
          </w:p>
        </w:tc>
      </w:tr>
      <w:tr w:rsidR="00DE00F6" w:rsidRPr="00A90E26" w:rsidTr="0076473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76473A">
        <w:trPr>
          <w:trHeight w:val="656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启动时默认显示</w:t>
            </w:r>
            <w:r w:rsidRPr="00A90E26">
              <w:rPr>
                <w:rFonts w:ascii="微软雅黑" w:eastAsia="微软雅黑" w:hAnsi="微软雅黑" w:cs="Times New Roman"/>
              </w:rPr>
              <w:t>“凌晨”（00:00～04:00）</w:t>
            </w:r>
            <w:r w:rsidRPr="00A90E26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DE00F6" w:rsidRPr="00A90E26" w:rsidTr="0076473A">
        <w:trPr>
          <w:trHeight w:val="197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将系统时间设置为中午02:00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DE00F6" w:rsidRPr="00A90E26" w:rsidTr="0076473A">
        <w:trPr>
          <w:trHeight w:val="566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壁纸显示“凌晨”时段西安晴天的动态效果</w:t>
            </w:r>
          </w:p>
        </w:tc>
      </w:tr>
      <w:tr w:rsidR="00DE00F6" w:rsidRPr="00A90E26" w:rsidTr="0076473A">
        <w:trPr>
          <w:trHeight w:val="490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9E1EE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表14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2_11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415"/>
        <w:gridCol w:w="1133"/>
        <w:gridCol w:w="4871"/>
      </w:tblGrid>
      <w:tr w:rsidR="00DE00F6" w:rsidRPr="00A90E26" w:rsidTr="009E1EE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2_11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9E1EE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9E1EE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9E1EE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9E1EE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9E1EE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壁纸随时间实时改变</w:t>
            </w:r>
          </w:p>
        </w:tc>
      </w:tr>
      <w:tr w:rsidR="00DE00F6" w:rsidRPr="00A90E26" w:rsidTr="009E1EE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9E1EE4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每隔1分钟更新时段效果</w:t>
            </w:r>
          </w:p>
        </w:tc>
      </w:tr>
      <w:tr w:rsidR="00DE00F6" w:rsidRPr="00A90E26" w:rsidTr="009E1EE4">
        <w:trPr>
          <w:trHeight w:val="594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设置壁纸为“实时时间天气壁纸”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切换到桌面并观察时间段效果，时间为6分钟</w:t>
            </w:r>
          </w:p>
        </w:tc>
      </w:tr>
      <w:tr w:rsidR="00DE00F6" w:rsidRPr="00A90E26" w:rsidTr="009E1EE4">
        <w:trPr>
          <w:trHeight w:val="315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每隔1分钟桌面时间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段效果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发生一次变化，时间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段变化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顺序为“清晨”-&gt;“上午”-&gt;“中午”-&gt;“傍晚”-&gt;“凌晨”-&gt;清晨，并依次循环。</w:t>
            </w:r>
          </w:p>
        </w:tc>
      </w:tr>
      <w:tr w:rsidR="00DE00F6" w:rsidRPr="00A90E26" w:rsidTr="009E1EE4">
        <w:trPr>
          <w:trHeight w:val="332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</w:p>
    <w:p w:rsidR="00DE00F6" w:rsidRPr="00A90E26" w:rsidRDefault="00DE00F6" w:rsidP="00DE00F6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E00F6" w:rsidRPr="00A90E26" w:rsidRDefault="00DE00F6" w:rsidP="009E1EE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表2-15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2_12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DE00F6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2_12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E00F6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DE00F6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DE00F6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E00F6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DE00F6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壁纸随时间实时改变</w:t>
            </w:r>
          </w:p>
        </w:tc>
      </w:tr>
      <w:tr w:rsidR="00DE00F6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E00F6" w:rsidRPr="00A90E26" w:rsidTr="0068107D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系统默认存储“晴天”、“雨天”两种天气，每隔3分钟自动更换天气效果</w:t>
            </w:r>
          </w:p>
        </w:tc>
      </w:tr>
      <w:tr w:rsidR="00DE00F6" w:rsidRPr="00A90E26" w:rsidTr="0068107D">
        <w:trPr>
          <w:trHeight w:val="45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00F6" w:rsidRPr="00A90E26" w:rsidRDefault="00DE00F6" w:rsidP="00DE00F6">
            <w:pPr>
              <w:pStyle w:val="a8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设置壁纸为“实时时间天气壁纸”</w:t>
            </w:r>
          </w:p>
          <w:p w:rsidR="00DE00F6" w:rsidRPr="00A90E26" w:rsidRDefault="00DE00F6" w:rsidP="00DE00F6">
            <w:pPr>
              <w:pStyle w:val="a8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切换到桌面并观察天气变化效果，时间为6分钟</w:t>
            </w:r>
          </w:p>
        </w:tc>
      </w:tr>
      <w:tr w:rsidR="00DE00F6" w:rsidRPr="00A90E26" w:rsidTr="0068107D">
        <w:trPr>
          <w:trHeight w:val="740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每隔1分钟桌面时间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段效果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发生一次变化，时间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段变化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顺序为“晴天”-&gt;“下雨”-&gt;“晴天”，并依次循环。</w:t>
            </w:r>
          </w:p>
        </w:tc>
      </w:tr>
      <w:tr w:rsidR="00DE00F6" w:rsidRPr="00A90E26" w:rsidTr="0068107D">
        <w:trPr>
          <w:trHeight w:val="332"/>
        </w:trPr>
        <w:tc>
          <w:tcPr>
            <w:tcW w:w="647" w:type="pct"/>
            <w:shd w:val="clear" w:color="auto" w:fill="auto"/>
            <w:vAlign w:val="center"/>
          </w:tcPr>
          <w:p w:rsidR="00DE00F6" w:rsidRPr="00A90E26" w:rsidRDefault="00DE00F6" w:rsidP="00DE00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E00F6" w:rsidRPr="00A90E26" w:rsidRDefault="00DE00F6" w:rsidP="00DE00F6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E00F6" w:rsidRPr="00A90E26" w:rsidRDefault="00DE00F6" w:rsidP="00DE00F6">
      <w:pPr>
        <w:rPr>
          <w:rFonts w:ascii="微软雅黑" w:eastAsia="微软雅黑" w:hAnsi="微软雅黑"/>
        </w:rPr>
      </w:pPr>
    </w:p>
    <w:p w:rsidR="0068107D" w:rsidRPr="00A90E26" w:rsidRDefault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2D7655" w:rsidRPr="00A90E26" w:rsidRDefault="0006708E" w:rsidP="003C0A3B">
      <w:pPr>
        <w:pStyle w:val="2"/>
        <w:rPr>
          <w:rFonts w:ascii="微软雅黑" w:hAnsi="微软雅黑"/>
        </w:rPr>
      </w:pPr>
      <w:bookmarkStart w:id="11" w:name="_Toc310800858"/>
      <w:r w:rsidRPr="00A90E26">
        <w:rPr>
          <w:rFonts w:ascii="微软雅黑" w:hAnsi="微软雅黑" w:hint="eastAsia"/>
        </w:rPr>
        <w:lastRenderedPageBreak/>
        <w:t>2.</w:t>
      </w:r>
      <w:r w:rsidR="00702A8F" w:rsidRPr="00A90E26">
        <w:rPr>
          <w:rFonts w:ascii="微软雅黑" w:hAnsi="微软雅黑" w:hint="eastAsia"/>
        </w:rPr>
        <w:t>2桌面widget</w:t>
      </w:r>
      <w:bookmarkEnd w:id="11"/>
    </w:p>
    <w:p w:rsidR="003C0A3B" w:rsidRPr="00A90E26" w:rsidRDefault="00A705D6" w:rsidP="003C0A3B">
      <w:pPr>
        <w:pStyle w:val="3"/>
        <w:rPr>
          <w:rFonts w:ascii="微软雅黑" w:hAnsi="微软雅黑"/>
        </w:rPr>
      </w:pPr>
      <w:bookmarkStart w:id="12" w:name="_Toc310800859"/>
      <w:r w:rsidRPr="00A90E26">
        <w:rPr>
          <w:rFonts w:ascii="微软雅黑" w:hAnsi="微软雅黑"/>
        </w:rPr>
        <w:t xml:space="preserve">2.2.1 </w:t>
      </w:r>
      <w:proofErr w:type="gramStart"/>
      <w:r w:rsidRPr="00A90E26">
        <w:rPr>
          <w:rFonts w:ascii="微软雅黑" w:hAnsi="微软雅黑"/>
        </w:rPr>
        <w:t>三维时间</w:t>
      </w:r>
      <w:proofErr w:type="gramEnd"/>
      <w:r w:rsidRPr="00A90E26">
        <w:rPr>
          <w:rFonts w:ascii="微软雅黑" w:hAnsi="微软雅黑"/>
        </w:rPr>
        <w:t>天气</w:t>
      </w:r>
      <w:r w:rsidR="00EF5684" w:rsidRPr="00A90E26">
        <w:rPr>
          <w:rFonts w:ascii="微软雅黑" w:hAnsi="微软雅黑" w:hint="eastAsia"/>
        </w:rPr>
        <w:t>（B03）</w:t>
      </w:r>
      <w:bookmarkEnd w:id="12"/>
    </w:p>
    <w:p w:rsidR="003C0A3B" w:rsidRPr="00A90E26" w:rsidRDefault="0068107D" w:rsidP="0068107D">
      <w:pPr>
        <w:jc w:val="center"/>
        <w:rPr>
          <w:rFonts w:ascii="微软雅黑" w:eastAsia="微软雅黑" w:hAnsi="微软雅黑"/>
          <w:szCs w:val="21"/>
        </w:rPr>
      </w:pPr>
      <w:r w:rsidRPr="00A90E26">
        <w:rPr>
          <w:rFonts w:ascii="微软雅黑" w:eastAsia="微软雅黑" w:hAnsi="微软雅黑" w:hint="eastAsia"/>
        </w:rPr>
        <w:t xml:space="preserve">表16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2_12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8107D" w:rsidRPr="00A90E26" w:rsidTr="0068107D">
        <w:trPr>
          <w:trHeight w:val="454"/>
        </w:trPr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68107D">
        <w:trPr>
          <w:trHeight w:val="454"/>
        </w:trPr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68107D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68107D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68107D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68107D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Widget基本功能</w:t>
            </w:r>
          </w:p>
        </w:tc>
      </w:tr>
      <w:tr w:rsidR="0068107D" w:rsidRPr="00A90E26" w:rsidTr="0068107D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8107D" w:rsidRPr="00A90E26" w:rsidTr="0068107D">
        <w:trPr>
          <w:trHeight w:val="453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68107D" w:rsidRPr="00A90E26" w:rsidTr="0068107D">
        <w:trPr>
          <w:trHeight w:val="275"/>
        </w:trPr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应用列表里选择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</w:t>
            </w:r>
            <w:r w:rsidRPr="00A90E26">
              <w:rPr>
                <w:rFonts w:ascii="微软雅黑" w:eastAsia="微软雅黑" w:hAnsi="微软雅黑" w:cs="Times New Roman"/>
              </w:rPr>
              <w:t>Widget</w:t>
            </w:r>
            <w:r w:rsidRPr="00A90E26">
              <w:rPr>
                <w:rFonts w:ascii="微软雅黑" w:eastAsia="微软雅黑" w:hAnsi="微软雅黑" w:hint="eastAsia"/>
              </w:rPr>
              <w:t>，拖动到桌面上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68107D" w:rsidRPr="00A90E26" w:rsidTr="0068107D">
        <w:trPr>
          <w:trHeight w:val="341"/>
        </w:trPr>
        <w:tc>
          <w:tcPr>
            <w:tcW w:w="638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62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天气Widget可以被正常添加</w:t>
            </w:r>
          </w:p>
        </w:tc>
      </w:tr>
      <w:tr w:rsidR="0068107D" w:rsidRPr="00A90E26" w:rsidTr="0068107D">
        <w:trPr>
          <w:trHeight w:val="274"/>
        </w:trPr>
        <w:tc>
          <w:tcPr>
            <w:tcW w:w="638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62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rPr>
          <w:rFonts w:ascii="微软雅黑" w:eastAsia="微软雅黑" w:hAnsi="微软雅黑"/>
        </w:rPr>
      </w:pPr>
    </w:p>
    <w:p w:rsidR="0068107D" w:rsidRPr="00A90E26" w:rsidRDefault="0068107D" w:rsidP="0068107D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 xml:space="preserve">表17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3_2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天气应用正常启动</w:t>
            </w:r>
          </w:p>
        </w:tc>
      </w:tr>
      <w:tr w:rsidR="0068107D" w:rsidRPr="00A90E26" w:rsidTr="0068107D">
        <w:trPr>
          <w:trHeight w:val="89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68107D" w:rsidRPr="00A90E26" w:rsidTr="0068107D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68107D" w:rsidRPr="00A90E26" w:rsidTr="0068107D">
        <w:trPr>
          <w:trHeight w:val="328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天气Widget可以被正常拖动</w:t>
            </w:r>
          </w:p>
        </w:tc>
      </w:tr>
      <w:tr w:rsidR="0068107D" w:rsidRPr="00A90E26" w:rsidTr="0068107D">
        <w:trPr>
          <w:trHeight w:val="252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68107D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表18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3_3</w:t>
      </w:r>
    </w:p>
    <w:tbl>
      <w:tblPr>
        <w:tblpPr w:leftFromText="180" w:rightFromText="180" w:vertAnchor="page" w:horzAnchor="margin" w:tblpY="210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2"/>
        <w:gridCol w:w="4869"/>
      </w:tblGrid>
      <w:tr w:rsidR="0068107D" w:rsidRPr="00A90E26" w:rsidTr="0068107D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3_3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68107D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68107D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68107D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68107D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68107D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Widget基本功能</w:t>
            </w:r>
          </w:p>
        </w:tc>
      </w:tr>
      <w:tr w:rsidR="0068107D" w:rsidRPr="00A90E26" w:rsidTr="0068107D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8107D" w:rsidRPr="00A90E26" w:rsidTr="0068107D">
        <w:trPr>
          <w:trHeight w:val="370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68107D" w:rsidRPr="00A90E26" w:rsidTr="0068107D">
        <w:trPr>
          <w:trHeight w:val="1017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手指按住应用所在屏幕区域，再将其拖动到屏幕右上角垃圾箱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68107D" w:rsidRPr="00A90E26" w:rsidTr="0068107D">
        <w:trPr>
          <w:trHeight w:val="326"/>
        </w:trPr>
        <w:tc>
          <w:tcPr>
            <w:tcW w:w="648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天气Widget可以被正常删除</w:t>
            </w:r>
          </w:p>
        </w:tc>
      </w:tr>
      <w:tr w:rsidR="0068107D" w:rsidRPr="00A90E26" w:rsidTr="0068107D">
        <w:trPr>
          <w:trHeight w:val="392"/>
        </w:trPr>
        <w:tc>
          <w:tcPr>
            <w:tcW w:w="648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68107D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表19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3_4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基本显示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8107D" w:rsidRPr="00A90E26" w:rsidTr="0068107D">
        <w:trPr>
          <w:trHeight w:val="230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模块应显示当前的时间、所在城市、天气信息。启动时默认显示当前时间西安晴天的信息</w:t>
            </w:r>
          </w:p>
        </w:tc>
      </w:tr>
      <w:tr w:rsidR="0068107D" w:rsidRPr="00A90E26" w:rsidTr="0068107D">
        <w:trPr>
          <w:trHeight w:val="53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天气Widget显示效果</w:t>
            </w:r>
          </w:p>
        </w:tc>
      </w:tr>
      <w:tr w:rsidR="0068107D" w:rsidRPr="00A90E26" w:rsidTr="0068107D">
        <w:trPr>
          <w:trHeight w:val="550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显示当前时间为系统时间，所在城市为西安，天气信息为晴天。</w:t>
            </w:r>
          </w:p>
        </w:tc>
      </w:tr>
      <w:tr w:rsidR="0068107D" w:rsidRPr="00A90E26" w:rsidTr="0068107D">
        <w:trPr>
          <w:trHeight w:val="191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68107D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表20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3_5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基本显示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8107D" w:rsidRPr="00A90E26" w:rsidTr="0068107D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模块应显示当前的时间、所在城市、天气信息。启动时默认显示当前时间西安晴天的信息</w:t>
            </w:r>
          </w:p>
        </w:tc>
      </w:tr>
      <w:tr w:rsidR="0068107D" w:rsidRPr="00A90E26" w:rsidTr="0068107D">
        <w:trPr>
          <w:trHeight w:val="19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天气Widget显示效果</w:t>
            </w:r>
          </w:p>
        </w:tc>
      </w:tr>
      <w:tr w:rsidR="0068107D" w:rsidRPr="00A90E26" w:rsidTr="0068107D">
        <w:trPr>
          <w:trHeight w:val="508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显示当前时间为系统时间，所在城市为西安，天气信息为晴天。</w:t>
            </w:r>
          </w:p>
        </w:tc>
      </w:tr>
      <w:tr w:rsidR="0068107D" w:rsidRPr="00A90E26" w:rsidTr="0068107D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68107D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表21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3_6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时间显示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天气应用正常运行</w:t>
            </w:r>
          </w:p>
        </w:tc>
      </w:tr>
      <w:tr w:rsidR="0068107D" w:rsidRPr="00A90E26" w:rsidTr="0068107D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模块应显示当前的时间、所在城市、天气信息。当前时间采用三维立体数字形式显示，每隔1分钟采用翻转变化的动画效果更新时间</w:t>
            </w:r>
          </w:p>
        </w:tc>
      </w:tr>
      <w:tr w:rsidR="0068107D" w:rsidRPr="00A90E26" w:rsidTr="0068107D">
        <w:trPr>
          <w:trHeight w:val="76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不进行任何操作，即可观察时间显示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等待一分钟，观察三维立体数字变化</w:t>
            </w:r>
          </w:p>
        </w:tc>
      </w:tr>
      <w:tr w:rsidR="0068107D" w:rsidRPr="00A90E26" w:rsidTr="0068107D">
        <w:trPr>
          <w:trHeight w:val="366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当前时间采用三维立体数字形式显示，每隔1分钟采用翻转变化的动画效果更新时间</w:t>
            </w:r>
          </w:p>
        </w:tc>
      </w:tr>
      <w:tr w:rsidR="0068107D" w:rsidRPr="00A90E26" w:rsidTr="0068107D">
        <w:trPr>
          <w:trHeight w:val="512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68107D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表22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3_7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天气动画效果</w:t>
            </w:r>
          </w:p>
        </w:tc>
      </w:tr>
      <w:tr w:rsidR="0068107D" w:rsidRPr="00A90E26" w:rsidTr="0068107D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天气应用正常运行</w:t>
            </w:r>
          </w:p>
        </w:tc>
      </w:tr>
      <w:tr w:rsidR="0068107D" w:rsidRPr="00A90E26" w:rsidTr="0025162A">
        <w:trPr>
          <w:trHeight w:val="230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模块应显示当前的时间、所在城市、天气信息，每隔3分钟自动更换天气效果</w:t>
            </w:r>
          </w:p>
        </w:tc>
      </w:tr>
      <w:tr w:rsidR="0068107D" w:rsidRPr="00A90E26" w:rsidTr="0025162A">
        <w:trPr>
          <w:trHeight w:val="45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选定当前天气为“晴天”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等待3分钟，观察天气效果变化</w:t>
            </w:r>
          </w:p>
        </w:tc>
      </w:tr>
      <w:tr w:rsidR="0068107D" w:rsidRPr="00A90E26" w:rsidTr="0025162A">
        <w:trPr>
          <w:trHeight w:val="882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模块的天气动画效果从“太阳和云彩”动画效果切换到“乌云和雨滴”动画效果</w:t>
            </w:r>
          </w:p>
        </w:tc>
      </w:tr>
      <w:tr w:rsidR="0068107D" w:rsidRPr="00A90E26" w:rsidTr="0025162A">
        <w:trPr>
          <w:trHeight w:val="333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234770" w:rsidRPr="00A90E26" w:rsidRDefault="0068107D" w:rsidP="00234770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表23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3_8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3_8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天气动画效果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天气应用正常运行</w:t>
            </w:r>
          </w:p>
        </w:tc>
      </w:tr>
      <w:tr w:rsidR="0068107D" w:rsidRPr="00A90E26" w:rsidTr="0025162A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模块应显示当前的时间、所在城市、天气信息，每隔3分钟自动更换天气效果</w:t>
            </w:r>
          </w:p>
        </w:tc>
      </w:tr>
      <w:tr w:rsidR="0068107D" w:rsidRPr="00A90E26" w:rsidTr="0025162A">
        <w:trPr>
          <w:trHeight w:val="31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选定当前天气为“雨天”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等待3分钟，观察天气效果变化</w:t>
            </w:r>
          </w:p>
        </w:tc>
      </w:tr>
      <w:tr w:rsidR="0068107D" w:rsidRPr="00A90E26" w:rsidTr="0025162A">
        <w:trPr>
          <w:trHeight w:val="598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模块的天气动画效果从“乌云和雨滴”动画效果切换到“太阳和云彩”动画效果</w:t>
            </w:r>
          </w:p>
        </w:tc>
      </w:tr>
      <w:tr w:rsidR="0068107D" w:rsidRPr="00A90E26" w:rsidTr="0025162A">
        <w:trPr>
          <w:trHeight w:val="333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表24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3_9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3_9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天气动画与壁纸互动效果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天气应用正常运行，背景为“星光漂移”壁纸</w:t>
            </w:r>
          </w:p>
        </w:tc>
      </w:tr>
      <w:tr w:rsidR="0068107D" w:rsidRPr="00A90E26" w:rsidTr="0025162A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当天气信息为“雨天”时，雨滴能与星光漂移动态壁纸进行交互，水滴滴落的地方出现涟漪；雨滴滴落到三维立体时间数字上时，雨滴会落到数字上，并从数字上滴落，并与壁纸进行同样交互</w:t>
            </w:r>
          </w:p>
        </w:tc>
      </w:tr>
      <w:tr w:rsidR="0068107D" w:rsidRPr="00A90E26" w:rsidTr="0025162A">
        <w:trPr>
          <w:trHeight w:val="47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选定当前天气为“雨天”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观察天气动画与背景以及三维立体时间数字的交互</w:t>
            </w:r>
          </w:p>
        </w:tc>
      </w:tr>
      <w:tr w:rsidR="0068107D" w:rsidRPr="00A90E26" w:rsidTr="0025162A">
        <w:trPr>
          <w:trHeight w:val="488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水滴滴落的地方出现涟漪；雨滴会落到数字上，并从数字上滴落，并与壁纸进行同样交互，滴落的地方也会出现涟漪。</w:t>
            </w:r>
          </w:p>
        </w:tc>
      </w:tr>
      <w:tr w:rsidR="0068107D" w:rsidRPr="00A90E26" w:rsidTr="0025162A">
        <w:trPr>
          <w:trHeight w:val="378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表25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3_10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3_10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天气动画与壁纸互动效果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天气应用正常运行，背景为“风吹草动”壁纸</w:t>
            </w:r>
          </w:p>
        </w:tc>
      </w:tr>
      <w:tr w:rsidR="0068107D" w:rsidRPr="00A90E26" w:rsidTr="0025162A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当天气信息为“雨天”时，雨滴滴落到三维立体时间数字上时，雨滴会落到数字上，并从数字上滴落</w:t>
            </w:r>
          </w:p>
        </w:tc>
      </w:tr>
      <w:tr w:rsidR="0068107D" w:rsidRPr="00A90E26" w:rsidTr="0025162A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选定当前天气为“雨天”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观察天气动画与背景以及三维立体时间数字的交互</w:t>
            </w:r>
          </w:p>
        </w:tc>
      </w:tr>
      <w:tr w:rsidR="0068107D" w:rsidRPr="00A90E26" w:rsidTr="0025162A">
        <w:trPr>
          <w:trHeight w:val="650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水滴滴落的地方不会出现涟漪；雨滴会落到数字上，并从数字上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滴落滴落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的地方也不会出现涟漪。</w:t>
            </w:r>
          </w:p>
        </w:tc>
      </w:tr>
      <w:tr w:rsidR="0068107D" w:rsidRPr="00A90E26" w:rsidTr="0025162A">
        <w:trPr>
          <w:trHeight w:val="228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</w:p>
    <w:p w:rsidR="0068107D" w:rsidRPr="00A90E26" w:rsidRDefault="0068107D" w:rsidP="0068107D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68107D" w:rsidRPr="00A90E26" w:rsidRDefault="0068107D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表26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3_11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3_11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A90E26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切换城市</w:t>
            </w:r>
          </w:p>
        </w:tc>
      </w:tr>
      <w:tr w:rsidR="0068107D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天气应用正常运行，背景为“风吹草动”壁纸</w:t>
            </w:r>
          </w:p>
        </w:tc>
      </w:tr>
      <w:tr w:rsidR="0068107D" w:rsidRPr="00A90E26" w:rsidTr="0025162A">
        <w:trPr>
          <w:trHeight w:val="230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当用户在Widget中上下滑动时，可以切换城市，切换时三维立体数字与滑动方向旋转一个角度后还原</w:t>
            </w:r>
            <w:r w:rsidRPr="00A90E26">
              <w:rPr>
                <w:rFonts w:ascii="微软雅黑" w:eastAsia="微软雅黑" w:hAnsi="微软雅黑" w:cs="Times New Roman" w:hint="eastAsia"/>
              </w:rPr>
              <w:t>，</w:t>
            </w:r>
            <w:r w:rsidRPr="00A90E26">
              <w:rPr>
                <w:rFonts w:ascii="微软雅黑" w:eastAsia="微软雅黑" w:hAnsi="微软雅黑" w:hint="eastAsia"/>
              </w:rPr>
              <w:t>依次切换三个城市，并更换天气信息</w:t>
            </w:r>
          </w:p>
        </w:tc>
      </w:tr>
      <w:tr w:rsidR="0068107D" w:rsidRPr="00A90E26" w:rsidTr="0025162A">
        <w:trPr>
          <w:trHeight w:val="3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107D" w:rsidRPr="00A90E26" w:rsidRDefault="0068107D" w:rsidP="0068107D">
            <w:pPr>
              <w:pStyle w:val="a8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手指按住模块所在屏幕区域，向上或向下滑动三次</w:t>
            </w:r>
          </w:p>
          <w:p w:rsidR="0068107D" w:rsidRPr="00A90E26" w:rsidRDefault="0068107D" w:rsidP="0068107D">
            <w:pPr>
              <w:pStyle w:val="a8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观察城市信息文字显示</w:t>
            </w:r>
          </w:p>
        </w:tc>
      </w:tr>
      <w:tr w:rsidR="0068107D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每一次滑动城市信息会进行切换，</w:t>
            </w:r>
            <w:r w:rsidRPr="00A90E26">
              <w:rPr>
                <w:rFonts w:ascii="微软雅黑" w:eastAsia="微软雅黑" w:hAnsi="微软雅黑" w:cs="Times New Roman"/>
              </w:rPr>
              <w:t>三维立体数字与滑动方向旋转一个角度后还原</w:t>
            </w:r>
          </w:p>
        </w:tc>
      </w:tr>
      <w:tr w:rsidR="0068107D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68107D" w:rsidRPr="00A90E26" w:rsidRDefault="0068107D" w:rsidP="0068107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68107D" w:rsidRPr="00A90E26" w:rsidRDefault="0068107D" w:rsidP="0068107D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8107D" w:rsidRPr="00A90E26" w:rsidRDefault="0068107D">
      <w:pPr>
        <w:widowControl/>
        <w:jc w:val="left"/>
        <w:rPr>
          <w:rFonts w:ascii="微软雅黑" w:eastAsia="微软雅黑" w:hAnsi="微软雅黑"/>
        </w:rPr>
      </w:pPr>
    </w:p>
    <w:p w:rsidR="0025162A" w:rsidRPr="00A90E26" w:rsidRDefault="0025162A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3C0A3B" w:rsidRPr="00A90E26" w:rsidRDefault="005C61F6" w:rsidP="003C0A3B">
      <w:pPr>
        <w:pStyle w:val="3"/>
        <w:rPr>
          <w:rFonts w:ascii="微软雅黑" w:hAnsi="微软雅黑"/>
        </w:rPr>
      </w:pPr>
      <w:bookmarkStart w:id="13" w:name="_Toc306818645"/>
      <w:bookmarkStart w:id="14" w:name="_Toc310800860"/>
      <w:r w:rsidRPr="00A90E26">
        <w:rPr>
          <w:rFonts w:ascii="微软雅黑" w:hAnsi="微软雅黑"/>
        </w:rPr>
        <w:lastRenderedPageBreak/>
        <w:t>2.</w:t>
      </w:r>
      <w:r w:rsidR="00A705D6" w:rsidRPr="00A90E26">
        <w:rPr>
          <w:rFonts w:ascii="微软雅黑" w:hAnsi="微软雅黑" w:hint="eastAsia"/>
        </w:rPr>
        <w:t>2.2</w:t>
      </w:r>
      <w:r w:rsidRPr="00A90E26">
        <w:rPr>
          <w:rFonts w:ascii="微软雅黑" w:hAnsi="微软雅黑"/>
        </w:rPr>
        <w:t>网络书签（B</w:t>
      </w:r>
      <w:r w:rsidR="00D701FD" w:rsidRPr="00A90E26">
        <w:rPr>
          <w:rFonts w:ascii="微软雅黑" w:hAnsi="微软雅黑"/>
        </w:rPr>
        <w:t>04</w:t>
      </w:r>
      <w:r w:rsidRPr="00A90E26">
        <w:rPr>
          <w:rFonts w:ascii="微软雅黑" w:hAnsi="微软雅黑"/>
        </w:rPr>
        <w:t>）</w:t>
      </w:r>
      <w:bookmarkEnd w:id="13"/>
      <w:bookmarkEnd w:id="14"/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 xml:space="preserve">表27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4_1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网络书签（B</w:t>
            </w:r>
            <w:r w:rsidRPr="00A90E26">
              <w:rPr>
                <w:rFonts w:ascii="微软雅黑" w:eastAsia="微软雅黑" w:hAnsi="微软雅黑" w:cs="Times New Roman" w:hint="eastAsia"/>
              </w:rPr>
              <w:t>04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5162A" w:rsidRPr="00A90E26" w:rsidTr="0025162A">
        <w:trPr>
          <w:trHeight w:val="228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5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应用列表里选择网络书签</w:t>
            </w:r>
            <w:r w:rsidRPr="00A90E26">
              <w:rPr>
                <w:rFonts w:ascii="微软雅黑" w:eastAsia="微软雅黑" w:hAnsi="微软雅黑" w:cs="Times New Roman"/>
              </w:rPr>
              <w:t>Widget</w:t>
            </w:r>
            <w:r w:rsidRPr="00A90E26">
              <w:rPr>
                <w:rFonts w:ascii="微软雅黑" w:eastAsia="微软雅黑" w:hAnsi="微软雅黑" w:hint="eastAsia"/>
              </w:rPr>
              <w:t>，拖动到桌面上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网络书签Widget可以被正常添加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表28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4_2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网络书签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社交网络应用正常启动</w:t>
            </w:r>
          </w:p>
        </w:tc>
      </w:tr>
      <w:tr w:rsidR="0025162A" w:rsidRPr="00A90E26" w:rsidTr="0025162A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87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470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网络书签Widget可以被正常拖动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表29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4_3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网络书签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网络书签应用正常启动</w:t>
            </w:r>
          </w:p>
        </w:tc>
      </w:tr>
      <w:tr w:rsidR="0025162A" w:rsidRPr="00A90E26" w:rsidTr="0025162A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手指按住应用所在屏幕区域，再将其拖动到屏幕右上角垃圾箱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328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网络书签Widget可以被正常删除</w:t>
            </w:r>
          </w:p>
        </w:tc>
      </w:tr>
      <w:tr w:rsidR="0025162A" w:rsidRPr="00A90E26" w:rsidTr="0025162A">
        <w:trPr>
          <w:trHeight w:val="393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表30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4_4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网络书签（B</w:t>
            </w:r>
            <w:r w:rsidRPr="00A90E26">
              <w:rPr>
                <w:rFonts w:ascii="微软雅黑" w:eastAsia="微软雅黑" w:hAnsi="微软雅黑" w:cs="Times New Roman" w:hint="eastAsia"/>
              </w:rPr>
              <w:t>04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书签显示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系统存储29个书签的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5162A" w:rsidRPr="00A90E26" w:rsidTr="0025162A">
        <w:trPr>
          <w:trHeight w:val="587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以两排并列形式显示网络书签的缩略图，系统存储29个书签的缩略图，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屏长度可</w:t>
            </w:r>
            <w:r w:rsidRPr="00A90E26">
              <w:rPr>
                <w:rFonts w:ascii="微软雅黑" w:eastAsia="微软雅黑" w:hAnsi="微软雅黑" w:cs="Times New Roman" w:hint="eastAsia"/>
              </w:rPr>
              <w:t>显示每列</w:t>
            </w:r>
            <w:r w:rsidRPr="00A90E26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5162A" w:rsidRPr="00A90E26" w:rsidTr="0025162A">
        <w:trPr>
          <w:trHeight w:val="3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观察显示效果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屏长度可</w:t>
            </w:r>
            <w:r w:rsidRPr="00A90E26">
              <w:rPr>
                <w:rFonts w:ascii="微软雅黑" w:eastAsia="微软雅黑" w:hAnsi="微软雅黑" w:cs="Times New Roman" w:hint="eastAsia"/>
              </w:rPr>
              <w:t>显示每列</w:t>
            </w:r>
            <w:r w:rsidRPr="00A90E26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5162A" w:rsidRPr="00A90E26" w:rsidTr="0025162A">
        <w:trPr>
          <w:trHeight w:val="149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表31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4_5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4_5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网络书签（B</w:t>
            </w:r>
            <w:r w:rsidRPr="00A90E26">
              <w:rPr>
                <w:rFonts w:ascii="微软雅黑" w:eastAsia="微软雅黑" w:hAnsi="微软雅黑" w:cs="Times New Roman" w:hint="eastAsia"/>
              </w:rPr>
              <w:t>04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书签显示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系统存储29个书签的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5162A" w:rsidRPr="00A90E26" w:rsidTr="0025162A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模块以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的形式显示浏览器收藏夹中的网络书签，可以通过上下滑动来查看所有书签，滑动时，书签绕Y轴做一定角度的旋转，并伴随有“哗哗”的翻页声音。</w:t>
            </w:r>
          </w:p>
        </w:tc>
      </w:tr>
      <w:tr w:rsidR="0025162A" w:rsidRPr="00A90E26" w:rsidTr="0025162A">
        <w:trPr>
          <w:trHeight w:val="69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手指按住应用所在屏幕区域，上下拖动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25162A" w:rsidRPr="00A90E26" w:rsidTr="0025162A">
        <w:trPr>
          <w:trHeight w:val="655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可以通过上下滑动来查看所有书签，滑动时，书签绕Y轴做一定角度的旋转，并伴随有“哗哗”的翻页声音。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表32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4_6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4_6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网络书签（B</w:t>
            </w:r>
            <w:r w:rsidRPr="00A90E26">
              <w:rPr>
                <w:rFonts w:ascii="微软雅黑" w:eastAsia="微软雅黑" w:hAnsi="微软雅黑" w:cs="Times New Roman" w:hint="eastAsia"/>
              </w:rPr>
              <w:t>04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点击书签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系统存储29个书签的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5162A" w:rsidRPr="00A90E26" w:rsidTr="0025162A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点击一个书签，会有震颤效果，且伴随着“嗖”的声音，被点击的页面会从书签中飘出，并逐渐放大到整个屏幕，随后调用浏览器应用。</w:t>
            </w:r>
          </w:p>
        </w:tc>
      </w:tr>
      <w:tr w:rsidR="0025162A" w:rsidRPr="00A90E26" w:rsidTr="0025162A">
        <w:trPr>
          <w:trHeight w:val="56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点击任意网络书签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25162A" w:rsidRPr="00A90E26" w:rsidTr="0025162A">
        <w:trPr>
          <w:trHeight w:val="675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点击的书签会有震颤效果，且伴随着“嗖”的声音，被点击的页面会从书签中飘出，并逐渐放大到整个屏幕，随后调用浏览器应用。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表33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4_7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18"/>
        <w:gridCol w:w="1133"/>
        <w:gridCol w:w="4871"/>
      </w:tblGrid>
      <w:tr w:rsidR="0025162A" w:rsidRPr="00A90E26" w:rsidTr="0025162A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4_7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网络书签（B</w:t>
            </w:r>
            <w:r w:rsidRPr="00A90E26">
              <w:rPr>
                <w:rFonts w:ascii="微软雅黑" w:eastAsia="微软雅黑" w:hAnsi="微软雅黑" w:cs="Times New Roman" w:hint="eastAsia"/>
              </w:rPr>
              <w:t>04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关闭浏览器应用</w:t>
            </w:r>
          </w:p>
        </w:tc>
      </w:tr>
      <w:tr w:rsidR="0025162A" w:rsidRPr="00A90E26" w:rsidTr="0025162A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通过“网络书签”应用打开了一个书签，浏览器应用以开启</w:t>
            </w:r>
          </w:p>
        </w:tc>
      </w:tr>
      <w:tr w:rsidR="0025162A" w:rsidRPr="00A90E26" w:rsidTr="0025162A">
        <w:trPr>
          <w:trHeight w:val="6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点击返回按钮，关闭浏览器应用，书签“嗖”的一声，逐渐缩小并回到网络书签中。</w:t>
            </w:r>
          </w:p>
        </w:tc>
      </w:tr>
      <w:tr w:rsidR="0025162A" w:rsidRPr="00A90E26" w:rsidTr="0025162A">
        <w:trPr>
          <w:trHeight w:val="477"/>
        </w:trPr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通过“网络书签”应用打开了一个书签，浏览器应用以开启时点击返回按钮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25162A" w:rsidRPr="00A90E26" w:rsidTr="0025162A">
        <w:trPr>
          <w:trHeight w:val="211"/>
        </w:trPr>
        <w:tc>
          <w:tcPr>
            <w:tcW w:w="645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浏览器应用关闭，书签“嗖”的一声，逐渐缩小并回到网络书签中</w:t>
            </w:r>
          </w:p>
        </w:tc>
      </w:tr>
      <w:tr w:rsidR="0025162A" w:rsidRPr="00A90E26" w:rsidTr="0025162A">
        <w:trPr>
          <w:trHeight w:val="64"/>
        </w:trPr>
        <w:tc>
          <w:tcPr>
            <w:tcW w:w="645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E456C" w:rsidRPr="00A90E26" w:rsidRDefault="00EF5684" w:rsidP="003C0A3B">
      <w:pPr>
        <w:pStyle w:val="3"/>
        <w:rPr>
          <w:rFonts w:ascii="微软雅黑" w:hAnsi="微软雅黑"/>
        </w:rPr>
      </w:pPr>
      <w:bookmarkStart w:id="15" w:name="_Toc310800861"/>
      <w:r w:rsidRPr="00A90E26">
        <w:rPr>
          <w:rFonts w:ascii="微软雅黑" w:hAnsi="微软雅黑"/>
        </w:rPr>
        <w:lastRenderedPageBreak/>
        <w:t>2.2.3 社交网络（B05）</w:t>
      </w:r>
      <w:bookmarkEnd w:id="15"/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 xml:space="preserve">表34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5_1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社交网络</w:t>
            </w:r>
            <w:r w:rsidRPr="00A90E26">
              <w:rPr>
                <w:rFonts w:ascii="微软雅黑" w:eastAsia="微软雅黑" w:hAnsi="微软雅黑" w:cs="Times New Roman"/>
              </w:rPr>
              <w:t>（B</w:t>
            </w:r>
            <w:r w:rsidRPr="00A90E26">
              <w:rPr>
                <w:rFonts w:ascii="微软雅黑" w:eastAsia="微软雅黑" w:hAnsi="微软雅黑" w:cs="Times New Roman" w:hint="eastAsia"/>
              </w:rPr>
              <w:t>05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5162A" w:rsidRPr="00A90E26" w:rsidTr="0025162A">
        <w:trPr>
          <w:trHeight w:val="272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36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应用列表里选择社交网络</w:t>
            </w:r>
            <w:r w:rsidRPr="00A90E26">
              <w:rPr>
                <w:rFonts w:ascii="微软雅黑" w:eastAsia="微软雅黑" w:hAnsi="微软雅黑" w:cs="Times New Roman"/>
              </w:rPr>
              <w:t>Widget</w:t>
            </w:r>
            <w:r w:rsidRPr="00A90E26">
              <w:rPr>
                <w:rFonts w:ascii="微软雅黑" w:eastAsia="微软雅黑" w:hAnsi="微软雅黑" w:hint="eastAsia"/>
              </w:rPr>
              <w:t>，拖动到桌面上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88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社交网络Widget可以被正常添加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 xml:space="preserve">表35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5_2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3"/>
        <w:gridCol w:w="4868"/>
      </w:tblGrid>
      <w:tr w:rsidR="0025162A" w:rsidRPr="00A90E26" w:rsidTr="0025162A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5_2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社交网络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网络书签应用正常启动</w:t>
            </w:r>
          </w:p>
        </w:tc>
      </w:tr>
      <w:tr w:rsidR="0025162A" w:rsidRPr="00A90E26" w:rsidTr="0025162A">
        <w:trPr>
          <w:trHeight w:val="6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113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64"/>
        </w:trPr>
        <w:tc>
          <w:tcPr>
            <w:tcW w:w="648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社交网络Widget可以被正常拖动</w:t>
            </w:r>
          </w:p>
        </w:tc>
      </w:tr>
      <w:tr w:rsidR="0025162A" w:rsidRPr="00A90E26" w:rsidTr="0025162A">
        <w:trPr>
          <w:trHeight w:val="339"/>
        </w:trPr>
        <w:tc>
          <w:tcPr>
            <w:tcW w:w="648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表36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5_3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3"/>
        <w:gridCol w:w="4868"/>
      </w:tblGrid>
      <w:tr w:rsidR="0025162A" w:rsidRPr="00A90E26" w:rsidTr="0025162A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5_3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社交网络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社交网络应用正常启动</w:t>
            </w:r>
          </w:p>
        </w:tc>
      </w:tr>
      <w:tr w:rsidR="0025162A" w:rsidRPr="00A90E26" w:rsidTr="0025162A">
        <w:trPr>
          <w:trHeight w:val="6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822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6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手指按住应用所在屏幕区域拖动到屏幕右上角垃圾箱处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6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64"/>
        </w:trPr>
        <w:tc>
          <w:tcPr>
            <w:tcW w:w="648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社交网络Widget可以被正常删除</w:t>
            </w:r>
          </w:p>
        </w:tc>
      </w:tr>
      <w:tr w:rsidR="0025162A" w:rsidRPr="00A90E26" w:rsidTr="0025162A">
        <w:trPr>
          <w:trHeight w:val="64"/>
        </w:trPr>
        <w:tc>
          <w:tcPr>
            <w:tcW w:w="648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表37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5_4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3"/>
        <w:gridCol w:w="4868"/>
      </w:tblGrid>
      <w:tr w:rsidR="0025162A" w:rsidRPr="00A90E26" w:rsidTr="0025162A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5_4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社交网络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proofErr w:type="gramStart"/>
            <w:r w:rsidRPr="00A90E26">
              <w:rPr>
                <w:rFonts w:ascii="微软雅黑" w:eastAsia="微软雅黑" w:hAnsi="微软雅黑" w:cs="Times New Roman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cs="Times New Roman" w:hint="eastAsia"/>
              </w:rPr>
              <w:t>显示</w:t>
            </w:r>
          </w:p>
        </w:tc>
      </w:tr>
      <w:tr w:rsidR="0025162A" w:rsidRPr="00A90E26" w:rsidTr="0025162A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系统存储5个好友的缩略页面</w:t>
            </w:r>
          </w:p>
        </w:tc>
      </w:tr>
      <w:tr w:rsidR="0025162A" w:rsidRPr="00A90E26" w:rsidTr="0025162A">
        <w:trPr>
          <w:trHeight w:val="445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显示一名好友的缩略页面</w:t>
            </w:r>
          </w:p>
        </w:tc>
      </w:tr>
      <w:tr w:rsidR="0025162A" w:rsidRPr="00A90E26" w:rsidTr="0025162A">
        <w:trPr>
          <w:trHeight w:val="822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打开“社交网络”应用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观察好友显示</w:t>
            </w:r>
          </w:p>
        </w:tc>
      </w:tr>
      <w:tr w:rsidR="0025162A" w:rsidRPr="00A90E26" w:rsidTr="0025162A">
        <w:trPr>
          <w:trHeight w:val="117"/>
        </w:trPr>
        <w:tc>
          <w:tcPr>
            <w:tcW w:w="648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好友信息以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形式显示，单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次显示一张缩略图</w:t>
            </w:r>
            <w:proofErr w:type="gramEnd"/>
          </w:p>
        </w:tc>
      </w:tr>
      <w:tr w:rsidR="0025162A" w:rsidRPr="00A90E26" w:rsidTr="0025162A">
        <w:trPr>
          <w:trHeight w:val="338"/>
        </w:trPr>
        <w:tc>
          <w:tcPr>
            <w:tcW w:w="648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表38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5_5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5_5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社交网络（SNS）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向上页面翻折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系统存储5个好友的缩略页面</w:t>
            </w:r>
          </w:p>
        </w:tc>
      </w:tr>
      <w:tr w:rsidR="0025162A" w:rsidRPr="00A90E26" w:rsidTr="0025162A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向上滑动当前页面时，当前页以折纸方式向上退出，下个好友缩略页面由下往上滑入。</w:t>
            </w:r>
          </w:p>
        </w:tc>
      </w:tr>
      <w:tr w:rsidR="0025162A" w:rsidRPr="00A90E26" w:rsidTr="0025162A">
        <w:trPr>
          <w:trHeight w:val="90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打开“社交网络”应用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手指按住好友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缩略图所在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屏幕区域向上拖动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观察好友显示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当前页以折纸方式向上退出，下个好友缩略页面由下往上滑入。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表39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5_6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5_6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社交网络（SNS）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向下页面翻折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系统存储5个好友的缩略页面</w:t>
            </w:r>
          </w:p>
        </w:tc>
      </w:tr>
      <w:tr w:rsidR="0025162A" w:rsidRPr="00A90E26" w:rsidTr="0025162A">
        <w:trPr>
          <w:trHeight w:val="161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向下滑动当前页面时，当前页以折纸方式向下退出，上个好友缩略页面由上往下滑入。</w:t>
            </w:r>
          </w:p>
        </w:tc>
      </w:tr>
      <w:tr w:rsidR="0025162A" w:rsidRPr="00A90E26" w:rsidTr="0025162A">
        <w:trPr>
          <w:trHeight w:val="90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打开“社交网络”应用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手指按住好友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缩略图所在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屏幕区域向下拖动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观察好友显示</w:t>
            </w:r>
          </w:p>
        </w:tc>
      </w:tr>
      <w:tr w:rsidR="0025162A" w:rsidRPr="00A90E26" w:rsidTr="0025162A">
        <w:trPr>
          <w:trHeight w:val="432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当前页以折纸方式向下退出，上个好友缩略页面由上往下滑入。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3C0A3B">
      <w:pPr>
        <w:rPr>
          <w:rFonts w:ascii="微软雅黑" w:eastAsia="微软雅黑" w:hAnsi="微软雅黑"/>
        </w:rPr>
      </w:pPr>
    </w:p>
    <w:p w:rsidR="0025162A" w:rsidRPr="00A90E26" w:rsidRDefault="0025162A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3C0A3B" w:rsidRPr="00A90E26" w:rsidRDefault="00A13E00" w:rsidP="003C0A3B">
      <w:pPr>
        <w:pStyle w:val="3"/>
        <w:rPr>
          <w:rFonts w:ascii="微软雅黑" w:hAnsi="微软雅黑"/>
        </w:rPr>
      </w:pPr>
      <w:bookmarkStart w:id="16" w:name="_Toc310800862"/>
      <w:r w:rsidRPr="00A90E26">
        <w:rPr>
          <w:rFonts w:ascii="微软雅黑" w:hAnsi="微软雅黑"/>
        </w:rPr>
        <w:lastRenderedPageBreak/>
        <w:t>2.2.4 微博（B06）</w:t>
      </w:r>
      <w:bookmarkEnd w:id="16"/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 xml:space="preserve">表40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6_1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微博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B06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5162A" w:rsidRPr="00A90E26" w:rsidTr="0025162A">
        <w:trPr>
          <w:trHeight w:val="512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5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应用列表里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选择微博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Widget</w:t>
            </w:r>
            <w:r w:rsidRPr="00A90E26">
              <w:rPr>
                <w:rFonts w:ascii="微软雅黑" w:eastAsia="微软雅黑" w:hAnsi="微软雅黑" w:hint="eastAsia"/>
              </w:rPr>
              <w:t>，拖动到桌面上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Widget可以被正常添加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 xml:space="preserve">表41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6_2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微博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微博应用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正常启动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110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117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Widget可以被正常拖动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表42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6_3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6_3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微博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微博应用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正常启动</w:t>
            </w:r>
          </w:p>
        </w:tc>
      </w:tr>
      <w:tr w:rsidR="0025162A" w:rsidRPr="00A90E26" w:rsidTr="0025162A">
        <w:trPr>
          <w:trHeight w:val="11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5162A" w:rsidRPr="00A90E26" w:rsidTr="0025162A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手指按住应用所在屏幕区域拖动到屏幕右上角垃圾箱处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69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Widget可以被正常删除</w:t>
            </w:r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表43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6_4</w:t>
      </w:r>
    </w:p>
    <w:tbl>
      <w:tblPr>
        <w:tblpPr w:leftFromText="180" w:rightFromText="180" w:vertAnchor="page" w:horzAnchor="margin" w:tblpY="20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6_4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微博（Microblog）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显示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微博信息</w:t>
            </w:r>
            <w:proofErr w:type="gramEnd"/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系统存储8条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</w:p>
        </w:tc>
      </w:tr>
      <w:tr w:rsidR="0025162A" w:rsidRPr="00A90E26" w:rsidTr="0025162A">
        <w:trPr>
          <w:trHeight w:val="86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显示多条关注的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微博信息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,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屏显示3条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半微博信息</w:t>
            </w:r>
            <w:proofErr w:type="gramEnd"/>
          </w:p>
        </w:tc>
      </w:tr>
      <w:tr w:rsidR="0025162A" w:rsidRPr="00A90E26" w:rsidTr="0025162A">
        <w:trPr>
          <w:trHeight w:val="449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打开微博应用</w:t>
            </w:r>
            <w:proofErr w:type="gramEnd"/>
          </w:p>
          <w:p w:rsidR="0025162A" w:rsidRPr="00A90E26" w:rsidRDefault="0025162A" w:rsidP="0025162A">
            <w:pPr>
              <w:pStyle w:val="a8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观察微博信息显示</w:t>
            </w:r>
            <w:proofErr w:type="gramEnd"/>
          </w:p>
        </w:tc>
      </w:tr>
      <w:tr w:rsidR="0025162A" w:rsidRPr="00A90E26" w:rsidTr="0025162A">
        <w:trPr>
          <w:trHeight w:val="608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显示多条关注的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微博信息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,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屏显示3条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半微博信息</w:t>
            </w:r>
            <w:proofErr w:type="gramEnd"/>
          </w:p>
        </w:tc>
      </w:tr>
      <w:tr w:rsidR="0025162A" w:rsidRPr="00A90E26" w:rsidTr="0025162A">
        <w:trPr>
          <w:trHeight w:val="249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表44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6_5</w:t>
      </w:r>
    </w:p>
    <w:tbl>
      <w:tblPr>
        <w:tblpPr w:leftFromText="180" w:rightFromText="180" w:vertAnchor="page" w:horzAnchor="margin" w:tblpY="20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6_5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微博（Microblog）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微博信息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滑动显示</w:t>
            </w:r>
          </w:p>
        </w:tc>
      </w:tr>
      <w:tr w:rsidR="0025162A" w:rsidRPr="00A90E26" w:rsidTr="0025162A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系统存储8条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</w:p>
        </w:tc>
      </w:tr>
      <w:tr w:rsidR="0025162A" w:rsidRPr="00A90E26" w:rsidTr="0025162A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当用户在Widget中上下滑动时，所有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滑动显示</w:t>
            </w:r>
          </w:p>
        </w:tc>
      </w:tr>
      <w:tr w:rsidR="0025162A" w:rsidRPr="00A90E26" w:rsidTr="0025162A">
        <w:trPr>
          <w:trHeight w:val="86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打开微博应用</w:t>
            </w:r>
            <w:proofErr w:type="gramEnd"/>
          </w:p>
          <w:p w:rsidR="0025162A" w:rsidRPr="00A90E26" w:rsidRDefault="0025162A" w:rsidP="0025162A">
            <w:pPr>
              <w:pStyle w:val="a8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手指按住应用所在屏幕区域，向下滑动，再向上滑动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5162A" w:rsidRPr="00A90E26" w:rsidTr="0025162A">
        <w:trPr>
          <w:trHeight w:val="546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所有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滑动显示</w:t>
            </w:r>
          </w:p>
        </w:tc>
      </w:tr>
      <w:tr w:rsidR="0025162A" w:rsidRPr="00A90E26" w:rsidTr="0025162A">
        <w:trPr>
          <w:trHeight w:val="187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5162A" w:rsidRPr="00A90E26" w:rsidRDefault="0025162A" w:rsidP="0025162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5162A" w:rsidRPr="00A90E26" w:rsidRDefault="0025162A" w:rsidP="0025162A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表45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6_6</w:t>
      </w:r>
    </w:p>
    <w:tbl>
      <w:tblPr>
        <w:tblpPr w:leftFromText="180" w:rightFromText="180" w:vertAnchor="page" w:horzAnchor="margin" w:tblpY="20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5162A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6_6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5162A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微博（Microblog）</w:t>
            </w:r>
          </w:p>
        </w:tc>
      </w:tr>
      <w:tr w:rsidR="0025162A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5162A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5162A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5162A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微博刷新</w:t>
            </w:r>
            <w:proofErr w:type="gramEnd"/>
          </w:p>
        </w:tc>
      </w:tr>
      <w:tr w:rsidR="0025162A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5162A" w:rsidRPr="00A90E26" w:rsidTr="002F5274">
        <w:trPr>
          <w:trHeight w:val="369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点击刷新按钮后为从上往下翻转滑入一条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新微博</w:t>
            </w:r>
            <w:proofErr w:type="gramEnd"/>
          </w:p>
        </w:tc>
      </w:tr>
      <w:tr w:rsidR="0025162A" w:rsidRPr="00A90E26" w:rsidTr="002F5274">
        <w:trPr>
          <w:trHeight w:val="7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162A" w:rsidRPr="00A90E26" w:rsidRDefault="0025162A" w:rsidP="0025162A">
            <w:pPr>
              <w:pStyle w:val="a8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打开微博应用</w:t>
            </w:r>
            <w:proofErr w:type="gramEnd"/>
          </w:p>
          <w:p w:rsidR="0025162A" w:rsidRPr="00A90E26" w:rsidRDefault="0025162A" w:rsidP="0025162A">
            <w:pPr>
              <w:pStyle w:val="a8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重复点击“刷新”按钮</w:t>
            </w:r>
          </w:p>
          <w:p w:rsidR="0025162A" w:rsidRPr="00A90E26" w:rsidRDefault="0025162A" w:rsidP="0025162A">
            <w:pPr>
              <w:pStyle w:val="a8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25162A" w:rsidRPr="00A90E26" w:rsidTr="002F5274">
        <w:trPr>
          <w:trHeight w:val="405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点击刷新按钮后为从上往下翻转滑入一条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新微博</w:t>
            </w:r>
            <w:proofErr w:type="gramEnd"/>
          </w:p>
        </w:tc>
      </w:tr>
      <w:tr w:rsidR="0025162A" w:rsidRPr="00A90E26" w:rsidTr="002F5274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5162A" w:rsidRPr="00A90E26" w:rsidRDefault="0025162A" w:rsidP="0025162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5162A" w:rsidRPr="00A90E26" w:rsidRDefault="0025162A" w:rsidP="0025162A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3C0A3B">
      <w:pPr>
        <w:rPr>
          <w:rFonts w:ascii="微软雅黑" w:eastAsia="微软雅黑" w:hAnsi="微软雅黑"/>
        </w:rPr>
      </w:pPr>
    </w:p>
    <w:p w:rsidR="002F5274" w:rsidRPr="00A90E26" w:rsidRDefault="002F5274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3C0A3B" w:rsidRPr="00A90E26" w:rsidRDefault="003C0A3B" w:rsidP="003C0A3B">
      <w:pPr>
        <w:pStyle w:val="3"/>
        <w:rPr>
          <w:rFonts w:ascii="微软雅黑" w:hAnsi="微软雅黑"/>
        </w:rPr>
      </w:pPr>
      <w:bookmarkStart w:id="17" w:name="_Toc310800863"/>
      <w:r w:rsidRPr="00A90E26">
        <w:rPr>
          <w:rFonts w:ascii="微软雅黑" w:hAnsi="微软雅黑"/>
        </w:rPr>
        <w:lastRenderedPageBreak/>
        <w:t>2.2.</w:t>
      </w:r>
      <w:r w:rsidRPr="00A90E26">
        <w:rPr>
          <w:rFonts w:ascii="微软雅黑" w:hAnsi="微软雅黑" w:hint="eastAsia"/>
        </w:rPr>
        <w:t>5</w:t>
      </w:r>
      <w:r w:rsidRPr="00A90E26">
        <w:rPr>
          <w:rFonts w:ascii="微软雅黑" w:hAnsi="微软雅黑"/>
        </w:rPr>
        <w:t xml:space="preserve"> </w:t>
      </w:r>
      <w:r w:rsidRPr="00A90E26">
        <w:rPr>
          <w:rFonts w:ascii="微软雅黑" w:hAnsi="微软雅黑" w:hint="eastAsia"/>
        </w:rPr>
        <w:t>联系人</w:t>
      </w:r>
      <w:r w:rsidRPr="00A90E26">
        <w:rPr>
          <w:rFonts w:ascii="微软雅黑" w:hAnsi="微软雅黑"/>
        </w:rPr>
        <w:t>（B0</w:t>
      </w:r>
      <w:r w:rsidRPr="00A90E26">
        <w:rPr>
          <w:rFonts w:ascii="微软雅黑" w:hAnsi="微软雅黑" w:hint="eastAsia"/>
        </w:rPr>
        <w:t>7</w:t>
      </w:r>
      <w:r w:rsidRPr="00A90E26">
        <w:rPr>
          <w:rFonts w:ascii="微软雅黑" w:hAnsi="微软雅黑"/>
        </w:rPr>
        <w:t>）</w:t>
      </w:r>
      <w:bookmarkEnd w:id="17"/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 xml:space="preserve">表46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7_1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联系人</w:t>
            </w:r>
            <w:r w:rsidRPr="00A90E26">
              <w:rPr>
                <w:rFonts w:ascii="微软雅黑" w:eastAsia="微软雅黑" w:hAnsi="微软雅黑" w:cs="Times New Roman"/>
              </w:rPr>
              <w:t>（B</w:t>
            </w:r>
            <w:r w:rsidRPr="00A90E26">
              <w:rPr>
                <w:rFonts w:ascii="微软雅黑" w:eastAsia="微软雅黑" w:hAnsi="微软雅黑" w:cs="Times New Roman" w:hint="eastAsia"/>
              </w:rPr>
              <w:t>07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F5274" w:rsidRPr="00A90E26" w:rsidTr="00DF7CD3">
        <w:trPr>
          <w:trHeight w:val="228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F5274" w:rsidRPr="00A90E26" w:rsidTr="00DF7CD3">
        <w:trPr>
          <w:trHeight w:val="5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pStyle w:val="a8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应用列表里选择联系人</w:t>
            </w:r>
            <w:r w:rsidRPr="00A90E26">
              <w:rPr>
                <w:rFonts w:ascii="微软雅黑" w:eastAsia="微软雅黑" w:hAnsi="微软雅黑" w:cs="Times New Roman"/>
              </w:rPr>
              <w:t>Widget</w:t>
            </w:r>
            <w:r w:rsidRPr="00A90E26">
              <w:rPr>
                <w:rFonts w:ascii="微软雅黑" w:eastAsia="微软雅黑" w:hAnsi="微软雅黑" w:hint="eastAsia"/>
              </w:rPr>
              <w:t>，拖动到桌面上</w:t>
            </w:r>
          </w:p>
          <w:p w:rsidR="002F5274" w:rsidRPr="00A90E26" w:rsidRDefault="002F5274" w:rsidP="002F5274">
            <w:pPr>
              <w:pStyle w:val="a8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F5274" w:rsidRPr="00A90E26" w:rsidTr="00DF7CD3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联系人Widget可以被正常添加</w:t>
            </w:r>
          </w:p>
        </w:tc>
      </w:tr>
      <w:tr w:rsidR="002F5274" w:rsidRPr="00A90E26" w:rsidTr="00DF7CD3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表47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7_2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联系人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联系人应用正常启动</w:t>
            </w:r>
          </w:p>
        </w:tc>
      </w:tr>
      <w:tr w:rsidR="002F5274" w:rsidRPr="00A90E26" w:rsidTr="00DF7CD3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F5274" w:rsidRPr="00A90E26" w:rsidTr="00DF7CD3">
        <w:trPr>
          <w:trHeight w:val="87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pStyle w:val="a8"/>
              <w:numPr>
                <w:ilvl w:val="0"/>
                <w:numId w:val="7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2F5274" w:rsidRPr="00A90E26" w:rsidRDefault="002F5274" w:rsidP="002F5274">
            <w:pPr>
              <w:pStyle w:val="a8"/>
              <w:numPr>
                <w:ilvl w:val="0"/>
                <w:numId w:val="7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F5274" w:rsidRPr="00A90E26" w:rsidTr="00DF7CD3">
        <w:trPr>
          <w:trHeight w:val="470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联系人Widget可以被正常拖动</w:t>
            </w:r>
          </w:p>
        </w:tc>
      </w:tr>
      <w:tr w:rsidR="002F5274" w:rsidRPr="00A90E26" w:rsidTr="00DF7CD3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</w:p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表48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7_3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7_3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联系人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A90E26"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  <w:r w:rsidRPr="00A90E26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联系人应用正常启动</w:t>
            </w:r>
          </w:p>
        </w:tc>
      </w:tr>
      <w:tr w:rsidR="002F5274" w:rsidRPr="00A90E26" w:rsidTr="00DF7CD3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2F5274" w:rsidRPr="00A90E26" w:rsidTr="00DF7CD3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pStyle w:val="a8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手指按住应用所在屏幕区域，再将其拖动到屏幕右上角垃圾箱</w:t>
            </w:r>
          </w:p>
          <w:p w:rsidR="002F5274" w:rsidRPr="00A90E26" w:rsidRDefault="002F5274" w:rsidP="002F5274">
            <w:pPr>
              <w:pStyle w:val="a8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2F5274" w:rsidRPr="00A90E26" w:rsidTr="00DF7CD3">
        <w:trPr>
          <w:trHeight w:val="328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联系人Widget可以被正常删除</w:t>
            </w:r>
          </w:p>
        </w:tc>
      </w:tr>
      <w:tr w:rsidR="002F5274" w:rsidRPr="00A90E26" w:rsidTr="00DF7CD3">
        <w:trPr>
          <w:trHeight w:val="393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表49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7_4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7_4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联系人</w:t>
            </w:r>
            <w:r w:rsidRPr="00A90E26">
              <w:rPr>
                <w:rFonts w:ascii="微软雅黑" w:eastAsia="微软雅黑" w:hAnsi="微软雅黑" w:cs="Times New Roman"/>
              </w:rPr>
              <w:t>（B</w:t>
            </w:r>
            <w:r w:rsidRPr="00A90E26">
              <w:rPr>
                <w:rFonts w:ascii="微软雅黑" w:eastAsia="微软雅黑" w:hAnsi="微软雅黑" w:cs="Times New Roman" w:hint="eastAsia"/>
              </w:rPr>
              <w:t>07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联系人显示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</w:t>
            </w:r>
            <w:r w:rsidRPr="00A90E26">
              <w:rPr>
                <w:rFonts w:ascii="微软雅黑" w:eastAsia="微软雅黑" w:hAnsi="微软雅黑" w:cs="Times New Roman" w:hint="eastAsia"/>
              </w:rPr>
              <w:t>8张联系人</w:t>
            </w:r>
            <w:r w:rsidRPr="00A90E26">
              <w:rPr>
                <w:rFonts w:ascii="微软雅黑" w:eastAsia="微软雅黑" w:hAnsi="微软雅黑" w:cs="Times New Roman"/>
              </w:rPr>
              <w:t>的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F5274" w:rsidRPr="00A90E26" w:rsidTr="00DF7CD3">
        <w:trPr>
          <w:trHeight w:val="587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以两排并列形式显示</w:t>
            </w:r>
            <w:r w:rsidRPr="00A90E26">
              <w:rPr>
                <w:rFonts w:ascii="微软雅黑" w:eastAsia="微软雅黑" w:hAnsi="微软雅黑" w:cs="Times New Roman" w:hint="eastAsia"/>
              </w:rPr>
              <w:t>联系人</w:t>
            </w:r>
            <w:r w:rsidRPr="00A90E26">
              <w:rPr>
                <w:rFonts w:ascii="微软雅黑" w:eastAsia="微软雅黑" w:hAnsi="微软雅黑" w:cs="Times New Roman"/>
              </w:rPr>
              <w:t>的缩略图，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屏长度可</w:t>
            </w:r>
            <w:r w:rsidRPr="00A90E26">
              <w:rPr>
                <w:rFonts w:ascii="微软雅黑" w:eastAsia="微软雅黑" w:hAnsi="微软雅黑" w:cs="Times New Roman" w:hint="eastAsia"/>
              </w:rPr>
              <w:t>显示每列</w:t>
            </w:r>
            <w:r w:rsidRPr="00A90E26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F5274" w:rsidRPr="00A90E26" w:rsidTr="00DF7CD3">
        <w:trPr>
          <w:trHeight w:val="3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pStyle w:val="a8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2F5274" w:rsidRPr="00A90E26" w:rsidRDefault="002F5274" w:rsidP="002F5274">
            <w:pPr>
              <w:pStyle w:val="a8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观察显示效果</w:t>
            </w:r>
          </w:p>
        </w:tc>
      </w:tr>
      <w:tr w:rsidR="002F5274" w:rsidRPr="00A90E26" w:rsidTr="00DF7CD3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A90E26">
              <w:rPr>
                <w:rFonts w:ascii="微软雅黑" w:eastAsia="微软雅黑" w:hAnsi="微软雅黑" w:cs="Times New Roman"/>
              </w:rPr>
              <w:t>屏长度可</w:t>
            </w:r>
            <w:r w:rsidRPr="00A90E26">
              <w:rPr>
                <w:rFonts w:ascii="微软雅黑" w:eastAsia="微软雅黑" w:hAnsi="微软雅黑" w:cs="Times New Roman" w:hint="eastAsia"/>
              </w:rPr>
              <w:t>显示每列</w:t>
            </w:r>
            <w:r w:rsidRPr="00A90E26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F5274" w:rsidRPr="00A90E26" w:rsidTr="00DF7CD3">
        <w:trPr>
          <w:trHeight w:val="149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表50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7_5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7_5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网络书签（B</w:t>
            </w:r>
            <w:r w:rsidRPr="00A90E26">
              <w:rPr>
                <w:rFonts w:ascii="微软雅黑" w:eastAsia="微软雅黑" w:hAnsi="微软雅黑" w:cs="Times New Roman" w:hint="eastAsia"/>
              </w:rPr>
              <w:t>07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联系人显示</w:t>
            </w:r>
          </w:p>
        </w:tc>
      </w:tr>
      <w:tr w:rsidR="002F5274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系统存储</w:t>
            </w:r>
            <w:r w:rsidRPr="00A90E26">
              <w:rPr>
                <w:rFonts w:ascii="微软雅黑" w:eastAsia="微软雅黑" w:hAnsi="微软雅黑" w:cs="Times New Roman" w:hint="eastAsia"/>
              </w:rPr>
              <w:t>8张联系人</w:t>
            </w:r>
            <w:r w:rsidRPr="00A90E26">
              <w:rPr>
                <w:rFonts w:ascii="微软雅黑" w:eastAsia="微软雅黑" w:hAnsi="微软雅黑" w:cs="Times New Roman"/>
              </w:rPr>
              <w:t>的</w:t>
            </w:r>
            <w:proofErr w:type="gramStart"/>
            <w:r w:rsidRPr="00A90E26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2F5274" w:rsidRPr="00A90E26" w:rsidTr="00DF7CD3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模块以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的形式显示联系人，可以通过上下滑动来查看所有联系人，滑动时，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Y轴做一定角度的旋转，并伴随有“哗哗”的翻页声音。</w:t>
            </w:r>
          </w:p>
        </w:tc>
      </w:tr>
      <w:tr w:rsidR="002F5274" w:rsidRPr="00A90E26" w:rsidTr="00DF7CD3">
        <w:trPr>
          <w:trHeight w:val="69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pStyle w:val="a8"/>
              <w:numPr>
                <w:ilvl w:val="0"/>
                <w:numId w:val="7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打开“联系人 ”应用</w:t>
            </w:r>
          </w:p>
          <w:p w:rsidR="002F5274" w:rsidRPr="00A90E26" w:rsidRDefault="002F5274" w:rsidP="002F5274">
            <w:pPr>
              <w:pStyle w:val="a8"/>
              <w:numPr>
                <w:ilvl w:val="0"/>
                <w:numId w:val="7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手指按住应用所在屏幕区域，上下拖动</w:t>
            </w:r>
          </w:p>
          <w:p w:rsidR="002F5274" w:rsidRPr="00A90E26" w:rsidRDefault="002F5274" w:rsidP="002F5274">
            <w:pPr>
              <w:pStyle w:val="a8"/>
              <w:numPr>
                <w:ilvl w:val="0"/>
                <w:numId w:val="7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2F5274" w:rsidRPr="00A90E26" w:rsidTr="00DF7CD3">
        <w:trPr>
          <w:trHeight w:val="655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可以通过上下滑动来查看所有联系人，滑动时，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Y轴做一定角度的旋转，并伴随有“哗哗”的翻页声音。</w:t>
            </w:r>
          </w:p>
        </w:tc>
      </w:tr>
      <w:tr w:rsidR="002F5274" w:rsidRPr="00A90E26" w:rsidTr="00DF7CD3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3C0A3B">
      <w:pPr>
        <w:rPr>
          <w:rFonts w:ascii="微软雅黑" w:eastAsia="微软雅黑" w:hAnsi="微软雅黑"/>
        </w:rPr>
      </w:pPr>
    </w:p>
    <w:p w:rsidR="002F5274" w:rsidRPr="00A90E26" w:rsidRDefault="002F5274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A13E00" w:rsidRPr="00A90E26" w:rsidRDefault="00A13E00" w:rsidP="003C0A3B">
      <w:pPr>
        <w:pStyle w:val="2"/>
        <w:rPr>
          <w:rFonts w:ascii="微软雅黑" w:hAnsi="微软雅黑"/>
        </w:rPr>
      </w:pPr>
      <w:bookmarkStart w:id="18" w:name="_Toc310800864"/>
      <w:r w:rsidRPr="00A90E26">
        <w:rPr>
          <w:rFonts w:ascii="微软雅黑" w:hAnsi="微软雅黑" w:hint="eastAsia"/>
        </w:rPr>
        <w:lastRenderedPageBreak/>
        <w:t>2.3 应用</w:t>
      </w:r>
      <w:bookmarkEnd w:id="18"/>
    </w:p>
    <w:p w:rsidR="00A13E00" w:rsidRPr="00A90E26" w:rsidRDefault="00A13E00" w:rsidP="003C0A3B">
      <w:pPr>
        <w:pStyle w:val="3"/>
        <w:rPr>
          <w:rFonts w:ascii="微软雅黑" w:hAnsi="微软雅黑"/>
        </w:rPr>
      </w:pPr>
      <w:bookmarkStart w:id="19" w:name="_Toc310800865"/>
      <w:r w:rsidRPr="00A90E26">
        <w:rPr>
          <w:rFonts w:ascii="微软雅黑" w:hAnsi="微软雅黑" w:hint="eastAsia"/>
        </w:rPr>
        <w:t>2.3.1 锁屏（B0</w:t>
      </w:r>
      <w:r w:rsidR="003C0A3B" w:rsidRPr="00A90E26">
        <w:rPr>
          <w:rFonts w:ascii="微软雅黑" w:hAnsi="微软雅黑" w:hint="eastAsia"/>
        </w:rPr>
        <w:t>8</w:t>
      </w:r>
      <w:r w:rsidRPr="00A90E26">
        <w:rPr>
          <w:rFonts w:ascii="微软雅黑" w:hAnsi="微软雅黑" w:hint="eastAsia"/>
        </w:rPr>
        <w:t>）</w:t>
      </w:r>
      <w:bookmarkEnd w:id="19"/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 xml:space="preserve">表51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7_1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启动锁屏应用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F5274" w:rsidRPr="00A90E26" w:rsidTr="002F5274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按压平板电脑上的锁屏按钮可以启动锁屏应用</w:t>
            </w:r>
          </w:p>
        </w:tc>
      </w:tr>
      <w:tr w:rsidR="002F5274" w:rsidRPr="00A90E26" w:rsidTr="002F5274">
        <w:trPr>
          <w:trHeight w:val="45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</w:t>
            </w:r>
          </w:p>
        </w:tc>
      </w:tr>
      <w:tr w:rsidR="002F5274" w:rsidRPr="00A90E26" w:rsidTr="002F5274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锁屏应用正常启动</w:t>
            </w:r>
          </w:p>
        </w:tc>
      </w:tr>
      <w:tr w:rsidR="002F5274" w:rsidRPr="00A90E26" w:rsidTr="002F5274">
        <w:trPr>
          <w:trHeight w:val="326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F5274" w:rsidRPr="00A90E26" w:rsidRDefault="002F5274" w:rsidP="002F5274">
      <w:pPr>
        <w:rPr>
          <w:rFonts w:ascii="微软雅黑" w:eastAsia="微软雅黑" w:hAnsi="微软雅黑"/>
        </w:rPr>
      </w:pPr>
    </w:p>
    <w:p w:rsidR="002F5274" w:rsidRPr="00A90E26" w:rsidRDefault="002F5274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表52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_B07_2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_B07_2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启动锁屏应用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F5274" w:rsidRPr="00A90E26" w:rsidTr="002F5274">
        <w:trPr>
          <w:trHeight w:val="44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平板电脑无操作时间达到“系统设置”模块中的“无操作自动锁屏时长”选项的设定值，启动锁屏应用</w:t>
            </w:r>
          </w:p>
        </w:tc>
      </w:tr>
      <w:tr w:rsidR="002F5274" w:rsidRPr="00A90E26" w:rsidTr="002F5274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不进行任何操作，无操作时间需达到“系统设置”模块中的“无操作自动锁屏时长”选项的设定值。</w:t>
            </w:r>
          </w:p>
        </w:tc>
      </w:tr>
      <w:tr w:rsidR="002F5274" w:rsidRPr="00A90E26" w:rsidTr="002F5274">
        <w:trPr>
          <w:trHeight w:val="69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锁屏应用正常启动</w:t>
            </w:r>
          </w:p>
        </w:tc>
      </w:tr>
      <w:tr w:rsidR="002F5274" w:rsidRPr="00A90E26" w:rsidTr="002F5274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2C0026" w:rsidRPr="00A90E26">
        <w:rPr>
          <w:rFonts w:ascii="微软雅黑" w:eastAsia="微软雅黑" w:hAnsi="微软雅黑" w:hint="eastAsia"/>
        </w:rPr>
        <w:t>53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_B07_3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_B07_3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屏幕解锁</w:t>
            </w:r>
          </w:p>
        </w:tc>
      </w:tr>
      <w:tr w:rsidR="002F5274" w:rsidRPr="00A90E26" w:rsidTr="002F5274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屏幕已被锁定</w:t>
            </w:r>
          </w:p>
        </w:tc>
      </w:tr>
      <w:tr w:rsidR="002F5274" w:rsidRPr="00A90E26" w:rsidTr="002F5274">
        <w:trPr>
          <w:trHeight w:val="25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长按解锁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按钮，显示解锁动画，达到设定时长，屏幕应解锁并返回锁屏前的状态。</w:t>
            </w:r>
          </w:p>
        </w:tc>
      </w:tr>
      <w:tr w:rsidR="002F5274" w:rsidRPr="00A90E26" w:rsidTr="002F5274">
        <w:trPr>
          <w:trHeight w:val="84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长按解锁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按钮，达到设定时长。</w:t>
            </w:r>
          </w:p>
        </w:tc>
      </w:tr>
      <w:tr w:rsidR="002F5274" w:rsidRPr="00A90E26" w:rsidTr="002F5274">
        <w:trPr>
          <w:trHeight w:val="271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显示解锁动画，屏幕解锁返回锁屏前的状态。</w:t>
            </w:r>
          </w:p>
        </w:tc>
      </w:tr>
      <w:tr w:rsidR="002F5274" w:rsidRPr="00A90E26" w:rsidTr="002F5274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2F527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2F5274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>表</w:t>
      </w:r>
      <w:r w:rsidR="00551B15" w:rsidRPr="00A90E26">
        <w:rPr>
          <w:rFonts w:ascii="微软雅黑" w:eastAsia="微软雅黑" w:hAnsi="微软雅黑" w:hint="eastAsia"/>
        </w:rPr>
        <w:t>54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_B07_4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_B07_4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锁屏不影响其他任务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F5274" w:rsidRPr="00A90E26" w:rsidTr="00551B15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屏幕被锁定后，不影响当前运行的任务</w:t>
            </w:r>
          </w:p>
        </w:tc>
      </w:tr>
      <w:tr w:rsidR="002F5274" w:rsidRPr="00A90E26" w:rsidTr="00551B15">
        <w:trPr>
          <w:trHeight w:val="272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pStyle w:val="a8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任意启动一项任务</w:t>
            </w:r>
          </w:p>
          <w:p w:rsidR="002F5274" w:rsidRPr="00A90E26" w:rsidRDefault="002F5274" w:rsidP="00551B15">
            <w:pPr>
              <w:pStyle w:val="a8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2F5274" w:rsidRPr="00A90E26" w:rsidRDefault="002F5274" w:rsidP="00551B15">
            <w:pPr>
              <w:pStyle w:val="a8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长按解锁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按钮，解锁屏幕</w:t>
            </w:r>
          </w:p>
          <w:p w:rsidR="002F5274" w:rsidRPr="00A90E26" w:rsidRDefault="002F5274" w:rsidP="00551B15">
            <w:pPr>
              <w:pStyle w:val="a8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观察之前启动任务的运行情况</w:t>
            </w:r>
          </w:p>
        </w:tc>
      </w:tr>
      <w:tr w:rsidR="002F5274" w:rsidRPr="00A90E26" w:rsidTr="00551B15">
        <w:trPr>
          <w:trHeight w:val="195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任务与锁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屏之前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一样正常运行</w:t>
            </w:r>
          </w:p>
        </w:tc>
      </w:tr>
      <w:tr w:rsidR="002F5274" w:rsidRPr="00A90E26" w:rsidTr="00551B15">
        <w:trPr>
          <w:trHeight w:val="289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</w:p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551B15" w:rsidRPr="00A90E26">
        <w:rPr>
          <w:rFonts w:ascii="微软雅黑" w:eastAsia="微软雅黑" w:hAnsi="微软雅黑" w:hint="eastAsia"/>
        </w:rPr>
        <w:t>55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_B07_5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_B07_5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F5274" w:rsidRPr="00A90E26" w:rsidTr="00551B15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锁屏后界面显示当前时间、日期、电池状态、解锁按钮，在锁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屏过程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中，当前时间、日期、电池状态实时变化。</w:t>
            </w:r>
          </w:p>
        </w:tc>
      </w:tr>
      <w:tr w:rsidR="002F5274" w:rsidRPr="00A90E26" w:rsidTr="00551B15">
        <w:trPr>
          <w:trHeight w:val="76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pStyle w:val="a8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2F5274" w:rsidRPr="00A90E26" w:rsidRDefault="002F5274" w:rsidP="00551B15">
            <w:pPr>
              <w:pStyle w:val="a8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观察屏幕显示情况</w:t>
            </w:r>
          </w:p>
        </w:tc>
      </w:tr>
      <w:tr w:rsidR="002F5274" w:rsidRPr="00A90E26" w:rsidTr="00551B15">
        <w:trPr>
          <w:trHeight w:val="636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界面显示当前时间、日期、电池状态、解锁按钮，在锁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屏过程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中，当前时间、日期、电池状态实时变化。</w:t>
            </w:r>
          </w:p>
        </w:tc>
      </w:tr>
      <w:tr w:rsidR="002F5274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</w:p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551B15" w:rsidRPr="00A90E26">
        <w:rPr>
          <w:rFonts w:ascii="微软雅黑" w:eastAsia="微软雅黑" w:hAnsi="微软雅黑" w:hint="eastAsia"/>
        </w:rPr>
        <w:t>56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_B07_6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_B07_6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锁屏前壁纸为“时间天气实时壁纸”</w:t>
            </w:r>
          </w:p>
        </w:tc>
      </w:tr>
      <w:tr w:rsidR="002F5274" w:rsidRPr="00A90E26" w:rsidTr="00551B15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锁屏时，检查当前系统设置的壁纸，如果是“</w:t>
            </w:r>
            <w:bookmarkStart w:id="20" w:name="OLE_LINK1"/>
            <w:bookmarkStart w:id="21" w:name="OLE_LINK2"/>
            <w:r w:rsidRPr="00A90E26">
              <w:rPr>
                <w:rFonts w:ascii="微软雅黑" w:eastAsia="微软雅黑" w:hAnsi="微软雅黑" w:hint="eastAsia"/>
              </w:rPr>
              <w:t>时间天气实时壁纸</w:t>
            </w:r>
            <w:bookmarkEnd w:id="20"/>
            <w:bookmarkEnd w:id="21"/>
            <w:r w:rsidRPr="00A90E26">
              <w:rPr>
                <w:rFonts w:ascii="微软雅黑" w:eastAsia="微软雅黑" w:hAnsi="微软雅黑" w:hint="eastAsia"/>
              </w:rPr>
              <w:t>”，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则锁屏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后界面背景继续显示“时间天气实时壁纸”。</w:t>
            </w:r>
            <w:r w:rsidRPr="00A90E26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2F5274" w:rsidRPr="00A90E26" w:rsidTr="00551B15">
        <w:trPr>
          <w:trHeight w:val="13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pStyle w:val="a8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2F5274" w:rsidRPr="00A90E26" w:rsidRDefault="002F5274" w:rsidP="00551B15">
            <w:pPr>
              <w:pStyle w:val="a8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观察壁纸变化</w:t>
            </w:r>
          </w:p>
        </w:tc>
      </w:tr>
      <w:tr w:rsidR="002F5274" w:rsidRPr="00A90E26" w:rsidTr="00551B15">
        <w:trPr>
          <w:trHeight w:val="169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锁屏后界面背景继续显示“时间天气实时壁纸”</w:t>
            </w:r>
          </w:p>
        </w:tc>
      </w:tr>
      <w:tr w:rsidR="002F5274" w:rsidRPr="00A90E26" w:rsidTr="00551B15">
        <w:trPr>
          <w:trHeight w:val="94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</w:p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  <w:szCs w:val="21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551B15" w:rsidRPr="00A90E26">
        <w:rPr>
          <w:rFonts w:ascii="微软雅黑" w:eastAsia="微软雅黑" w:hAnsi="微软雅黑" w:hint="eastAsia"/>
        </w:rPr>
        <w:t>57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_B07_7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_B07_7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锁屏前壁纸非“时间天气实时壁纸”的其他壁纸，且“系统设置”模块中的“锁屏时是否显示时间天气实时壁纸”选项值为“否”</w:t>
            </w:r>
          </w:p>
        </w:tc>
      </w:tr>
      <w:tr w:rsidR="00551B15" w:rsidRPr="00A90E26" w:rsidTr="00551B15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锁屏时，检查当前系统设置的壁纸，如果是其他类型壁纸，则需读取在“系统设置”模块中的“锁屏时是否显示时间天气实时壁纸”选项值，如果该选项选择为“否”，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则锁屏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后界面背景继续显示当前系统设置的壁纸</w:t>
            </w:r>
            <w:r w:rsidRPr="00A90E26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51B15" w:rsidRPr="00A90E26" w:rsidTr="00551B15">
        <w:trPr>
          <w:trHeight w:val="36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观察壁纸变化</w:t>
            </w:r>
          </w:p>
        </w:tc>
      </w:tr>
      <w:tr w:rsidR="00551B15" w:rsidRPr="00A90E26" w:rsidTr="00551B15">
        <w:trPr>
          <w:trHeight w:val="22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锁屏后界面背景继续显示当前系统设置的壁纸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2F5274" w:rsidRPr="00A90E26" w:rsidRDefault="002F5274" w:rsidP="002F5274">
      <w:pPr>
        <w:jc w:val="center"/>
        <w:rPr>
          <w:rFonts w:ascii="微软雅黑" w:eastAsia="微软雅黑" w:hAnsi="微软雅黑"/>
          <w:szCs w:val="21"/>
        </w:rPr>
      </w:pPr>
    </w:p>
    <w:p w:rsidR="002F5274" w:rsidRPr="00A90E26" w:rsidRDefault="002F5274" w:rsidP="002F5274">
      <w:pPr>
        <w:widowControl/>
        <w:jc w:val="left"/>
        <w:rPr>
          <w:rFonts w:ascii="微软雅黑" w:eastAsia="微软雅黑" w:hAnsi="微软雅黑"/>
          <w:szCs w:val="21"/>
        </w:rPr>
      </w:pPr>
      <w:r w:rsidRPr="00A90E26">
        <w:rPr>
          <w:rFonts w:ascii="微软雅黑" w:eastAsia="微软雅黑" w:hAnsi="微软雅黑"/>
          <w:szCs w:val="21"/>
        </w:rPr>
        <w:br w:type="page"/>
      </w:r>
    </w:p>
    <w:p w:rsidR="002F5274" w:rsidRPr="00A90E26" w:rsidRDefault="002F5274" w:rsidP="002F5274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551B15" w:rsidRPr="00A90E26">
        <w:rPr>
          <w:rFonts w:ascii="微软雅黑" w:eastAsia="微软雅黑" w:hAnsi="微软雅黑" w:hint="eastAsia"/>
        </w:rPr>
        <w:t>58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_B07_8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2F5274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_B07_8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锁屏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B07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2F5274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锁屏前壁纸非“时间天气实时壁纸”的其他壁纸，且“系统设置”模块中的“锁屏时是否显示时间天气实时壁纸”选项值为“是”。</w:t>
            </w:r>
          </w:p>
        </w:tc>
      </w:tr>
      <w:tr w:rsidR="002F5274" w:rsidRPr="00A90E26" w:rsidTr="00551B15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锁屏时，检查当前系统设置的壁纸，如果是其他类型壁纸，则需读取在“系统设置”模块中的“锁屏时是否显示时间天气实时壁纸”选项值，如果该选项选择为“是”，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则锁屏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后界面背景显示“时间天气实时壁纸”。</w:t>
            </w:r>
            <w:r w:rsidRPr="00A90E26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2F5274" w:rsidRPr="00A90E26" w:rsidTr="00551B15">
        <w:trPr>
          <w:trHeight w:val="65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5274" w:rsidRPr="00A90E26" w:rsidRDefault="002F5274" w:rsidP="00551B15">
            <w:pPr>
              <w:pStyle w:val="a8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2F5274" w:rsidRPr="00A90E26" w:rsidRDefault="002F5274" w:rsidP="00551B15">
            <w:pPr>
              <w:pStyle w:val="a8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观察壁纸变化</w:t>
            </w:r>
          </w:p>
        </w:tc>
      </w:tr>
      <w:tr w:rsidR="002F5274" w:rsidRPr="00A90E26" w:rsidTr="00551B15">
        <w:trPr>
          <w:trHeight w:val="371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锁屏后界面背景显示“时间天气实时壁纸”</w:t>
            </w:r>
          </w:p>
        </w:tc>
      </w:tr>
      <w:tr w:rsidR="002F5274" w:rsidRPr="00A90E26" w:rsidTr="00551B15">
        <w:trPr>
          <w:trHeight w:val="309"/>
        </w:trPr>
        <w:tc>
          <w:tcPr>
            <w:tcW w:w="647" w:type="pct"/>
            <w:shd w:val="clear" w:color="auto" w:fill="auto"/>
            <w:vAlign w:val="center"/>
          </w:tcPr>
          <w:p w:rsidR="002F5274" w:rsidRPr="00A90E26" w:rsidRDefault="002F5274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2F5274" w:rsidRPr="00A90E26" w:rsidRDefault="002F5274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405C49">
      <w:pPr>
        <w:rPr>
          <w:rFonts w:ascii="微软雅黑" w:eastAsia="微软雅黑" w:hAnsi="微软雅黑"/>
        </w:rPr>
      </w:pPr>
    </w:p>
    <w:p w:rsidR="00551B15" w:rsidRPr="00A90E26" w:rsidRDefault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3C34E3" w:rsidRPr="00A90E26" w:rsidRDefault="003C34E3" w:rsidP="003C0A3B">
      <w:pPr>
        <w:pStyle w:val="3"/>
        <w:rPr>
          <w:rFonts w:ascii="微软雅黑" w:hAnsi="微软雅黑"/>
        </w:rPr>
      </w:pPr>
      <w:bookmarkStart w:id="22" w:name="_Toc310800866"/>
      <w:r w:rsidRPr="00A90E26">
        <w:rPr>
          <w:rFonts w:ascii="微软雅黑" w:hAnsi="微软雅黑"/>
        </w:rPr>
        <w:lastRenderedPageBreak/>
        <w:t>2.3.2 滑屏（B0</w:t>
      </w:r>
      <w:r w:rsidR="003C0A3B" w:rsidRPr="00A90E26">
        <w:rPr>
          <w:rFonts w:ascii="微软雅黑" w:hAnsi="微软雅黑" w:hint="eastAsia"/>
        </w:rPr>
        <w:t>9</w:t>
      </w:r>
      <w:r w:rsidRPr="00A90E26">
        <w:rPr>
          <w:rFonts w:ascii="微软雅黑" w:hAnsi="微软雅黑"/>
        </w:rPr>
        <w:t>）</w:t>
      </w:r>
      <w:bookmarkEnd w:id="22"/>
    </w:p>
    <w:p w:rsidR="00551B15" w:rsidRPr="00A90E26" w:rsidRDefault="00551B15" w:rsidP="00551B15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 xml:space="preserve">表59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</w:t>
      </w:r>
      <w:r w:rsidRPr="00A90E26">
        <w:rPr>
          <w:rFonts w:ascii="微软雅黑" w:eastAsia="微软雅黑" w:hAnsi="微软雅黑"/>
          <w:szCs w:val="21"/>
        </w:rPr>
        <w:t>0</w:t>
      </w:r>
      <w:r w:rsidRPr="00A90E26">
        <w:rPr>
          <w:rFonts w:ascii="微软雅黑" w:eastAsia="微软雅黑" w:hAnsi="微软雅黑" w:hint="eastAsia"/>
          <w:szCs w:val="21"/>
        </w:rPr>
        <w:t>8_1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90E26">
              <w:rPr>
                <w:rFonts w:ascii="微软雅黑" w:eastAsia="微软雅黑" w:hAnsi="微软雅黑"/>
                <w:szCs w:val="21"/>
              </w:rPr>
              <w:t>0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滑屏应用</w:t>
            </w:r>
            <w:r w:rsidRPr="00A90E26">
              <w:rPr>
                <w:rFonts w:ascii="微软雅黑" w:eastAsia="微软雅黑" w:hAnsi="微软雅黑"/>
              </w:rPr>
              <w:t>（</w:t>
            </w:r>
            <w:r w:rsidRPr="00A90E26">
              <w:rPr>
                <w:rFonts w:ascii="微软雅黑" w:eastAsia="微软雅黑" w:hAnsi="微软雅黑" w:hint="eastAsia"/>
              </w:rPr>
              <w:t>B08</w:t>
            </w:r>
            <w:r w:rsidRPr="00A90E26">
              <w:rPr>
                <w:rFonts w:ascii="微软雅黑" w:eastAsia="微软雅黑" w:hAnsi="微软雅黑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hint="eastAsia"/>
              </w:rPr>
              <w:t>慢速向左滑屏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87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用户在桌面上向左慢速滑动进行桌面切换。</w:t>
            </w:r>
          </w:p>
        </w:tc>
      </w:tr>
      <w:tr w:rsidR="00551B15" w:rsidRPr="00A90E26" w:rsidTr="00551B15">
        <w:trPr>
          <w:trHeight w:val="144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手指按住桌面，慢慢向左边滑动，手指不要离开屏幕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手指离开屏幕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手指离开屏幕前，桌面呈翻卷效果向左滑动，任务栏与上面工具栏淡出桌面，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下方飞入并停顿。</w:t>
            </w:r>
          </w:p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手指离开屏幕后，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下方淡出，页面向左翻转，页面缩小，同时左右显示上一页和下一页局部，任务栏与上面工具栏重新显示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  <w:sz w:val="32"/>
          <w:szCs w:val="32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 xml:space="preserve">表60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_B08_2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慢速向右滑屏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用户在桌面上向右慢速滑动进行桌面切换。</w:t>
            </w:r>
          </w:p>
        </w:tc>
      </w:tr>
      <w:tr w:rsidR="00551B15" w:rsidRPr="00A90E26" w:rsidTr="00551B15">
        <w:trPr>
          <w:trHeight w:val="272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手指按住桌面，慢慢向右边滑动，手指不要离开屏幕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手指离开屏幕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手指离开屏幕前，桌面呈翻卷效果向右滑动，任务栏与上面工具栏淡出桌面，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下方飞入并停顿。</w:t>
            </w:r>
          </w:p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手指离开屏幕后，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下方淡出，页面向右翻转，页面缩小，同时左右显示上一页和下一页局部，任务栏与上面工具栏重新显示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表61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_B08_3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普通速度向左滑屏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左</w:t>
            </w:r>
          </w:p>
        </w:tc>
      </w:tr>
      <w:tr w:rsidR="00551B15" w:rsidRPr="00A90E26" w:rsidTr="00551B15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用户在桌面上向左以普通速度滑动进行桌面切换。</w:t>
            </w:r>
          </w:p>
        </w:tc>
      </w:tr>
      <w:tr w:rsidR="00551B15" w:rsidRPr="00A90E26" w:rsidTr="00551B15">
        <w:trPr>
          <w:trHeight w:val="59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手指按住桌面，以普通速度向左边滑动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下方飞入，停顿0.5s后淡出，导航栏显示所有桌面的缩略图。页面向左翻转，页面缩小，同时左右显示上一页和下一页局部，任务栏与上面工具栏重新显示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表62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_B08_4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388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普通速度向右滑屏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用户在桌面上向右以普通速度滑动进行桌面切换。</w:t>
            </w:r>
          </w:p>
        </w:tc>
      </w:tr>
      <w:tr w:rsidR="00551B15" w:rsidRPr="00A90E26" w:rsidTr="00551B15">
        <w:trPr>
          <w:trHeight w:val="309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手指按住桌面，以普通速度向右边滑动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下方飞入，停顿0.5s后淡出，导航栏显示所有桌面的缩略图。页面向右翻转，页面缩小，同时左右显示上一页和下一页局部，任务栏与上面工具栏重新显示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表63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_B08_5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快速向左滑屏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用户在桌面上向左快速滑动进行桌面切换。</w:t>
            </w:r>
          </w:p>
        </w:tc>
      </w:tr>
      <w:tr w:rsidR="00551B15" w:rsidRPr="00A90E26" w:rsidTr="00551B15">
        <w:trPr>
          <w:trHeight w:val="45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手指按住桌面，快速向左边滑动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610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下方飞入，停顿0.5s后淡出，导航栏显示所有桌面的缩略图。页面向左翻转，切一次可切换多页。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表64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_B08_6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快速向右滑屏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用户在桌面上向右快速滑动进行桌面切换。</w:t>
            </w:r>
          </w:p>
        </w:tc>
      </w:tr>
      <w:tr w:rsidR="00551B15" w:rsidRPr="00A90E26" w:rsidTr="00551B15">
        <w:trPr>
          <w:trHeight w:val="45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6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手指按住桌面，快速向右边滑动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6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468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下方飞入，停顿0.5s后淡出，导航栏显示所有桌面的缩略图。页面向右翻转，切一次可切换多页。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表65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_B08_7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2根手指向左滑屏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551B15" w:rsidRPr="00A90E26" w:rsidTr="00551B15">
        <w:trPr>
          <w:trHeight w:val="876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2根手指按住桌面，普通速度向左边滑动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185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下方飞入，停顿0.5s后淡出，导航栏显示所有桌面的缩略图。页面向左翻转，一次滑过2页。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表66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_B08_8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_B08_8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2根手指向右滑屏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551B15" w:rsidRPr="00A90E26" w:rsidTr="00551B15">
        <w:trPr>
          <w:trHeight w:val="59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2根手指按住桌面，普通速度向右边滑动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185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下方飞入，停顿0.5s后淡出，导航栏显示所有桌面的缩略图。页面向右翻转，一次滑过2页。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表67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_B08_9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18"/>
        <w:gridCol w:w="1133"/>
        <w:gridCol w:w="4871"/>
      </w:tblGrid>
      <w:tr w:rsidR="00551B15" w:rsidRPr="00A90E26" w:rsidTr="00551B15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_B08_9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3根手指向左滑屏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6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551B15" w:rsidRPr="00A90E26" w:rsidTr="00551B15">
        <w:trPr>
          <w:trHeight w:val="876"/>
        </w:trPr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3根手指按住桌面，普通速度向右边滑动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468"/>
        </w:trPr>
        <w:tc>
          <w:tcPr>
            <w:tcW w:w="645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下方飞入，停顿0.5s后淡出，导航栏显示所有桌面的缩略图。页面向右翻转，一次滑过3页。</w:t>
            </w:r>
          </w:p>
        </w:tc>
      </w:tr>
      <w:tr w:rsidR="00551B15" w:rsidRPr="00A90E26" w:rsidTr="00551B15">
        <w:trPr>
          <w:trHeight w:val="64"/>
        </w:trPr>
        <w:tc>
          <w:tcPr>
            <w:tcW w:w="645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表68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_B08_10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_B08_10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/>
              </w:rPr>
              <w:t>滑屏</w:t>
            </w:r>
            <w:r w:rsidRPr="00A90E26">
              <w:rPr>
                <w:rFonts w:ascii="微软雅黑" w:eastAsia="微软雅黑" w:hAnsi="微软雅黑" w:hint="eastAsia"/>
              </w:rPr>
              <w:t>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B08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3根手指向右滑屏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551B15" w:rsidRPr="00A90E26" w:rsidTr="00551B15">
        <w:trPr>
          <w:trHeight w:val="59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3根手指按住桌面，普通速度向右边滑动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下方飞入，停顿0.5s后淡出，导航栏显示所有桌面的缩略图。页面向右翻转，一次滑过3页。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551B15" w:rsidRPr="00A90E26" w:rsidRDefault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A92829" w:rsidRPr="00A90E26" w:rsidRDefault="003C34E3" w:rsidP="003C0A3B">
      <w:pPr>
        <w:pStyle w:val="3"/>
        <w:rPr>
          <w:rFonts w:ascii="微软雅黑" w:hAnsi="微软雅黑"/>
        </w:rPr>
      </w:pPr>
      <w:bookmarkStart w:id="23" w:name="_Toc310800867"/>
      <w:r w:rsidRPr="00A90E26">
        <w:rPr>
          <w:rFonts w:ascii="微软雅黑" w:hAnsi="微软雅黑" w:hint="eastAsia"/>
        </w:rPr>
        <w:lastRenderedPageBreak/>
        <w:t>2.3.3 任务管理器</w:t>
      </w:r>
      <w:r w:rsidR="00FE7F76" w:rsidRPr="00A90E26">
        <w:rPr>
          <w:rFonts w:ascii="微软雅黑" w:hAnsi="微软雅黑" w:hint="eastAsia"/>
        </w:rPr>
        <w:t>（B</w:t>
      </w:r>
      <w:r w:rsidR="003C0A3B" w:rsidRPr="00A90E26">
        <w:rPr>
          <w:rFonts w:ascii="微软雅黑" w:hAnsi="微软雅黑" w:hint="eastAsia"/>
        </w:rPr>
        <w:t>10</w:t>
      </w:r>
      <w:r w:rsidR="00FE7F76" w:rsidRPr="00A90E26">
        <w:rPr>
          <w:rFonts w:ascii="微软雅黑" w:hAnsi="微软雅黑" w:hint="eastAsia"/>
        </w:rPr>
        <w:t>）</w:t>
      </w:r>
      <w:bookmarkEnd w:id="23"/>
    </w:p>
    <w:p w:rsidR="00551B15" w:rsidRPr="00A90E26" w:rsidRDefault="00551B15" w:rsidP="00551B15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 xml:space="preserve">表69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_B09_1</w:t>
      </w:r>
    </w:p>
    <w:tbl>
      <w:tblPr>
        <w:tblpPr w:leftFromText="180" w:rightFromText="180" w:vertAnchor="page" w:horzAnchor="margin" w:tblpY="324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_B09_1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B09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多任务显示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模块以弧形方式显示当前正在运行的程序的缩略图，从屏幕左边飞入</w:t>
            </w:r>
          </w:p>
        </w:tc>
      </w:tr>
      <w:tr w:rsidR="00551B15" w:rsidRPr="00A90E26" w:rsidTr="00551B15">
        <w:trPr>
          <w:trHeight w:val="17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5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启动“多任务”应用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5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观察显示效果</w:t>
            </w:r>
          </w:p>
        </w:tc>
      </w:tr>
      <w:tr w:rsidR="00551B15" w:rsidRPr="00A90E26" w:rsidTr="00551B15">
        <w:trPr>
          <w:trHeight w:val="18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以弧形方式显示当前正在运行的程序的缩略图，从屏幕左边飞入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 xml:space="preserve">表70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_B09_2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_B09_2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B09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向上滑动任务列表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551B15" w:rsidRPr="00A90E26" w:rsidTr="00551B15">
        <w:trPr>
          <w:trHeight w:val="161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用户可向上滑动查看所有的程序缩略图，滑动时按照弧形方向向上转动，程序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551B15" w:rsidRPr="00A90E26" w:rsidTr="00551B15">
        <w:trPr>
          <w:trHeight w:val="47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pStyle w:val="a8"/>
              <w:numPr>
                <w:ilvl w:val="0"/>
                <w:numId w:val="5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手指按住“多任务”应用所在屏幕区域，向上滑动</w:t>
            </w:r>
          </w:p>
          <w:p w:rsidR="00551B15" w:rsidRPr="00A90E26" w:rsidRDefault="00551B15" w:rsidP="00551B15">
            <w:pPr>
              <w:pStyle w:val="a8"/>
              <w:numPr>
                <w:ilvl w:val="0"/>
                <w:numId w:val="5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观察任务列表动画效果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滑动时按照弧形方向向上转动，程序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551B15" w:rsidRPr="00A90E26" w:rsidTr="00551B15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 xml:space="preserve">表71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_B09_3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_B09_3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B09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向下滑动任务列表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551B15" w:rsidRPr="00A90E26" w:rsidTr="00551B15">
        <w:trPr>
          <w:trHeight w:val="44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用户可向上滑动查看所有的程序缩略图，滑动时按照弧形方向向下转动，程序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551B15" w:rsidRPr="00A90E26" w:rsidTr="00551B15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pStyle w:val="a8"/>
              <w:numPr>
                <w:ilvl w:val="0"/>
                <w:numId w:val="6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手指按住“多任务”应用所在屏幕区域，向下滑动</w:t>
            </w:r>
          </w:p>
          <w:p w:rsidR="00551B15" w:rsidRPr="00A90E26" w:rsidRDefault="00551B15" w:rsidP="00551B15">
            <w:pPr>
              <w:pStyle w:val="a8"/>
              <w:numPr>
                <w:ilvl w:val="0"/>
                <w:numId w:val="6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观察任务列表动画效果</w:t>
            </w:r>
          </w:p>
        </w:tc>
      </w:tr>
      <w:tr w:rsidR="00551B15" w:rsidRPr="00A90E26" w:rsidTr="00551B15">
        <w:trPr>
          <w:trHeight w:val="6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滑动时按照弧形方向向下转动，程序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551B15" w:rsidRPr="00A90E26" w:rsidTr="00551B15">
        <w:trPr>
          <w:trHeight w:val="290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DF7CD3" w:rsidRPr="00A90E26">
        <w:rPr>
          <w:rFonts w:ascii="微软雅黑" w:eastAsia="微软雅黑" w:hAnsi="微软雅黑" w:hint="eastAsia"/>
        </w:rPr>
        <w:t>72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_B09_4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_B09_4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B09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关闭任务</w:t>
            </w:r>
          </w:p>
        </w:tc>
      </w:tr>
      <w:tr w:rsidR="00551B15" w:rsidRPr="00A90E26" w:rsidTr="00551B15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551B15" w:rsidRPr="00A90E26" w:rsidTr="00551B15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关闭程序时，上下两个临近程序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有上下震动效果</w:t>
            </w:r>
          </w:p>
        </w:tc>
      </w:tr>
      <w:tr w:rsidR="00551B15" w:rsidRPr="00A90E26" w:rsidTr="00551B15">
        <w:trPr>
          <w:trHeight w:val="39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551B15">
            <w:pPr>
              <w:pStyle w:val="a8"/>
              <w:numPr>
                <w:ilvl w:val="0"/>
                <w:numId w:val="6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点击任务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右上角的红叉</w:t>
            </w:r>
          </w:p>
          <w:p w:rsidR="00551B15" w:rsidRPr="00A90E26" w:rsidRDefault="00551B15" w:rsidP="00551B15">
            <w:pPr>
              <w:pStyle w:val="a8"/>
              <w:numPr>
                <w:ilvl w:val="0"/>
                <w:numId w:val="6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观察任务列表动画效果</w:t>
            </w:r>
          </w:p>
        </w:tc>
      </w:tr>
      <w:tr w:rsidR="00551B15" w:rsidRPr="00A90E26" w:rsidTr="00551B15">
        <w:trPr>
          <w:trHeight w:val="400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关闭的任务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从列表中消失，上下两个临近程序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有上下震动效果，并合拢成为邻接的两幅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</w:p>
        </w:tc>
      </w:tr>
      <w:tr w:rsidR="00551B15" w:rsidRPr="00A90E26" w:rsidTr="00551B15">
        <w:trPr>
          <w:trHeight w:val="149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551B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551B15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DF7CD3" w:rsidRPr="00A90E26">
        <w:rPr>
          <w:rFonts w:ascii="微软雅黑" w:eastAsia="微软雅黑" w:hAnsi="微软雅黑" w:hint="eastAsia"/>
        </w:rPr>
        <w:t>73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_B09_5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551B15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_B09_5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B09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打开任务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551B15" w:rsidRPr="00A90E26" w:rsidTr="00DF7CD3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点击列表其中一张任务缩略图，可以激活相应应用程序</w:t>
            </w:r>
          </w:p>
        </w:tc>
      </w:tr>
      <w:tr w:rsidR="00551B15" w:rsidRPr="00A90E26" w:rsidTr="00DF7CD3">
        <w:trPr>
          <w:trHeight w:val="25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6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点击一个程序缩略图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6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DF7CD3">
        <w:trPr>
          <w:trHeight w:val="542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被点击的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飘出，并逐渐放大到整个屏幕，然后激活该应用程序</w:t>
            </w:r>
          </w:p>
        </w:tc>
      </w:tr>
      <w:tr w:rsidR="00551B15" w:rsidRPr="00A90E26" w:rsidTr="00DF7CD3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</w:p>
    <w:p w:rsidR="00551B15" w:rsidRPr="00A90E26" w:rsidRDefault="00551B15" w:rsidP="00551B15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551B15" w:rsidRPr="00A90E26" w:rsidRDefault="00551B15" w:rsidP="00551B15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DF7CD3" w:rsidRPr="00A90E26">
        <w:rPr>
          <w:rFonts w:ascii="微软雅黑" w:eastAsia="微软雅黑" w:hAnsi="微软雅黑" w:hint="eastAsia"/>
        </w:rPr>
        <w:t>74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_B09_6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DF7CD3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_B09_6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F7CD3" w:rsidRPr="00A90E26" w:rsidTr="00DF7CD3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B09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DF7CD3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DF7CD3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F7CD3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关闭任务</w:t>
            </w:r>
          </w:p>
        </w:tc>
      </w:tr>
      <w:tr w:rsidR="00551B15" w:rsidRPr="00A90E26" w:rsidTr="00DF7CD3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在“多任务”应用下，启动了一项应用程序</w:t>
            </w:r>
          </w:p>
        </w:tc>
      </w:tr>
      <w:tr w:rsidR="00551B15" w:rsidRPr="00A90E26" w:rsidTr="00DF7CD3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关闭应用程序，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返回任务列表中</w:t>
            </w:r>
          </w:p>
        </w:tc>
      </w:tr>
      <w:tr w:rsidR="00551B15" w:rsidRPr="00A90E26" w:rsidTr="00DF7CD3">
        <w:trPr>
          <w:trHeight w:val="539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B15" w:rsidRPr="00A90E26" w:rsidRDefault="00551B15" w:rsidP="00DF7CD3">
            <w:pPr>
              <w:pStyle w:val="a8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点击返回按钮</w:t>
            </w:r>
          </w:p>
          <w:p w:rsidR="00551B15" w:rsidRPr="00A90E26" w:rsidRDefault="00551B15" w:rsidP="00DF7CD3">
            <w:pPr>
              <w:pStyle w:val="a8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551B15" w:rsidRPr="00A90E26" w:rsidTr="00DF7CD3">
        <w:trPr>
          <w:trHeight w:val="400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A90E26">
              <w:rPr>
                <w:rFonts w:ascii="微软雅黑" w:eastAsia="微软雅黑" w:hAnsi="微软雅黑" w:hint="eastAsia"/>
              </w:rPr>
              <w:t>缩略图逐渐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缩小并回到多任务程序缩略图中</w:t>
            </w:r>
          </w:p>
        </w:tc>
      </w:tr>
      <w:tr w:rsidR="00551B15" w:rsidRPr="00A90E26" w:rsidTr="00DF7CD3">
        <w:trPr>
          <w:trHeight w:val="197"/>
        </w:trPr>
        <w:tc>
          <w:tcPr>
            <w:tcW w:w="647" w:type="pct"/>
            <w:shd w:val="clear" w:color="auto" w:fill="auto"/>
            <w:vAlign w:val="center"/>
          </w:tcPr>
          <w:p w:rsidR="00551B15" w:rsidRPr="00A90E26" w:rsidRDefault="00551B15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551B15" w:rsidRPr="00A90E26" w:rsidRDefault="00551B15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F7CD3" w:rsidRPr="00A90E26" w:rsidRDefault="00DF7CD3" w:rsidP="00405C49">
      <w:pPr>
        <w:rPr>
          <w:rFonts w:ascii="微软雅黑" w:eastAsia="微软雅黑" w:hAnsi="微软雅黑"/>
        </w:rPr>
      </w:pPr>
    </w:p>
    <w:p w:rsidR="00DF7CD3" w:rsidRPr="00A90E26" w:rsidRDefault="00DF7CD3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962E19" w:rsidRPr="00A90E26" w:rsidRDefault="00EC5A96" w:rsidP="007F7FC6">
      <w:pPr>
        <w:pStyle w:val="2"/>
        <w:rPr>
          <w:rFonts w:ascii="微软雅黑" w:hAnsi="微软雅黑"/>
        </w:rPr>
      </w:pPr>
      <w:bookmarkStart w:id="24" w:name="_Toc310800868"/>
      <w:r w:rsidRPr="00A90E26">
        <w:rPr>
          <w:rFonts w:ascii="微软雅黑" w:hAnsi="微软雅黑"/>
        </w:rPr>
        <w:lastRenderedPageBreak/>
        <w:t>2.4 Launcher</w:t>
      </w:r>
      <w:r w:rsidR="006076BC" w:rsidRPr="00A90E26">
        <w:rPr>
          <w:rFonts w:ascii="微软雅黑" w:hAnsi="微软雅黑" w:hint="eastAsia"/>
        </w:rPr>
        <w:t>启动器</w:t>
      </w:r>
      <w:r w:rsidR="00CC6ECB">
        <w:rPr>
          <w:rFonts w:ascii="微软雅黑" w:hAnsi="微软雅黑" w:hint="eastAsia"/>
        </w:rPr>
        <w:t>（B11</w:t>
      </w:r>
      <w:r w:rsidR="00261498">
        <w:rPr>
          <w:rFonts w:ascii="微软雅黑" w:hAnsi="微软雅黑" w:hint="eastAsia"/>
        </w:rPr>
        <w:t>、B12、B13</w:t>
      </w:r>
      <w:r w:rsidR="00CC6ECB">
        <w:rPr>
          <w:rFonts w:ascii="微软雅黑" w:hAnsi="微软雅黑" w:hint="eastAsia"/>
        </w:rPr>
        <w:t>）</w:t>
      </w:r>
      <w:bookmarkEnd w:id="24"/>
    </w:p>
    <w:p w:rsidR="00DF7CD3" w:rsidRPr="00A90E26" w:rsidRDefault="00DF7CD3" w:rsidP="00DF7CD3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表</w:t>
      </w:r>
      <w:r w:rsidR="008638D1" w:rsidRPr="00A90E26">
        <w:rPr>
          <w:rFonts w:ascii="微软雅黑" w:eastAsia="微软雅黑" w:hAnsi="微软雅黑" w:hint="eastAsia"/>
        </w:rPr>
        <w:t>75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_B11_1</w:t>
      </w:r>
    </w:p>
    <w:tbl>
      <w:tblPr>
        <w:tblpPr w:leftFromText="180" w:rightFromText="180" w:vertAnchor="page" w:horzAnchor="margin" w:tblpY="30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DF7CD3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_B11_1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桌面显示改造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B11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多桌面编号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F7CD3" w:rsidRPr="00A90E26" w:rsidTr="008638D1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多桌面增加桌面编号</w:t>
            </w:r>
          </w:p>
        </w:tc>
      </w:tr>
      <w:tr w:rsidR="00DF7CD3" w:rsidRPr="00A90E26" w:rsidTr="008638D1">
        <w:trPr>
          <w:trHeight w:val="734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DF7CD3">
            <w:pPr>
              <w:pStyle w:val="a8"/>
              <w:numPr>
                <w:ilvl w:val="0"/>
                <w:numId w:val="6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进行任意三次滑屏操作</w:t>
            </w:r>
          </w:p>
          <w:p w:rsidR="00DF7CD3" w:rsidRPr="00A90E26" w:rsidRDefault="00DF7CD3" w:rsidP="00DF7CD3">
            <w:pPr>
              <w:pStyle w:val="a8"/>
              <w:numPr>
                <w:ilvl w:val="0"/>
                <w:numId w:val="6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观察桌面编号增减</w:t>
            </w:r>
          </w:p>
        </w:tc>
      </w:tr>
      <w:tr w:rsidR="00DF7CD3" w:rsidRPr="00A90E26" w:rsidTr="008638D1">
        <w:trPr>
          <w:trHeight w:val="185"/>
        </w:trPr>
        <w:tc>
          <w:tcPr>
            <w:tcW w:w="647" w:type="pct"/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F7CD3" w:rsidRPr="00A90E26" w:rsidRDefault="00DF7CD3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桌面编号根据桌面变化切换成相应的编号</w:t>
            </w:r>
          </w:p>
        </w:tc>
      </w:tr>
      <w:tr w:rsidR="00DF7CD3" w:rsidRPr="00A90E26" w:rsidTr="008638D1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DF7CD3" w:rsidRPr="00A90E26" w:rsidRDefault="00DF7CD3" w:rsidP="00DF7C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F7CD3" w:rsidRPr="00A90E26" w:rsidRDefault="00DF7CD3" w:rsidP="00DF7CD3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F7CD3" w:rsidRPr="00A90E26" w:rsidRDefault="00DF7CD3" w:rsidP="00DF7CD3">
      <w:pPr>
        <w:widowControl/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  <w:r w:rsidRPr="00A90E26">
        <w:rPr>
          <w:rFonts w:ascii="微软雅黑" w:eastAsia="微软雅黑" w:hAnsi="微软雅黑" w:hint="eastAsia"/>
        </w:rPr>
        <w:lastRenderedPageBreak/>
        <w:t>表</w:t>
      </w:r>
      <w:r w:rsidR="008638D1" w:rsidRPr="00A90E26">
        <w:rPr>
          <w:rFonts w:ascii="微软雅黑" w:eastAsia="微软雅黑" w:hAnsi="微软雅黑" w:hint="eastAsia"/>
        </w:rPr>
        <w:t>76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_B11_2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DF7CD3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_B11_2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桌面显示改造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B11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状态栏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F7CD3" w:rsidRPr="00A90E26" w:rsidTr="008638D1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状态栏采用原生系统功能，且增加了一个按钮</w:t>
            </w:r>
          </w:p>
        </w:tc>
      </w:tr>
      <w:tr w:rsidR="00DF7CD3" w:rsidRPr="00A90E26" w:rsidTr="008638D1">
        <w:trPr>
          <w:trHeight w:val="64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观察状态栏显示状态，点击新增按钮</w:t>
            </w:r>
          </w:p>
        </w:tc>
      </w:tr>
      <w:tr w:rsidR="00DF7CD3" w:rsidRPr="00A90E26" w:rsidTr="008638D1">
        <w:trPr>
          <w:trHeight w:val="179"/>
        </w:trPr>
        <w:tc>
          <w:tcPr>
            <w:tcW w:w="647" w:type="pct"/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状态栏采用原生系统功能，且增加一个按钮，点击后运行一个应用。</w:t>
            </w:r>
          </w:p>
        </w:tc>
      </w:tr>
      <w:tr w:rsidR="00DF7CD3" w:rsidRPr="00A90E26" w:rsidTr="008638D1">
        <w:trPr>
          <w:trHeight w:val="387"/>
        </w:trPr>
        <w:tc>
          <w:tcPr>
            <w:tcW w:w="647" w:type="pct"/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8638D1" w:rsidRPr="00A90E26" w:rsidRDefault="008638D1" w:rsidP="00DF7CD3">
      <w:pPr>
        <w:jc w:val="center"/>
        <w:rPr>
          <w:rFonts w:ascii="微软雅黑" w:eastAsia="微软雅黑" w:hAnsi="微软雅黑"/>
        </w:rPr>
      </w:pPr>
    </w:p>
    <w:p w:rsidR="008638D1" w:rsidRPr="00A90E26" w:rsidRDefault="008638D1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tbl>
      <w:tblPr>
        <w:tblpPr w:leftFromText="180" w:rightFromText="180" w:vertAnchor="page" w:horzAnchor="margin" w:tblpY="217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8638D1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_B12_1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8638D1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桌面显示改造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B12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8638D1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8638D1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8638D1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8638D1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程序菜单</w:t>
            </w:r>
          </w:p>
        </w:tc>
      </w:tr>
      <w:tr w:rsidR="008638D1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638D1" w:rsidRPr="00A90E26" w:rsidTr="008638D1">
        <w:trPr>
          <w:trHeight w:val="372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程序菜单采用原生系统功能，支持多屏滑动，且增加屏幕编号</w:t>
            </w:r>
          </w:p>
        </w:tc>
      </w:tr>
      <w:tr w:rsidR="008638D1" w:rsidRPr="00A90E26" w:rsidTr="008638D1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38D1" w:rsidRPr="00A90E26" w:rsidRDefault="008638D1" w:rsidP="008638D1">
            <w:pPr>
              <w:pStyle w:val="a8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进入程序菜单</w:t>
            </w:r>
          </w:p>
          <w:p w:rsidR="008638D1" w:rsidRPr="00A90E26" w:rsidRDefault="008638D1" w:rsidP="008638D1">
            <w:pPr>
              <w:pStyle w:val="a8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进行任意一次滑屏操作</w:t>
            </w:r>
          </w:p>
          <w:p w:rsidR="008638D1" w:rsidRPr="00A90E26" w:rsidRDefault="008638D1" w:rsidP="008638D1">
            <w:pPr>
              <w:pStyle w:val="a8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屏幕编号根据滑</w:t>
            </w:r>
            <w:proofErr w:type="gramStart"/>
            <w:r w:rsidRPr="00A90E26">
              <w:rPr>
                <w:rFonts w:ascii="微软雅黑" w:eastAsia="微软雅黑" w:hAnsi="微软雅黑" w:hint="eastAsia"/>
              </w:rPr>
              <w:t>屏操作</w:t>
            </w:r>
            <w:proofErr w:type="gramEnd"/>
            <w:r w:rsidRPr="00A90E26">
              <w:rPr>
                <w:rFonts w:ascii="微软雅黑" w:eastAsia="微软雅黑" w:hAnsi="微软雅黑" w:hint="eastAsia"/>
              </w:rPr>
              <w:t>显示相应屏幕的编号</w:t>
            </w:r>
          </w:p>
        </w:tc>
      </w:tr>
      <w:tr w:rsidR="008638D1" w:rsidRPr="00A90E26" w:rsidTr="008638D1">
        <w:trPr>
          <w:trHeight w:val="266"/>
        </w:trPr>
        <w:tc>
          <w:tcPr>
            <w:tcW w:w="647" w:type="pct"/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8638D1" w:rsidRPr="00A90E26" w:rsidRDefault="008638D1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程序菜单采用原生系统功能，支持多屏滑动，且增加屏幕编号</w:t>
            </w:r>
          </w:p>
        </w:tc>
      </w:tr>
      <w:tr w:rsidR="008638D1" w:rsidRPr="00A90E26" w:rsidTr="008638D1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8638D1" w:rsidRPr="00A90E26" w:rsidRDefault="008638D1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8638D1" w:rsidRPr="00A90E26" w:rsidRDefault="008638D1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DF7CD3" w:rsidRPr="00A90E26" w:rsidRDefault="00DF7CD3" w:rsidP="00DF7CD3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t>表</w:t>
      </w:r>
      <w:r w:rsidR="008638D1" w:rsidRPr="00A90E26">
        <w:rPr>
          <w:rFonts w:ascii="微软雅黑" w:eastAsia="微软雅黑" w:hAnsi="微软雅黑" w:hint="eastAsia"/>
        </w:rPr>
        <w:t>77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_B12_1</w:t>
      </w:r>
    </w:p>
    <w:p w:rsidR="008638D1" w:rsidRPr="00A90E26" w:rsidRDefault="008638D1">
      <w:pPr>
        <w:widowControl/>
        <w:jc w:val="left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/>
        </w:rPr>
        <w:br w:type="page"/>
      </w:r>
    </w:p>
    <w:p w:rsidR="00DF7CD3" w:rsidRPr="00A90E26" w:rsidRDefault="00DF7CD3" w:rsidP="00DF7CD3">
      <w:pPr>
        <w:jc w:val="center"/>
        <w:rPr>
          <w:rFonts w:ascii="微软雅黑" w:eastAsia="微软雅黑" w:hAnsi="微软雅黑"/>
        </w:rPr>
      </w:pPr>
      <w:r w:rsidRPr="00A90E26">
        <w:rPr>
          <w:rFonts w:ascii="微软雅黑" w:eastAsia="微软雅黑" w:hAnsi="微软雅黑" w:hint="eastAsia"/>
        </w:rPr>
        <w:lastRenderedPageBreak/>
        <w:t>表</w:t>
      </w:r>
      <w:r w:rsidR="008638D1" w:rsidRPr="00A90E26">
        <w:rPr>
          <w:rFonts w:ascii="微软雅黑" w:eastAsia="微软雅黑" w:hAnsi="微软雅黑" w:hint="eastAsia"/>
        </w:rPr>
        <w:t>78</w:t>
      </w:r>
      <w:r w:rsidRPr="00A90E26">
        <w:rPr>
          <w:rFonts w:ascii="微软雅黑" w:eastAsia="微软雅黑" w:hAnsi="微软雅黑" w:hint="eastAsia"/>
        </w:rPr>
        <w:t xml:space="preserve"> </w:t>
      </w:r>
      <w:r w:rsidRPr="00A90E26">
        <w:rPr>
          <w:rFonts w:ascii="微软雅黑" w:eastAsia="微软雅黑" w:hAnsi="微软雅黑" w:hint="eastAsia"/>
          <w:szCs w:val="21"/>
        </w:rPr>
        <w:t>M</w:t>
      </w:r>
      <w:r w:rsidRPr="00A90E26">
        <w:rPr>
          <w:rFonts w:ascii="微软雅黑" w:eastAsia="微软雅黑" w:hAnsi="微软雅黑"/>
          <w:szCs w:val="21"/>
        </w:rPr>
        <w:t>T</w:t>
      </w:r>
      <w:r w:rsidRPr="00A90E26">
        <w:rPr>
          <w:rFonts w:ascii="微软雅黑" w:eastAsia="微软雅黑" w:hAnsi="微软雅黑" w:hint="eastAsia"/>
          <w:szCs w:val="21"/>
        </w:rPr>
        <w:t>_B13_1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DF7CD3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  <w:szCs w:val="21"/>
              </w:rPr>
            </w:pPr>
            <w:r w:rsidRPr="00A90E26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90E26">
              <w:rPr>
                <w:rFonts w:ascii="微软雅黑" w:eastAsia="微软雅黑" w:hAnsi="微软雅黑"/>
                <w:szCs w:val="21"/>
              </w:rPr>
              <w:t>T</w:t>
            </w:r>
            <w:r w:rsidRPr="00A90E26">
              <w:rPr>
                <w:rFonts w:ascii="微软雅黑" w:eastAsia="微软雅黑" w:hAnsi="微软雅黑" w:hint="eastAsia"/>
                <w:szCs w:val="21"/>
              </w:rPr>
              <w:t>_B13_1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 w:cs="Times New Roman"/>
              </w:rPr>
            </w:pPr>
            <w:r w:rsidRPr="00A90E26">
              <w:rPr>
                <w:rFonts w:ascii="微软雅黑" w:eastAsia="微软雅黑" w:hAnsi="微软雅黑" w:cs="Times New Roman" w:hint="eastAsia"/>
              </w:rPr>
              <w:t>返回按钮</w:t>
            </w:r>
            <w:r w:rsidRPr="00A90E26">
              <w:rPr>
                <w:rFonts w:ascii="微软雅黑" w:eastAsia="微软雅黑" w:hAnsi="微软雅黑" w:cs="Times New Roman"/>
              </w:rPr>
              <w:t>（</w:t>
            </w:r>
            <w:r w:rsidRPr="00A90E26">
              <w:rPr>
                <w:rFonts w:ascii="微软雅黑" w:eastAsia="微软雅黑" w:hAnsi="微软雅黑" w:cs="Times New Roman" w:hint="eastAsia"/>
              </w:rPr>
              <w:t>B13</w:t>
            </w:r>
            <w:r w:rsidRPr="00A90E26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/>
              </w:rPr>
              <w:t>《</w:t>
            </w:r>
            <w:r w:rsidRPr="00A90E26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A90E26">
              <w:rPr>
                <w:rFonts w:ascii="微软雅黑" w:eastAsia="微软雅黑" w:hAnsi="微软雅黑"/>
              </w:rPr>
              <w:t>》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 w:hint="eastAsia"/>
                <w:b/>
              </w:rPr>
              <w:t>设计</w:t>
            </w:r>
            <w:r w:rsidRPr="00A90E26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返回按钮</w:t>
            </w:r>
          </w:p>
        </w:tc>
      </w:tr>
      <w:tr w:rsidR="00DF7CD3" w:rsidRPr="00A90E26" w:rsidTr="008638D1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F7CD3" w:rsidRPr="00A90E26" w:rsidTr="008638D1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点击返回按钮，截取当前应用界面图片，关闭当前应用，界面图片逐渐缩小最终消失在桌面左下角。</w:t>
            </w:r>
          </w:p>
        </w:tc>
      </w:tr>
      <w:tr w:rsidR="00DF7CD3" w:rsidRPr="00A90E26" w:rsidTr="008638D1">
        <w:trPr>
          <w:trHeight w:val="56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点击返回按钮</w:t>
            </w:r>
          </w:p>
        </w:tc>
      </w:tr>
      <w:tr w:rsidR="00DF7CD3" w:rsidRPr="00A90E26" w:rsidTr="008638D1">
        <w:trPr>
          <w:trHeight w:val="500"/>
        </w:trPr>
        <w:tc>
          <w:tcPr>
            <w:tcW w:w="647" w:type="pct"/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截取当前应用界面图片，关闭当前应用，界面图片逐渐缩小最终消失在桌面左下角。</w:t>
            </w:r>
          </w:p>
        </w:tc>
      </w:tr>
      <w:tr w:rsidR="00DF7CD3" w:rsidRPr="00A90E26" w:rsidTr="008638D1">
        <w:trPr>
          <w:trHeight w:val="377"/>
        </w:trPr>
        <w:tc>
          <w:tcPr>
            <w:tcW w:w="647" w:type="pct"/>
            <w:shd w:val="clear" w:color="auto" w:fill="auto"/>
            <w:vAlign w:val="center"/>
          </w:tcPr>
          <w:p w:rsidR="00DF7CD3" w:rsidRPr="00A90E26" w:rsidRDefault="00DF7CD3" w:rsidP="008638D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90E26">
              <w:rPr>
                <w:rFonts w:ascii="微软雅黑" w:eastAsia="微软雅黑" w:hAnsi="微软雅黑"/>
                <w:b/>
              </w:rPr>
              <w:t>备注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DF7CD3" w:rsidRPr="00A90E26" w:rsidRDefault="00DF7CD3" w:rsidP="008638D1">
            <w:pPr>
              <w:jc w:val="left"/>
              <w:rPr>
                <w:rFonts w:ascii="微软雅黑" w:eastAsia="微软雅黑" w:hAnsi="微软雅黑"/>
              </w:rPr>
            </w:pPr>
            <w:r w:rsidRPr="00A90E26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7F7FC6" w:rsidRPr="00A90E26" w:rsidRDefault="007F7FC6" w:rsidP="007F7FC6">
      <w:pPr>
        <w:rPr>
          <w:rFonts w:ascii="微软雅黑" w:eastAsia="微软雅黑" w:hAnsi="微软雅黑"/>
        </w:rPr>
      </w:pPr>
    </w:p>
    <w:sectPr w:rsidR="007F7FC6" w:rsidRPr="00A90E26" w:rsidSect="0070664F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188" w:rsidRDefault="003E0188" w:rsidP="00693E19">
      <w:r>
        <w:separator/>
      </w:r>
    </w:p>
  </w:endnote>
  <w:endnote w:type="continuationSeparator" w:id="0">
    <w:p w:rsidR="003E0188" w:rsidRDefault="003E0188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CD3" w:rsidRPr="00775C4E" w:rsidRDefault="00DF7CD3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436CDD">
      <w:rPr>
        <w:rFonts w:ascii="微软雅黑" w:eastAsia="微软雅黑" w:hAnsi="微软雅黑"/>
        <w:noProof/>
      </w:rPr>
      <w:t>2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436CDD" w:rsidRPr="00436CDD">
        <w:rPr>
          <w:rFonts w:ascii="微软雅黑" w:eastAsia="微软雅黑" w:hAnsi="微软雅黑"/>
          <w:noProof/>
        </w:rPr>
        <w:t>82</w:t>
      </w:r>
    </w:fldSimple>
    <w:r w:rsidRPr="00775C4E">
      <w:rPr>
        <w:rFonts w:ascii="微软雅黑" w:eastAsia="微软雅黑" w:hAnsi="微软雅黑" w:hint="eastAsia"/>
      </w:rPr>
      <w:t>页</w:t>
    </w:r>
  </w:p>
  <w:p w:rsidR="00DF7CD3" w:rsidRPr="00775C4E" w:rsidRDefault="00DF7CD3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188" w:rsidRDefault="003E0188" w:rsidP="00693E19">
      <w:r>
        <w:separator/>
      </w:r>
    </w:p>
  </w:footnote>
  <w:footnote w:type="continuationSeparator" w:id="0">
    <w:p w:rsidR="003E0188" w:rsidRDefault="003E0188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CD3" w:rsidRDefault="00DF7CD3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DF7CD3" w:rsidRPr="00775C4E" w:rsidRDefault="00DF7CD3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19AA2AEB03CC4550A16B2551CF30FE7F"/>
        </w:placeholder>
      </w:sdtPr>
      <w:sdtEndPr/>
      <w:sdtContent>
        <w:r>
          <w:rPr>
            <w:rFonts w:ascii="微软雅黑" w:eastAsia="微软雅黑" w:hAnsi="微软雅黑" w:hint="eastAsia"/>
          </w:rPr>
          <w:t>模块测试用例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8920AD9DDCD444993DAB40104E1454D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0506570E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F5B9F"/>
    <w:multiLevelType w:val="hybridMultilevel"/>
    <w:tmpl w:val="48126752"/>
    <w:lvl w:ilvl="0" w:tplc="64045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2978E9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D82BDC"/>
    <w:multiLevelType w:val="hybridMultilevel"/>
    <w:tmpl w:val="462698B2"/>
    <w:lvl w:ilvl="0" w:tplc="3C5E5EC6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9342C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D477F3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C51A9D"/>
    <w:multiLevelType w:val="hybridMultilevel"/>
    <w:tmpl w:val="B2FE5964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927409A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7031EA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DDA1CC8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021A3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C3243D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C87560"/>
    <w:multiLevelType w:val="hybridMultilevel"/>
    <w:tmpl w:val="450EA77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615C3E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627E6F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D1793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BCE723B"/>
    <w:multiLevelType w:val="hybridMultilevel"/>
    <w:tmpl w:val="BD7A7A22"/>
    <w:lvl w:ilvl="0" w:tplc="361ADEAA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FE7979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1FB5B47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25BF39A1"/>
    <w:multiLevelType w:val="hybridMultilevel"/>
    <w:tmpl w:val="48126752"/>
    <w:lvl w:ilvl="0" w:tplc="64045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64141AF"/>
    <w:multiLevelType w:val="hybridMultilevel"/>
    <w:tmpl w:val="7F348902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668201E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AF27AB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93C16E6"/>
    <w:multiLevelType w:val="hybridMultilevel"/>
    <w:tmpl w:val="3F7AB226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EAC3514"/>
    <w:multiLevelType w:val="hybridMultilevel"/>
    <w:tmpl w:val="F52404B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3A926E1"/>
    <w:multiLevelType w:val="hybridMultilevel"/>
    <w:tmpl w:val="F17E2D10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4A13D8D"/>
    <w:multiLevelType w:val="hybridMultilevel"/>
    <w:tmpl w:val="F31E827C"/>
    <w:lvl w:ilvl="0" w:tplc="65F84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53E55C5"/>
    <w:multiLevelType w:val="hybridMultilevel"/>
    <w:tmpl w:val="4CA615B0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5653297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7796844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8EE52A5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91E7F8F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ABE5ACA"/>
    <w:multiLevelType w:val="hybridMultilevel"/>
    <w:tmpl w:val="012E9E0E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AC13ABE"/>
    <w:multiLevelType w:val="hybridMultilevel"/>
    <w:tmpl w:val="0C64AC30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BD63E3D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E08734D"/>
    <w:multiLevelType w:val="hybridMultilevel"/>
    <w:tmpl w:val="7F348902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E7F5BFA"/>
    <w:multiLevelType w:val="hybridMultilevel"/>
    <w:tmpl w:val="F17E2D10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03878D8"/>
    <w:multiLevelType w:val="hybridMultilevel"/>
    <w:tmpl w:val="2824403E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0C50B1C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24A4F4D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36A6912"/>
    <w:multiLevelType w:val="hybridMultilevel"/>
    <w:tmpl w:val="6226DFE4"/>
    <w:lvl w:ilvl="0" w:tplc="22428E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43857C1"/>
    <w:multiLevelType w:val="hybridMultilevel"/>
    <w:tmpl w:val="F52404B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6237B93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79B4885"/>
    <w:multiLevelType w:val="hybridMultilevel"/>
    <w:tmpl w:val="CF50D900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90F7FCD"/>
    <w:multiLevelType w:val="hybridMultilevel"/>
    <w:tmpl w:val="0E4E1DC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B6B06D5"/>
    <w:multiLevelType w:val="hybridMultilevel"/>
    <w:tmpl w:val="B2FE5964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FA7051C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08D6BDE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2FF5577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31E7558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32F0A00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687B74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8E50F10"/>
    <w:multiLevelType w:val="hybridMultilevel"/>
    <w:tmpl w:val="F52404B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A8733E2"/>
    <w:multiLevelType w:val="hybridMultilevel"/>
    <w:tmpl w:val="0E4E1DC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AD444B2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B547823"/>
    <w:multiLevelType w:val="hybridMultilevel"/>
    <w:tmpl w:val="BE763E44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E605B9D"/>
    <w:multiLevelType w:val="hybridMultilevel"/>
    <w:tmpl w:val="3F7AB226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E69397F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FE647DE"/>
    <w:multiLevelType w:val="hybridMultilevel"/>
    <w:tmpl w:val="AB66019E"/>
    <w:lvl w:ilvl="0" w:tplc="540CD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FEA5324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1321280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50C471C"/>
    <w:multiLevelType w:val="hybridMultilevel"/>
    <w:tmpl w:val="B3F2BF4A"/>
    <w:lvl w:ilvl="0" w:tplc="DBBEAA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6F5073A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7283707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7E91AAF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CA07228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3320A83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5936A05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6CA737F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A554F6C"/>
    <w:multiLevelType w:val="hybridMultilevel"/>
    <w:tmpl w:val="3F12ED94"/>
    <w:lvl w:ilvl="0" w:tplc="04B29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C7A3582"/>
    <w:multiLevelType w:val="hybridMultilevel"/>
    <w:tmpl w:val="450EA77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E9D19A4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F9D0367"/>
    <w:multiLevelType w:val="hybridMultilevel"/>
    <w:tmpl w:val="3F7AB226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2"/>
  </w:num>
  <w:num w:numId="3">
    <w:abstractNumId w:val="11"/>
  </w:num>
  <w:num w:numId="4">
    <w:abstractNumId w:val="62"/>
  </w:num>
  <w:num w:numId="5">
    <w:abstractNumId w:val="36"/>
  </w:num>
  <w:num w:numId="6">
    <w:abstractNumId w:val="16"/>
  </w:num>
  <w:num w:numId="7">
    <w:abstractNumId w:val="37"/>
  </w:num>
  <w:num w:numId="8">
    <w:abstractNumId w:val="22"/>
  </w:num>
  <w:num w:numId="9">
    <w:abstractNumId w:val="9"/>
  </w:num>
  <w:num w:numId="10">
    <w:abstractNumId w:val="73"/>
  </w:num>
  <w:num w:numId="11">
    <w:abstractNumId w:val="49"/>
  </w:num>
  <w:num w:numId="12">
    <w:abstractNumId w:val="12"/>
  </w:num>
  <w:num w:numId="13">
    <w:abstractNumId w:val="48"/>
  </w:num>
  <w:num w:numId="14">
    <w:abstractNumId w:val="51"/>
  </w:num>
  <w:num w:numId="15">
    <w:abstractNumId w:val="27"/>
  </w:num>
  <w:num w:numId="16">
    <w:abstractNumId w:val="38"/>
  </w:num>
  <w:num w:numId="17">
    <w:abstractNumId w:val="66"/>
  </w:num>
  <w:num w:numId="18">
    <w:abstractNumId w:val="7"/>
  </w:num>
  <w:num w:numId="19">
    <w:abstractNumId w:val="47"/>
  </w:num>
  <w:num w:numId="20">
    <w:abstractNumId w:val="71"/>
  </w:num>
  <w:num w:numId="21">
    <w:abstractNumId w:val="50"/>
  </w:num>
  <w:num w:numId="22">
    <w:abstractNumId w:val="65"/>
  </w:num>
  <w:num w:numId="23">
    <w:abstractNumId w:val="32"/>
  </w:num>
  <w:num w:numId="24">
    <w:abstractNumId w:val="67"/>
  </w:num>
  <w:num w:numId="25">
    <w:abstractNumId w:val="29"/>
  </w:num>
  <w:num w:numId="26">
    <w:abstractNumId w:val="14"/>
  </w:num>
  <w:num w:numId="27">
    <w:abstractNumId w:val="68"/>
  </w:num>
  <w:num w:numId="28">
    <w:abstractNumId w:val="64"/>
  </w:num>
  <w:num w:numId="29">
    <w:abstractNumId w:val="69"/>
  </w:num>
  <w:num w:numId="30">
    <w:abstractNumId w:val="40"/>
  </w:num>
  <w:num w:numId="31">
    <w:abstractNumId w:val="25"/>
  </w:num>
  <w:num w:numId="32">
    <w:abstractNumId w:val="74"/>
  </w:num>
  <w:num w:numId="33">
    <w:abstractNumId w:val="4"/>
  </w:num>
  <w:num w:numId="34">
    <w:abstractNumId w:val="44"/>
  </w:num>
  <w:num w:numId="35">
    <w:abstractNumId w:val="30"/>
  </w:num>
  <w:num w:numId="36">
    <w:abstractNumId w:val="72"/>
  </w:num>
  <w:num w:numId="37">
    <w:abstractNumId w:val="13"/>
  </w:num>
  <w:num w:numId="38">
    <w:abstractNumId w:val="6"/>
  </w:num>
  <w:num w:numId="39">
    <w:abstractNumId w:val="8"/>
  </w:num>
  <w:num w:numId="40">
    <w:abstractNumId w:val="24"/>
  </w:num>
  <w:num w:numId="41">
    <w:abstractNumId w:val="39"/>
  </w:num>
  <w:num w:numId="42">
    <w:abstractNumId w:val="46"/>
  </w:num>
  <w:num w:numId="43">
    <w:abstractNumId w:val="55"/>
  </w:num>
  <w:num w:numId="44">
    <w:abstractNumId w:val="63"/>
  </w:num>
  <w:num w:numId="45">
    <w:abstractNumId w:val="19"/>
  </w:num>
  <w:num w:numId="46">
    <w:abstractNumId w:val="1"/>
  </w:num>
  <w:num w:numId="47">
    <w:abstractNumId w:val="5"/>
  </w:num>
  <w:num w:numId="48">
    <w:abstractNumId w:val="70"/>
  </w:num>
  <w:num w:numId="49">
    <w:abstractNumId w:val="18"/>
  </w:num>
  <w:num w:numId="50">
    <w:abstractNumId w:val="10"/>
  </w:num>
  <w:num w:numId="51">
    <w:abstractNumId w:val="59"/>
  </w:num>
  <w:num w:numId="52">
    <w:abstractNumId w:val="33"/>
  </w:num>
  <w:num w:numId="53">
    <w:abstractNumId w:val="53"/>
  </w:num>
  <w:num w:numId="54">
    <w:abstractNumId w:val="31"/>
  </w:num>
  <w:num w:numId="55">
    <w:abstractNumId w:val="3"/>
  </w:num>
  <w:num w:numId="56">
    <w:abstractNumId w:val="23"/>
  </w:num>
  <w:num w:numId="57">
    <w:abstractNumId w:val="56"/>
  </w:num>
  <w:num w:numId="58">
    <w:abstractNumId w:val="35"/>
  </w:num>
  <w:num w:numId="59">
    <w:abstractNumId w:val="54"/>
  </w:num>
  <w:num w:numId="60">
    <w:abstractNumId w:val="26"/>
  </w:num>
  <w:num w:numId="61">
    <w:abstractNumId w:val="43"/>
  </w:num>
  <w:num w:numId="62">
    <w:abstractNumId w:val="17"/>
  </w:num>
  <w:num w:numId="63">
    <w:abstractNumId w:val="34"/>
  </w:num>
  <w:num w:numId="64">
    <w:abstractNumId w:val="45"/>
  </w:num>
  <w:num w:numId="65">
    <w:abstractNumId w:val="57"/>
  </w:num>
  <w:num w:numId="66">
    <w:abstractNumId w:val="21"/>
  </w:num>
  <w:num w:numId="67">
    <w:abstractNumId w:val="28"/>
  </w:num>
  <w:num w:numId="68">
    <w:abstractNumId w:val="60"/>
  </w:num>
  <w:num w:numId="69">
    <w:abstractNumId w:val="42"/>
  </w:num>
  <w:num w:numId="70">
    <w:abstractNumId w:val="0"/>
  </w:num>
  <w:num w:numId="71">
    <w:abstractNumId w:val="15"/>
  </w:num>
  <w:num w:numId="72">
    <w:abstractNumId w:val="61"/>
  </w:num>
  <w:num w:numId="73">
    <w:abstractNumId w:val="41"/>
  </w:num>
  <w:num w:numId="74">
    <w:abstractNumId w:val="58"/>
  </w:num>
  <w:num w:numId="75">
    <w:abstractNumId w:val="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1C"/>
    <w:rsid w:val="00007B6B"/>
    <w:rsid w:val="00034B28"/>
    <w:rsid w:val="00051494"/>
    <w:rsid w:val="00061C1B"/>
    <w:rsid w:val="0006252F"/>
    <w:rsid w:val="0006708E"/>
    <w:rsid w:val="00076B53"/>
    <w:rsid w:val="000844AE"/>
    <w:rsid w:val="000C3CB0"/>
    <w:rsid w:val="000C524F"/>
    <w:rsid w:val="000C557F"/>
    <w:rsid w:val="000D47D4"/>
    <w:rsid w:val="000E3F10"/>
    <w:rsid w:val="00122993"/>
    <w:rsid w:val="0012781A"/>
    <w:rsid w:val="00132E03"/>
    <w:rsid w:val="001345BB"/>
    <w:rsid w:val="00167751"/>
    <w:rsid w:val="00192E27"/>
    <w:rsid w:val="001A2EA2"/>
    <w:rsid w:val="001E2BF2"/>
    <w:rsid w:val="001F2B0C"/>
    <w:rsid w:val="002058EA"/>
    <w:rsid w:val="002258DC"/>
    <w:rsid w:val="00234770"/>
    <w:rsid w:val="0025162A"/>
    <w:rsid w:val="002551BD"/>
    <w:rsid w:val="00257360"/>
    <w:rsid w:val="00261498"/>
    <w:rsid w:val="002669F2"/>
    <w:rsid w:val="002704AE"/>
    <w:rsid w:val="00282E90"/>
    <w:rsid w:val="00291C41"/>
    <w:rsid w:val="002B57FF"/>
    <w:rsid w:val="002C0026"/>
    <w:rsid w:val="002D7655"/>
    <w:rsid w:val="002F2BBB"/>
    <w:rsid w:val="002F5274"/>
    <w:rsid w:val="00301729"/>
    <w:rsid w:val="00302B44"/>
    <w:rsid w:val="00314C3B"/>
    <w:rsid w:val="003153AF"/>
    <w:rsid w:val="0031688C"/>
    <w:rsid w:val="0033297E"/>
    <w:rsid w:val="00340CD0"/>
    <w:rsid w:val="00352EA9"/>
    <w:rsid w:val="00397116"/>
    <w:rsid w:val="00397EB2"/>
    <w:rsid w:val="003B49EA"/>
    <w:rsid w:val="003C0A3B"/>
    <w:rsid w:val="003C1841"/>
    <w:rsid w:val="003C34E3"/>
    <w:rsid w:val="003D1218"/>
    <w:rsid w:val="003D70F4"/>
    <w:rsid w:val="003E0188"/>
    <w:rsid w:val="003E2E5D"/>
    <w:rsid w:val="003F47D1"/>
    <w:rsid w:val="00405C49"/>
    <w:rsid w:val="004104B8"/>
    <w:rsid w:val="00411482"/>
    <w:rsid w:val="00436CDD"/>
    <w:rsid w:val="00450BA4"/>
    <w:rsid w:val="00454B90"/>
    <w:rsid w:val="004656E4"/>
    <w:rsid w:val="00470F2A"/>
    <w:rsid w:val="004840AA"/>
    <w:rsid w:val="004A4BFE"/>
    <w:rsid w:val="004B0AF2"/>
    <w:rsid w:val="004B15E3"/>
    <w:rsid w:val="004B5747"/>
    <w:rsid w:val="004C3EAD"/>
    <w:rsid w:val="004C4E44"/>
    <w:rsid w:val="004E5283"/>
    <w:rsid w:val="004E72CC"/>
    <w:rsid w:val="004F763F"/>
    <w:rsid w:val="005161CC"/>
    <w:rsid w:val="005343B5"/>
    <w:rsid w:val="0054443B"/>
    <w:rsid w:val="00547D83"/>
    <w:rsid w:val="00551B15"/>
    <w:rsid w:val="00556E6A"/>
    <w:rsid w:val="00573D81"/>
    <w:rsid w:val="00583459"/>
    <w:rsid w:val="005921B1"/>
    <w:rsid w:val="005C61F6"/>
    <w:rsid w:val="005D4D3A"/>
    <w:rsid w:val="005E339C"/>
    <w:rsid w:val="005E456C"/>
    <w:rsid w:val="006076BC"/>
    <w:rsid w:val="00607DB7"/>
    <w:rsid w:val="00615FCE"/>
    <w:rsid w:val="0063113D"/>
    <w:rsid w:val="0064101D"/>
    <w:rsid w:val="006601F2"/>
    <w:rsid w:val="00675548"/>
    <w:rsid w:val="0068107D"/>
    <w:rsid w:val="00693E19"/>
    <w:rsid w:val="006A3133"/>
    <w:rsid w:val="006B0C68"/>
    <w:rsid w:val="006B16B3"/>
    <w:rsid w:val="006E0F58"/>
    <w:rsid w:val="006F49C1"/>
    <w:rsid w:val="00702A8F"/>
    <w:rsid w:val="00704E79"/>
    <w:rsid w:val="0070664F"/>
    <w:rsid w:val="00730DC7"/>
    <w:rsid w:val="00747F74"/>
    <w:rsid w:val="00753704"/>
    <w:rsid w:val="0075430F"/>
    <w:rsid w:val="00757527"/>
    <w:rsid w:val="00761749"/>
    <w:rsid w:val="0076473A"/>
    <w:rsid w:val="00775C4E"/>
    <w:rsid w:val="00782E37"/>
    <w:rsid w:val="00785D22"/>
    <w:rsid w:val="00785FEB"/>
    <w:rsid w:val="00792EC8"/>
    <w:rsid w:val="007A521C"/>
    <w:rsid w:val="007B5DE9"/>
    <w:rsid w:val="007D4E98"/>
    <w:rsid w:val="007F3C15"/>
    <w:rsid w:val="007F7FC6"/>
    <w:rsid w:val="00802AE2"/>
    <w:rsid w:val="00805CFD"/>
    <w:rsid w:val="008075C6"/>
    <w:rsid w:val="008102C2"/>
    <w:rsid w:val="00832E1D"/>
    <w:rsid w:val="00844376"/>
    <w:rsid w:val="00853116"/>
    <w:rsid w:val="008554D0"/>
    <w:rsid w:val="008638D1"/>
    <w:rsid w:val="00871F58"/>
    <w:rsid w:val="0087307E"/>
    <w:rsid w:val="0089498A"/>
    <w:rsid w:val="008C2015"/>
    <w:rsid w:val="008D56AB"/>
    <w:rsid w:val="008E40E1"/>
    <w:rsid w:val="008F10DF"/>
    <w:rsid w:val="008F7AA7"/>
    <w:rsid w:val="0092155D"/>
    <w:rsid w:val="00923B3E"/>
    <w:rsid w:val="00925FAE"/>
    <w:rsid w:val="00960381"/>
    <w:rsid w:val="00962E19"/>
    <w:rsid w:val="00977A3C"/>
    <w:rsid w:val="00994F39"/>
    <w:rsid w:val="009A78B7"/>
    <w:rsid w:val="009B5A0F"/>
    <w:rsid w:val="009C47CE"/>
    <w:rsid w:val="009C55C1"/>
    <w:rsid w:val="009C79EA"/>
    <w:rsid w:val="009E1EE4"/>
    <w:rsid w:val="009F6F0E"/>
    <w:rsid w:val="009F7352"/>
    <w:rsid w:val="00A10CFB"/>
    <w:rsid w:val="00A13E00"/>
    <w:rsid w:val="00A23020"/>
    <w:rsid w:val="00A24317"/>
    <w:rsid w:val="00A26035"/>
    <w:rsid w:val="00A31942"/>
    <w:rsid w:val="00A4111A"/>
    <w:rsid w:val="00A5176E"/>
    <w:rsid w:val="00A52B91"/>
    <w:rsid w:val="00A705D6"/>
    <w:rsid w:val="00A75409"/>
    <w:rsid w:val="00A90E26"/>
    <w:rsid w:val="00A926BE"/>
    <w:rsid w:val="00A92829"/>
    <w:rsid w:val="00A972ED"/>
    <w:rsid w:val="00AA2B1D"/>
    <w:rsid w:val="00AA3872"/>
    <w:rsid w:val="00AC61E1"/>
    <w:rsid w:val="00AD33B8"/>
    <w:rsid w:val="00B05660"/>
    <w:rsid w:val="00B133A5"/>
    <w:rsid w:val="00B33BA6"/>
    <w:rsid w:val="00B34DCB"/>
    <w:rsid w:val="00B54CDB"/>
    <w:rsid w:val="00B663BE"/>
    <w:rsid w:val="00B8757E"/>
    <w:rsid w:val="00BB7253"/>
    <w:rsid w:val="00BB7A94"/>
    <w:rsid w:val="00BC4519"/>
    <w:rsid w:val="00BE3576"/>
    <w:rsid w:val="00BE777C"/>
    <w:rsid w:val="00BF57F9"/>
    <w:rsid w:val="00C0388A"/>
    <w:rsid w:val="00C065C8"/>
    <w:rsid w:val="00C072D0"/>
    <w:rsid w:val="00C1141E"/>
    <w:rsid w:val="00C151F3"/>
    <w:rsid w:val="00C40CE2"/>
    <w:rsid w:val="00C52CC0"/>
    <w:rsid w:val="00C81502"/>
    <w:rsid w:val="00C87130"/>
    <w:rsid w:val="00C90F01"/>
    <w:rsid w:val="00CC331E"/>
    <w:rsid w:val="00CC6ECB"/>
    <w:rsid w:val="00CE0861"/>
    <w:rsid w:val="00CE2DA2"/>
    <w:rsid w:val="00CE3E9D"/>
    <w:rsid w:val="00CF0A80"/>
    <w:rsid w:val="00CF121C"/>
    <w:rsid w:val="00CF3882"/>
    <w:rsid w:val="00D103E7"/>
    <w:rsid w:val="00D140EF"/>
    <w:rsid w:val="00D22D66"/>
    <w:rsid w:val="00D338FA"/>
    <w:rsid w:val="00D40238"/>
    <w:rsid w:val="00D5264D"/>
    <w:rsid w:val="00D57D52"/>
    <w:rsid w:val="00D6075D"/>
    <w:rsid w:val="00D61937"/>
    <w:rsid w:val="00D64A4E"/>
    <w:rsid w:val="00D701FD"/>
    <w:rsid w:val="00D71BC4"/>
    <w:rsid w:val="00D85A98"/>
    <w:rsid w:val="00DA2EF9"/>
    <w:rsid w:val="00DA62C1"/>
    <w:rsid w:val="00DA6CEA"/>
    <w:rsid w:val="00DB55C8"/>
    <w:rsid w:val="00DB7CE5"/>
    <w:rsid w:val="00DE00F6"/>
    <w:rsid w:val="00DF7CD3"/>
    <w:rsid w:val="00E0319C"/>
    <w:rsid w:val="00E03A9B"/>
    <w:rsid w:val="00E442C6"/>
    <w:rsid w:val="00E45DC5"/>
    <w:rsid w:val="00EA68D1"/>
    <w:rsid w:val="00EC5A96"/>
    <w:rsid w:val="00EF5684"/>
    <w:rsid w:val="00F10F67"/>
    <w:rsid w:val="00F30E85"/>
    <w:rsid w:val="00F34760"/>
    <w:rsid w:val="00F34997"/>
    <w:rsid w:val="00F41CAC"/>
    <w:rsid w:val="00F44785"/>
    <w:rsid w:val="00F55A18"/>
    <w:rsid w:val="00F82D52"/>
    <w:rsid w:val="00F8626B"/>
    <w:rsid w:val="00FC1B90"/>
    <w:rsid w:val="00FC4EBC"/>
    <w:rsid w:val="00FC7972"/>
    <w:rsid w:val="00FD3EFF"/>
    <w:rsid w:val="00FD4347"/>
    <w:rsid w:val="00FD51C9"/>
    <w:rsid w:val="00FE7F76"/>
    <w:rsid w:val="00F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A3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0A3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0A3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0A3B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A3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0A3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0A3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0A3B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AA2AEB03CC4550A16B2551CF30FE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DCACF3-D9DC-433C-A6A6-4A05C4D76B83}"/>
      </w:docPartPr>
      <w:docPartBody>
        <w:p w:rsidR="00EC51AC" w:rsidRDefault="001766D6">
          <w:pPr>
            <w:pStyle w:val="19AA2AEB03CC4550A16B2551CF30FE7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8920AD9DDCD444993DAB40104E145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223B21-4323-4284-8DDF-DBB92529501B}"/>
      </w:docPartPr>
      <w:docPartBody>
        <w:p w:rsidR="00EC51AC" w:rsidRDefault="001766D6">
          <w:pPr>
            <w:pStyle w:val="58920AD9DDCD444993DAB40104E1454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804434399254EC9B49517E6E9541E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C4D26-9A54-4247-A27F-4DD69E0E1A97}"/>
      </w:docPartPr>
      <w:docPartBody>
        <w:p w:rsidR="00EC51AC" w:rsidRDefault="001766D6">
          <w:pPr>
            <w:pStyle w:val="2804434399254EC9B49517E6E9541EE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83B7E1753D453088458D4B27D98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7F2EC-24DB-43E6-8270-02058BFB1A0F}"/>
      </w:docPartPr>
      <w:docPartBody>
        <w:p w:rsidR="00EC51AC" w:rsidRDefault="001766D6">
          <w:pPr>
            <w:pStyle w:val="4283B7E1753D453088458D4B27D980CF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7BE0C9DA42D40DDAE0DBE12E4ED6C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4FAB9-45B6-4F6D-AB83-068299A1FD7C}"/>
      </w:docPartPr>
      <w:docPartBody>
        <w:p w:rsidR="00EC51AC" w:rsidRDefault="001766D6">
          <w:pPr>
            <w:pStyle w:val="47BE0C9DA42D40DDAE0DBE12E4ED6C5F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7DF674E0564A34AA1C4BE8D60274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52A90B-D130-459E-B8B2-A9C75E2652DF}"/>
      </w:docPartPr>
      <w:docPartBody>
        <w:p w:rsidR="00EC51AC" w:rsidRDefault="001766D6">
          <w:pPr>
            <w:pStyle w:val="BE7DF674E0564A34AA1C4BE8D60274CF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D6"/>
    <w:rsid w:val="001704C8"/>
    <w:rsid w:val="001766D6"/>
    <w:rsid w:val="003253CD"/>
    <w:rsid w:val="00365698"/>
    <w:rsid w:val="00403936"/>
    <w:rsid w:val="004170A0"/>
    <w:rsid w:val="005930DB"/>
    <w:rsid w:val="00623796"/>
    <w:rsid w:val="00813EF7"/>
    <w:rsid w:val="009E4FEB"/>
    <w:rsid w:val="00BF3B51"/>
    <w:rsid w:val="00EC51AC"/>
    <w:rsid w:val="00F87291"/>
    <w:rsid w:val="00FA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9AA2AEB03CC4550A16B2551CF30FE7F">
    <w:name w:val="19AA2AEB03CC4550A16B2551CF30FE7F"/>
    <w:pPr>
      <w:widowControl w:val="0"/>
      <w:jc w:val="both"/>
    </w:pPr>
  </w:style>
  <w:style w:type="paragraph" w:customStyle="1" w:styleId="58920AD9DDCD444993DAB40104E1454D">
    <w:name w:val="58920AD9DDCD444993DAB40104E1454D"/>
    <w:pPr>
      <w:widowControl w:val="0"/>
      <w:jc w:val="both"/>
    </w:pPr>
  </w:style>
  <w:style w:type="paragraph" w:customStyle="1" w:styleId="2804434399254EC9B49517E6E9541EEB">
    <w:name w:val="2804434399254EC9B49517E6E9541EEB"/>
    <w:pPr>
      <w:widowControl w:val="0"/>
      <w:jc w:val="both"/>
    </w:pPr>
  </w:style>
  <w:style w:type="paragraph" w:customStyle="1" w:styleId="4283B7E1753D453088458D4B27D980CF">
    <w:name w:val="4283B7E1753D453088458D4B27D980CF"/>
    <w:pPr>
      <w:widowControl w:val="0"/>
      <w:jc w:val="both"/>
    </w:pPr>
  </w:style>
  <w:style w:type="paragraph" w:customStyle="1" w:styleId="47BE0C9DA42D40DDAE0DBE12E4ED6C5F">
    <w:name w:val="47BE0C9DA42D40DDAE0DBE12E4ED6C5F"/>
    <w:pPr>
      <w:widowControl w:val="0"/>
      <w:jc w:val="both"/>
    </w:pPr>
  </w:style>
  <w:style w:type="paragraph" w:customStyle="1" w:styleId="BE7DF674E0564A34AA1C4BE8D60274CF">
    <w:name w:val="BE7DF674E0564A34AA1C4BE8D60274C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9AA2AEB03CC4550A16B2551CF30FE7F">
    <w:name w:val="19AA2AEB03CC4550A16B2551CF30FE7F"/>
    <w:pPr>
      <w:widowControl w:val="0"/>
      <w:jc w:val="both"/>
    </w:pPr>
  </w:style>
  <w:style w:type="paragraph" w:customStyle="1" w:styleId="58920AD9DDCD444993DAB40104E1454D">
    <w:name w:val="58920AD9DDCD444993DAB40104E1454D"/>
    <w:pPr>
      <w:widowControl w:val="0"/>
      <w:jc w:val="both"/>
    </w:pPr>
  </w:style>
  <w:style w:type="paragraph" w:customStyle="1" w:styleId="2804434399254EC9B49517E6E9541EEB">
    <w:name w:val="2804434399254EC9B49517E6E9541EEB"/>
    <w:pPr>
      <w:widowControl w:val="0"/>
      <w:jc w:val="both"/>
    </w:pPr>
  </w:style>
  <w:style w:type="paragraph" w:customStyle="1" w:styleId="4283B7E1753D453088458D4B27D980CF">
    <w:name w:val="4283B7E1753D453088458D4B27D980CF"/>
    <w:pPr>
      <w:widowControl w:val="0"/>
      <w:jc w:val="both"/>
    </w:pPr>
  </w:style>
  <w:style w:type="paragraph" w:customStyle="1" w:styleId="47BE0C9DA42D40DDAE0DBE12E4ED6C5F">
    <w:name w:val="47BE0C9DA42D40DDAE0DBE12E4ED6C5F"/>
    <w:pPr>
      <w:widowControl w:val="0"/>
      <w:jc w:val="both"/>
    </w:pPr>
  </w:style>
  <w:style w:type="paragraph" w:customStyle="1" w:styleId="BE7DF674E0564A34AA1C4BE8D60274CF">
    <w:name w:val="BE7DF674E0564A34AA1C4BE8D60274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3BCC0-E8F9-4CC3-BF29-39E794E8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561</TotalTime>
  <Pages>82</Pages>
  <Words>4257</Words>
  <Characters>24269</Characters>
  <Application>Microsoft Office Word</Application>
  <DocSecurity>0</DocSecurity>
  <Lines>202</Lines>
  <Paragraphs>56</Paragraphs>
  <ScaleCrop>false</ScaleCrop>
  <Company>西安同路信息科技有限公司</Company>
  <LinksUpToDate>false</LinksUpToDate>
  <CharactersWithSpaces>28470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Stanley</cp:lastModifiedBy>
  <cp:revision>138</cp:revision>
  <dcterms:created xsi:type="dcterms:W3CDTF">2011-10-19T02:46:00Z</dcterms:created>
  <dcterms:modified xsi:type="dcterms:W3CDTF">2011-12-04T14:25:00Z</dcterms:modified>
</cp:coreProperties>
</file>