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176E" w:rsidRPr="00E20C67" w:rsidRDefault="00A5176E" w:rsidP="00A5176E">
      <w:pPr>
        <w:jc w:val="center"/>
        <w:rPr>
          <w:rFonts w:ascii="微软雅黑" w:hAnsi="微软雅黑"/>
        </w:rPr>
      </w:pPr>
    </w:p>
    <w:p w:rsidR="00F34997" w:rsidRPr="00E20C67" w:rsidRDefault="00F34997" w:rsidP="00A5176E">
      <w:pPr>
        <w:jc w:val="center"/>
        <w:rPr>
          <w:rFonts w:ascii="微软雅黑" w:hAnsi="微软雅黑"/>
        </w:rPr>
      </w:pPr>
    </w:p>
    <w:p w:rsidR="00F34997" w:rsidRPr="00E20C67" w:rsidRDefault="00F34997" w:rsidP="00F34997">
      <w:pPr>
        <w:jc w:val="center"/>
        <w:rPr>
          <w:rFonts w:ascii="微软雅黑" w:hAnsi="微软雅黑"/>
          <w:sz w:val="44"/>
          <w:szCs w:val="44"/>
        </w:rPr>
      </w:pPr>
      <w:r w:rsidRPr="00E20C67">
        <w:rPr>
          <w:rFonts w:ascii="微软雅黑" w:hAnsi="微软雅黑" w:hint="eastAsia"/>
          <w:sz w:val="44"/>
          <w:szCs w:val="44"/>
        </w:rPr>
        <w:t>中兴Android系统界面软件设计与开发</w:t>
      </w:r>
    </w:p>
    <w:p w:rsidR="00802AE2" w:rsidRPr="00E20C67" w:rsidRDefault="00802AE2" w:rsidP="00A5176E">
      <w:pPr>
        <w:jc w:val="center"/>
        <w:rPr>
          <w:rFonts w:ascii="微软雅黑" w:hAnsi="微软雅黑"/>
        </w:rPr>
      </w:pPr>
    </w:p>
    <w:sdt>
      <w:sdtPr>
        <w:rPr>
          <w:rFonts w:ascii="微软雅黑" w:hAnsi="微软雅黑"/>
          <w:b/>
          <w:sz w:val="84"/>
          <w:szCs w:val="84"/>
        </w:rPr>
        <w:alias w:val="请输入文档名称"/>
        <w:tag w:val="请输入文档名称"/>
        <w:id w:val="-1732765376"/>
        <w:placeholder>
          <w:docPart w:val="D2DB413F70604855B49E0DD2F44DB713"/>
        </w:placeholder>
      </w:sdtPr>
      <w:sdtEndPr/>
      <w:sdtContent>
        <w:p w:rsidR="00A5176E" w:rsidRPr="00E20C67" w:rsidRDefault="0094395C" w:rsidP="00A5176E">
          <w:pPr>
            <w:jc w:val="center"/>
            <w:rPr>
              <w:rFonts w:ascii="微软雅黑" w:hAnsi="微软雅黑"/>
              <w:b/>
              <w:sz w:val="84"/>
              <w:szCs w:val="84"/>
            </w:rPr>
          </w:pPr>
          <w:r w:rsidRPr="00E20C67">
            <w:rPr>
              <w:rFonts w:ascii="微软雅黑" w:hAnsi="微软雅黑" w:hint="eastAsia"/>
              <w:b/>
              <w:sz w:val="84"/>
              <w:szCs w:val="84"/>
            </w:rPr>
            <w:t>软件结构设计说明</w:t>
          </w:r>
        </w:p>
      </w:sdtContent>
    </w:sdt>
    <w:p w:rsidR="00802AE2" w:rsidRPr="00E20C67" w:rsidRDefault="0012781A" w:rsidP="00A5176E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  <w:b/>
          <w:sz w:val="28"/>
          <w:szCs w:val="28"/>
        </w:rPr>
        <w:t>版本：</w:t>
      </w:r>
      <w:sdt>
        <w:sdtPr>
          <w:rPr>
            <w:rFonts w:ascii="微软雅黑" w:hAnsi="微软雅黑" w:hint="eastAsia"/>
            <w:b/>
            <w:sz w:val="28"/>
            <w:szCs w:val="28"/>
          </w:rPr>
          <w:alias w:val="请选择版本号"/>
          <w:tag w:val="请选择版本号"/>
          <w:id w:val="-274874831"/>
          <w:placeholder>
            <w:docPart w:val="40A3ABED466848FFB9AA0D1B00ACAD2E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EndPr/>
        <w:sdtContent>
          <w:r w:rsidR="0094395C" w:rsidRPr="00E20C67">
            <w:rPr>
              <w:rFonts w:ascii="微软雅黑" w:hAnsi="微软雅黑" w:hint="eastAsia"/>
              <w:b/>
              <w:sz w:val="28"/>
              <w:szCs w:val="28"/>
            </w:rPr>
            <w:t>0.1</w:t>
          </w:r>
        </w:sdtContent>
      </w:sdt>
    </w:p>
    <w:p w:rsidR="00A5176E" w:rsidRPr="00E20C67" w:rsidRDefault="00A5176E" w:rsidP="00A5176E">
      <w:pPr>
        <w:jc w:val="center"/>
        <w:rPr>
          <w:rFonts w:ascii="微软雅黑" w:hAnsi="微软雅黑"/>
        </w:rPr>
      </w:pPr>
    </w:p>
    <w:p w:rsidR="00A5176E" w:rsidRPr="00E20C67" w:rsidRDefault="00A5176E" w:rsidP="00A5176E">
      <w:pPr>
        <w:jc w:val="center"/>
        <w:rPr>
          <w:rFonts w:ascii="微软雅黑" w:hAnsi="微软雅黑"/>
        </w:rPr>
      </w:pPr>
    </w:p>
    <w:p w:rsidR="00F34997" w:rsidRPr="00E20C67" w:rsidRDefault="00F34997" w:rsidP="00A5176E">
      <w:pPr>
        <w:jc w:val="center"/>
        <w:rPr>
          <w:rFonts w:ascii="微软雅黑" w:hAnsi="微软雅黑"/>
        </w:rPr>
      </w:pPr>
    </w:p>
    <w:p w:rsidR="00A5176E" w:rsidRPr="00E20C67" w:rsidRDefault="00A5176E" w:rsidP="00A5176E">
      <w:pPr>
        <w:jc w:val="center"/>
        <w:rPr>
          <w:rFonts w:ascii="微软雅黑" w:hAnsi="微软雅黑"/>
        </w:rPr>
      </w:pPr>
    </w:p>
    <w:p w:rsidR="00A5176E" w:rsidRPr="00E20C67" w:rsidRDefault="00A5176E" w:rsidP="00A5176E">
      <w:pPr>
        <w:ind w:firstLineChars="950" w:firstLine="2660"/>
        <w:rPr>
          <w:rFonts w:ascii="微软雅黑" w:hAnsi="微软雅黑"/>
          <w:sz w:val="28"/>
          <w:szCs w:val="28"/>
          <w:u w:val="single"/>
        </w:rPr>
      </w:pPr>
      <w:r w:rsidRPr="00E20C67">
        <w:rPr>
          <w:rFonts w:ascii="微软雅黑" w:hAnsi="微软雅黑" w:hint="eastAsia"/>
          <w:sz w:val="28"/>
          <w:szCs w:val="28"/>
        </w:rPr>
        <w:t>编写：</w:t>
      </w:r>
      <w:r w:rsidRPr="00E20C67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634951604"/>
          <w:placeholder>
            <w:docPart w:val="40A3ABED466848FFB9AA0D1B00ACAD2E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 w:rsidR="0094395C" w:rsidRPr="00E20C67">
            <w:rPr>
              <w:rFonts w:ascii="微软雅黑" w:hAnsi="微软雅黑" w:hint="eastAsia"/>
              <w:sz w:val="28"/>
              <w:szCs w:val="28"/>
              <w:u w:val="single"/>
            </w:rPr>
            <w:t>张  翔</w:t>
          </w:r>
        </w:sdtContent>
      </w:sdt>
      <w:r w:rsidR="0075430F" w:rsidRPr="00E20C67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75430F" w:rsidRPr="00E20C67" w:rsidRDefault="0075430F" w:rsidP="00A5176E">
      <w:pPr>
        <w:ind w:firstLineChars="950" w:firstLine="2660"/>
        <w:rPr>
          <w:rFonts w:ascii="微软雅黑" w:hAnsi="微软雅黑"/>
          <w:sz w:val="28"/>
          <w:szCs w:val="28"/>
        </w:rPr>
      </w:pPr>
      <w:r w:rsidRPr="00E20C67">
        <w:rPr>
          <w:rFonts w:ascii="微软雅黑" w:hAnsi="微软雅黑" w:hint="eastAsia"/>
          <w:sz w:val="28"/>
          <w:szCs w:val="28"/>
        </w:rPr>
        <w:t>校对：</w:t>
      </w:r>
      <w:r w:rsidR="00F34997" w:rsidRPr="00E20C67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1935080649"/>
          <w:placeholder>
            <w:docPart w:val="C127DD4D9AEA4F9DB9815B38E822CD79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 w:rsidR="0094395C" w:rsidRPr="00E20C67">
            <w:rPr>
              <w:rFonts w:ascii="微软雅黑" w:hAnsi="微软雅黑" w:hint="eastAsia"/>
              <w:sz w:val="28"/>
              <w:szCs w:val="28"/>
              <w:u w:val="single"/>
            </w:rPr>
            <w:t>迟建涛</w:t>
          </w:r>
        </w:sdtContent>
      </w:sdt>
      <w:r w:rsidR="00F34997" w:rsidRPr="00E20C67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A5176E" w:rsidRPr="00E20C67" w:rsidRDefault="00A5176E" w:rsidP="00A5176E">
      <w:pPr>
        <w:ind w:firstLineChars="950" w:firstLine="2660"/>
        <w:rPr>
          <w:rFonts w:ascii="微软雅黑" w:hAnsi="微软雅黑"/>
          <w:sz w:val="28"/>
          <w:szCs w:val="28"/>
          <w:u w:val="single"/>
        </w:rPr>
      </w:pPr>
      <w:r w:rsidRPr="00E20C67">
        <w:rPr>
          <w:rFonts w:ascii="微软雅黑" w:hAnsi="微软雅黑" w:hint="eastAsia"/>
          <w:sz w:val="28"/>
          <w:szCs w:val="28"/>
        </w:rPr>
        <w:t>审核：</w:t>
      </w:r>
      <w:r w:rsidR="00F34997" w:rsidRPr="00E20C67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47376565"/>
          <w:placeholder>
            <w:docPart w:val="CD99FF29F0834C06A3E13168B193B8E3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 w:rsidR="0094395C" w:rsidRPr="00E20C67">
            <w:rPr>
              <w:rFonts w:ascii="微软雅黑" w:hAnsi="微软雅黑" w:hint="eastAsia"/>
              <w:sz w:val="28"/>
              <w:szCs w:val="28"/>
              <w:u w:val="single"/>
            </w:rPr>
            <w:t>杨  帆</w:t>
          </w:r>
        </w:sdtContent>
      </w:sdt>
      <w:r w:rsidR="00F34997" w:rsidRPr="00E20C67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A5176E" w:rsidRPr="00E20C67" w:rsidRDefault="00A5176E" w:rsidP="00A5176E">
      <w:pPr>
        <w:ind w:firstLineChars="950" w:firstLine="2660"/>
        <w:rPr>
          <w:rFonts w:ascii="微软雅黑" w:hAnsi="微软雅黑"/>
          <w:sz w:val="28"/>
          <w:szCs w:val="28"/>
        </w:rPr>
      </w:pPr>
      <w:r w:rsidRPr="00E20C67">
        <w:rPr>
          <w:rFonts w:ascii="微软雅黑" w:hAnsi="微软雅黑" w:hint="eastAsia"/>
          <w:sz w:val="28"/>
          <w:szCs w:val="28"/>
        </w:rPr>
        <w:t>批准：</w:t>
      </w:r>
      <w:r w:rsidR="00F34997" w:rsidRPr="00E20C67">
        <w:rPr>
          <w:rFonts w:ascii="微软雅黑" w:hAnsi="微软雅黑" w:hint="eastAsia"/>
          <w:sz w:val="28"/>
          <w:szCs w:val="28"/>
          <w:u w:val="single"/>
        </w:rPr>
        <w:t xml:space="preserve">     </w:t>
      </w:r>
      <w:sdt>
        <w:sdtPr>
          <w:rPr>
            <w:rFonts w:ascii="微软雅黑" w:hAnsi="微软雅黑" w:hint="eastAsia"/>
            <w:sz w:val="28"/>
            <w:szCs w:val="28"/>
            <w:u w:val="single"/>
          </w:rPr>
          <w:alias w:val="请选择编写人员"/>
          <w:tag w:val="请选择编写人员"/>
          <w:id w:val="-1149746489"/>
          <w:placeholder>
            <w:docPart w:val="5553858CD56148ADA4F8FFA131BF7E7C"/>
          </w:placeholder>
          <w:dropDownList>
            <w:listItem w:displayText="杨  帆" w:value="杨  帆"/>
            <w:listItem w:displayText="张  翔" w:value="张  翔"/>
            <w:listItem w:displayText="迟建涛" w:value="迟建涛"/>
            <w:listItem w:displayText="段  行" w:value="段  行"/>
            <w:listItem w:displayText="王  哲" w:value="王  哲"/>
            <w:listItem w:displayText="李凤彬" w:value="李凤彬"/>
            <w:listItem w:displayText="沈  宇" w:value="沈  宇"/>
            <w:listItem w:displayText="纪祖赑" w:value="纪祖赑"/>
            <w:listItem w:displayText="李  联" w:value="李  联"/>
            <w:listItem w:displayText="朱怡安" w:value="朱怡安"/>
            <w:listItem w:displayText="路华强" w:value="路华强"/>
          </w:dropDownList>
        </w:sdtPr>
        <w:sdtEndPr/>
        <w:sdtContent>
          <w:r w:rsidR="00A4111A" w:rsidRPr="00E20C67">
            <w:rPr>
              <w:rFonts w:ascii="微软雅黑" w:hAnsi="微软雅黑" w:hint="eastAsia"/>
              <w:sz w:val="28"/>
              <w:szCs w:val="28"/>
              <w:u w:val="single"/>
            </w:rPr>
            <w:t>朱怡安</w:t>
          </w:r>
        </w:sdtContent>
      </w:sdt>
      <w:r w:rsidR="00F34997" w:rsidRPr="00E20C67">
        <w:rPr>
          <w:rFonts w:ascii="微软雅黑" w:hAnsi="微软雅黑" w:hint="eastAsia"/>
          <w:sz w:val="28"/>
          <w:szCs w:val="28"/>
          <w:u w:val="single"/>
        </w:rPr>
        <w:t xml:space="preserve">    </w:t>
      </w:r>
    </w:p>
    <w:p w:rsidR="00A5176E" w:rsidRPr="00E20C67" w:rsidRDefault="00A5176E" w:rsidP="00A5176E">
      <w:pPr>
        <w:jc w:val="center"/>
        <w:rPr>
          <w:rFonts w:ascii="微软雅黑" w:hAnsi="微软雅黑"/>
        </w:rPr>
      </w:pPr>
    </w:p>
    <w:p w:rsidR="00A5176E" w:rsidRPr="00E20C67" w:rsidRDefault="00A5176E" w:rsidP="00A5176E">
      <w:pPr>
        <w:jc w:val="center"/>
        <w:rPr>
          <w:rFonts w:ascii="微软雅黑" w:hAnsi="微软雅黑"/>
        </w:rPr>
      </w:pPr>
    </w:p>
    <w:p w:rsidR="006B0C68" w:rsidRPr="00E20C67" w:rsidRDefault="006B0C68" w:rsidP="00A5176E">
      <w:pPr>
        <w:jc w:val="center"/>
        <w:rPr>
          <w:rFonts w:ascii="微软雅黑" w:hAnsi="微软雅黑"/>
        </w:rPr>
      </w:pPr>
    </w:p>
    <w:p w:rsidR="00A5176E" w:rsidRPr="00E20C67" w:rsidRDefault="00A5176E" w:rsidP="007F3C15">
      <w:pPr>
        <w:jc w:val="center"/>
        <w:rPr>
          <w:rFonts w:ascii="微软雅黑" w:hAnsi="微软雅黑"/>
          <w:b/>
          <w:sz w:val="28"/>
          <w:szCs w:val="28"/>
        </w:rPr>
      </w:pPr>
      <w:r w:rsidRPr="00E20C67">
        <w:rPr>
          <w:rFonts w:ascii="微软雅黑" w:hAnsi="微软雅黑" w:hint="eastAsia"/>
          <w:b/>
          <w:sz w:val="28"/>
          <w:szCs w:val="28"/>
        </w:rPr>
        <w:t>西北工业大学－中兴通讯嵌入式系统联合</w:t>
      </w:r>
      <w:r w:rsidR="00802AE2" w:rsidRPr="00E20C67">
        <w:rPr>
          <w:rFonts w:ascii="微软雅黑" w:hAnsi="微软雅黑" w:hint="eastAsia"/>
          <w:b/>
          <w:sz w:val="28"/>
          <w:szCs w:val="28"/>
        </w:rPr>
        <w:t>开发</w:t>
      </w:r>
      <w:r w:rsidRPr="00E20C67">
        <w:rPr>
          <w:rFonts w:ascii="微软雅黑" w:hAnsi="微软雅黑" w:hint="eastAsia"/>
          <w:b/>
          <w:sz w:val="28"/>
          <w:szCs w:val="28"/>
        </w:rPr>
        <w:t>实验室</w:t>
      </w:r>
    </w:p>
    <w:sdt>
      <w:sdtPr>
        <w:rPr>
          <w:rFonts w:ascii="微软雅黑" w:hAnsi="微软雅黑" w:hint="eastAsia"/>
          <w:b/>
          <w:sz w:val="28"/>
          <w:szCs w:val="28"/>
        </w:rPr>
        <w:alias w:val="请输入文档发布日期"/>
        <w:tag w:val="请输入文档发布日期"/>
        <w:id w:val="919448599"/>
        <w:placeholder>
          <w:docPart w:val="322FE700CE6640F3A42CB1DFD85BDB43"/>
        </w:placeholder>
        <w:date w:fullDate="2011-10-19T00:00:00Z">
          <w:dateFormat w:val="yyyy年M月"/>
          <w:lid w:val="zh-CN"/>
          <w:storeMappedDataAs w:val="dateTime"/>
          <w:calendar w:val="gregorian"/>
        </w:date>
      </w:sdtPr>
      <w:sdtEndPr/>
      <w:sdtContent>
        <w:p w:rsidR="0033297E" w:rsidRPr="00E20C67" w:rsidRDefault="0033297E" w:rsidP="00A5176E">
          <w:pPr>
            <w:jc w:val="center"/>
            <w:rPr>
              <w:rFonts w:ascii="微软雅黑" w:hAnsi="微软雅黑"/>
              <w:b/>
              <w:sz w:val="28"/>
              <w:szCs w:val="28"/>
            </w:rPr>
          </w:pPr>
          <w:r w:rsidRPr="00E20C67">
            <w:rPr>
              <w:rFonts w:ascii="微软雅黑" w:hAnsi="微软雅黑" w:hint="eastAsia"/>
              <w:b/>
              <w:sz w:val="28"/>
              <w:szCs w:val="28"/>
            </w:rPr>
            <w:t>2011年10月</w:t>
          </w:r>
        </w:p>
      </w:sdtContent>
    </w:sdt>
    <w:p w:rsidR="0070664F" w:rsidRPr="00E20C67" w:rsidRDefault="0070664F">
      <w:pPr>
        <w:widowControl/>
        <w:jc w:val="left"/>
        <w:rPr>
          <w:rFonts w:ascii="微软雅黑" w:hAnsi="微软雅黑"/>
        </w:rPr>
      </w:pPr>
      <w:r w:rsidRPr="00E20C67">
        <w:rPr>
          <w:rFonts w:ascii="微软雅黑" w:hAnsi="微软雅黑"/>
        </w:rPr>
        <w:br w:type="page"/>
      </w:r>
    </w:p>
    <w:p w:rsidR="000C524F" w:rsidRPr="00E20C67" w:rsidRDefault="00573D81" w:rsidP="00573D81">
      <w:pPr>
        <w:jc w:val="center"/>
        <w:rPr>
          <w:rFonts w:ascii="微软雅黑" w:hAnsi="微软雅黑"/>
          <w:b/>
          <w:sz w:val="44"/>
          <w:szCs w:val="44"/>
        </w:rPr>
      </w:pPr>
      <w:r w:rsidRPr="00E20C67">
        <w:rPr>
          <w:rFonts w:ascii="微软雅黑" w:hAnsi="微软雅黑" w:hint="eastAsia"/>
          <w:b/>
          <w:sz w:val="44"/>
          <w:szCs w:val="44"/>
        </w:rPr>
        <w:lastRenderedPageBreak/>
        <w:t>目  录</w:t>
      </w:r>
    </w:p>
    <w:p w:rsidR="00C328DA" w:rsidRPr="00C328DA" w:rsidRDefault="00573D81">
      <w:pPr>
        <w:pStyle w:val="10"/>
        <w:rPr>
          <w:rFonts w:ascii="微软雅黑" w:hAnsi="微软雅黑"/>
          <w:noProof/>
        </w:rPr>
      </w:pPr>
      <w:r w:rsidRPr="00C328DA">
        <w:rPr>
          <w:rFonts w:ascii="微软雅黑" w:hAnsi="微软雅黑"/>
        </w:rPr>
        <w:fldChar w:fldCharType="begin"/>
      </w:r>
      <w:r w:rsidRPr="00C328DA">
        <w:rPr>
          <w:rFonts w:ascii="微软雅黑" w:hAnsi="微软雅黑"/>
        </w:rPr>
        <w:instrText xml:space="preserve"> </w:instrText>
      </w:r>
      <w:r w:rsidRPr="00C328DA">
        <w:rPr>
          <w:rFonts w:ascii="微软雅黑" w:hAnsi="微软雅黑" w:hint="eastAsia"/>
        </w:rPr>
        <w:instrText>TOC \o "1-3" \h \z \u</w:instrText>
      </w:r>
      <w:r w:rsidRPr="00C328DA">
        <w:rPr>
          <w:rFonts w:ascii="微软雅黑" w:hAnsi="微软雅黑"/>
        </w:rPr>
        <w:instrText xml:space="preserve"> </w:instrText>
      </w:r>
      <w:r w:rsidRPr="00C328DA">
        <w:rPr>
          <w:rFonts w:ascii="微软雅黑" w:hAnsi="微软雅黑"/>
        </w:rPr>
        <w:fldChar w:fldCharType="separate"/>
      </w:r>
      <w:hyperlink w:anchor="_Toc310763636" w:history="1">
        <w:r w:rsidR="00C328DA" w:rsidRPr="00C328DA">
          <w:rPr>
            <w:rStyle w:val="a6"/>
            <w:rFonts w:ascii="微软雅黑" w:hAnsi="微软雅黑"/>
            <w:noProof/>
          </w:rPr>
          <w:t>1</w:t>
        </w:r>
        <w:r w:rsidR="00C328DA" w:rsidRPr="00C328DA">
          <w:rPr>
            <w:rStyle w:val="a6"/>
            <w:rFonts w:ascii="微软雅黑" w:hAnsi="微软雅黑" w:hint="eastAsia"/>
            <w:noProof/>
          </w:rPr>
          <w:t>引言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_Toc310763636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4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37" w:history="1">
        <w:r w:rsidR="00C328DA" w:rsidRPr="00C328DA">
          <w:rPr>
            <w:rStyle w:val="a6"/>
            <w:rFonts w:ascii="微软雅黑" w:hAnsi="微软雅黑"/>
            <w:noProof/>
          </w:rPr>
          <w:t>1.1</w:t>
        </w:r>
        <w:r w:rsidR="00C328DA" w:rsidRPr="00C328DA">
          <w:rPr>
            <w:rStyle w:val="a6"/>
            <w:rFonts w:ascii="微软雅黑" w:hAnsi="微软雅黑" w:hint="eastAsia"/>
            <w:noProof/>
          </w:rPr>
          <w:t>文档标识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_Toc310763637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4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38" w:history="1">
        <w:r w:rsidR="00C328DA" w:rsidRPr="00C328DA">
          <w:rPr>
            <w:rStyle w:val="a6"/>
            <w:rFonts w:ascii="微软雅黑" w:hAnsi="微软雅黑"/>
            <w:noProof/>
          </w:rPr>
          <w:t>1.2</w:t>
        </w:r>
        <w:r w:rsidR="00C328DA" w:rsidRPr="00C328DA">
          <w:rPr>
            <w:rStyle w:val="a6"/>
            <w:rFonts w:ascii="微软雅黑" w:hAnsi="微软雅黑" w:hint="eastAsia"/>
            <w:noProof/>
          </w:rPr>
          <w:t>项目概述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_Toc310763638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4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39" w:history="1">
        <w:r w:rsidR="00C328DA" w:rsidRPr="00C328DA">
          <w:rPr>
            <w:rStyle w:val="a6"/>
            <w:rFonts w:ascii="微软雅黑" w:hAnsi="微软雅黑"/>
            <w:noProof/>
          </w:rPr>
          <w:t>1.3</w:t>
        </w:r>
        <w:r w:rsidR="00C328DA" w:rsidRPr="00C328DA">
          <w:rPr>
            <w:rStyle w:val="a6"/>
            <w:rFonts w:ascii="微软雅黑" w:hAnsi="微软雅黑" w:hint="eastAsia"/>
            <w:noProof/>
          </w:rPr>
          <w:t>文档概述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_Toc310763639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4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40" w:history="1">
        <w:r w:rsidR="00C328DA" w:rsidRPr="00C328DA">
          <w:rPr>
            <w:rStyle w:val="a6"/>
            <w:rFonts w:ascii="微软雅黑" w:hAnsi="微软雅黑"/>
            <w:noProof/>
          </w:rPr>
          <w:t>1.4</w:t>
        </w:r>
        <w:r w:rsidR="00C328DA" w:rsidRPr="00C328DA">
          <w:rPr>
            <w:rStyle w:val="a6"/>
            <w:rFonts w:ascii="微软雅黑" w:hAnsi="微软雅黑" w:hint="eastAsia"/>
            <w:noProof/>
          </w:rPr>
          <w:t>参考文档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_Toc310763640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5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10"/>
        <w:rPr>
          <w:rFonts w:ascii="微软雅黑" w:hAnsi="微软雅黑"/>
          <w:noProof/>
        </w:rPr>
      </w:pPr>
      <w:hyperlink w:anchor="_Toc310763641" w:history="1">
        <w:r w:rsidR="00C328DA" w:rsidRPr="00C328DA">
          <w:rPr>
            <w:rStyle w:val="a6"/>
            <w:rFonts w:ascii="微软雅黑" w:hAnsi="微软雅黑"/>
            <w:noProof/>
          </w:rPr>
          <w:t>2 CSCI</w:t>
        </w:r>
        <w:r w:rsidR="00C328DA" w:rsidRPr="00C328DA">
          <w:rPr>
            <w:rStyle w:val="a6"/>
            <w:rFonts w:ascii="微软雅黑" w:hAnsi="微软雅黑" w:hint="eastAsia"/>
            <w:noProof/>
          </w:rPr>
          <w:t>级设计决策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_Toc310763641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6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10"/>
        <w:rPr>
          <w:rFonts w:ascii="微软雅黑" w:hAnsi="微软雅黑"/>
          <w:noProof/>
        </w:rPr>
      </w:pPr>
      <w:hyperlink w:anchor="_Toc310763642" w:history="1">
        <w:r w:rsidR="00C328DA" w:rsidRPr="00C328DA">
          <w:rPr>
            <w:rStyle w:val="a6"/>
            <w:rFonts w:ascii="微软雅黑" w:hAnsi="微软雅黑"/>
            <w:noProof/>
          </w:rPr>
          <w:t>3 CSCI</w:t>
        </w:r>
        <w:r w:rsidR="00C328DA" w:rsidRPr="00C328DA">
          <w:rPr>
            <w:rStyle w:val="a6"/>
            <w:rFonts w:ascii="微软雅黑" w:hAnsi="微软雅黑" w:hint="eastAsia"/>
            <w:noProof/>
          </w:rPr>
          <w:t>体系结构设计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_Toc310763642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6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43" w:history="1">
        <w:r w:rsidR="00C328DA" w:rsidRPr="00C328DA">
          <w:rPr>
            <w:rStyle w:val="a6"/>
            <w:rFonts w:ascii="微软雅黑" w:hAnsi="微软雅黑"/>
            <w:noProof/>
          </w:rPr>
          <w:t xml:space="preserve">3.1 </w:t>
        </w:r>
        <w:r w:rsidR="00C328DA" w:rsidRPr="00C328DA">
          <w:rPr>
            <w:rStyle w:val="a6"/>
            <w:rFonts w:ascii="微软雅黑" w:hAnsi="微软雅黑" w:hint="eastAsia"/>
            <w:noProof/>
          </w:rPr>
          <w:t>程序（模块）划分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_Toc310763643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6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44" w:history="1">
        <w:r w:rsidR="00C328DA" w:rsidRPr="00C328DA">
          <w:rPr>
            <w:rStyle w:val="a6"/>
            <w:rFonts w:ascii="微软雅黑" w:hAnsi="微软雅黑"/>
            <w:noProof/>
          </w:rPr>
          <w:t xml:space="preserve">3.2 </w:t>
        </w:r>
        <w:r w:rsidR="00C328DA" w:rsidRPr="00C328DA">
          <w:rPr>
            <w:rStyle w:val="a6"/>
            <w:rFonts w:ascii="微软雅黑" w:hAnsi="微软雅黑" w:hint="eastAsia"/>
            <w:noProof/>
          </w:rPr>
          <w:t>程序（模块）层次结构关系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_Toc310763644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7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10"/>
        <w:rPr>
          <w:rFonts w:ascii="微软雅黑" w:hAnsi="微软雅黑"/>
          <w:noProof/>
        </w:rPr>
      </w:pPr>
      <w:hyperlink w:anchor="_Toc310763645" w:history="1">
        <w:r w:rsidR="00C328DA" w:rsidRPr="00C328DA">
          <w:rPr>
            <w:rStyle w:val="a6"/>
            <w:rFonts w:ascii="微软雅黑" w:hAnsi="微软雅黑"/>
            <w:noProof/>
          </w:rPr>
          <w:t xml:space="preserve">4 CSCI </w:t>
        </w:r>
        <w:r w:rsidR="00C328DA" w:rsidRPr="00C328DA">
          <w:rPr>
            <w:rStyle w:val="a6"/>
            <w:rFonts w:ascii="微软雅黑" w:hAnsi="微软雅黑" w:hint="eastAsia"/>
            <w:noProof/>
          </w:rPr>
          <w:t>部件设计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_Toc310763645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8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46" w:history="1">
        <w:r w:rsidR="00C328DA" w:rsidRPr="00C328DA">
          <w:rPr>
            <w:rStyle w:val="a6"/>
            <w:rFonts w:ascii="微软雅黑" w:hAnsi="微软雅黑"/>
            <w:noProof/>
          </w:rPr>
          <w:t>4.1 Launcher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_Toc310763646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8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47" w:history="1">
        <w:r w:rsidR="00C328DA" w:rsidRPr="00C328DA">
          <w:rPr>
            <w:rStyle w:val="a6"/>
            <w:rFonts w:ascii="微软雅黑" w:hAnsi="微软雅黑"/>
            <w:noProof/>
          </w:rPr>
          <w:t xml:space="preserve">4.1.1 </w:t>
        </w:r>
        <w:r w:rsidR="00C328DA" w:rsidRPr="00C328DA">
          <w:rPr>
            <w:rStyle w:val="a6"/>
            <w:rFonts w:ascii="微软雅黑" w:hAnsi="微软雅黑" w:hint="eastAsia"/>
            <w:noProof/>
          </w:rPr>
          <w:t>功能描述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_Toc310763647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8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48" w:history="1">
        <w:r w:rsidR="00C328DA" w:rsidRPr="00C328DA">
          <w:rPr>
            <w:rStyle w:val="a6"/>
            <w:rFonts w:ascii="微软雅黑" w:hAnsi="微软雅黑"/>
            <w:noProof/>
          </w:rPr>
          <w:t xml:space="preserve">4.1.2 </w:t>
        </w:r>
        <w:r w:rsidR="00C328DA" w:rsidRPr="00C328DA">
          <w:rPr>
            <w:rStyle w:val="a6"/>
            <w:rFonts w:ascii="微软雅黑" w:hAnsi="微软雅黑" w:hint="eastAsia"/>
            <w:noProof/>
          </w:rPr>
          <w:t>部件组成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_Toc310763648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8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49" w:history="1">
        <w:r w:rsidR="00C328DA" w:rsidRPr="00C328DA">
          <w:rPr>
            <w:rStyle w:val="a6"/>
            <w:rFonts w:ascii="微软雅黑" w:hAnsi="微软雅黑"/>
            <w:noProof/>
          </w:rPr>
          <w:t xml:space="preserve">4.1.3 </w:t>
        </w:r>
        <w:r w:rsidR="00C328DA" w:rsidRPr="00C328DA">
          <w:rPr>
            <w:rStyle w:val="a6"/>
            <w:rFonts w:ascii="微软雅黑" w:hAnsi="微软雅黑" w:hint="eastAsia"/>
            <w:noProof/>
          </w:rPr>
          <w:t>接口设计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_Toc310763649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11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0" w:history="1">
        <w:r w:rsidR="00C328DA" w:rsidRPr="00C328DA">
          <w:rPr>
            <w:rStyle w:val="a6"/>
            <w:rFonts w:ascii="微软雅黑" w:hAnsi="微软雅黑"/>
            <w:noProof/>
          </w:rPr>
          <w:t xml:space="preserve">4.2 </w:t>
        </w:r>
        <w:r w:rsidR="00C328DA" w:rsidRPr="00C328DA">
          <w:rPr>
            <w:rStyle w:val="a6"/>
            <w:rFonts w:ascii="微软雅黑" w:hAnsi="微软雅黑" w:hint="eastAsia"/>
            <w:noProof/>
          </w:rPr>
          <w:t>动态壁纸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_Toc310763650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13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1" w:history="1">
        <w:r w:rsidR="00C328DA" w:rsidRPr="00C328DA">
          <w:rPr>
            <w:rStyle w:val="a6"/>
            <w:rFonts w:ascii="微软雅黑" w:hAnsi="微软雅黑"/>
            <w:noProof/>
          </w:rPr>
          <w:t xml:space="preserve">4.2.1 </w:t>
        </w:r>
        <w:r w:rsidR="00C328DA" w:rsidRPr="00C328DA">
          <w:rPr>
            <w:rStyle w:val="a6"/>
            <w:rFonts w:ascii="微软雅黑" w:hAnsi="微软雅黑" w:hint="eastAsia"/>
            <w:noProof/>
          </w:rPr>
          <w:t>星光漂移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_Toc310763651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13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2" w:history="1">
        <w:r w:rsidR="00C328DA" w:rsidRPr="00C328DA">
          <w:rPr>
            <w:rStyle w:val="a6"/>
            <w:rFonts w:ascii="微软雅黑" w:hAnsi="微软雅黑"/>
            <w:noProof/>
          </w:rPr>
          <w:t xml:space="preserve">4.2.2 </w:t>
        </w:r>
        <w:r w:rsidR="00C328DA" w:rsidRPr="00C328DA">
          <w:rPr>
            <w:rStyle w:val="a6"/>
            <w:rFonts w:ascii="微软雅黑" w:hAnsi="微软雅黑" w:hint="eastAsia"/>
            <w:noProof/>
          </w:rPr>
          <w:t>实时时间天气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_Toc310763652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15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3" w:history="1">
        <w:r w:rsidR="00C328DA" w:rsidRPr="00C328DA">
          <w:rPr>
            <w:rStyle w:val="a6"/>
            <w:rFonts w:ascii="微软雅黑" w:hAnsi="微软雅黑"/>
            <w:noProof/>
          </w:rPr>
          <w:t xml:space="preserve">4.3 </w:t>
        </w:r>
        <w:r w:rsidR="00C328DA" w:rsidRPr="00C328DA">
          <w:rPr>
            <w:rStyle w:val="a6"/>
            <w:rFonts w:ascii="微软雅黑" w:hAnsi="微软雅黑" w:hint="eastAsia"/>
            <w:noProof/>
          </w:rPr>
          <w:t>桌面</w:t>
        </w:r>
        <w:r w:rsidR="00C328DA" w:rsidRPr="00C328DA">
          <w:rPr>
            <w:rStyle w:val="a6"/>
            <w:rFonts w:ascii="微软雅黑" w:hAnsi="微软雅黑"/>
            <w:noProof/>
          </w:rPr>
          <w:t>Widget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_Toc310763653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19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4" w:history="1">
        <w:r w:rsidR="00C328DA" w:rsidRPr="00C328DA">
          <w:rPr>
            <w:rStyle w:val="a6"/>
            <w:rFonts w:ascii="微软雅黑" w:hAnsi="微软雅黑"/>
            <w:noProof/>
          </w:rPr>
          <w:t xml:space="preserve">4.3.1 </w:t>
        </w:r>
        <w:r w:rsidR="00C328DA" w:rsidRPr="00C328DA">
          <w:rPr>
            <w:rStyle w:val="a6"/>
            <w:rFonts w:ascii="微软雅黑" w:hAnsi="微软雅黑" w:hint="eastAsia"/>
            <w:noProof/>
          </w:rPr>
          <w:t>三维时间天气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_Toc310763654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19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5" w:history="1">
        <w:r w:rsidR="00C328DA" w:rsidRPr="00C328DA">
          <w:rPr>
            <w:rStyle w:val="a6"/>
            <w:rFonts w:ascii="微软雅黑" w:hAnsi="微软雅黑"/>
            <w:noProof/>
          </w:rPr>
          <w:t xml:space="preserve">4.3.2 </w:t>
        </w:r>
        <w:r w:rsidR="00C328DA" w:rsidRPr="00C328DA">
          <w:rPr>
            <w:rStyle w:val="a6"/>
            <w:rFonts w:ascii="微软雅黑" w:hAnsi="微软雅黑" w:hint="eastAsia"/>
            <w:noProof/>
          </w:rPr>
          <w:t>网络书签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_Toc310763655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22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6" w:history="1">
        <w:r w:rsidR="00C328DA" w:rsidRPr="00C328DA">
          <w:rPr>
            <w:rStyle w:val="a6"/>
            <w:rFonts w:ascii="微软雅黑" w:hAnsi="微软雅黑"/>
            <w:noProof/>
          </w:rPr>
          <w:t xml:space="preserve">4.3.3 </w:t>
        </w:r>
        <w:r w:rsidR="00C328DA" w:rsidRPr="00C328DA">
          <w:rPr>
            <w:rStyle w:val="a6"/>
            <w:rFonts w:ascii="微软雅黑" w:hAnsi="微软雅黑" w:hint="eastAsia"/>
            <w:noProof/>
          </w:rPr>
          <w:t>联系人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_Toc310763656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24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7" w:history="1">
        <w:r w:rsidR="00C328DA" w:rsidRPr="00C328DA">
          <w:rPr>
            <w:rStyle w:val="a6"/>
            <w:rFonts w:ascii="微软雅黑" w:hAnsi="微软雅黑"/>
            <w:noProof/>
          </w:rPr>
          <w:t xml:space="preserve">4.3.4 </w:t>
        </w:r>
        <w:r w:rsidR="00C328DA" w:rsidRPr="00C328DA">
          <w:rPr>
            <w:rStyle w:val="a6"/>
            <w:rFonts w:ascii="微软雅黑" w:hAnsi="微软雅黑" w:hint="eastAsia"/>
            <w:noProof/>
          </w:rPr>
          <w:t>社交网络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_Toc310763657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26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8" w:history="1">
        <w:r w:rsidR="00C328DA" w:rsidRPr="00C328DA">
          <w:rPr>
            <w:rStyle w:val="a6"/>
            <w:rFonts w:ascii="微软雅黑" w:hAnsi="微软雅黑"/>
            <w:noProof/>
          </w:rPr>
          <w:t xml:space="preserve">4.3.5 </w:t>
        </w:r>
        <w:r w:rsidR="00C328DA" w:rsidRPr="00C328DA">
          <w:rPr>
            <w:rStyle w:val="a6"/>
            <w:rFonts w:ascii="微软雅黑" w:hAnsi="微软雅黑" w:hint="eastAsia"/>
            <w:noProof/>
          </w:rPr>
          <w:t>微博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_Toc310763658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27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59" w:history="1">
        <w:r w:rsidR="00C328DA" w:rsidRPr="00C328DA">
          <w:rPr>
            <w:rStyle w:val="a6"/>
            <w:rFonts w:ascii="微软雅黑" w:hAnsi="微软雅黑"/>
            <w:noProof/>
          </w:rPr>
          <w:t xml:space="preserve">4.4 </w:t>
        </w:r>
        <w:r w:rsidR="00C328DA" w:rsidRPr="00C328DA">
          <w:rPr>
            <w:rStyle w:val="a6"/>
            <w:rFonts w:ascii="微软雅黑" w:hAnsi="微软雅黑" w:hint="eastAsia"/>
            <w:noProof/>
          </w:rPr>
          <w:t>锁屏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_Toc310763659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29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60" w:history="1">
        <w:r w:rsidR="00C328DA" w:rsidRPr="00C328DA">
          <w:rPr>
            <w:rStyle w:val="a6"/>
            <w:rFonts w:ascii="微软雅黑" w:hAnsi="微软雅黑"/>
            <w:noProof/>
          </w:rPr>
          <w:t xml:space="preserve">4.4.1 </w:t>
        </w:r>
        <w:r w:rsidR="00C328DA" w:rsidRPr="00C328DA">
          <w:rPr>
            <w:rStyle w:val="a6"/>
            <w:rFonts w:ascii="微软雅黑" w:hAnsi="微软雅黑" w:hint="eastAsia"/>
            <w:noProof/>
          </w:rPr>
          <w:t>功能描述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_Toc310763660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29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61" w:history="1">
        <w:r w:rsidR="00C328DA" w:rsidRPr="00C328DA">
          <w:rPr>
            <w:rStyle w:val="a6"/>
            <w:rFonts w:ascii="微软雅黑" w:hAnsi="微软雅黑"/>
            <w:noProof/>
          </w:rPr>
          <w:t>4.4.2</w:t>
        </w:r>
        <w:r w:rsidR="00C328DA" w:rsidRPr="00C328DA">
          <w:rPr>
            <w:rStyle w:val="a6"/>
            <w:rFonts w:ascii="微软雅黑" w:hAnsi="微软雅黑" w:hint="eastAsia"/>
            <w:noProof/>
          </w:rPr>
          <w:t>部件组成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_Toc310763661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30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62" w:history="1">
        <w:r w:rsidR="00C328DA" w:rsidRPr="00C328DA">
          <w:rPr>
            <w:rStyle w:val="a6"/>
            <w:rFonts w:ascii="微软雅黑" w:hAnsi="微软雅黑"/>
            <w:noProof/>
          </w:rPr>
          <w:t xml:space="preserve">4.4.3 </w:t>
        </w:r>
        <w:r w:rsidR="00C328DA" w:rsidRPr="00C328DA">
          <w:rPr>
            <w:rStyle w:val="a6"/>
            <w:rFonts w:ascii="微软雅黑" w:hAnsi="微软雅黑" w:hint="eastAsia"/>
            <w:noProof/>
          </w:rPr>
          <w:t>接口设计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_Toc310763662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30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2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63" w:history="1">
        <w:r w:rsidR="00C328DA" w:rsidRPr="00C328DA">
          <w:rPr>
            <w:rStyle w:val="a6"/>
            <w:rFonts w:ascii="微软雅黑" w:hAnsi="微软雅黑"/>
            <w:noProof/>
          </w:rPr>
          <w:t xml:space="preserve">4.5 </w:t>
        </w:r>
        <w:r w:rsidR="00C328DA" w:rsidRPr="00C328DA">
          <w:rPr>
            <w:rStyle w:val="a6"/>
            <w:rFonts w:ascii="微软雅黑" w:hAnsi="微软雅黑" w:hint="eastAsia"/>
            <w:noProof/>
          </w:rPr>
          <w:t>任务管理器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_Toc310763663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31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64" w:history="1">
        <w:r w:rsidR="00C328DA" w:rsidRPr="00C328DA">
          <w:rPr>
            <w:rStyle w:val="a6"/>
            <w:rFonts w:ascii="微软雅黑" w:hAnsi="微软雅黑"/>
            <w:noProof/>
          </w:rPr>
          <w:t xml:space="preserve">4.5.1 </w:t>
        </w:r>
        <w:r w:rsidR="00C328DA" w:rsidRPr="00C328DA">
          <w:rPr>
            <w:rStyle w:val="a6"/>
            <w:rFonts w:ascii="微软雅黑" w:hAnsi="微软雅黑" w:hint="eastAsia"/>
            <w:noProof/>
          </w:rPr>
          <w:t>功能描述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_Toc310763664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31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65" w:history="1">
        <w:r w:rsidR="00C328DA" w:rsidRPr="00C328DA">
          <w:rPr>
            <w:rStyle w:val="a6"/>
            <w:rFonts w:ascii="微软雅黑" w:hAnsi="微软雅黑"/>
            <w:noProof/>
          </w:rPr>
          <w:t>4.5.2</w:t>
        </w:r>
        <w:r w:rsidR="00C328DA" w:rsidRPr="00C328DA">
          <w:rPr>
            <w:rStyle w:val="a6"/>
            <w:rFonts w:ascii="微软雅黑" w:hAnsi="微软雅黑" w:hint="eastAsia"/>
            <w:noProof/>
          </w:rPr>
          <w:t>部件组成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_Toc310763665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32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C328DA" w:rsidRPr="00C328DA" w:rsidRDefault="00850300">
      <w:pPr>
        <w:pStyle w:val="30"/>
        <w:tabs>
          <w:tab w:val="right" w:leader="dot" w:pos="8296"/>
        </w:tabs>
        <w:rPr>
          <w:rFonts w:ascii="微软雅黑" w:hAnsi="微软雅黑"/>
          <w:noProof/>
        </w:rPr>
      </w:pPr>
      <w:hyperlink w:anchor="_Toc310763666" w:history="1">
        <w:r w:rsidR="00C328DA" w:rsidRPr="00C328DA">
          <w:rPr>
            <w:rStyle w:val="a6"/>
            <w:rFonts w:ascii="微软雅黑" w:hAnsi="微软雅黑"/>
            <w:noProof/>
          </w:rPr>
          <w:t xml:space="preserve">4.5.3 </w:t>
        </w:r>
        <w:r w:rsidR="00C328DA" w:rsidRPr="00C328DA">
          <w:rPr>
            <w:rStyle w:val="a6"/>
            <w:rFonts w:ascii="微软雅黑" w:hAnsi="微软雅黑" w:hint="eastAsia"/>
            <w:noProof/>
          </w:rPr>
          <w:t>接口设计</w:t>
        </w:r>
        <w:r w:rsidR="00C328DA" w:rsidRPr="00C328DA">
          <w:rPr>
            <w:rFonts w:ascii="微软雅黑" w:hAnsi="微软雅黑"/>
            <w:noProof/>
            <w:webHidden/>
          </w:rPr>
          <w:tab/>
        </w:r>
        <w:r w:rsidR="00C328DA" w:rsidRPr="00C328DA">
          <w:rPr>
            <w:rFonts w:ascii="微软雅黑" w:hAnsi="微软雅黑"/>
            <w:noProof/>
            <w:webHidden/>
          </w:rPr>
          <w:fldChar w:fldCharType="begin"/>
        </w:r>
        <w:r w:rsidR="00C328DA" w:rsidRPr="00C328DA">
          <w:rPr>
            <w:rFonts w:ascii="微软雅黑" w:hAnsi="微软雅黑"/>
            <w:noProof/>
            <w:webHidden/>
          </w:rPr>
          <w:instrText xml:space="preserve"> PAGEREF _Toc310763666 \h </w:instrText>
        </w:r>
        <w:r w:rsidR="00C328DA" w:rsidRPr="00C328DA">
          <w:rPr>
            <w:rFonts w:ascii="微软雅黑" w:hAnsi="微软雅黑"/>
            <w:noProof/>
            <w:webHidden/>
          </w:rPr>
        </w:r>
        <w:r w:rsidR="00C328DA" w:rsidRPr="00C328DA">
          <w:rPr>
            <w:rFonts w:ascii="微软雅黑" w:hAnsi="微软雅黑"/>
            <w:noProof/>
            <w:webHidden/>
          </w:rPr>
          <w:fldChar w:fldCharType="separate"/>
        </w:r>
        <w:r w:rsidR="00C328DA" w:rsidRPr="00C328DA">
          <w:rPr>
            <w:rFonts w:ascii="微软雅黑" w:hAnsi="微软雅黑"/>
            <w:noProof/>
            <w:webHidden/>
          </w:rPr>
          <w:t>33</w:t>
        </w:r>
        <w:r w:rsidR="00C328DA" w:rsidRPr="00C328DA">
          <w:rPr>
            <w:rFonts w:ascii="微软雅黑" w:hAnsi="微软雅黑"/>
            <w:noProof/>
            <w:webHidden/>
          </w:rPr>
          <w:fldChar w:fldCharType="end"/>
        </w:r>
      </w:hyperlink>
    </w:p>
    <w:p w:rsidR="00301729" w:rsidRPr="00E20C67" w:rsidRDefault="00573D81" w:rsidP="00D338FA">
      <w:pPr>
        <w:rPr>
          <w:rFonts w:ascii="微软雅黑" w:hAnsi="微软雅黑"/>
        </w:rPr>
      </w:pPr>
      <w:r w:rsidRPr="00C328DA">
        <w:rPr>
          <w:rFonts w:ascii="微软雅黑" w:hAnsi="微软雅黑"/>
        </w:rPr>
        <w:fldChar w:fldCharType="end"/>
      </w:r>
      <w:r w:rsidR="00301729" w:rsidRPr="00E20C67">
        <w:rPr>
          <w:rFonts w:ascii="微软雅黑" w:hAnsi="微软雅黑"/>
        </w:rPr>
        <w:br w:type="page"/>
      </w:r>
    </w:p>
    <w:p w:rsidR="00301729" w:rsidRPr="00E20C67" w:rsidRDefault="00301729" w:rsidP="00301729">
      <w:pPr>
        <w:pStyle w:val="1"/>
        <w:rPr>
          <w:rFonts w:ascii="微软雅黑" w:hAnsi="微软雅黑"/>
        </w:rPr>
      </w:pPr>
      <w:bookmarkStart w:id="0" w:name="_Toc310763636"/>
      <w:r w:rsidRPr="00E20C67">
        <w:rPr>
          <w:rFonts w:ascii="微软雅黑" w:hAnsi="微软雅黑" w:hint="eastAsia"/>
        </w:rPr>
        <w:lastRenderedPageBreak/>
        <w:t>1引言</w:t>
      </w:r>
      <w:bookmarkEnd w:id="0"/>
    </w:p>
    <w:p w:rsidR="00301729" w:rsidRPr="00E20C67" w:rsidRDefault="00301729" w:rsidP="00301729">
      <w:pPr>
        <w:pStyle w:val="2"/>
        <w:rPr>
          <w:rFonts w:ascii="微软雅黑" w:eastAsia="微软雅黑" w:hAnsi="微软雅黑"/>
        </w:rPr>
      </w:pPr>
      <w:bookmarkStart w:id="1" w:name="_Toc310763637"/>
      <w:r w:rsidRPr="00E20C67">
        <w:rPr>
          <w:rFonts w:ascii="微软雅黑" w:eastAsia="微软雅黑" w:hAnsi="微软雅黑" w:hint="eastAsia"/>
        </w:rPr>
        <w:t>1.1文档标识</w:t>
      </w:r>
      <w:bookmarkEnd w:id="1"/>
    </w:p>
    <w:p w:rsidR="004B0AF2" w:rsidRPr="00E20C67" w:rsidRDefault="008554D0" w:rsidP="00923B3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中文</w:t>
      </w:r>
      <w:r w:rsidR="00923B3E" w:rsidRPr="00E20C67">
        <w:rPr>
          <w:rFonts w:ascii="微软雅黑" w:hAnsi="微软雅黑" w:hint="eastAsia"/>
        </w:rPr>
        <w:t>名称</w:t>
      </w:r>
      <w:r w:rsidR="004B0AF2" w:rsidRPr="00E20C67">
        <w:rPr>
          <w:rFonts w:ascii="微软雅黑" w:hAnsi="微软雅黑" w:hint="eastAsia"/>
        </w:rPr>
        <w:t>：</w:t>
      </w:r>
      <w:r w:rsidR="00923B3E" w:rsidRPr="00E20C67">
        <w:rPr>
          <w:rFonts w:ascii="微软雅黑" w:hAnsi="微软雅黑" w:hint="eastAsia"/>
        </w:rPr>
        <w:t>《</w:t>
      </w:r>
      <w:sdt>
        <w:sdtPr>
          <w:rPr>
            <w:rFonts w:ascii="微软雅黑" w:hAnsi="微软雅黑" w:hint="eastAsia"/>
          </w:rPr>
          <w:alias w:val="请选择中文名称"/>
          <w:tag w:val="请选择中文名称"/>
          <w:id w:val="-1757269998"/>
          <w:placeholder>
            <w:docPart w:val="40A3ABED466848FFB9AA0D1B00ACAD2E"/>
          </w:placeholder>
          <w:dropDownList>
            <w:listItem w:displayText="可行性分析报告" w:value="可行性分析报告"/>
            <w:listItem w:displayText="项目解决方案" w:value="项目解决方案"/>
            <w:listItem w:displayText="文档编号规则" w:value="文档编号规则"/>
            <w:listItem w:displayText="软件文档规范" w:value="软件文档规范"/>
            <w:listItem w:displayText="开发环境配置" w:value="开发环境配置"/>
            <w:listItem w:displayText="软件编码规范" w:value="软件编码规范"/>
            <w:listItem w:displayText="软件开发计划" w:value="软件开发计划"/>
            <w:listItem w:displayText="原型开发说明" w:value="原型开发说明"/>
            <w:listItem w:displayText="软件功能列表" w:value="软件功能列表"/>
            <w:listItem w:displayText="用户界面设计说明" w:value="用户界面设计说明"/>
            <w:listItem w:displayText="软件结构设计说明" w:value="软件结构设计说明"/>
            <w:listItem w:displayText="软件物理设计说明" w:value="软件物理设计说明"/>
            <w:listItem w:displayText="集成测试用例" w:value="集成测试用例"/>
            <w:listItem w:displayText="模块测试用例" w:value="模块测试用例"/>
            <w:listItem w:displayText="软件测试报告" w:value="软件测试报告"/>
            <w:listItem w:displayText="代码走查报告" w:value="代码走查报告"/>
            <w:listItem w:displayText="软件版本说明" w:value="软件版本说明"/>
            <w:listItem w:displayText="软件用户手册" w:value="软件用户手册"/>
            <w:listItem w:displayText="项目进度报告" w:value="项目进度报告"/>
            <w:listItem w:displayText="项目开发总结报告" w:value="项目开发总结报告"/>
            <w:listItem w:displayText="项目验收申请报告" w:value="项目验收申请报告"/>
          </w:dropDownList>
        </w:sdtPr>
        <w:sdtEndPr/>
        <w:sdtContent>
          <w:r w:rsidR="0094395C" w:rsidRPr="00E20C67">
            <w:rPr>
              <w:rFonts w:ascii="微软雅黑" w:hAnsi="微软雅黑" w:hint="eastAsia"/>
            </w:rPr>
            <w:t>软件结构设计说明</w:t>
          </w:r>
        </w:sdtContent>
      </w:sdt>
      <w:r w:rsidR="00923B3E" w:rsidRPr="00E20C67">
        <w:rPr>
          <w:rFonts w:ascii="微软雅黑" w:hAnsi="微软雅黑" w:hint="eastAsia"/>
        </w:rPr>
        <w:t>》</w:t>
      </w:r>
      <w:r w:rsidR="004B0AF2" w:rsidRPr="00E20C67">
        <w:rPr>
          <w:rFonts w:ascii="微软雅黑" w:hAnsi="微软雅黑" w:hint="eastAsia"/>
        </w:rPr>
        <w:t>。</w:t>
      </w:r>
    </w:p>
    <w:p w:rsidR="004B0AF2" w:rsidRPr="00E20C67" w:rsidRDefault="00923B3E" w:rsidP="00923B3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英文</w:t>
      </w:r>
      <w:r w:rsidR="008554D0" w:rsidRPr="00E20C67">
        <w:rPr>
          <w:rFonts w:ascii="微软雅黑" w:hAnsi="微软雅黑" w:hint="eastAsia"/>
        </w:rPr>
        <w:t>名称</w:t>
      </w:r>
      <w:r w:rsidR="004B0AF2" w:rsidRPr="00E20C67">
        <w:rPr>
          <w:rFonts w:ascii="微软雅黑" w:hAnsi="微软雅黑" w:hint="eastAsia"/>
        </w:rPr>
        <w:t>：</w:t>
      </w:r>
      <w:r w:rsidR="001E2BF2" w:rsidRPr="00E20C67">
        <w:rPr>
          <w:rFonts w:ascii="微软雅黑" w:hAnsi="微软雅黑" w:hint="eastAsia"/>
        </w:rPr>
        <w:t>“</w:t>
      </w:r>
      <w:sdt>
        <w:sdtPr>
          <w:rPr>
            <w:rFonts w:ascii="微软雅黑" w:hAnsi="微软雅黑" w:hint="eastAsia"/>
          </w:rPr>
          <w:alias w:val="请选择英文名称"/>
          <w:tag w:val="请选择英文名称"/>
          <w:id w:val="1938401788"/>
          <w:placeholder>
            <w:docPart w:val="40A3ABED466848FFB9AA0D1B00ACAD2E"/>
          </w:placeholder>
          <w:dropDownList>
            <w:listItem w:displayText="Feasibility Analysis Report（FAR）" w:value="Feasibility Analysis Report（FAR）"/>
            <w:listItem w:displayText="Project Solution Suggestion（PSS）" w:value="Project Solution Suggestion（PSS）"/>
            <w:listItem w:displayText="Document Number Rule（DNR）" w:value="Document Number Rule（DNR）"/>
            <w:listItem w:displayText="Software Documentation Standard（SDS）" w:value="Software Documentation Standard（SDS）"/>
            <w:listItem w:displayText="Development Environment Configuration（DEC）" w:value="Development Environment Configuration（DEC）"/>
            <w:listItem w:displayText="Software Coding Standard（SCS）" w:value="Software Coding Standard（SCS）"/>
            <w:listItem w:displayText="Software Development Plan（SDP）" w:value="Software Development Plan（SDP）"/>
            <w:listItem w:displayText="Prototype Development Description（PDD）" w:value="Prototype Development Description（PDD）"/>
            <w:listItem w:displayText="Software Feature Table（SFT）" w:value="Software Feature Table（SFT）"/>
            <w:listItem w:displayText="User Interface Design Description（UIDD）" w:value="User Interface Design Description（UIDD）"/>
            <w:listItem w:displayText="Software Architecture Design Description（SADD）" w:value="Software Architecture Design Description（SADD）"/>
            <w:listItem w:displayText="Software Physical Design Description（SPDD）" w:value="Software Physical Design Description（SPDD）"/>
            <w:listItem w:displayText="Integration Test Case（ITC）" w:value="Integration Test Case（ITC）"/>
            <w:listItem w:displayText="Module Test Case（MTC）" w:value="Module Test Case（MTC）"/>
            <w:listItem w:displayText="Software Testing Report（STR）" w:value="Software Testing Report（STR）"/>
            <w:listItem w:displayText="Code Review Report（CRR）" w:value="Code Review Report（CRR）"/>
            <w:listItem w:displayText="Software Version Description（SVD）" w:value="Software Version Description（SVD）"/>
            <w:listItem w:displayText="Software User Manual（SUM）" w:value="Software User Manual（SUM）"/>
            <w:listItem w:displayText="Project Progress Report（PPR）" w:value="Project Progress Report（PPR）"/>
            <w:listItem w:displayText="Project Development Summary Report（PDSR）" w:value="Project Development Summary Report（PDSR）"/>
            <w:listItem w:displayText="Project Acceptance Application Report（PAAR）" w:value="Project Acceptance Application Report（PAAR）"/>
          </w:dropDownList>
        </w:sdtPr>
        <w:sdtEndPr/>
        <w:sdtContent>
          <w:r w:rsidR="0094395C" w:rsidRPr="00E20C67">
            <w:rPr>
              <w:rFonts w:ascii="微软雅黑" w:hAnsi="微软雅黑" w:hint="eastAsia"/>
            </w:rPr>
            <w:t>Software Architecture Design Description（SADD）</w:t>
          </w:r>
        </w:sdtContent>
      </w:sdt>
      <w:r w:rsidR="001E2BF2" w:rsidRPr="00E20C67">
        <w:rPr>
          <w:rFonts w:ascii="微软雅黑" w:hAnsi="微软雅黑" w:hint="eastAsia"/>
        </w:rPr>
        <w:t>”</w:t>
      </w:r>
      <w:r w:rsidR="004B0AF2" w:rsidRPr="00E20C67">
        <w:rPr>
          <w:rFonts w:ascii="微软雅黑" w:hAnsi="微软雅黑" w:hint="eastAsia"/>
        </w:rPr>
        <w:t>。</w:t>
      </w:r>
    </w:p>
    <w:p w:rsidR="004B0AF2" w:rsidRPr="00E20C67" w:rsidRDefault="004B0AF2" w:rsidP="00923B3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文档</w:t>
      </w:r>
      <w:r w:rsidR="00923B3E" w:rsidRPr="00E20C67">
        <w:rPr>
          <w:rFonts w:ascii="微软雅黑" w:hAnsi="微软雅黑" w:hint="eastAsia"/>
        </w:rPr>
        <w:t>版本</w:t>
      </w:r>
      <w:r w:rsidRPr="00E20C67">
        <w:rPr>
          <w:rFonts w:ascii="微软雅黑" w:hAnsi="微软雅黑" w:hint="eastAsia"/>
        </w:rPr>
        <w:t>：</w:t>
      </w:r>
      <w:r w:rsidR="00314C3B" w:rsidRPr="00E20C67">
        <w:rPr>
          <w:rFonts w:ascii="微软雅黑" w:hAnsi="微软雅黑" w:hint="eastAsia"/>
        </w:rPr>
        <w:t>“</w:t>
      </w:r>
      <w:sdt>
        <w:sdtPr>
          <w:rPr>
            <w:rFonts w:ascii="微软雅黑" w:hAnsi="微软雅黑" w:hint="eastAsia"/>
          </w:rPr>
          <w:alias w:val="请选择版本号"/>
          <w:tag w:val="请选择版本号"/>
          <w:id w:val="-2027780130"/>
          <w:placeholder>
            <w:docPart w:val="40A3ABED466848FFB9AA0D1B00ACAD2E"/>
          </w:placeholder>
          <w:dropDownList>
            <w:listItem w:displayText="1.0" w:value="1.0"/>
            <w:listItem w:displayText="0.1" w:value="0.1"/>
            <w:listItem w:displayText="0.2" w:value="0.2"/>
            <w:listItem w:displayText="0.3" w:value="0.3"/>
          </w:dropDownList>
        </w:sdtPr>
        <w:sdtEndPr/>
        <w:sdtContent>
          <w:r w:rsidR="0094395C" w:rsidRPr="00E20C67">
            <w:rPr>
              <w:rFonts w:ascii="微软雅黑" w:hAnsi="微软雅黑" w:hint="eastAsia"/>
            </w:rPr>
            <w:t>0.1</w:t>
          </w:r>
        </w:sdtContent>
      </w:sdt>
      <w:r w:rsidR="00314C3B" w:rsidRPr="00E20C67">
        <w:rPr>
          <w:rFonts w:ascii="微软雅黑" w:hAnsi="微软雅黑"/>
        </w:rPr>
        <w:t>”</w:t>
      </w:r>
      <w:r w:rsidRPr="00E20C67">
        <w:rPr>
          <w:rFonts w:ascii="微软雅黑" w:hAnsi="微软雅黑" w:hint="eastAsia"/>
        </w:rPr>
        <w:t>。</w:t>
      </w:r>
    </w:p>
    <w:p w:rsidR="00301729" w:rsidRPr="00E20C67" w:rsidRDefault="00923B3E" w:rsidP="00923B3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文档编号</w:t>
      </w:r>
      <w:r w:rsidR="004B0AF2" w:rsidRPr="00E20C67">
        <w:rPr>
          <w:rFonts w:ascii="微软雅黑" w:hAnsi="微软雅黑" w:hint="eastAsia"/>
        </w:rPr>
        <w:t>：</w:t>
      </w:r>
      <w:r w:rsidRPr="00E20C67">
        <w:rPr>
          <w:rFonts w:ascii="微软雅黑" w:hAnsi="微软雅黑" w:hint="eastAsia"/>
        </w:rPr>
        <w:t>“</w:t>
      </w:r>
      <w:r w:rsidR="00FC7972" w:rsidRPr="00E20C67">
        <w:rPr>
          <w:rFonts w:ascii="微软雅黑" w:hAnsi="微软雅黑" w:hint="eastAsia"/>
        </w:rPr>
        <w:t>SSM-ZTE-AndroidUI</w:t>
      </w:r>
      <w:r w:rsidR="006A3133" w:rsidRPr="00E20C67">
        <w:rPr>
          <w:rFonts w:ascii="微软雅黑" w:hAnsi="微软雅黑" w:hint="eastAsia"/>
        </w:rPr>
        <w:t>-</w:t>
      </w:r>
      <w:sdt>
        <w:sdtPr>
          <w:rPr>
            <w:rFonts w:ascii="微软雅黑" w:hAnsi="微软雅黑" w:hint="eastAsia"/>
          </w:rPr>
          <w:alias w:val="请输入文档编号“英文缩写-版本号(E)”"/>
          <w:tag w:val="请输入文档编号“英文缩写-版本号(E)”"/>
          <w:id w:val="-2047751277"/>
          <w:placeholder>
            <w:docPart w:val="D2DB413F70604855B49E0DD2F44DB713"/>
          </w:placeholder>
        </w:sdtPr>
        <w:sdtEndPr/>
        <w:sdtContent>
          <w:r w:rsidR="0094395C" w:rsidRPr="00E20C67">
            <w:rPr>
              <w:rFonts w:ascii="微软雅黑" w:hAnsi="微软雅黑" w:hint="eastAsia"/>
            </w:rPr>
            <w:t>SADD-0.1</w:t>
          </w:r>
        </w:sdtContent>
      </w:sdt>
      <w:r w:rsidR="006A3133" w:rsidRPr="00E20C67">
        <w:rPr>
          <w:rFonts w:ascii="微软雅黑" w:hAnsi="微软雅黑"/>
        </w:rPr>
        <w:t>”</w:t>
      </w:r>
      <w:r w:rsidR="004B0AF2" w:rsidRPr="00E20C67">
        <w:rPr>
          <w:rFonts w:ascii="微软雅黑" w:hAnsi="微软雅黑" w:hint="eastAsia"/>
        </w:rPr>
        <w:t>。</w:t>
      </w:r>
    </w:p>
    <w:p w:rsidR="00573D81" w:rsidRPr="00E20C67" w:rsidRDefault="00573D81" w:rsidP="00573D81">
      <w:pPr>
        <w:pStyle w:val="2"/>
        <w:rPr>
          <w:rFonts w:ascii="微软雅黑" w:eastAsia="微软雅黑" w:hAnsi="微软雅黑"/>
        </w:rPr>
      </w:pPr>
      <w:bookmarkStart w:id="2" w:name="_Toc310763638"/>
      <w:r w:rsidRPr="00E20C67">
        <w:rPr>
          <w:rFonts w:ascii="微软雅黑" w:eastAsia="微软雅黑" w:hAnsi="微软雅黑" w:hint="eastAsia"/>
        </w:rPr>
        <w:t>1.2项目概述</w:t>
      </w:r>
      <w:bookmarkEnd w:id="2"/>
    </w:p>
    <w:p w:rsidR="006A3133" w:rsidRPr="00E20C67" w:rsidRDefault="004B0AF2" w:rsidP="006A3133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本文档适用于“中兴</w:t>
      </w:r>
      <w:r w:rsidRPr="00E20C67">
        <w:rPr>
          <w:rFonts w:ascii="微软雅黑" w:hAnsi="微软雅黑"/>
        </w:rPr>
        <w:t>Android</w:t>
      </w:r>
      <w:r w:rsidRPr="00E20C67">
        <w:rPr>
          <w:rFonts w:ascii="微软雅黑" w:hAnsi="微软雅黑" w:hint="eastAsia"/>
        </w:rPr>
        <w:t>系统界面软件设计与开发”项目（以下简称“</w:t>
      </w:r>
      <w:r w:rsidRPr="00E20C67">
        <w:rPr>
          <w:rFonts w:ascii="微软雅黑" w:hAnsi="微软雅黑"/>
        </w:rPr>
        <w:t>AndroidUI</w:t>
      </w:r>
      <w:r w:rsidRPr="00E20C67">
        <w:rPr>
          <w:rFonts w:ascii="微软雅黑" w:hAnsi="微软雅黑" w:hint="eastAsia"/>
        </w:rPr>
        <w:t>项目”）的开发过程。</w:t>
      </w:r>
      <w:r w:rsidR="006A3133" w:rsidRPr="00E20C67">
        <w:rPr>
          <w:rFonts w:ascii="微软雅黑" w:hAnsi="微软雅黑"/>
        </w:rPr>
        <w:t>AndroidUI</w:t>
      </w:r>
      <w:r w:rsidR="006A3133" w:rsidRPr="00E20C67">
        <w:rPr>
          <w:rFonts w:ascii="微软雅黑" w:hAnsi="微软雅黑" w:hint="eastAsia"/>
        </w:rPr>
        <w:t>项目由中兴通讯股份有限公司（以下简称“中兴通讯”）提出，由西北工业大学－中兴通讯嵌入式系统联合开发实验室（以下简称“联合实验室”）负责实施</w:t>
      </w:r>
      <w:r w:rsidR="00F82D52" w:rsidRPr="00E20C67">
        <w:rPr>
          <w:rFonts w:ascii="微软雅黑" w:hAnsi="微软雅黑" w:hint="eastAsia"/>
        </w:rPr>
        <w:t>，该项目标识号为“</w:t>
      </w:r>
      <w:r w:rsidR="00F82D52" w:rsidRPr="00E20C67">
        <w:rPr>
          <w:rFonts w:ascii="微软雅黑" w:hAnsi="微软雅黑"/>
        </w:rPr>
        <w:t>SSM-Z</w:t>
      </w:r>
      <w:r w:rsidR="00F82D52" w:rsidRPr="00E20C67">
        <w:rPr>
          <w:rFonts w:ascii="微软雅黑" w:hAnsi="微软雅黑" w:hint="eastAsia"/>
        </w:rPr>
        <w:t>TE</w:t>
      </w:r>
      <w:r w:rsidR="00F82D52" w:rsidRPr="00E20C67">
        <w:rPr>
          <w:rFonts w:ascii="微软雅黑" w:hAnsi="微软雅黑"/>
        </w:rPr>
        <w:t>-AndroidUI</w:t>
      </w:r>
      <w:r w:rsidR="00F82D52" w:rsidRPr="00E20C67">
        <w:rPr>
          <w:rFonts w:ascii="微软雅黑" w:hAnsi="微软雅黑" w:hint="eastAsia"/>
        </w:rPr>
        <w:t>”，其软件产品版本号为“</w:t>
      </w:r>
      <w:r w:rsidR="00F82D52" w:rsidRPr="00E20C67">
        <w:rPr>
          <w:rFonts w:ascii="微软雅黑" w:hAnsi="微软雅黑"/>
        </w:rPr>
        <w:t>1.0”</w:t>
      </w:r>
      <w:r w:rsidR="00F82D52" w:rsidRPr="00E20C67">
        <w:rPr>
          <w:rFonts w:ascii="微软雅黑" w:hAnsi="微软雅黑" w:hint="eastAsia"/>
        </w:rPr>
        <w:t>，包括三个内部版本，分别是</w:t>
      </w:r>
      <w:r w:rsidR="00F82D52" w:rsidRPr="00E20C67">
        <w:rPr>
          <w:rFonts w:ascii="微软雅黑" w:hAnsi="微软雅黑"/>
        </w:rPr>
        <w:t>0.1</w:t>
      </w:r>
      <w:r w:rsidR="00F82D52" w:rsidRPr="00E20C67">
        <w:rPr>
          <w:rFonts w:ascii="微软雅黑" w:hAnsi="微软雅黑" w:hint="eastAsia"/>
        </w:rPr>
        <w:t>版、</w:t>
      </w:r>
      <w:r w:rsidR="00F82D52" w:rsidRPr="00E20C67">
        <w:rPr>
          <w:rFonts w:ascii="微软雅黑" w:hAnsi="微软雅黑"/>
        </w:rPr>
        <w:t>0.2</w:t>
      </w:r>
      <w:r w:rsidR="00F82D52" w:rsidRPr="00E20C67">
        <w:rPr>
          <w:rFonts w:ascii="微软雅黑" w:hAnsi="微软雅黑" w:hint="eastAsia"/>
        </w:rPr>
        <w:t>版和</w:t>
      </w:r>
      <w:r w:rsidR="00F82D52" w:rsidRPr="00E20C67">
        <w:rPr>
          <w:rFonts w:ascii="微软雅黑" w:hAnsi="微软雅黑"/>
        </w:rPr>
        <w:t>0.3</w:t>
      </w:r>
      <w:r w:rsidR="00F82D52" w:rsidRPr="00E20C67">
        <w:rPr>
          <w:rFonts w:ascii="微软雅黑" w:hAnsi="微软雅黑" w:hint="eastAsia"/>
        </w:rPr>
        <w:t>版</w:t>
      </w:r>
      <w:r w:rsidR="006A3133" w:rsidRPr="00E20C67">
        <w:rPr>
          <w:rFonts w:ascii="微软雅黑" w:hAnsi="微软雅黑" w:hint="eastAsia"/>
        </w:rPr>
        <w:t>。</w:t>
      </w:r>
    </w:p>
    <w:p w:rsidR="006A3133" w:rsidRPr="00E20C67" w:rsidRDefault="006A3133" w:rsidP="006A3133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项目内容为：</w:t>
      </w:r>
    </w:p>
    <w:p w:rsidR="006A3133" w:rsidRPr="00E20C67" w:rsidRDefault="006A3133" w:rsidP="006A3133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基于</w:t>
      </w:r>
      <w:r w:rsidRPr="00E20C67">
        <w:rPr>
          <w:rFonts w:ascii="微软雅黑" w:hAnsi="微软雅黑"/>
        </w:rPr>
        <w:t>Android 3.</w:t>
      </w:r>
      <w:r w:rsidRPr="00E20C67">
        <w:rPr>
          <w:rFonts w:ascii="微软雅黑" w:hAnsi="微软雅黑" w:hint="eastAsia"/>
        </w:rPr>
        <w:t>2系统版本，针对中兴通讯设计开发的平板电脑，联合实验室依据中兴通讯提出的用户需求和设计的软件界面，深度定制</w:t>
      </w:r>
      <w:r w:rsidRPr="00E20C67">
        <w:rPr>
          <w:rFonts w:ascii="微软雅黑" w:hAnsi="微软雅黑"/>
        </w:rPr>
        <w:t>Android</w:t>
      </w:r>
      <w:r w:rsidRPr="00E20C67">
        <w:rPr>
          <w:rFonts w:ascii="微软雅黑" w:hAnsi="微软雅黑" w:hint="eastAsia"/>
        </w:rPr>
        <w:t>系统的人机界面及应用软件界面，完成中兴</w:t>
      </w:r>
      <w:r w:rsidRPr="00E20C67">
        <w:rPr>
          <w:rFonts w:ascii="微软雅黑" w:hAnsi="微软雅黑"/>
        </w:rPr>
        <w:t>Android</w:t>
      </w:r>
      <w:r w:rsidRPr="00E20C67">
        <w:rPr>
          <w:rFonts w:ascii="微软雅黑" w:hAnsi="微软雅黑" w:hint="eastAsia"/>
        </w:rPr>
        <w:t>系统界面软件的设计与开发。</w:t>
      </w:r>
    </w:p>
    <w:p w:rsidR="00573D81" w:rsidRPr="00E20C67" w:rsidRDefault="00573D81" w:rsidP="00573D81">
      <w:pPr>
        <w:pStyle w:val="2"/>
        <w:rPr>
          <w:rFonts w:ascii="微软雅黑" w:eastAsia="微软雅黑" w:hAnsi="微软雅黑"/>
        </w:rPr>
      </w:pPr>
      <w:bookmarkStart w:id="3" w:name="_Toc310763639"/>
      <w:r w:rsidRPr="00E20C67">
        <w:rPr>
          <w:rFonts w:ascii="微软雅黑" w:eastAsia="微软雅黑" w:hAnsi="微软雅黑" w:hint="eastAsia"/>
        </w:rPr>
        <w:t>1.3文档概述</w:t>
      </w:r>
      <w:bookmarkEnd w:id="3"/>
    </w:p>
    <w:p w:rsidR="006A3133" w:rsidRPr="00E20C67" w:rsidRDefault="006A3133" w:rsidP="00ED6190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本文档依据</w:t>
      </w:r>
      <w:r w:rsidR="00D338FA" w:rsidRPr="00E20C67">
        <w:rPr>
          <w:rFonts w:ascii="微软雅黑" w:hAnsi="微软雅黑" w:hint="eastAsia"/>
        </w:rPr>
        <w:t>国家标准</w:t>
      </w:r>
      <w:hyperlink r:id="rId9" w:history="1">
        <w:r w:rsidRPr="00E20C67">
          <w:rPr>
            <w:rStyle w:val="a6"/>
            <w:rFonts w:ascii="微软雅黑" w:hAnsi="微软雅黑" w:hint="eastAsia"/>
          </w:rPr>
          <w:t>《</w:t>
        </w:r>
        <w:r w:rsidR="00D338FA" w:rsidRPr="00E20C67">
          <w:rPr>
            <w:rStyle w:val="a6"/>
            <w:rFonts w:ascii="微软雅黑" w:hAnsi="微软雅黑"/>
          </w:rPr>
          <w:t>GB/T 8567-2006</w:t>
        </w:r>
        <w:r w:rsidRPr="00E20C67">
          <w:rPr>
            <w:rStyle w:val="a6"/>
            <w:rFonts w:ascii="微软雅黑" w:hAnsi="微软雅黑" w:hint="eastAsia"/>
          </w:rPr>
          <w:t>计算机软件文档编制规范》</w:t>
        </w:r>
      </w:hyperlink>
      <w:r w:rsidRPr="00E20C67">
        <w:rPr>
          <w:rFonts w:ascii="微软雅黑" w:hAnsi="微软雅黑" w:hint="eastAsia"/>
        </w:rPr>
        <w:t>制定，</w:t>
      </w:r>
      <w:r w:rsidR="00ED6190">
        <w:rPr>
          <w:rFonts w:ascii="微软雅黑" w:hAnsi="微软雅黑" w:hint="eastAsia"/>
        </w:rPr>
        <w:t>主要从CSCI设计决策、CSCI体系结构设计、CSCI部件设计三个方面描述本软件的结构设计，</w:t>
      </w:r>
      <w:r w:rsidRPr="00E20C67">
        <w:rPr>
          <w:rFonts w:ascii="微软雅黑" w:hAnsi="微软雅黑" w:hint="eastAsia"/>
        </w:rPr>
        <w:t>属于技术</w:t>
      </w:r>
      <w:r w:rsidRPr="00E20C67">
        <w:rPr>
          <w:rFonts w:ascii="微软雅黑" w:hAnsi="微软雅黑" w:hint="eastAsia"/>
        </w:rPr>
        <w:lastRenderedPageBreak/>
        <w:t>文档，仅限于联合实验室和中兴通讯</w:t>
      </w:r>
      <w:r w:rsidR="00F55A18" w:rsidRPr="00E20C67">
        <w:rPr>
          <w:rFonts w:ascii="微软雅黑" w:hAnsi="微软雅黑" w:hint="eastAsia"/>
        </w:rPr>
        <w:t>的项目</w:t>
      </w:r>
      <w:r w:rsidRPr="00E20C67">
        <w:rPr>
          <w:rFonts w:ascii="微软雅黑" w:hAnsi="微软雅黑" w:hint="eastAsia"/>
        </w:rPr>
        <w:t>相关人员阅读。</w:t>
      </w:r>
    </w:p>
    <w:p w:rsidR="00573D81" w:rsidRPr="00E20C67" w:rsidRDefault="00573D81" w:rsidP="00573D81">
      <w:pPr>
        <w:pStyle w:val="2"/>
        <w:rPr>
          <w:rFonts w:ascii="微软雅黑" w:eastAsia="微软雅黑" w:hAnsi="微软雅黑"/>
        </w:rPr>
      </w:pPr>
      <w:bookmarkStart w:id="4" w:name="_Toc310763640"/>
      <w:r w:rsidRPr="00E20C67">
        <w:rPr>
          <w:rFonts w:ascii="微软雅黑" w:eastAsia="微软雅黑" w:hAnsi="微软雅黑" w:hint="eastAsia"/>
        </w:rPr>
        <w:t>1.4参考文档</w:t>
      </w:r>
      <w:bookmarkEnd w:id="4"/>
    </w:p>
    <w:p w:rsidR="00F55A18" w:rsidRPr="00E20C67" w:rsidRDefault="00850300" w:rsidP="00F55A18">
      <w:pPr>
        <w:pStyle w:val="a8"/>
        <w:numPr>
          <w:ilvl w:val="0"/>
          <w:numId w:val="7"/>
        </w:numPr>
        <w:ind w:firstLineChars="0"/>
        <w:rPr>
          <w:rFonts w:ascii="微软雅黑" w:hAnsi="微软雅黑"/>
        </w:rPr>
      </w:pPr>
      <w:hyperlink r:id="rId10" w:history="1">
        <w:r w:rsidR="00F55A18" w:rsidRPr="00E20C67">
          <w:rPr>
            <w:rStyle w:val="a6"/>
            <w:rFonts w:ascii="微软雅黑" w:hAnsi="微软雅黑" w:hint="eastAsia"/>
          </w:rPr>
          <w:t>《</w:t>
        </w:r>
        <w:r w:rsidR="00F55A18" w:rsidRPr="00E20C67">
          <w:rPr>
            <w:rStyle w:val="a6"/>
            <w:rFonts w:ascii="微软雅黑" w:hAnsi="微软雅黑"/>
          </w:rPr>
          <w:t>GB/T 8567-2006</w:t>
        </w:r>
        <w:r w:rsidR="00F55A18" w:rsidRPr="00E20C67">
          <w:rPr>
            <w:rStyle w:val="a6"/>
            <w:rFonts w:ascii="微软雅黑" w:hAnsi="微软雅黑" w:hint="eastAsia"/>
          </w:rPr>
          <w:t>计算机软件文档编制规范》</w:t>
        </w:r>
      </w:hyperlink>
      <w:r w:rsidR="00F55A18" w:rsidRPr="00E20C67">
        <w:rPr>
          <w:rFonts w:ascii="微软雅黑" w:hAnsi="微软雅黑" w:hint="eastAsia"/>
        </w:rPr>
        <w:t>，国家标准</w:t>
      </w:r>
    </w:p>
    <w:p w:rsidR="00F55A18" w:rsidRPr="00E20C67" w:rsidRDefault="00850300" w:rsidP="00F55A18">
      <w:pPr>
        <w:pStyle w:val="a8"/>
        <w:numPr>
          <w:ilvl w:val="0"/>
          <w:numId w:val="7"/>
        </w:numPr>
        <w:ind w:firstLineChars="0"/>
        <w:rPr>
          <w:rFonts w:ascii="微软雅黑" w:hAnsi="微软雅黑"/>
        </w:rPr>
      </w:pPr>
      <w:hyperlink r:id="rId11" w:history="1">
        <w:r w:rsidR="00F55A18" w:rsidRPr="00E20C67">
          <w:rPr>
            <w:rStyle w:val="a6"/>
            <w:rFonts w:ascii="微软雅黑" w:hAnsi="微软雅黑" w:hint="eastAsia"/>
          </w:rPr>
          <w:t>《高校合作项目要求说明书－中兴Android系统界面软件设计与开发（讨论稿）》，</w:t>
        </w:r>
      </w:hyperlink>
      <w:r w:rsidR="00F55A18" w:rsidRPr="00E20C67">
        <w:rPr>
          <w:rFonts w:ascii="微软雅黑" w:hAnsi="微软雅黑" w:hint="eastAsia"/>
        </w:rPr>
        <w:t>中兴通讯提供</w:t>
      </w:r>
    </w:p>
    <w:p w:rsidR="00573D81" w:rsidRPr="00E20C67" w:rsidRDefault="00573D81">
      <w:pPr>
        <w:widowControl/>
        <w:jc w:val="left"/>
        <w:rPr>
          <w:rFonts w:ascii="微软雅黑" w:hAnsi="微软雅黑"/>
          <w:b/>
          <w:bCs/>
          <w:kern w:val="44"/>
          <w:sz w:val="44"/>
          <w:szCs w:val="44"/>
        </w:rPr>
      </w:pPr>
      <w:r w:rsidRPr="00E20C67">
        <w:rPr>
          <w:rFonts w:ascii="微软雅黑" w:hAnsi="微软雅黑"/>
        </w:rPr>
        <w:br w:type="page"/>
      </w:r>
    </w:p>
    <w:p w:rsidR="00573D81" w:rsidRPr="00E20C67" w:rsidRDefault="00301729" w:rsidP="00462ADC">
      <w:pPr>
        <w:pStyle w:val="1"/>
        <w:rPr>
          <w:rFonts w:ascii="微软雅黑" w:hAnsi="微软雅黑"/>
        </w:rPr>
      </w:pPr>
      <w:bookmarkStart w:id="5" w:name="_Toc310763641"/>
      <w:r w:rsidRPr="00E20C67">
        <w:rPr>
          <w:rFonts w:ascii="微软雅黑" w:hAnsi="微软雅黑" w:hint="eastAsia"/>
        </w:rPr>
        <w:lastRenderedPageBreak/>
        <w:t>2</w:t>
      </w:r>
      <w:r w:rsidR="009C3164" w:rsidRPr="00E20C67">
        <w:rPr>
          <w:rFonts w:ascii="微软雅黑" w:hAnsi="微软雅黑" w:hint="eastAsia"/>
        </w:rPr>
        <w:t xml:space="preserve"> CSCI级设计决策</w:t>
      </w:r>
      <w:bookmarkEnd w:id="5"/>
    </w:p>
    <w:p w:rsidR="00BD4A76" w:rsidRPr="00E20C67" w:rsidRDefault="00215B50" w:rsidP="003D45AC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本章内容可参考《</w:t>
      </w:r>
      <w:r w:rsidR="00BD4A76" w:rsidRPr="00E20C67">
        <w:rPr>
          <w:rFonts w:ascii="微软雅黑" w:hAnsi="微软雅黑" w:hint="eastAsia"/>
        </w:rPr>
        <w:t>SSM-ZTE-AndroidUI-UIDD-0.1 用户界面设计说明</w:t>
      </w:r>
      <w:r w:rsidRPr="00E20C67">
        <w:rPr>
          <w:rFonts w:ascii="微软雅黑" w:hAnsi="微软雅黑" w:hint="eastAsia"/>
        </w:rPr>
        <w:t>》及《</w:t>
      </w:r>
      <w:r w:rsidR="00BD4A76" w:rsidRPr="00E20C67">
        <w:rPr>
          <w:rFonts w:ascii="微软雅黑" w:hAnsi="微软雅黑" w:hint="eastAsia"/>
        </w:rPr>
        <w:t>SSM-ZTE-AndroidUI-SFT-0.1 软件功能列表</w:t>
      </w:r>
      <w:r w:rsidRPr="00E20C67">
        <w:rPr>
          <w:rFonts w:ascii="微软雅黑" w:hAnsi="微软雅黑" w:hint="eastAsia"/>
        </w:rPr>
        <w:t>》。</w:t>
      </w:r>
    </w:p>
    <w:p w:rsidR="00573D81" w:rsidRPr="00E20C67" w:rsidRDefault="00573D81" w:rsidP="000D285F">
      <w:pPr>
        <w:pStyle w:val="1"/>
        <w:rPr>
          <w:rFonts w:ascii="微软雅黑" w:hAnsi="微软雅黑"/>
        </w:rPr>
      </w:pPr>
      <w:bookmarkStart w:id="6" w:name="_Toc310763642"/>
      <w:r w:rsidRPr="00E20C67">
        <w:rPr>
          <w:rFonts w:ascii="微软雅黑" w:hAnsi="微软雅黑" w:hint="eastAsia"/>
        </w:rPr>
        <w:t>3</w:t>
      </w:r>
      <w:r w:rsidR="005413DF" w:rsidRPr="00E20C67">
        <w:rPr>
          <w:rFonts w:ascii="微软雅黑" w:hAnsi="微软雅黑" w:hint="eastAsia"/>
        </w:rPr>
        <w:t xml:space="preserve"> CSCI体系结构设计</w:t>
      </w:r>
      <w:bookmarkEnd w:id="6"/>
    </w:p>
    <w:p w:rsidR="00573D81" w:rsidRPr="00E20C67" w:rsidRDefault="00573D81" w:rsidP="00573D81">
      <w:pPr>
        <w:pStyle w:val="2"/>
        <w:rPr>
          <w:rFonts w:ascii="微软雅黑" w:eastAsia="微软雅黑" w:hAnsi="微软雅黑"/>
        </w:rPr>
      </w:pPr>
      <w:bookmarkStart w:id="7" w:name="_Toc310763643"/>
      <w:r w:rsidRPr="00E20C67">
        <w:rPr>
          <w:rFonts w:ascii="微软雅黑" w:eastAsia="微软雅黑" w:hAnsi="微软雅黑" w:hint="eastAsia"/>
        </w:rPr>
        <w:t>3.1</w:t>
      </w:r>
      <w:r w:rsidR="000D285F" w:rsidRPr="00E20C67">
        <w:rPr>
          <w:rFonts w:ascii="微软雅黑" w:eastAsia="微软雅黑" w:hAnsi="微软雅黑" w:hint="eastAsia"/>
        </w:rPr>
        <w:t xml:space="preserve"> 程序（模块</w:t>
      </w:r>
      <w:r w:rsidR="00B13D25" w:rsidRPr="00E20C67">
        <w:rPr>
          <w:rFonts w:ascii="微软雅黑" w:eastAsia="微软雅黑" w:hAnsi="微软雅黑" w:hint="eastAsia"/>
        </w:rPr>
        <w:t>）</w:t>
      </w:r>
      <w:r w:rsidR="000D285F" w:rsidRPr="00E20C67">
        <w:rPr>
          <w:rFonts w:ascii="微软雅黑" w:eastAsia="微软雅黑" w:hAnsi="微软雅黑" w:hint="eastAsia"/>
        </w:rPr>
        <w:t>划分</w:t>
      </w:r>
      <w:bookmarkEnd w:id="7"/>
    </w:p>
    <w:p w:rsidR="00573D81" w:rsidRPr="00E20C67" w:rsidRDefault="00222687" w:rsidP="00F55A18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该软件可划分为以下9个程序，分别是Launcher启动器， 星光飘移壁纸、实时时间天气壁纸、</w:t>
      </w:r>
      <w:proofErr w:type="gramStart"/>
      <w:r w:rsidRPr="00E20C67">
        <w:rPr>
          <w:rFonts w:ascii="微软雅黑" w:hAnsi="微软雅黑" w:hint="eastAsia"/>
        </w:rPr>
        <w:t>三维时间</w:t>
      </w:r>
      <w:proofErr w:type="gramEnd"/>
      <w:r w:rsidRPr="00E20C67">
        <w:rPr>
          <w:rFonts w:ascii="微软雅黑" w:hAnsi="微软雅黑" w:hint="eastAsia"/>
        </w:rPr>
        <w:t>天气widget、网络书签widget、社交网络widget、</w:t>
      </w:r>
      <w:proofErr w:type="gramStart"/>
      <w:r w:rsidRPr="00E20C67">
        <w:rPr>
          <w:rFonts w:ascii="微软雅黑" w:hAnsi="微软雅黑" w:hint="eastAsia"/>
        </w:rPr>
        <w:t>微博</w:t>
      </w:r>
      <w:proofErr w:type="gramEnd"/>
      <w:r w:rsidRPr="00E20C67">
        <w:rPr>
          <w:rFonts w:ascii="微软雅黑" w:hAnsi="微软雅黑" w:hint="eastAsia"/>
        </w:rPr>
        <w:t>widget、锁屏应用以及任务管理器应用。</w:t>
      </w:r>
    </w:p>
    <w:p w:rsidR="00BD4A76" w:rsidRPr="00E20C67" w:rsidRDefault="00BD4A76" w:rsidP="00F55A18">
      <w:pPr>
        <w:ind w:firstLineChars="200" w:firstLine="420"/>
        <w:rPr>
          <w:rFonts w:ascii="微软雅黑" w:hAnsi="微软雅黑"/>
        </w:rPr>
      </w:pPr>
    </w:p>
    <w:p w:rsidR="00573D81" w:rsidRPr="00E20C67" w:rsidRDefault="00573D81" w:rsidP="003C4DE3">
      <w:pPr>
        <w:pStyle w:val="2"/>
        <w:rPr>
          <w:rFonts w:ascii="微软雅黑" w:eastAsia="微软雅黑" w:hAnsi="微软雅黑"/>
        </w:rPr>
      </w:pPr>
      <w:bookmarkStart w:id="8" w:name="_Toc310763644"/>
      <w:r w:rsidRPr="00E20C67">
        <w:rPr>
          <w:rFonts w:ascii="微软雅黑" w:eastAsia="微软雅黑" w:hAnsi="微软雅黑" w:hint="eastAsia"/>
        </w:rPr>
        <w:lastRenderedPageBreak/>
        <w:t>3</w:t>
      </w:r>
      <w:r w:rsidR="003C4DE3" w:rsidRPr="00E20C67">
        <w:rPr>
          <w:rFonts w:ascii="微软雅黑" w:eastAsia="微软雅黑" w:hAnsi="微软雅黑" w:hint="eastAsia"/>
        </w:rPr>
        <w:t>.2 程序（模块）层次结构关系</w:t>
      </w:r>
      <w:bookmarkEnd w:id="8"/>
    </w:p>
    <w:p w:rsidR="00573D81" w:rsidRPr="00E20C67" w:rsidRDefault="00A244FB" w:rsidP="00F55A18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mc:AlternateContent>
          <mc:Choice Requires="wpc">
            <w:drawing>
              <wp:inline distT="0" distB="0" distL="0" distR="0" wp14:anchorId="17012E02" wp14:editId="234EC5B7">
                <wp:extent cx="5369419" cy="3717290"/>
                <wp:effectExtent l="0" t="0" r="22225" b="16510"/>
                <wp:docPr id="7" name="画布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" name="矩形 8"/>
                        <wps:cNvSpPr/>
                        <wps:spPr>
                          <a:xfrm>
                            <a:off x="1928354" y="85725"/>
                            <a:ext cx="1143000" cy="4216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Pr="00A244FB" w:rsidRDefault="00C27DD4" w:rsidP="00A244FB">
                              <w:pPr>
                                <w:jc w:val="center"/>
                                <w:rPr>
                                  <w:rFonts w:ascii="微软雅黑" w:hAnsi="微软雅黑"/>
                                </w:rPr>
                              </w:pPr>
                              <w:r w:rsidRPr="00A244FB">
                                <w:rPr>
                                  <w:rFonts w:ascii="微软雅黑" w:hAnsi="微软雅黑" w:hint="eastAsia"/>
                                </w:rPr>
                                <w:t>Launcher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" name="矩形 9"/>
                        <wps:cNvSpPr/>
                        <wps:spPr>
                          <a:xfrm>
                            <a:off x="366254" y="819150"/>
                            <a:ext cx="1590675" cy="3905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Pr="00A244FB" w:rsidRDefault="00C27DD4" w:rsidP="00A244FB">
                              <w:pPr>
                                <w:jc w:val="center"/>
                                <w:rPr>
                                  <w:rFonts w:ascii="微软雅黑" w:hAnsi="微软雅黑"/>
                                </w:rPr>
                              </w:pPr>
                              <w:r w:rsidRPr="00A244FB">
                                <w:rPr>
                                  <w:rFonts w:ascii="微软雅黑" w:hAnsi="微软雅黑" w:hint="eastAsia"/>
                                </w:rPr>
                                <w:t>LiveWallpaperPicker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72000" tIns="0" rIns="7200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肘形连接符 12"/>
                        <wps:cNvCnPr>
                          <a:stCxn id="8" idx="1"/>
                          <a:endCxn id="9" idx="0"/>
                        </wps:cNvCnPr>
                        <wps:spPr>
                          <a:xfrm rot="10800000" flipV="1">
                            <a:off x="1161592" y="296544"/>
                            <a:ext cx="766762" cy="522605"/>
                          </a:xfrm>
                          <a:prstGeom prst="bentConnector2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矩形 14"/>
                        <wps:cNvSpPr/>
                        <wps:spPr>
                          <a:xfrm>
                            <a:off x="775829" y="3295650"/>
                            <a:ext cx="1152525" cy="4216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A244F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锁屏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" name="矩形 15"/>
                        <wps:cNvSpPr/>
                        <wps:spPr>
                          <a:xfrm>
                            <a:off x="3442829" y="3295650"/>
                            <a:ext cx="1200150" cy="4216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A244FB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任务管理器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" name="矩形 16"/>
                        <wps:cNvSpPr/>
                        <wps:spPr>
                          <a:xfrm>
                            <a:off x="3223754" y="838199"/>
                            <a:ext cx="1781175" cy="3905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32007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AppWidgetManager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肘形连接符 17"/>
                        <wps:cNvCnPr>
                          <a:stCxn id="8" idx="3"/>
                          <a:endCxn id="16" idx="0"/>
                        </wps:cNvCnPr>
                        <wps:spPr>
                          <a:xfrm>
                            <a:off x="3071354" y="296545"/>
                            <a:ext cx="1042988" cy="541654"/>
                          </a:xfrm>
                          <a:prstGeom prst="bentConnector2">
                            <a:avLst/>
                          </a:prstGeom>
                          <a:ln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肘形连接符 20"/>
                        <wps:cNvCnPr>
                          <a:stCxn id="9" idx="2"/>
                        </wps:cNvCnPr>
                        <wps:spPr>
                          <a:xfrm rot="5400000">
                            <a:off x="525798" y="1126331"/>
                            <a:ext cx="552450" cy="719138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肘形连接符 21"/>
                        <wps:cNvCnPr>
                          <a:stCxn id="9" idx="2"/>
                        </wps:cNvCnPr>
                        <wps:spPr>
                          <a:xfrm rot="16200000" flipH="1">
                            <a:off x="1240173" y="1131094"/>
                            <a:ext cx="552450" cy="709612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文本框 24"/>
                        <wps:cNvSpPr txBox="1"/>
                        <wps:spPr>
                          <a:xfrm>
                            <a:off x="3071354" y="1619250"/>
                            <a:ext cx="421640" cy="133566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32007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三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维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时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间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天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气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46800" rIns="0" bIns="4680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3671429" y="1619250"/>
                            <a:ext cx="421640" cy="13354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32007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网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络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书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签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" name="文本框 26"/>
                        <wps:cNvSpPr txBox="1"/>
                        <wps:spPr>
                          <a:xfrm>
                            <a:off x="4319129" y="1619250"/>
                            <a:ext cx="421640" cy="133604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32007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社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交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网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络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7" name="文本框 27"/>
                        <wps:cNvSpPr txBox="1"/>
                        <wps:spPr>
                          <a:xfrm>
                            <a:off x="4947779" y="1619250"/>
                            <a:ext cx="421640" cy="133604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32007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微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博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8" name="肘形连接符 28"/>
                        <wps:cNvCnPr>
                          <a:stCxn id="16" idx="2"/>
                          <a:endCxn id="24" idx="0"/>
                        </wps:cNvCnPr>
                        <wps:spPr>
                          <a:xfrm rot="5400000">
                            <a:off x="3502995" y="1007903"/>
                            <a:ext cx="390526" cy="832168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肘形连接符 29"/>
                        <wps:cNvCnPr>
                          <a:stCxn id="16" idx="2"/>
                        </wps:cNvCnPr>
                        <wps:spPr>
                          <a:xfrm rot="5400000">
                            <a:off x="3807160" y="1312068"/>
                            <a:ext cx="390526" cy="223838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肘形连接符 30"/>
                        <wps:cNvCnPr>
                          <a:stCxn id="16" idx="2"/>
                          <a:endCxn id="26" idx="0"/>
                        </wps:cNvCnPr>
                        <wps:spPr>
                          <a:xfrm rot="16200000" flipH="1">
                            <a:off x="4126882" y="1216183"/>
                            <a:ext cx="390526" cy="415607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肘形连接符 31"/>
                        <wps:cNvCnPr>
                          <a:stCxn id="16" idx="2"/>
                          <a:endCxn id="27" idx="0"/>
                        </wps:cNvCnPr>
                        <wps:spPr>
                          <a:xfrm rot="16200000" flipH="1">
                            <a:off x="4441207" y="901858"/>
                            <a:ext cx="390526" cy="1044257"/>
                          </a:xfrm>
                          <a:prstGeom prst="bentConnector3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文本框 32"/>
                        <wps:cNvSpPr txBox="1"/>
                        <wps:spPr>
                          <a:xfrm>
                            <a:off x="232903" y="1762125"/>
                            <a:ext cx="421640" cy="12763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32007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星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光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移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1661654" y="1771650"/>
                            <a:ext cx="421640" cy="12954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27DD4" w:rsidRDefault="00C27DD4" w:rsidP="0032007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实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时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时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间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天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气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7" o:spid="_x0000_s1026" editas="canvas" style="width:422.8pt;height:292.7pt;mso-position-horizontal-relative:char;mso-position-vertical-relative:line" coordsize="53689,37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689;height:37172;visibility:visible;mso-wrap-style:square">
                  <v:fill o:detectmouseclick="t"/>
                  <v:path o:connecttype="none"/>
                </v:shape>
                <v:rect id="矩形 8" o:spid="_x0000_s1028" style="position:absolute;left:19283;top:857;width:11430;height:4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+TASr8A&#10;AADaAAAADwAAAGRycy9kb3ducmV2LnhtbERPzWrCQBC+F/oOyxR6q5sGKm3qKmJR/DnV+gBDdswG&#10;s7Mhuybx7Z2D0OPH9z9bjL5RPXWxDmzgfZKBIi6DrbkycPpbv32CignZYhOYDNwowmL+/DTDwoaB&#10;f6k/pkpJCMcCDbiU2kLrWDryGCehJRbuHDqPSWBXadvhIOG+0XmWTbXHmqXBYUsrR+XlePVSstpN&#10;T18/+367rnJ3+Rg2h5FyY15fxuU3qERj+hc/3FtrQLbKFbkBen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j5MBKvwAAANoAAAAPAAAAAAAAAAAAAAAAAJgCAABkcnMvZG93bnJl&#10;di54bWxQSwUGAAAAAAQABAD1AAAAhAMAAAAA&#10;" fillcolor="#4f81bd [3204]" strokecolor="#243f60 [1604]" strokeweight="2pt">
                  <v:textbox style="mso-fit-shape-to-text:t" inset=",0,,0">
                    <w:txbxContent>
                      <w:p w:rsidR="00C27DD4" w:rsidRPr="00A244FB" w:rsidRDefault="00C27DD4" w:rsidP="00A244FB">
                        <w:pPr>
                          <w:jc w:val="center"/>
                          <w:rPr>
                            <w:rFonts w:ascii="微软雅黑" w:hAnsi="微软雅黑"/>
                          </w:rPr>
                        </w:pPr>
                        <w:r w:rsidRPr="00A244FB">
                          <w:rPr>
                            <w:rFonts w:ascii="微软雅黑" w:hAnsi="微软雅黑" w:hint="eastAsia"/>
                          </w:rPr>
                          <w:t>Launcher</w:t>
                        </w:r>
                      </w:p>
                    </w:txbxContent>
                  </v:textbox>
                </v:rect>
                <v:rect id="矩形 9" o:spid="_x0000_s1029" style="position:absolute;left:3662;top:8191;width:15907;height:3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UV7sMA&#10;AADaAAAADwAAAGRycy9kb3ducmV2LnhtbESPT2sCMRTE7wW/Q3iCt5pVRNrVKK4gemhL/YPnx+a5&#10;G9y8LJuo8ds3hUKPw8z8hpkvo23EnTpvHCsYDTMQxKXThisFp+Pm9Q2ED8gaG8ek4Ekeloveyxxz&#10;7R68p/shVCJB2OeooA6hzaX0ZU0W/dC1xMm7uM5iSLKrpO7wkeC2keMsm0qLhtNCjS2tayqvh5tV&#10;sN5+36aFmeiP5/7ydf6cxKIwUalBP65mIALF8B/+a++0gnf4vZJugF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UV7sMAAADaAAAADwAAAAAAAAAAAAAAAACYAgAAZHJzL2Rv&#10;d25yZXYueG1sUEsFBgAAAAAEAAQA9QAAAIgDAAAAAA==&#10;" fillcolor="#4f81bd [3204]" strokecolor="#243f60 [1604]" strokeweight="2pt">
                  <v:textbox inset="2mm,0,2mm,0">
                    <w:txbxContent>
                      <w:p w:rsidR="00C27DD4" w:rsidRPr="00A244FB" w:rsidRDefault="00C27DD4" w:rsidP="00A244FB">
                        <w:pPr>
                          <w:jc w:val="center"/>
                          <w:rPr>
                            <w:rFonts w:ascii="微软雅黑" w:hAnsi="微软雅黑"/>
                          </w:rPr>
                        </w:pPr>
                        <w:r w:rsidRPr="00A244FB">
                          <w:rPr>
                            <w:rFonts w:ascii="微软雅黑" w:hAnsi="微软雅黑" w:hint="eastAsia"/>
                          </w:rPr>
                          <w:t>LiveWallpaperPicker</w:t>
                        </w:r>
                      </w:p>
                    </w:txbxContent>
                  </v:textbox>
                </v: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肘形连接符 12" o:spid="_x0000_s1030" type="#_x0000_t33" style="position:absolute;left:11615;top:2965;width:7668;height:5226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3IrcEAAADbAAAADwAAAGRycy9kb3ducmV2LnhtbERPTWvCQBC9F/wPywje6kahjURXEUEs&#10;WA/diOchOybR7GzIrjH9991Cobd5vM9ZbQbbiJ46XztWMJsmIIgLZ2ouFZzz/esChA/IBhvHpOCb&#10;PGzWo5cVZsY9+Yt6HUoRQ9hnqKAKoc2k9EVFFv3UtcSRu7rOYoiwK6Xp8BnDbSPnSfIuLdYcGyps&#10;aVdRcdcPq+CoT5cmzYeDTk8HfNPp7XPf50pNxsN2CSLQEP7Ff+4PE+fP4feXeIBc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N/citwQAAANsAAAAPAAAAAAAAAAAAAAAA&#10;AKECAABkcnMvZG93bnJldi54bWxQSwUGAAAAAAQABAD5AAAAjwMAAAAA&#10;" strokecolor="#4579b8 [3044]">
                  <v:stroke startarrow="open" endarrow="open"/>
                </v:shape>
                <v:rect id="矩形 14" o:spid="_x0000_s1031" style="position:absolute;left:7758;top:32956;width:11525;height:4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YlV8QA&#10;AADbAAAADwAAAGRycy9kb3ducmV2LnhtbESP0WrCQBBF3wX/YRmhL6KbFpGauooILUX6YuoHDNkx&#10;Cc3OhuzUTfr1bqHQtxnuvWfubPeDa9WN+tB4NvC4zEARl942XBm4fL4unkEFQbbYeiYDIwXY76aT&#10;LebWRz7TrZBKJQiHHA3UIl2udShrchiWviNO2tX3DiWtfaVtjzHBXaufsmytHTacLtTY0bGm8qv4&#10;dokyxlMTZRO7DxnPrf1Z6/nbyZiH2XB4ASU0yL/5L/1uU/0V/P6SBtC7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GJVfEAAAA2wAAAA8AAAAAAAAAAAAAAAAAmAIAAGRycy9k&#10;b3ducmV2LnhtbFBLBQYAAAAABAAEAPUAAACJAwAAAAA=&#10;" fillcolor="#4f81bd [3204]" strokecolor="#243f60 [1604]" strokeweight="2pt">
                  <v:textbox style="mso-fit-shape-to-text:t" inset="0,0,0,0">
                    <w:txbxContent>
                      <w:p w:rsidR="00C27DD4" w:rsidRDefault="00C27DD4" w:rsidP="00A244F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锁屏</w:t>
                        </w:r>
                      </w:p>
                    </w:txbxContent>
                  </v:textbox>
                </v:rect>
                <v:rect id="矩形 15" o:spid="_x0000_s1032" style="position:absolute;left:34428;top:32956;width:12001;height:4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qAzMQA&#10;AADbAAAADwAAAGRycy9kb3ducmV2LnhtbESP0WrCQBBF3wX/YRmhL6KbFpSauooILUX6YuoHDNkx&#10;Cc3OhuzUTfr1bqHQtxnuvWfubPeDa9WN+tB4NvC4zEARl942XBm4fL4unkEFQbbYeiYDIwXY76aT&#10;LebWRz7TrZBKJQiHHA3UIl2udShrchiWviNO2tX3DiWtfaVtjzHBXaufsmytHTacLtTY0bGm8qv4&#10;dokyxlMTZRO7DxnPrf1Z6/nbyZiH2XB4ASU0yL/5L/1uU/0V/P6SBtC7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KgMzEAAAA2wAAAA8AAAAAAAAAAAAAAAAAmAIAAGRycy9k&#10;b3ducmV2LnhtbFBLBQYAAAAABAAEAPUAAACJAwAAAAA=&#10;" fillcolor="#4f81bd [3204]" strokecolor="#243f60 [1604]" strokeweight="2pt">
                  <v:textbox style="mso-fit-shape-to-text:t" inset="0,0,0,0">
                    <w:txbxContent>
                      <w:p w:rsidR="00C27DD4" w:rsidRDefault="00C27DD4" w:rsidP="00A244FB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任务管理器</w:t>
                        </w:r>
                      </w:p>
                    </w:txbxContent>
                  </v:textbox>
                </v:rect>
                <v:rect id="矩形 16" o:spid="_x0000_s1033" style="position:absolute;left:32237;top:8381;width:17812;height:3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i8XMEA&#10;AADbAAAADwAAAGRycy9kb3ducmV2LnhtbERPyWrDMBC9F/IPYgK9NbJLcY0TJYRAaemlZPmAwZrY&#10;TqyRkeQl+fqqEOhtHm+d1WYyrRjI+caygnSRgCAurW64UnA6frzkIHxA1thaJgU38rBZz55WWGg7&#10;8p6GQ6hEDGFfoII6hK6Q0pc1GfQL2xFH7mydwRChq6R2OMZw08rXJMmkwYZjQ40d7Woqr4feKLDp&#10;T/g+jm890+g+8+ZStvf3XKnn+bRdggg0hX/xw/2l4/wM/n6JB8j1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IvFzBAAAA2wAAAA8AAAAAAAAAAAAAAAAAmAIAAGRycy9kb3du&#10;cmV2LnhtbFBLBQYAAAAABAAEAPUAAACGAwAAAAA=&#10;" fillcolor="#4f81bd [3204]" strokecolor="#243f60 [1604]" strokeweight="2pt">
                  <v:textbox>
                    <w:txbxContent>
                      <w:p w:rsidR="00C27DD4" w:rsidRDefault="00C27DD4" w:rsidP="0032007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AppWidgetManager</w:t>
                        </w:r>
                      </w:p>
                    </w:txbxContent>
                  </v:textbox>
                </v:rect>
                <v:shape id="肘形连接符 17" o:spid="_x0000_s1034" type="#_x0000_t33" style="position:absolute;left:30713;top:2965;width:10430;height:5416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HbwcMAAADbAAAADwAAAGRycy9kb3ducmV2LnhtbESPQWvCQBCF74L/YZlCb7qpEg3RVbQg&#10;FG9JhF6n2TEJZmdDdpuk/75bKHib4b1535v9cTKtGKh3jWUFb8sIBHFpdcOVgltxWSQgnEfW2Fom&#10;BT/k4HiYz/aYajtyRkPuKxFC2KWooPa+S6V0ZU0G3dJ2xEG7296gD2tfSd3jGMJNK1dRtJEGGw6E&#10;Gjt6r6l85N8mcD/xuk7i61eRxYa7YTzLezYp9foynXYgPE3+af6//tCh/hb+fgkDyMM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Ih28HDAAAA2wAAAA8AAAAAAAAAAAAA&#10;AAAAoQIAAGRycy9kb3ducmV2LnhtbFBLBQYAAAAABAAEAPkAAACRAwAAAAA=&#10;" strokecolor="#4579b8 [3044]">
                  <v:stroke startarrow="open" endarrow="open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连接符 20" o:spid="_x0000_s1035" type="#_x0000_t34" style="position:absolute;left:5257;top:11263;width:5525;height:7191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8ohcAAAADbAAAADwAAAGRycy9kb3ducmV2LnhtbERPTYvCMBC9C/6HMAteRFOFlbVrFBEE&#10;XS/aFbwOzWwbtpnUJtr6781B8Ph434tVZytxp8Ybxwom4wQEce604ULB+Xc7+gLhA7LGyjEpeJCH&#10;1bLfW2CqXcsnumehEDGEfYoKyhDqVEqfl2TRj11NHLk/11gMETaF1A22MdxWcpokM2nRcGwosaZN&#10;Sfl/drMKrvtDOE54W8/b/edN48UMf8xGqcFHt/4GEagLb/HLvdMKpnF9/BJ/gFw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j/KIXAAAAA2wAAAA8AAAAAAAAAAAAAAAAA&#10;oQIAAGRycy9kb3ducmV2LnhtbFBLBQYAAAAABAAEAPkAAACOAwAAAAA=&#10;" strokecolor="#4579b8 [3044]">
                  <v:stroke endarrow="open"/>
                </v:shape>
                <v:shape id="肘形连接符 21" o:spid="_x0000_s1036" type="#_x0000_t34" style="position:absolute;left:12401;top:11310;width:5525;height:7097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RlmcMAAADbAAAADwAAAGRycy9kb3ducmV2LnhtbESPQWvCQBSE7wX/w/KE3uomFoukriKK&#10;0BIvjYX2+Mi+ZkOzb8Pu1qT/3hUEj8PMfMOsNqPtxJl8aB0ryGcZCOLa6ZYbBZ+nw9MSRIjIGjvH&#10;pOCfAmzWk4cVFtoN/EHnKjYiQTgUqMDE2BdShtqQxTBzPXHyfpy3GJP0jdQehwS3nZxn2Yu02HJa&#10;MNjTzlD9W/1ZBe+DPO2p/G63xj1zvjv6xVdZKvU4HbevICKN8R6+td+0gnkO1y/pB8j1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AEZZnDAAAA2wAAAA8AAAAAAAAAAAAA&#10;AAAAoQIAAGRycy9kb3ducmV2LnhtbFBLBQYAAAAABAAEAPkAAACRAwAAAAA=&#10;" strokecolor="#4579b8 [3044]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4" o:spid="_x0000_s1037" type="#_x0000_t202" style="position:absolute;left:30713;top:16192;width:4216;height:133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4WRMUA&#10;AADbAAAADwAAAGRycy9kb3ducmV2LnhtbESPT2vCQBDF74V+h2UEb7oxSCvRVaz9Q6GCGD14HLJj&#10;NpidDdnVxG/fLQg9Pt6835u3WPW2FjdqfeVYwWScgCAunK64VHA8fI5mIHxA1lg7JgV38rBaPj8t&#10;MNOu4z3d8lCKCGGfoQITQpNJ6QtDFv3YNcTRO7vWYoiyLaVusYtwW8s0SV6kxYpjg8GGNoaKS361&#10;8Y37x2YXTu/pNX/rJj/brz299kap4aBfz0EE6sP/8SP9rRWkU/jbEgE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LhZExQAAANsAAAAPAAAAAAAAAAAAAAAAAJgCAABkcnMv&#10;ZG93bnJldi54bWxQSwUGAAAAAAQABAD1AAAAigMAAAAA&#10;" fillcolor="#4f81bd [3204]" strokecolor="#243f60 [1604]" strokeweight="2pt">
                  <v:textbox style="layout-flow:vertical-ideographic;mso-fit-shape-to-text:t" inset="0,1.3mm,0,1.3mm">
                    <w:txbxContent>
                      <w:p w:rsidR="00C27DD4" w:rsidRDefault="00C27DD4" w:rsidP="0032007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三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维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时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间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天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气</w:t>
                        </w:r>
                      </w:p>
                    </w:txbxContent>
                  </v:textbox>
                </v:shape>
                <v:shape id="文本框 25" o:spid="_x0000_s1038" type="#_x0000_t202" style="position:absolute;left:36714;top:16192;width:4216;height:133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rnssQA&#10;AADbAAAADwAAAGRycy9kb3ducmV2LnhtbESPzWrDMBCE74W8g9hAb41cg0twI4e41GAIFJKWkuNi&#10;rX+otTKWErtvHwUCOQ4z8w2z2c6mFxcaXWdZwesqAkFcWd1xo+Dnu3hZg3AeWWNvmRT8k4Nttnja&#10;YKrtxAe6HH0jAoRdigpa74dUSle1ZNCt7EAcvNqOBn2QYyP1iFOAm17GUfQmDXYcFloc6KOl6u94&#10;Ngq+2CWn029R7vN62J0PxVyWn7lSz8t59w7C0+wf4Xu71AriBG5fwg+Q2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q57LEAAAA2wAAAA8AAAAAAAAAAAAAAAAAmAIAAGRycy9k&#10;b3ducmV2LnhtbFBLBQYAAAAABAAEAPUAAACJAwAAAAA=&#10;" fillcolor="#4f81bd [3204]" strokecolor="#243f60 [1604]" strokeweight="2pt">
                  <v:textbox style="layout-flow:vertical-ideographic;mso-fit-shape-to-text:t" inset="0,,0">
                    <w:txbxContent>
                      <w:p w:rsidR="00C27DD4" w:rsidRDefault="00C27DD4" w:rsidP="0032007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网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络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书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签</w:t>
                        </w:r>
                      </w:p>
                    </w:txbxContent>
                  </v:textbox>
                </v:shape>
                <v:shape id="文本框 26" o:spid="_x0000_s1039" type="#_x0000_t202" style="position:absolute;left:43191;top:16192;width:4216;height:13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h5xcMA&#10;AADbAAAADwAAAGRycy9kb3ducmV2LnhtbESPW4vCMBSE3xf8D+EIvq2pgrJUU1GxUBAEL4iPh+b0&#10;gs1JaaLWf28WFvZxmJlvmOWqN414Uudqywom4wgEcW51zaWCyzn9/gHhPLLGxjIpeJODVTL4WmKs&#10;7YuP9Dz5UgQIuxgVVN63sZQur8igG9uWOHiF7Qz6ILtS6g5fAW4aOY2iuTRYc1iosKVtRfn99DAK&#10;Duxmt9s1zfabol0/jmmfZbuNUqNhv16A8NT7//BfO9MKpnP4/RJ+gE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h5xcMAAADbAAAADwAAAAAAAAAAAAAAAACYAgAAZHJzL2Rv&#10;d25yZXYueG1sUEsFBgAAAAAEAAQA9QAAAIgDAAAAAA==&#10;" fillcolor="#4f81bd [3204]" strokecolor="#243f60 [1604]" strokeweight="2pt">
                  <v:textbox style="layout-flow:vertical-ideographic;mso-fit-shape-to-text:t" inset="0,,0">
                    <w:txbxContent>
                      <w:p w:rsidR="00C27DD4" w:rsidRDefault="00C27DD4" w:rsidP="0032007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社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交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网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络</w:t>
                        </w:r>
                      </w:p>
                    </w:txbxContent>
                  </v:textbox>
                </v:shape>
                <v:shape id="文本框 27" o:spid="_x0000_s1040" type="#_x0000_t202" style="position:absolute;left:49477;top:16192;width:4217;height:13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cXsMA&#10;AADbAAAADwAAAGRycy9kb3ducmV2LnhtbESPW4vCMBSE3wX/QzgLvmm6ghe6RlGxUBAEL4iPh+bY&#10;lm1OShO1/nsjCD4OM/MNM1u0phJ3alxpWcHvIAJBnFldcq7gdEz6UxDOI2usLJOCJzlYzLudGcba&#10;PnhP94PPRYCwi1FB4X0dS+myggy6ga2Jg3e1jUEfZJNL3eAjwE0lh1E0lgZLDgsF1rQuKPs/3IyC&#10;HbvR5XJO0u3qWi9v+6RN081Kqd5Pu/wD4an13/CnnWoFwwm8v4Qf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TcXsMAAADbAAAADwAAAAAAAAAAAAAAAACYAgAAZHJzL2Rv&#10;d25yZXYueG1sUEsFBgAAAAAEAAQA9QAAAIgDAAAAAA==&#10;" fillcolor="#4f81bd [3204]" strokecolor="#243f60 [1604]" strokeweight="2pt">
                  <v:textbox style="layout-flow:vertical-ideographic;mso-fit-shape-to-text:t" inset="0,,0">
                    <w:txbxContent>
                      <w:p w:rsidR="00C27DD4" w:rsidRDefault="00C27DD4" w:rsidP="0032007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微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博</w:t>
                        </w:r>
                      </w:p>
                    </w:txbxContent>
                  </v:textbox>
                </v:shape>
                <v:shape id="肘形连接符 28" o:spid="_x0000_s1041" type="#_x0000_t34" style="position:absolute;left:35029;top:10079;width:3905;height:8322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kkg8AAAADbAAAADwAAAGRycy9kb3ducmV2LnhtbERPTYvCMBC9C/6HMAteRFOFlbVrFBEE&#10;XS/aFbwOzWwbtpnUJtr6781B8Ph434tVZytxp8Ybxwom4wQEce604ULB+Xc7+gLhA7LGyjEpeJCH&#10;1bLfW2CqXcsnumehEDGEfYoKyhDqVEqfl2TRj11NHLk/11gMETaF1A22MdxWcpokM2nRcGwosaZN&#10;Sfl/drMKrvtDOE54W8/b/edN48UMf8xGqcFHt/4GEagLb/HLvdMKpnFs/BJ/gFw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aJJIPAAAAA2wAAAA8AAAAAAAAAAAAAAAAA&#10;oQIAAGRycy9kb3ducmV2LnhtbFBLBQYAAAAABAAEAPkAAACOAwAAAAA=&#10;" strokecolor="#4579b8 [3044]">
                  <v:stroke endarrow="open"/>
                </v:shape>
                <v:shape id="肘形连接符 29" o:spid="_x0000_s1042" type="#_x0000_t34" style="position:absolute;left:38071;top:13121;width:3905;height:2238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WBGMMAAADbAAAADwAAAGRycy9kb3ducmV2LnhtbESPT4vCMBTE7wt+h/CEvYimCitajSKC&#10;sOpl/QNeH82zDTYvtYm2fvuNsLDHYWZ+w8yXrS3Fk2pvHCsYDhIQxJnThnMF59OmPwHhA7LG0jEp&#10;eJGH5aLzMcdUu4YP9DyGXEQI+xQVFCFUqZQ+K8iiH7iKOHpXV1sMUda51DU2EW5LOUqSsbRoOC4U&#10;WNG6oOx2fFgF9+0+/Ax5U02b7ddD48X0dmat1Ge3Xc1ABGrDf/iv/a0VjKbw/hJ/gF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nFgRjDAAAA2wAAAA8AAAAAAAAAAAAA&#10;AAAAoQIAAGRycy9kb3ducmV2LnhtbFBLBQYAAAAABAAEAPkAAACRAwAAAAA=&#10;" strokecolor="#4579b8 [3044]">
                  <v:stroke endarrow="open"/>
                </v:shape>
                <v:shape id="肘形连接符 30" o:spid="_x0000_s1043" type="#_x0000_t34" style="position:absolute;left:41268;top:12162;width:3905;height:4156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FW38AAAADbAAAADwAAAGRycy9kb3ducmV2LnhtbERPz2vCMBS+C/4P4Q28aepEGZ1RRBko&#10;3cU60OOjeWvKmpeSRNv998tB2PHj+73eDrYVD/KhcaxgPstAEFdON1wr+Lp8TN9AhIissXVMCn4p&#10;wHYzHq0x167nMz3KWIsUwiFHBSbGLpcyVIYshpnriBP37bzFmKCvpfbYp3DbytcsW0mLDacGgx3t&#10;DVU/5d0qOPXycqDi1uyMW/B8/+mX16JQavIy7N5BRBriv/jpPmoFi7Q+fUk/QG7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qRVt/AAAAA2wAAAA8AAAAAAAAAAAAAAAAA&#10;oQIAAGRycy9kb3ducmV2LnhtbFBLBQYAAAAABAAEAPkAAACOAwAAAAA=&#10;" strokecolor="#4579b8 [3044]">
                  <v:stroke endarrow="open"/>
                </v:shape>
                <v:shape id="肘形连接符 31" o:spid="_x0000_s1044" type="#_x0000_t34" style="position:absolute;left:44411;top:9019;width:3905;height:10442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3zRMMAAADbAAAADwAAAGRycy9kb3ducmV2LnhtbESPQWvCQBSE7wX/w/KE3uomikVSVxGl&#10;0BIvjYX2+Mi+ZkOzb8Pu1qT/3hUEj8PMfMOst6PtxJl8aB0ryGcZCOLa6ZYbBZ+n16cViBCRNXaO&#10;ScE/BdhuJg9rLLQb+IPOVWxEgnAoUIGJsS+kDLUhi2HmeuLk/ThvMSbpG6k9DgluOznPsmdpseW0&#10;YLCnvaH6t/qzCt4HeTpQ+d3ujFtwvj/65VdZKvU4HXcvICKN8R6+td+0gkUO1y/pB8jN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Xd80TDAAAA2wAAAA8AAAAAAAAAAAAA&#10;AAAAoQIAAGRycy9kb3ducmV2LnhtbFBLBQYAAAAABAAEAPkAAACRAwAAAAA=&#10;" strokecolor="#4579b8 [3044]">
                  <v:stroke endarrow="open"/>
                </v:shape>
                <v:shape id="文本框 32" o:spid="_x0000_s1045" type="#_x0000_t202" style="position:absolute;left:2329;top:17621;width:4216;height:1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rpG8IA&#10;AADbAAAADwAAAGRycy9kb3ducmV2LnhtbESP3YrCMBSE7wXfIZwF7zRdRZGuUVQsFATBH8TLQ3Ns&#10;yzYnpYla394IgpfDzHzDzBatqcSdGldaVvA7iEAQZ1aXnCs4HZP+FITzyBory6TgSQ4W825nhrG2&#10;D97T/eBzESDsYlRQeF/HUrqsIINuYGvi4F1tY9AH2eRSN/gIcFPJYRRNpMGSw0KBNa0Lyv4PN6Ng&#10;x258uZyTdLu61svbPmnTdLNSqvfTLv9AeGr9N/xpp1rBaAjvL+EHyP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mukbwgAAANsAAAAPAAAAAAAAAAAAAAAAAJgCAABkcnMvZG93&#10;bnJldi54bWxQSwUGAAAAAAQABAD1AAAAhwMAAAAA&#10;" fillcolor="#4f81bd [3204]" strokecolor="#243f60 [1604]" strokeweight="2pt">
                  <v:textbox style="layout-flow:vertical-ideographic;mso-fit-shape-to-text:t" inset="0,,0">
                    <w:txbxContent>
                      <w:p w:rsidR="00C27DD4" w:rsidRDefault="00C27DD4" w:rsidP="0032007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星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光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飘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移</w:t>
                        </w:r>
                      </w:p>
                    </w:txbxContent>
                  </v:textbox>
                </v:shape>
                <v:shape id="文本框 33" o:spid="_x0000_s1046" type="#_x0000_t202" style="position:absolute;left:16616;top:17716;width:4216;height:12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ZMgMMA&#10;AADbAAAADwAAAGRycy9kb3ducmV2LnhtbESP3YrCMBSE74V9h3AWvNN0FUW6pqKLhYIgqMvi5aE5&#10;/WGbk9JErW9vBMHLYWa+YZar3jTiSp2rLSv4GkcgiHOray4V/J7S0QKE88gaG8uk4E4OVsnHYImx&#10;tjc+0PXoSxEg7GJUUHnfxlK6vCKDbmxb4uAVtjPog+xKqTu8Bbhp5CSK5tJgzWGhwpZ+Ksr/jxej&#10;YM9udj7/pdluU7TryyHts2y7UWr42a+/QXjq/Tv8amdawXQKzy/hB8j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ZMgMMAAADbAAAADwAAAAAAAAAAAAAAAACYAgAAZHJzL2Rv&#10;d25yZXYueG1sUEsFBgAAAAAEAAQA9QAAAIgDAAAAAA==&#10;" fillcolor="#4f81bd [3204]" strokecolor="#243f60 [1604]" strokeweight="2pt">
                  <v:textbox style="layout-flow:vertical-ideographic;mso-fit-shape-to-text:t" inset="0,,0">
                    <w:txbxContent>
                      <w:p w:rsidR="00C27DD4" w:rsidRDefault="00C27DD4" w:rsidP="00320075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实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时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时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间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天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气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D3E4A" w:rsidRPr="00E20C67" w:rsidRDefault="009D3E4A" w:rsidP="009D3E4A">
      <w:pPr>
        <w:ind w:firstLineChars="200" w:firstLine="420"/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1</w:t>
      </w:r>
      <w:r w:rsidRPr="00E20C67">
        <w:rPr>
          <w:rFonts w:ascii="微软雅黑" w:hAnsi="微软雅黑" w:hint="eastAsia"/>
        </w:rPr>
        <w:t xml:space="preserve"> </w:t>
      </w:r>
      <w:r w:rsidR="006B2EC6" w:rsidRPr="00E20C67">
        <w:rPr>
          <w:rFonts w:ascii="微软雅黑" w:hAnsi="微软雅黑" w:hint="eastAsia"/>
        </w:rPr>
        <w:t>程序</w:t>
      </w:r>
      <w:r w:rsidRPr="00E20C67">
        <w:rPr>
          <w:rFonts w:ascii="微软雅黑" w:hAnsi="微软雅黑" w:hint="eastAsia"/>
        </w:rPr>
        <w:t>层次结构</w:t>
      </w:r>
    </w:p>
    <w:p w:rsidR="00555A34" w:rsidRPr="00E20C67" w:rsidRDefault="00BD731A" w:rsidP="00555A34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Launcher通过</w:t>
      </w:r>
      <w:r w:rsidR="00985B49" w:rsidRPr="00E20C67">
        <w:rPr>
          <w:rFonts w:ascii="微软雅黑" w:hAnsi="微软雅黑" w:hint="eastAsia"/>
        </w:rPr>
        <w:t>调用</w:t>
      </w:r>
      <w:r w:rsidRPr="00E20C67">
        <w:rPr>
          <w:rFonts w:ascii="微软雅黑" w:hAnsi="微软雅黑" w:hint="eastAsia"/>
        </w:rPr>
        <w:t>LiveWallpaperPicker应用</w:t>
      </w:r>
      <w:r w:rsidR="00985B49" w:rsidRPr="00E20C67">
        <w:rPr>
          <w:rFonts w:ascii="微软雅黑" w:hAnsi="微软雅黑" w:hint="eastAsia"/>
        </w:rPr>
        <w:t>来实现对动态壁纸的调用和管理，通过AppWidgetManager来获取widget的信息，在Launcher内进行初始化后将其添加至页面编辑。锁屏与任务管理器作为单独的应用存在。</w:t>
      </w:r>
    </w:p>
    <w:p w:rsidR="00151BF2" w:rsidRPr="00E20C67" w:rsidRDefault="00151BF2" w:rsidP="00555A34">
      <w:pPr>
        <w:ind w:firstLineChars="200" w:firstLine="420"/>
        <w:rPr>
          <w:rFonts w:ascii="微软雅黑" w:hAnsi="微软雅黑"/>
        </w:rPr>
      </w:pPr>
    </w:p>
    <w:p w:rsidR="00151BF2" w:rsidRPr="00E20C67" w:rsidRDefault="00151BF2" w:rsidP="00555A34">
      <w:pPr>
        <w:ind w:firstLineChars="200" w:firstLine="420"/>
        <w:rPr>
          <w:rFonts w:ascii="微软雅黑" w:hAnsi="微软雅黑"/>
        </w:rPr>
      </w:pPr>
    </w:p>
    <w:p w:rsidR="00151BF2" w:rsidRPr="00E20C67" w:rsidRDefault="00151BF2" w:rsidP="00555A34">
      <w:pPr>
        <w:ind w:firstLineChars="200" w:firstLine="420"/>
        <w:rPr>
          <w:rFonts w:ascii="微软雅黑" w:hAnsi="微软雅黑"/>
        </w:rPr>
      </w:pPr>
    </w:p>
    <w:p w:rsidR="00573D81" w:rsidRPr="00E20C67" w:rsidRDefault="000D285F" w:rsidP="00A8680F">
      <w:pPr>
        <w:pStyle w:val="1"/>
        <w:rPr>
          <w:rFonts w:ascii="微软雅黑" w:hAnsi="微软雅黑"/>
        </w:rPr>
      </w:pPr>
      <w:bookmarkStart w:id="9" w:name="_Toc310763645"/>
      <w:r w:rsidRPr="00E20C67">
        <w:rPr>
          <w:rFonts w:ascii="微软雅黑" w:hAnsi="微软雅黑" w:hint="eastAsia"/>
        </w:rPr>
        <w:lastRenderedPageBreak/>
        <w:t>4 CSCI</w:t>
      </w:r>
      <w:r w:rsidR="00A8680F" w:rsidRPr="00E20C67">
        <w:rPr>
          <w:rFonts w:ascii="微软雅黑" w:hAnsi="微软雅黑" w:hint="eastAsia"/>
        </w:rPr>
        <w:t xml:space="preserve"> 部件设计</w:t>
      </w:r>
      <w:bookmarkEnd w:id="9"/>
    </w:p>
    <w:p w:rsidR="00A8680F" w:rsidRPr="00E20C67" w:rsidRDefault="00A8680F" w:rsidP="00472916">
      <w:pPr>
        <w:pStyle w:val="2"/>
        <w:rPr>
          <w:rFonts w:ascii="微软雅黑" w:eastAsia="微软雅黑" w:hAnsi="微软雅黑"/>
        </w:rPr>
      </w:pPr>
      <w:bookmarkStart w:id="10" w:name="_Toc310763646"/>
      <w:r w:rsidRPr="00E20C67">
        <w:rPr>
          <w:rFonts w:ascii="微软雅黑" w:eastAsia="微软雅黑" w:hAnsi="微软雅黑" w:hint="eastAsia"/>
        </w:rPr>
        <w:t>4.1 Launcher</w:t>
      </w:r>
      <w:bookmarkEnd w:id="10"/>
    </w:p>
    <w:p w:rsidR="00472916" w:rsidRPr="00E20C67" w:rsidRDefault="00472916" w:rsidP="00472916">
      <w:pPr>
        <w:pStyle w:val="3"/>
        <w:rPr>
          <w:rFonts w:ascii="微软雅黑" w:hAnsi="微软雅黑"/>
        </w:rPr>
      </w:pPr>
      <w:bookmarkStart w:id="11" w:name="_Toc310763647"/>
      <w:r w:rsidRPr="00E20C67">
        <w:rPr>
          <w:rFonts w:ascii="微软雅黑" w:hAnsi="微软雅黑" w:hint="eastAsia"/>
        </w:rPr>
        <w:t>4.1.1 功能描述</w:t>
      </w:r>
      <w:bookmarkEnd w:id="11"/>
    </w:p>
    <w:p w:rsidR="00364A63" w:rsidRPr="00E20C67" w:rsidRDefault="00AB76A3" w:rsidP="00AB76A3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Launcher，即启动器，作为Android操作系统的用户界面，为用户使用Android系统提供接口。它的主要功能包括应用程序菜单、多桌面以及页面编辑。</w:t>
      </w:r>
    </w:p>
    <w:p w:rsidR="00472916" w:rsidRPr="00E20C67" w:rsidRDefault="00472916" w:rsidP="00472916">
      <w:pPr>
        <w:pStyle w:val="3"/>
        <w:rPr>
          <w:rFonts w:ascii="微软雅黑" w:hAnsi="微软雅黑"/>
        </w:rPr>
      </w:pPr>
      <w:bookmarkStart w:id="12" w:name="_Toc310763648"/>
      <w:r w:rsidRPr="00E20C67">
        <w:rPr>
          <w:rFonts w:ascii="微软雅黑" w:hAnsi="微软雅黑" w:hint="eastAsia"/>
        </w:rPr>
        <w:t xml:space="preserve">4.1.2 </w:t>
      </w:r>
      <w:r w:rsidR="003B6005" w:rsidRPr="00E20C67">
        <w:rPr>
          <w:rFonts w:ascii="微软雅黑" w:hAnsi="微软雅黑" w:hint="eastAsia"/>
        </w:rPr>
        <w:t>部件组成</w:t>
      </w:r>
      <w:bookmarkEnd w:id="12"/>
    </w:p>
    <w:p w:rsidR="009C2418" w:rsidRPr="00E20C67" w:rsidRDefault="00C27DD4" w:rsidP="009C2418">
      <w:pPr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2003BFCB" wp14:editId="4AE19F12">
            <wp:extent cx="5274310" cy="2948204"/>
            <wp:effectExtent l="0" t="0" r="2540" b="5080"/>
            <wp:docPr id="18" name="图片 18" descr="C:\Users\Stanley\Desktop\各类文档\AndroidUI\Laun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anley\Desktop\各类文档\AndroidUI\Launch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4A0" w:rsidRPr="00E20C67" w:rsidRDefault="005724A0" w:rsidP="005724A0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2</w:t>
      </w:r>
      <w:r w:rsidRPr="00E20C67">
        <w:rPr>
          <w:rFonts w:ascii="微软雅黑" w:hAnsi="微软雅黑" w:hint="eastAsia"/>
        </w:rPr>
        <w:t xml:space="preserve"> Launcher架构</w:t>
      </w:r>
    </w:p>
    <w:p w:rsidR="003A1ACE" w:rsidRPr="00E20C67" w:rsidRDefault="003A1ACE" w:rsidP="003A1ACE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4.1.2.1 多桌面</w:t>
      </w:r>
    </w:p>
    <w:p w:rsidR="00AC67C3" w:rsidRPr="00E20C67" w:rsidRDefault="00AC67C3" w:rsidP="0072091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多桌面主要实现按钮栏以及五个水平排列的桌面。按钮栏上可以调用搜索应用、页面指示、调用应用程序菜单</w:t>
      </w:r>
      <w:r w:rsidR="0032240E" w:rsidRPr="00E20C67">
        <w:rPr>
          <w:rFonts w:ascii="微软雅黑" w:hAnsi="微软雅黑" w:hint="eastAsia"/>
        </w:rPr>
        <w:t>、</w:t>
      </w:r>
      <w:r w:rsidRPr="00E20C67">
        <w:rPr>
          <w:rFonts w:ascii="微软雅黑" w:hAnsi="微软雅黑" w:hint="eastAsia"/>
        </w:rPr>
        <w:t>调用页面编辑</w:t>
      </w:r>
      <w:r w:rsidR="0032240E" w:rsidRPr="00E20C67">
        <w:rPr>
          <w:rFonts w:ascii="微软雅黑" w:hAnsi="微软雅黑" w:hint="eastAsia"/>
        </w:rPr>
        <w:t>以及删除桌面widget</w:t>
      </w:r>
      <w:r w:rsidRPr="00E20C67">
        <w:rPr>
          <w:rFonts w:ascii="微软雅黑" w:hAnsi="微软雅黑" w:hint="eastAsia"/>
        </w:rPr>
        <w:t>。每个桌面都可以承载widget和应用程序快捷方式，进行桌面切换时，调用</w:t>
      </w:r>
      <w:proofErr w:type="gramStart"/>
      <w:r w:rsidRPr="00E20C67">
        <w:rPr>
          <w:rFonts w:ascii="微软雅黑" w:hAnsi="微软雅黑" w:hint="eastAsia"/>
        </w:rPr>
        <w:t>如需求</w:t>
      </w:r>
      <w:proofErr w:type="gramEnd"/>
      <w:r w:rsidRPr="00E20C67">
        <w:rPr>
          <w:rFonts w:ascii="微软雅黑" w:hAnsi="微软雅黑" w:hint="eastAsia"/>
        </w:rPr>
        <w:t>所示的3D效果。</w:t>
      </w:r>
    </w:p>
    <w:p w:rsidR="003A1ACE" w:rsidRPr="00E20C67" w:rsidRDefault="0032240E" w:rsidP="0032240E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4CA04497" wp14:editId="3B742089">
            <wp:extent cx="4619625" cy="4429125"/>
            <wp:effectExtent l="0" t="0" r="9525" b="9525"/>
            <wp:docPr id="6" name="图片 6" descr="C:\Users\Stanley\Desktop\worksp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anley\Desktop\workspac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4A0" w:rsidRPr="00E20C67" w:rsidRDefault="005724A0" w:rsidP="005724A0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3</w:t>
      </w:r>
      <w:r w:rsidRPr="00E20C67">
        <w:rPr>
          <w:rFonts w:ascii="微软雅黑" w:hAnsi="微软雅黑" w:hint="eastAsia"/>
        </w:rPr>
        <w:t xml:space="preserve"> 多桌面架构</w:t>
      </w:r>
    </w:p>
    <w:p w:rsidR="003A1ACE" w:rsidRPr="00E20C67" w:rsidRDefault="003A1ACE" w:rsidP="003A1ACE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4.1.2.2 应用程序菜单</w:t>
      </w:r>
    </w:p>
    <w:p w:rsidR="0015322B" w:rsidRPr="00E20C67" w:rsidRDefault="0015322B" w:rsidP="0072091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应用程序菜单主要实现对应用程序的管理，包括以九宫</w:t>
      </w:r>
      <w:proofErr w:type="gramStart"/>
      <w:r w:rsidRPr="00E20C67">
        <w:rPr>
          <w:rFonts w:ascii="微软雅黑" w:hAnsi="微软雅黑" w:hint="eastAsia"/>
        </w:rPr>
        <w:t>格形式</w:t>
      </w:r>
      <w:proofErr w:type="gramEnd"/>
      <w:r w:rsidRPr="00E20C67">
        <w:rPr>
          <w:rFonts w:ascii="微软雅黑" w:hAnsi="微软雅黑" w:hint="eastAsia"/>
        </w:rPr>
        <w:t>显示所有已安装的应用程序、启动应用程序、卸载应用程序、查看应用程序信息以及以拖拽形式在桌面创建应用程序的快捷方式。</w:t>
      </w:r>
    </w:p>
    <w:p w:rsidR="00692DF0" w:rsidRPr="00E20C67" w:rsidRDefault="0015322B" w:rsidP="00692DF0">
      <w:pPr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7110ECC7" wp14:editId="3158734C">
            <wp:extent cx="5274310" cy="4025953"/>
            <wp:effectExtent l="0" t="0" r="2540" b="0"/>
            <wp:docPr id="5" name="图片 5" descr="C:\Users\Stanley\Desktop\AllAppsTabb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anley\Desktop\AllAppsTabb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22B" w:rsidRPr="00E20C67" w:rsidRDefault="005724A0" w:rsidP="00356F49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4</w:t>
      </w:r>
      <w:r w:rsidRPr="00E20C67">
        <w:rPr>
          <w:rFonts w:ascii="微软雅黑" w:hAnsi="微软雅黑" w:hint="eastAsia"/>
        </w:rPr>
        <w:t xml:space="preserve"> 应用程序菜单架构</w:t>
      </w:r>
    </w:p>
    <w:p w:rsidR="003A1ACE" w:rsidRPr="00E20C67" w:rsidRDefault="003A1ACE" w:rsidP="003A1ACE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4.1.2.3 页面编辑</w:t>
      </w:r>
    </w:p>
    <w:p w:rsidR="00B00D30" w:rsidRPr="00E20C67" w:rsidRDefault="00B00D30" w:rsidP="00B00D30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页面编辑主要实现AppWidget管理、应用程序快捷方式管理、</w:t>
      </w:r>
      <w:bookmarkStart w:id="13" w:name="OLE_LINK1"/>
      <w:bookmarkStart w:id="14" w:name="OLE_LINK2"/>
      <w:r w:rsidRPr="00E20C67">
        <w:rPr>
          <w:rFonts w:ascii="微软雅黑" w:hAnsi="微软雅黑" w:hint="eastAsia"/>
        </w:rPr>
        <w:t>壁纸管理</w:t>
      </w:r>
      <w:bookmarkEnd w:id="13"/>
      <w:bookmarkEnd w:id="14"/>
      <w:r w:rsidRPr="00E20C67">
        <w:rPr>
          <w:rFonts w:ascii="微软雅黑" w:hAnsi="微软雅黑" w:hint="eastAsia"/>
        </w:rPr>
        <w:t>。AppWidget管理通过AppWidgetManager获取当前系统已安装AppWidget的信息，并以水平列表的形式显示所有AppWidget的预览图，与Workspace进行交互，将AppWidget拖拽至桌面。应用程序快捷方式管理通过PackageManager获取当前系统已安装应用程序的图标，同样通过与Workspace进行交互，将快捷方式拖拽至桌面。</w:t>
      </w:r>
      <w:r w:rsidR="00D363E5" w:rsidRPr="00E20C67">
        <w:rPr>
          <w:rFonts w:ascii="微软雅黑" w:hAnsi="微软雅黑" w:hint="eastAsia"/>
        </w:rPr>
        <w:t>壁纸管理通过调用LiveWallpaperPicker来实现对动态壁纸的管理，通过调用WallpaperChooser来实现对普通壁纸的管理。</w:t>
      </w:r>
    </w:p>
    <w:p w:rsidR="003A1ACE" w:rsidRPr="00E20C67" w:rsidRDefault="009C2418" w:rsidP="00692DF0">
      <w:pPr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294BFEC1" wp14:editId="63790B47">
            <wp:extent cx="5274310" cy="3211731"/>
            <wp:effectExtent l="0" t="0" r="2540" b="8255"/>
            <wp:docPr id="3" name="图片 3" descr="C:\Users\Stanley\Desktop\CustomizePaged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anley\Desktop\CustomizePagedView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4A0" w:rsidRPr="00E20C67" w:rsidRDefault="005724A0" w:rsidP="005724A0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5</w:t>
      </w:r>
      <w:r w:rsidRPr="00E20C67">
        <w:rPr>
          <w:rFonts w:ascii="微软雅黑" w:hAnsi="微软雅黑" w:hint="eastAsia"/>
        </w:rPr>
        <w:t xml:space="preserve"> 页面编辑架构</w:t>
      </w:r>
    </w:p>
    <w:p w:rsidR="00B90BDE" w:rsidRPr="00E20C67" w:rsidRDefault="00472916" w:rsidP="00692DF0">
      <w:pPr>
        <w:pStyle w:val="3"/>
        <w:rPr>
          <w:rFonts w:ascii="微软雅黑" w:hAnsi="微软雅黑"/>
        </w:rPr>
      </w:pPr>
      <w:bookmarkStart w:id="15" w:name="_Toc310763649"/>
      <w:r w:rsidRPr="00E20C67">
        <w:rPr>
          <w:rFonts w:ascii="微软雅黑" w:hAnsi="微软雅黑" w:hint="eastAsia"/>
        </w:rPr>
        <w:t>4.1.</w:t>
      </w:r>
      <w:r w:rsidR="00CF614F" w:rsidRPr="00E20C67">
        <w:rPr>
          <w:rFonts w:ascii="微软雅黑" w:hAnsi="微软雅黑" w:hint="eastAsia"/>
        </w:rPr>
        <w:t>3</w:t>
      </w:r>
      <w:r w:rsidRPr="00E20C67">
        <w:rPr>
          <w:rFonts w:ascii="微软雅黑" w:hAnsi="微软雅黑" w:hint="eastAsia"/>
        </w:rPr>
        <w:t xml:space="preserve"> 接口设计</w:t>
      </w:r>
      <w:bookmarkEnd w:id="15"/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Launcher：Android启动器的主类，主要负责界面的初始化，数据库的读写，在桌面上加载widget，调用系统的接口，包括壁纸管理和应用程序管理等。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LauncherApplication：配置Launcher应用信息，包括加载数据库，注册intent接收器。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LauncherSettings：静态全局变量的定义。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LauncherModel：提供数据库读写的接口。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LauncherProvider：创建数据库，表favorite保存Launcher的配置信息。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LauncherZTEWidgetHost：提供创建ZTE自定义widget视图的接口。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LauncherZTEWidgetInfo：主要负责维护ZTE自定义widget的信息，并写入数据库。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LauncherZTEWidgetHostView：ZTE自定义widget</w:t>
      </w:r>
      <w:proofErr w:type="gramStart"/>
      <w:r w:rsidRPr="00E20C67">
        <w:rPr>
          <w:rFonts w:ascii="微软雅黑" w:hAnsi="微软雅黑" w:hint="eastAsia"/>
        </w:rPr>
        <w:t>的父类视图</w:t>
      </w:r>
      <w:proofErr w:type="gramEnd"/>
      <w:r w:rsidRPr="00E20C67">
        <w:rPr>
          <w:rFonts w:ascii="微软雅黑" w:hAnsi="微软雅黑" w:hint="eastAsia"/>
        </w:rPr>
        <w:t>，并支持拖拽。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LauncherAppWidgetHost：提供创建系统原生widget视图的接口。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LauncherAppWidgetHostView：系统原生widget的视图，并支持拖拽。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lastRenderedPageBreak/>
        <w:t>LauncherAppWidgetInfo：负责维护系统原生widget的信息，并写入数据库。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ItemInfo：维护数据库列表项，并统一存入数据库。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Workspace：负责实现Launcher的多桌面，默认有5个桌面，并且可以水平方向上切换。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CellLayout：负责实现单个桌面，桌面上可以加载widget和应用程序快捷方式。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SmoothPagedView：实现桌面平滑地切换功能。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PagedView：负责多桌面的布局。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DragController：拖拽控制。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DragSource：Drag源接口。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DropTarget：Drop目标接口。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CustomizePagedView：实现页面编辑功能，负责与桌面进行交互，将widget、应用程序快捷方式拖入桌面。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PagedViewWithDraggableItems：支持拖拽的多页面布局，用于应用程序菜单中。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PagedViewCellLayout：负责实现应用程序菜单中的单页，以九宫</w:t>
      </w:r>
      <w:proofErr w:type="gramStart"/>
      <w:r w:rsidRPr="00E20C67">
        <w:rPr>
          <w:rFonts w:ascii="微软雅黑" w:hAnsi="微软雅黑" w:hint="eastAsia"/>
        </w:rPr>
        <w:t>格形式</w:t>
      </w:r>
      <w:proofErr w:type="gramEnd"/>
      <w:r w:rsidRPr="00E20C67">
        <w:rPr>
          <w:rFonts w:ascii="微软雅黑" w:hAnsi="微软雅黑" w:hint="eastAsia"/>
        </w:rPr>
        <w:t>体现。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PagedViewCellLayoutChildren：应用程序菜单中单个图标布局。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PagedViewExtendedLayout：单行形式的多页面布局。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Page：页面接口，负责提供实现child的索引。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PagedViewWidget：单行形式的多页面布局。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PagedViewIcon：负责渲染页面中的单元。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AllAppsView：应用程序菜单视图。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AllAppsTabbed：Tab形式的应用程序菜单。</w:t>
      </w:r>
    </w:p>
    <w:p w:rsidR="00B051E3" w:rsidRPr="00E20C67" w:rsidRDefault="00B051E3" w:rsidP="00B051E3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AllAppsBackground：应用程序菜单背景。</w:t>
      </w:r>
    </w:p>
    <w:p w:rsidR="00692DF0" w:rsidRPr="00E20C67" w:rsidRDefault="00B051E3" w:rsidP="00692DF0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AllAppsPagedView：应用程序菜单的多页面布局实现。</w:t>
      </w:r>
    </w:p>
    <w:p w:rsidR="00A8680F" w:rsidRPr="00E20C67" w:rsidRDefault="00A8680F" w:rsidP="00472916">
      <w:pPr>
        <w:pStyle w:val="2"/>
        <w:rPr>
          <w:rFonts w:ascii="微软雅黑" w:eastAsia="微软雅黑" w:hAnsi="微软雅黑"/>
        </w:rPr>
      </w:pPr>
      <w:bookmarkStart w:id="16" w:name="_Toc310763650"/>
      <w:r w:rsidRPr="00E20C67">
        <w:rPr>
          <w:rFonts w:ascii="微软雅黑" w:eastAsia="微软雅黑" w:hAnsi="微软雅黑" w:hint="eastAsia"/>
        </w:rPr>
        <w:lastRenderedPageBreak/>
        <w:t>4.2 动态壁纸</w:t>
      </w:r>
      <w:bookmarkEnd w:id="16"/>
    </w:p>
    <w:p w:rsidR="00A6130D" w:rsidRPr="00E20C67" w:rsidRDefault="00472916" w:rsidP="00A6130D">
      <w:pPr>
        <w:pStyle w:val="3"/>
        <w:rPr>
          <w:rFonts w:ascii="微软雅黑" w:hAnsi="微软雅黑"/>
        </w:rPr>
      </w:pPr>
      <w:bookmarkStart w:id="17" w:name="_Toc310763651"/>
      <w:r w:rsidRPr="00E20C67">
        <w:rPr>
          <w:rFonts w:ascii="微软雅黑" w:hAnsi="微软雅黑" w:hint="eastAsia"/>
        </w:rPr>
        <w:t>4.2.1 星光漂移</w:t>
      </w:r>
      <w:bookmarkEnd w:id="17"/>
    </w:p>
    <w:p w:rsidR="00472916" w:rsidRPr="00E20C67" w:rsidRDefault="00472916" w:rsidP="00472916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4.2.1.1 功能描述</w:t>
      </w:r>
    </w:p>
    <w:p w:rsidR="00AA36ED" w:rsidRPr="00E20C67" w:rsidRDefault="00AA36ED" w:rsidP="00AA36ED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桌面动态壁纸功能，在锁</w:t>
      </w:r>
      <w:proofErr w:type="gramStart"/>
      <w:r w:rsidRPr="00E20C67">
        <w:rPr>
          <w:rFonts w:ascii="微软雅黑" w:hAnsi="微软雅黑" w:hint="eastAsia"/>
        </w:rPr>
        <w:t>屏状态</w:t>
      </w:r>
      <w:proofErr w:type="gramEnd"/>
      <w:r w:rsidRPr="00E20C67">
        <w:rPr>
          <w:rFonts w:ascii="微软雅黑" w:hAnsi="微软雅黑" w:hint="eastAsia"/>
        </w:rPr>
        <w:t>时正常显示，在调出Menu菜单和Edit设置时作为背景置灰显示，动态效果如图</w:t>
      </w:r>
      <w:r w:rsidR="007D53E5">
        <w:rPr>
          <w:rFonts w:ascii="微软雅黑" w:hAnsi="微软雅黑" w:hint="eastAsia"/>
        </w:rPr>
        <w:t>6</w:t>
      </w:r>
      <w:r w:rsidRPr="00E20C67">
        <w:rPr>
          <w:rFonts w:ascii="微软雅黑" w:hAnsi="微软雅黑" w:hint="eastAsia"/>
        </w:rPr>
        <w:t>所示。</w:t>
      </w:r>
    </w:p>
    <w:p w:rsidR="00AA36ED" w:rsidRPr="00E20C67" w:rsidRDefault="00AA36ED" w:rsidP="00AA36ED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35B2827A" wp14:editId="1C445A70">
            <wp:extent cx="4599689" cy="265814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0178" cy="26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16" w:rsidRPr="00E20C67" w:rsidRDefault="00AA36ED" w:rsidP="00AA36ED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6</w:t>
      </w:r>
      <w:r w:rsidRPr="00E20C67">
        <w:rPr>
          <w:rFonts w:ascii="微软雅黑" w:hAnsi="微软雅黑" w:hint="eastAsia"/>
        </w:rPr>
        <w:t xml:space="preserve"> 星光漂移动态壁纸</w:t>
      </w:r>
    </w:p>
    <w:p w:rsidR="00472916" w:rsidRPr="00E20C67" w:rsidRDefault="00472916" w:rsidP="00472916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 xml:space="preserve">4.2.1.2 </w:t>
      </w:r>
      <w:r w:rsidR="00B57FF0" w:rsidRPr="00E20C67">
        <w:rPr>
          <w:rFonts w:ascii="微软雅黑" w:hAnsi="微软雅黑" w:hint="eastAsia"/>
        </w:rPr>
        <w:t>部件组成</w:t>
      </w:r>
    </w:p>
    <w:p w:rsidR="00B027B5" w:rsidRPr="00E20C67" w:rsidRDefault="00B027B5" w:rsidP="00B027B5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1. 部件</w:t>
      </w:r>
      <w:proofErr w:type="gramStart"/>
      <w:r w:rsidRPr="00E20C67">
        <w:rPr>
          <w:rFonts w:ascii="微软雅黑" w:hAnsi="微软雅黑" w:hint="eastAsia"/>
          <w:b/>
        </w:rPr>
        <w:t>一</w:t>
      </w:r>
      <w:proofErr w:type="gramEnd"/>
      <w:r w:rsidRPr="00E20C67">
        <w:rPr>
          <w:rFonts w:ascii="微软雅黑" w:hAnsi="微软雅黑" w:hint="eastAsia"/>
          <w:b/>
        </w:rPr>
        <w:t>：动态壁纸服务实现</w:t>
      </w:r>
    </w:p>
    <w:p w:rsidR="00B027B5" w:rsidRPr="00E20C67" w:rsidRDefault="00B027B5" w:rsidP="00B027B5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构建一张动态壁纸必须继承实现系统定制的WallpapaerService，完成服务的部分函数实现，才可以被LivePicker动态壁纸加载器识别，进行正确加载。</w:t>
      </w:r>
    </w:p>
    <w:p w:rsidR="00B027B5" w:rsidRPr="00E20C67" w:rsidRDefault="00B027B5" w:rsidP="00B027B5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2. 部件二：动态壁纸服务引擎实现</w:t>
      </w:r>
    </w:p>
    <w:p w:rsidR="00B027B5" w:rsidRPr="00E20C67" w:rsidRDefault="00B027B5" w:rsidP="00B027B5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构建动态壁纸必须继承实现动态壁纸引擎，完成引擎提供的画布具体实现。</w:t>
      </w:r>
    </w:p>
    <w:p w:rsidR="00B027B5" w:rsidRPr="00E20C67" w:rsidRDefault="00B027B5" w:rsidP="00B027B5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3. 部件三：RenderScript C代码句柄</w:t>
      </w:r>
    </w:p>
    <w:p w:rsidR="00B027B5" w:rsidRPr="00E20C67" w:rsidRDefault="00B027B5" w:rsidP="00B027B5">
      <w:pPr>
        <w:ind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lastRenderedPageBreak/>
        <w:t>创建RenderScript C代码对应的Java类，为Framework层调用提供接口。</w:t>
      </w:r>
    </w:p>
    <w:p w:rsidR="00B027B5" w:rsidRPr="00E20C67" w:rsidRDefault="00B027B5" w:rsidP="00B027B5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4. 部件四：加载图片线程</w:t>
      </w:r>
    </w:p>
    <w:p w:rsidR="00B027B5" w:rsidRPr="00E20C67" w:rsidRDefault="00B027B5" w:rsidP="00B027B5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创建线程，为RenderScript C渲染提供图片绑定。</w:t>
      </w:r>
    </w:p>
    <w:p w:rsidR="00B027B5" w:rsidRPr="00E20C67" w:rsidRDefault="00B027B5" w:rsidP="00B027B5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5. 部件五：RenderScript C代码</w:t>
      </w:r>
    </w:p>
    <w:p w:rsidR="00B027B5" w:rsidRPr="00E20C67" w:rsidRDefault="00B027B5" w:rsidP="00B528FB">
      <w:pPr>
        <w:ind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完成最终的图片渲染功能。</w:t>
      </w:r>
    </w:p>
    <w:p w:rsidR="00B528FB" w:rsidRPr="00E20C67" w:rsidRDefault="00B528FB" w:rsidP="00B528FB">
      <w:pPr>
        <w:ind w:firstLine="420"/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054E458B" wp14:editId="26CEAA95">
            <wp:extent cx="5274310" cy="4652645"/>
            <wp:effectExtent l="0" t="0" r="2540" b="0"/>
            <wp:docPr id="73" name="图片 73" descr="C:\Users\Administrator\Desktop\星光漂移壁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星光漂移壁纸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916" w:rsidRPr="00E20C67" w:rsidRDefault="00B027B5" w:rsidP="0047291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 xml:space="preserve">                           图</w:t>
      </w:r>
      <w:r w:rsidR="007D53E5">
        <w:rPr>
          <w:rFonts w:ascii="微软雅黑" w:hAnsi="微软雅黑" w:hint="eastAsia"/>
        </w:rPr>
        <w:t>7</w:t>
      </w:r>
      <w:r w:rsidRPr="00E20C67">
        <w:rPr>
          <w:rFonts w:ascii="微软雅黑" w:hAnsi="微软雅黑" w:hint="eastAsia"/>
        </w:rPr>
        <w:t xml:space="preserve"> 星光漂移动态壁纸部件组成</w:t>
      </w:r>
    </w:p>
    <w:p w:rsidR="00472916" w:rsidRPr="00E20C67" w:rsidRDefault="00472916" w:rsidP="00472916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4.2.1.</w:t>
      </w:r>
      <w:r w:rsidR="00CF614F" w:rsidRPr="00E20C67">
        <w:rPr>
          <w:rFonts w:ascii="微软雅黑" w:hAnsi="微软雅黑" w:hint="eastAsia"/>
        </w:rPr>
        <w:t>3</w:t>
      </w:r>
      <w:r w:rsidRPr="00E20C67">
        <w:rPr>
          <w:rFonts w:ascii="微软雅黑" w:hAnsi="微软雅黑" w:hint="eastAsia"/>
        </w:rPr>
        <w:t xml:space="preserve"> 接口设计</w:t>
      </w:r>
    </w:p>
    <w:p w:rsidR="003427FB" w:rsidRPr="00E20C67" w:rsidRDefault="003427FB" w:rsidP="003427FB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1. 内部接口设计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1）部件</w:t>
      </w:r>
      <w:proofErr w:type="gramStart"/>
      <w:r w:rsidRPr="00E20C67">
        <w:rPr>
          <w:rFonts w:ascii="微软雅黑" w:hAnsi="微软雅黑" w:hint="eastAsia"/>
          <w:szCs w:val="21"/>
        </w:rPr>
        <w:t>一</w:t>
      </w:r>
      <w:proofErr w:type="gramEnd"/>
      <w:r w:rsidRPr="00E20C67">
        <w:rPr>
          <w:rFonts w:ascii="微软雅黑" w:hAnsi="微软雅黑" w:hint="eastAsia"/>
          <w:szCs w:val="21"/>
        </w:rPr>
        <w:t>与部件二</w:t>
      </w:r>
    </w:p>
    <w:p w:rsidR="003427FB" w:rsidRPr="00E20C67" w:rsidRDefault="003427FB" w:rsidP="003427FB">
      <w:pPr>
        <w:rPr>
          <w:rFonts w:ascii="微软雅黑" w:hAnsi="微软雅黑" w:cs="Courier New"/>
          <w:color w:val="000000"/>
          <w:kern w:val="0"/>
          <w:szCs w:val="21"/>
        </w:rPr>
      </w:pPr>
      <w:r w:rsidRPr="00E20C67">
        <w:rPr>
          <w:rFonts w:ascii="微软雅黑" w:hAnsi="微软雅黑" w:hint="eastAsia"/>
          <w:szCs w:val="21"/>
        </w:rPr>
        <w:lastRenderedPageBreak/>
        <w:tab/>
        <w:t>部件二为部件</w:t>
      </w:r>
      <w:proofErr w:type="gramStart"/>
      <w:r w:rsidRPr="00E20C67">
        <w:rPr>
          <w:rFonts w:ascii="微软雅黑" w:hAnsi="微软雅黑" w:hint="eastAsia"/>
          <w:szCs w:val="21"/>
        </w:rPr>
        <w:t>一</w:t>
      </w:r>
      <w:proofErr w:type="gramEnd"/>
      <w:r w:rsidRPr="00E20C67">
        <w:rPr>
          <w:rFonts w:ascii="微软雅黑" w:hAnsi="微软雅黑" w:hint="eastAsia"/>
          <w:szCs w:val="21"/>
        </w:rPr>
        <w:t>的内部类，通过部件</w:t>
      </w:r>
      <w:proofErr w:type="gramStart"/>
      <w:r w:rsidRPr="00E20C67">
        <w:rPr>
          <w:rFonts w:ascii="微软雅黑" w:hAnsi="微软雅黑" w:hint="eastAsia"/>
          <w:szCs w:val="21"/>
        </w:rPr>
        <w:t>一</w:t>
      </w:r>
      <w:proofErr w:type="gramEnd"/>
      <w:r w:rsidRPr="00E20C67">
        <w:rPr>
          <w:rFonts w:ascii="微软雅黑" w:hAnsi="微软雅黑" w:hint="eastAsia"/>
          <w:szCs w:val="21"/>
        </w:rPr>
        <w:t>的</w:t>
      </w:r>
      <w:r w:rsidRPr="00E20C67">
        <w:rPr>
          <w:rFonts w:ascii="微软雅黑" w:hAnsi="微软雅黑" w:cs="Courier New" w:hint="eastAsia"/>
          <w:color w:val="000000"/>
          <w:kern w:val="0"/>
          <w:szCs w:val="21"/>
        </w:rPr>
        <w:t>onCreateEngine（）方法返回部件二实例。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2）部件二与部件三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ab/>
        <w:t>部件二中定义一类名为部件二的属性private StarWallpaperRS mRender，通过部件</w:t>
      </w:r>
      <w:proofErr w:type="gramStart"/>
      <w:r w:rsidRPr="00E20C67">
        <w:rPr>
          <w:rFonts w:ascii="微软雅黑" w:hAnsi="微软雅黑" w:hint="eastAsia"/>
          <w:szCs w:val="21"/>
        </w:rPr>
        <w:t>二提供</w:t>
      </w:r>
      <w:proofErr w:type="gramEnd"/>
      <w:r w:rsidRPr="00E20C67">
        <w:rPr>
          <w:rFonts w:ascii="微软雅黑" w:hAnsi="微软雅黑" w:hint="eastAsia"/>
          <w:szCs w:val="21"/>
        </w:rPr>
        <w:t>的公有方法完成在部件二中SurfaceView中的画图工作。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3）部件三与部件四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ab/>
        <w:t>部件四为部件三的内部类，在部件三中创建部件四的实例new LoadImageThread()。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4）部件三与部件五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ab/>
        <w:t>由系统工具为两个部件构建完整的接口。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5）部件四与部件五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ab/>
        <w:t>调用系统为部件三与部件</w:t>
      </w:r>
      <w:proofErr w:type="gramStart"/>
      <w:r w:rsidRPr="00E20C67">
        <w:rPr>
          <w:rFonts w:ascii="微软雅黑" w:hAnsi="微软雅黑" w:hint="eastAsia"/>
          <w:szCs w:val="21"/>
        </w:rPr>
        <w:t>五创建</w:t>
      </w:r>
      <w:proofErr w:type="gramEnd"/>
      <w:r w:rsidRPr="00E20C67">
        <w:rPr>
          <w:rFonts w:ascii="微软雅黑" w:hAnsi="微软雅黑" w:hint="eastAsia"/>
          <w:szCs w:val="21"/>
        </w:rPr>
        <w:t>的接口，完成图片的加载工作。</w:t>
      </w:r>
    </w:p>
    <w:p w:rsidR="003427FB" w:rsidRPr="00E20C67" w:rsidRDefault="003427FB" w:rsidP="003427FB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2. 外部接口设计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1）部件</w:t>
      </w:r>
      <w:proofErr w:type="gramStart"/>
      <w:r w:rsidRPr="00E20C67">
        <w:rPr>
          <w:rFonts w:ascii="微软雅黑" w:hAnsi="微软雅黑" w:hint="eastAsia"/>
          <w:szCs w:val="21"/>
        </w:rPr>
        <w:t>一</w:t>
      </w:r>
      <w:proofErr w:type="gramEnd"/>
      <w:r w:rsidRPr="00E20C67">
        <w:rPr>
          <w:rFonts w:ascii="微软雅黑" w:hAnsi="微软雅黑" w:hint="eastAsia"/>
          <w:szCs w:val="21"/>
        </w:rPr>
        <w:t>外部接口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ab/>
        <w:t>部件</w:t>
      </w:r>
      <w:proofErr w:type="gramStart"/>
      <w:r w:rsidRPr="00E20C67">
        <w:rPr>
          <w:rFonts w:ascii="微软雅黑" w:hAnsi="微软雅黑" w:hint="eastAsia"/>
          <w:szCs w:val="21"/>
        </w:rPr>
        <w:t>一</w:t>
      </w:r>
      <w:proofErr w:type="gramEnd"/>
      <w:r w:rsidRPr="00E20C67">
        <w:rPr>
          <w:rFonts w:ascii="微软雅黑" w:hAnsi="微软雅黑" w:hint="eastAsia"/>
          <w:szCs w:val="21"/>
        </w:rPr>
        <w:t>必须实现系统提供的WallpaperService。</w:t>
      </w:r>
    </w:p>
    <w:p w:rsidR="003427FB" w:rsidRPr="00E20C67" w:rsidRDefault="003427FB" w:rsidP="003427FB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2）部件二外部接口</w:t>
      </w:r>
    </w:p>
    <w:p w:rsidR="00472916" w:rsidRPr="00E20C67" w:rsidRDefault="003427FB" w:rsidP="00472916">
      <w:pPr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ab/>
        <w:t>部件</w:t>
      </w:r>
      <w:proofErr w:type="gramStart"/>
      <w:r w:rsidRPr="00E20C67">
        <w:rPr>
          <w:rFonts w:ascii="微软雅黑" w:hAnsi="微软雅黑" w:hint="eastAsia"/>
          <w:szCs w:val="21"/>
        </w:rPr>
        <w:t>二必须</w:t>
      </w:r>
      <w:proofErr w:type="gramEnd"/>
      <w:r w:rsidRPr="00E20C67">
        <w:rPr>
          <w:rFonts w:ascii="微软雅黑" w:hAnsi="微软雅黑" w:hint="eastAsia"/>
          <w:szCs w:val="21"/>
        </w:rPr>
        <w:t>实现系统提供的WallpaperService.Engine。</w:t>
      </w:r>
    </w:p>
    <w:p w:rsidR="00472916" w:rsidRPr="00E20C67" w:rsidRDefault="00472916" w:rsidP="00472916">
      <w:pPr>
        <w:pStyle w:val="3"/>
        <w:rPr>
          <w:rFonts w:ascii="微软雅黑" w:hAnsi="微软雅黑"/>
        </w:rPr>
      </w:pPr>
      <w:bookmarkStart w:id="18" w:name="_Toc310763652"/>
      <w:r w:rsidRPr="00E20C67">
        <w:rPr>
          <w:rFonts w:ascii="微软雅黑" w:hAnsi="微软雅黑" w:hint="eastAsia"/>
        </w:rPr>
        <w:t>4.2.2 实时时间天气</w:t>
      </w:r>
      <w:bookmarkEnd w:id="18"/>
    </w:p>
    <w:p w:rsidR="00472916" w:rsidRPr="00E20C67" w:rsidRDefault="00472916" w:rsidP="00472916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4.2.2.1 功能描述</w:t>
      </w:r>
    </w:p>
    <w:p w:rsidR="008E1FBE" w:rsidRPr="00E20C67" w:rsidRDefault="008E1FBE" w:rsidP="008E1FB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符合桌面动态壁纸功能，可以通过Edit设置进行管理，在</w:t>
      </w:r>
      <w:proofErr w:type="gramStart"/>
      <w:r w:rsidRPr="00E20C67">
        <w:rPr>
          <w:rFonts w:ascii="微软雅黑" w:hAnsi="微软雅黑" w:hint="eastAsia"/>
        </w:rPr>
        <w:t>锁屏时正常</w:t>
      </w:r>
      <w:proofErr w:type="gramEnd"/>
      <w:r w:rsidRPr="00E20C67">
        <w:rPr>
          <w:rFonts w:ascii="微软雅黑" w:hAnsi="微软雅黑" w:hint="eastAsia"/>
        </w:rPr>
        <w:t>显示，在调出Menu菜单和Edit设置时作为背景置灰显示，动态效果如图</w:t>
      </w:r>
      <w:r w:rsidR="007D53E5">
        <w:rPr>
          <w:rFonts w:ascii="微软雅黑" w:hAnsi="微软雅黑" w:hint="eastAsia"/>
        </w:rPr>
        <w:t>8</w:t>
      </w:r>
      <w:r w:rsidRPr="00E20C67">
        <w:rPr>
          <w:rFonts w:ascii="微软雅黑" w:hAnsi="微软雅黑" w:hint="eastAsia"/>
        </w:rPr>
        <w:t>所示。</w:t>
      </w:r>
    </w:p>
    <w:p w:rsidR="008E1FBE" w:rsidRPr="00E20C67" w:rsidRDefault="008E1FBE" w:rsidP="008E1FBE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6172DBBC" wp14:editId="0E64B1B0">
            <wp:extent cx="4624070" cy="2583711"/>
            <wp:effectExtent l="0" t="0" r="508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1070" cy="258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BE" w:rsidRPr="00E20C67" w:rsidRDefault="008E1FBE" w:rsidP="008E1FBE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8</w:t>
      </w:r>
      <w:r w:rsidRPr="00E20C67">
        <w:rPr>
          <w:rFonts w:ascii="微软雅黑" w:hAnsi="微软雅黑" w:hint="eastAsia"/>
        </w:rPr>
        <w:t xml:space="preserve"> 实时时间天气动态壁纸效果</w:t>
      </w:r>
    </w:p>
    <w:p w:rsidR="008E1FBE" w:rsidRPr="00E20C67" w:rsidRDefault="008E1FBE" w:rsidP="008E1FB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增加随时间和天气而实时改变的效果，系统默认存储 “晴天”、“雨天”两种天气，以及“清晨”（05:00～08:00）、“上午”（09:00～12:00）、“中午”（13:00～17:00）、“傍晚”（18:00～23:00）、“凌晨”（00:00～04:00）五个时段，启动时默认显示当前时段晴天的动态效果，每隔1分钟更新时段效果，每隔3分钟自动更换天气效果，如图</w:t>
      </w:r>
      <w:r w:rsidR="007D53E5">
        <w:rPr>
          <w:rFonts w:ascii="微软雅黑" w:hAnsi="微软雅黑" w:hint="eastAsia"/>
        </w:rPr>
        <w:t>9</w:t>
      </w:r>
      <w:r w:rsidRPr="00E20C67">
        <w:rPr>
          <w:rFonts w:ascii="微软雅黑" w:hAnsi="微软雅黑" w:hint="eastAsia"/>
        </w:rPr>
        <w:t>、</w:t>
      </w:r>
      <w:r w:rsidR="007D53E5">
        <w:rPr>
          <w:rFonts w:ascii="微软雅黑" w:hAnsi="微软雅黑" w:hint="eastAsia"/>
        </w:rPr>
        <w:t>10</w:t>
      </w:r>
      <w:r w:rsidRPr="00E20C67">
        <w:rPr>
          <w:rFonts w:ascii="微软雅黑" w:hAnsi="微软雅黑" w:hint="eastAsia"/>
        </w:rPr>
        <w:t>所示。</w:t>
      </w:r>
    </w:p>
    <w:p w:rsidR="008E1FBE" w:rsidRPr="00E20C67" w:rsidRDefault="008E1FBE" w:rsidP="008E1FBE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4801601D" wp14:editId="77D114B2">
            <wp:extent cx="5274310" cy="3090545"/>
            <wp:effectExtent l="0" t="0" r="2540" b="0"/>
            <wp:docPr id="49" name="Picture 2" descr="\\10.61.9.8\临时共享-扩展盘\M马恋\资源\3Dtablet\PNG\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\\10.61.9.8\临时共享-扩展盘\M马恋\资源\3Dtablet\PNG\解锁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E1FBE" w:rsidRPr="00E20C67" w:rsidRDefault="008E1FBE" w:rsidP="008E1FBE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9</w:t>
      </w:r>
      <w:r w:rsidR="00A5437E" w:rsidRPr="00E20C6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晴天清晨的实时时间天气动态壁纸效果</w:t>
      </w:r>
    </w:p>
    <w:p w:rsidR="008E1FBE" w:rsidRPr="00E20C67" w:rsidRDefault="008E1FBE" w:rsidP="008E1FBE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2B13DA8A" wp14:editId="33B3ACEF">
            <wp:extent cx="5274310" cy="3090545"/>
            <wp:effectExtent l="0" t="0" r="2540" b="0"/>
            <wp:docPr id="50" name="Picture 2" descr="\\10.61.9.8\临时共享-扩展盘\M马恋\资源\3Dtablet\PNG\解锁_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 descr="\\10.61.9.8\临时共享-扩展盘\M马恋\资源\3Dtablet\PNG\解锁_雨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72916" w:rsidRPr="00E20C67" w:rsidRDefault="008E1FBE" w:rsidP="008E1FBE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10</w:t>
      </w:r>
      <w:r w:rsidR="00A5437E" w:rsidRPr="00E20C6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雨天傍晚的实时时间天气动态壁纸效果</w:t>
      </w:r>
    </w:p>
    <w:p w:rsidR="00472916" w:rsidRPr="00E20C67" w:rsidRDefault="00472916" w:rsidP="00472916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 xml:space="preserve">4.2.2.2 </w:t>
      </w:r>
      <w:r w:rsidR="00B57FF0" w:rsidRPr="00E20C67">
        <w:rPr>
          <w:rFonts w:ascii="微软雅黑" w:hAnsi="微软雅黑" w:hint="eastAsia"/>
        </w:rPr>
        <w:t>部件组成</w:t>
      </w:r>
    </w:p>
    <w:p w:rsidR="008E1FBE" w:rsidRPr="00E20C67" w:rsidRDefault="008E1FBE" w:rsidP="008E1FBE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1. 部件</w:t>
      </w:r>
      <w:proofErr w:type="gramStart"/>
      <w:r w:rsidRPr="00E20C67">
        <w:rPr>
          <w:rFonts w:ascii="微软雅黑" w:hAnsi="微软雅黑" w:hint="eastAsia"/>
          <w:b/>
        </w:rPr>
        <w:t>一</w:t>
      </w:r>
      <w:proofErr w:type="gramEnd"/>
      <w:r w:rsidRPr="00E20C67">
        <w:rPr>
          <w:rFonts w:ascii="微软雅黑" w:hAnsi="微软雅黑" w:hint="eastAsia"/>
          <w:b/>
        </w:rPr>
        <w:t>：动态壁纸服务实现</w:t>
      </w:r>
    </w:p>
    <w:p w:rsidR="008E1FBE" w:rsidRPr="00E20C67" w:rsidRDefault="008E1FBE" w:rsidP="008E1FBE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构建一张动态壁纸必须继承实现系统定制的</w:t>
      </w:r>
      <w:r w:rsidR="00AF4FD8" w:rsidRPr="00E20C67">
        <w:rPr>
          <w:rFonts w:ascii="微软雅黑" w:hAnsi="微软雅黑" w:hint="eastAsia"/>
        </w:rPr>
        <w:t>Wallpap</w:t>
      </w:r>
      <w:r w:rsidRPr="00E20C67">
        <w:rPr>
          <w:rFonts w:ascii="微软雅黑" w:hAnsi="微软雅黑" w:hint="eastAsia"/>
        </w:rPr>
        <w:t>erService，完成服务的部分函数实现，才可以被Live</w:t>
      </w:r>
      <w:r w:rsidR="009E1172" w:rsidRPr="00E20C67">
        <w:rPr>
          <w:rFonts w:ascii="微软雅黑" w:hAnsi="微软雅黑" w:hint="eastAsia"/>
        </w:rPr>
        <w:t>Wallpaper</w:t>
      </w:r>
      <w:r w:rsidRPr="00E20C67">
        <w:rPr>
          <w:rFonts w:ascii="微软雅黑" w:hAnsi="微软雅黑" w:hint="eastAsia"/>
        </w:rPr>
        <w:t>Picker动态壁纸加载器识别，进行正确加载。</w:t>
      </w:r>
    </w:p>
    <w:p w:rsidR="008E1FBE" w:rsidRPr="00E20C67" w:rsidRDefault="008E1FBE" w:rsidP="008E1FBE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2. 部件二：动态壁纸服务引擎实现</w:t>
      </w:r>
    </w:p>
    <w:p w:rsidR="008E1FBE" w:rsidRPr="00E20C67" w:rsidRDefault="008E1FBE" w:rsidP="008E1FBE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构建动态壁纸必须继承实现动态壁纸引擎，完成引擎提供的画布具体实现。</w:t>
      </w:r>
    </w:p>
    <w:p w:rsidR="008E1FBE" w:rsidRPr="00E20C67" w:rsidRDefault="008E1FBE" w:rsidP="008E1FBE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3. 部件三：RenderScript C代码句柄</w:t>
      </w:r>
    </w:p>
    <w:p w:rsidR="008E1FBE" w:rsidRPr="00E20C67" w:rsidRDefault="008E1FBE" w:rsidP="008E1FBE">
      <w:pPr>
        <w:ind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创建RenderScript C代码对应的Java类，为Framework层调用提供接口。</w:t>
      </w:r>
    </w:p>
    <w:p w:rsidR="008E1FBE" w:rsidRPr="00E20C67" w:rsidRDefault="008E1FBE" w:rsidP="008E1FBE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4. 部件四：加载图片线程</w:t>
      </w:r>
    </w:p>
    <w:p w:rsidR="008E1FBE" w:rsidRPr="00E20C67" w:rsidRDefault="008E1FBE" w:rsidP="008E1FBE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创建线程，为RenderScript C渲染提供图片绑定。</w:t>
      </w:r>
    </w:p>
    <w:p w:rsidR="008E1FBE" w:rsidRPr="00E20C67" w:rsidRDefault="008E1FBE" w:rsidP="008E1FBE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5. 部件五：RenderScript C代码</w:t>
      </w:r>
    </w:p>
    <w:p w:rsidR="008E1FBE" w:rsidRPr="00E20C67" w:rsidRDefault="008E1FBE" w:rsidP="008E1FBE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 xml:space="preserve">    完成最终的图片渲染功能。</w:t>
      </w:r>
    </w:p>
    <w:p w:rsidR="008E1FBE" w:rsidRPr="00E20C67" w:rsidRDefault="008E1FBE" w:rsidP="008E1FBE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lastRenderedPageBreak/>
        <w:t>5. 部件六：时段天气部件</w:t>
      </w:r>
    </w:p>
    <w:p w:rsidR="00151BF2" w:rsidRPr="00E20C67" w:rsidRDefault="008E1FBE" w:rsidP="008E1FBE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定时完成时段和天气的循环变换。</w:t>
      </w:r>
    </w:p>
    <w:p w:rsidR="008E1FBE" w:rsidRPr="00E20C67" w:rsidRDefault="00B528FB" w:rsidP="00B528FB">
      <w:pPr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0EFE2DA3" wp14:editId="48296D67">
            <wp:extent cx="5267325" cy="4505325"/>
            <wp:effectExtent l="0" t="0" r="0" b="9525"/>
            <wp:docPr id="74" name="图片 74" descr="C:\Users\Administrator\Desktop\风吹草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风吹草动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916" w:rsidRPr="00E20C67" w:rsidRDefault="008E1FBE" w:rsidP="00B528FB">
      <w:pPr>
        <w:ind w:firstLineChars="1200" w:firstLine="25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11</w:t>
      </w:r>
      <w:r w:rsidRPr="00E20C67">
        <w:rPr>
          <w:rFonts w:ascii="微软雅黑" w:hAnsi="微软雅黑" w:hint="eastAsia"/>
        </w:rPr>
        <w:t xml:space="preserve"> 实时天气动态壁纸部件组成</w:t>
      </w:r>
    </w:p>
    <w:p w:rsidR="00472916" w:rsidRPr="00E20C67" w:rsidRDefault="00472916" w:rsidP="00472916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4.2.2.</w:t>
      </w:r>
      <w:r w:rsidR="00CF614F" w:rsidRPr="00E20C67">
        <w:rPr>
          <w:rFonts w:ascii="微软雅黑" w:hAnsi="微软雅黑" w:hint="eastAsia"/>
        </w:rPr>
        <w:t>3</w:t>
      </w:r>
      <w:r w:rsidRPr="00E20C67">
        <w:rPr>
          <w:rFonts w:ascii="微软雅黑" w:hAnsi="微软雅黑" w:hint="eastAsia"/>
        </w:rPr>
        <w:t xml:space="preserve"> 接口设计</w:t>
      </w:r>
    </w:p>
    <w:p w:rsidR="00B1223D" w:rsidRPr="00E20C67" w:rsidRDefault="00B1223D" w:rsidP="00B1223D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1. 内部接口设计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1）部件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与部件二</w:t>
      </w:r>
    </w:p>
    <w:p w:rsidR="00B1223D" w:rsidRPr="00E20C67" w:rsidRDefault="00B1223D" w:rsidP="00B1223D">
      <w:pPr>
        <w:rPr>
          <w:rFonts w:ascii="微软雅黑" w:hAnsi="微软雅黑" w:cs="Courier New"/>
          <w:color w:val="000000"/>
          <w:kern w:val="0"/>
          <w:sz w:val="20"/>
          <w:szCs w:val="20"/>
        </w:rPr>
      </w:pPr>
      <w:r w:rsidRPr="00E20C67">
        <w:rPr>
          <w:rFonts w:ascii="微软雅黑" w:hAnsi="微软雅黑" w:hint="eastAsia"/>
        </w:rPr>
        <w:tab/>
        <w:t>部件二为部件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的内部类，通过部件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的</w:t>
      </w:r>
      <w:r w:rsidRPr="00E20C67">
        <w:rPr>
          <w:rFonts w:ascii="微软雅黑" w:hAnsi="微软雅黑" w:cs="Courier New" w:hint="eastAsia"/>
          <w:color w:val="000000"/>
          <w:kern w:val="0"/>
          <w:sz w:val="20"/>
          <w:szCs w:val="20"/>
        </w:rPr>
        <w:t>onCreateEngine（）方法返回部件二实例。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2）部件二与部件三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部件二中定义一类名为部件二的属性private StarWallpaperRS mRender，通过部件</w:t>
      </w:r>
      <w:proofErr w:type="gramStart"/>
      <w:r w:rsidRPr="00E20C67">
        <w:rPr>
          <w:rFonts w:ascii="微软雅黑" w:hAnsi="微软雅黑" w:hint="eastAsia"/>
        </w:rPr>
        <w:t>二提供</w:t>
      </w:r>
      <w:proofErr w:type="gramEnd"/>
      <w:r w:rsidRPr="00E20C67">
        <w:rPr>
          <w:rFonts w:ascii="微软雅黑" w:hAnsi="微软雅黑" w:hint="eastAsia"/>
        </w:rPr>
        <w:t>的公有方法完成在部件二中SurfaceView中的画图工作。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lastRenderedPageBreak/>
        <w:t>3）部件三与部件四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部件四为部件三的内部类，在部件三中创建部件四的实例new LoadImageThread()。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4）部件三与部件五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由系统工具为两个部件构建完整的接口。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5）部件三与部件六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在部件三中创建部件六的实例</w:t>
      </w:r>
      <w:proofErr w:type="spellStart"/>
      <w:r w:rsidRPr="00E20C67">
        <w:rPr>
          <w:rFonts w:ascii="微软雅黑" w:hAnsi="微软雅黑" w:hint="eastAsia"/>
        </w:rPr>
        <w:t>WorldState</w:t>
      </w:r>
      <w:proofErr w:type="spellEnd"/>
      <w:r w:rsidRPr="00E20C67">
        <w:rPr>
          <w:rFonts w:ascii="微软雅黑" w:hAnsi="微软雅黑" w:hint="eastAsia"/>
        </w:rPr>
        <w:t xml:space="preserve"> = new </w:t>
      </w:r>
      <w:proofErr w:type="spellStart"/>
      <w:r w:rsidRPr="00E20C67">
        <w:rPr>
          <w:rFonts w:ascii="微软雅黑" w:hAnsi="微软雅黑" w:hint="eastAsia"/>
        </w:rPr>
        <w:t>WorldState</w:t>
      </w:r>
      <w:proofErr w:type="spellEnd"/>
      <w:r w:rsidRPr="00E20C67">
        <w:rPr>
          <w:rFonts w:ascii="微软雅黑" w:hAnsi="微软雅黑" w:hint="eastAsia"/>
        </w:rPr>
        <w:t>()。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6）部件四与部件五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调用系统为部件三与部件</w:t>
      </w:r>
      <w:proofErr w:type="gramStart"/>
      <w:r w:rsidRPr="00E20C67">
        <w:rPr>
          <w:rFonts w:ascii="微软雅黑" w:hAnsi="微软雅黑" w:hint="eastAsia"/>
        </w:rPr>
        <w:t>五创建</w:t>
      </w:r>
      <w:proofErr w:type="gramEnd"/>
      <w:r w:rsidRPr="00E20C67">
        <w:rPr>
          <w:rFonts w:ascii="微软雅黑" w:hAnsi="微软雅黑" w:hint="eastAsia"/>
        </w:rPr>
        <w:t>的接口，完成图片的加载工作。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7）部件五与部件六</w:t>
      </w:r>
    </w:p>
    <w:p w:rsidR="00B1223D" w:rsidRPr="00E20C67" w:rsidRDefault="00B1223D" w:rsidP="00B1223D">
      <w:pPr>
        <w:ind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调用系统为部件三与部件</w:t>
      </w:r>
      <w:proofErr w:type="gramStart"/>
      <w:r w:rsidRPr="00E20C67">
        <w:rPr>
          <w:rFonts w:ascii="微软雅黑" w:hAnsi="微软雅黑" w:hint="eastAsia"/>
        </w:rPr>
        <w:t>五创建</w:t>
      </w:r>
      <w:proofErr w:type="gramEnd"/>
      <w:r w:rsidRPr="00E20C67">
        <w:rPr>
          <w:rFonts w:ascii="微软雅黑" w:hAnsi="微软雅黑" w:hint="eastAsia"/>
        </w:rPr>
        <w:t>的接口，完成天气和时段的变化工作。</w:t>
      </w:r>
    </w:p>
    <w:p w:rsidR="00B1223D" w:rsidRPr="00E20C67" w:rsidRDefault="00B1223D" w:rsidP="00B1223D">
      <w:pPr>
        <w:rPr>
          <w:rFonts w:ascii="微软雅黑" w:hAnsi="微软雅黑"/>
          <w:b/>
        </w:rPr>
      </w:pPr>
      <w:r w:rsidRPr="00E20C67">
        <w:rPr>
          <w:rFonts w:ascii="微软雅黑" w:hAnsi="微软雅黑" w:hint="eastAsia"/>
          <w:b/>
        </w:rPr>
        <w:t>2. 外部接口设计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1）部件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外部接口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必须实现系统提供的WallpaperService。</w:t>
      </w:r>
    </w:p>
    <w:p w:rsidR="00B1223D" w:rsidRPr="00E20C67" w:rsidRDefault="00B1223D" w:rsidP="00B1223D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2）部件二外部接口</w:t>
      </w:r>
    </w:p>
    <w:p w:rsidR="00472916" w:rsidRPr="00E20C67" w:rsidRDefault="00B1223D" w:rsidP="0047291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ab/>
        <w:t>部件</w:t>
      </w:r>
      <w:proofErr w:type="gramStart"/>
      <w:r w:rsidRPr="00E20C67">
        <w:rPr>
          <w:rFonts w:ascii="微软雅黑" w:hAnsi="微软雅黑" w:hint="eastAsia"/>
        </w:rPr>
        <w:t>二必须</w:t>
      </w:r>
      <w:proofErr w:type="gramEnd"/>
      <w:r w:rsidRPr="00E20C67">
        <w:rPr>
          <w:rFonts w:ascii="微软雅黑" w:hAnsi="微软雅黑" w:hint="eastAsia"/>
        </w:rPr>
        <w:t>实现系统提供的WallpaperService.Engine。</w:t>
      </w:r>
    </w:p>
    <w:p w:rsidR="00280CE9" w:rsidRPr="00E20C67" w:rsidRDefault="00A8680F" w:rsidP="00280CE9">
      <w:pPr>
        <w:pStyle w:val="2"/>
        <w:rPr>
          <w:rFonts w:ascii="微软雅黑" w:eastAsia="微软雅黑" w:hAnsi="微软雅黑"/>
        </w:rPr>
      </w:pPr>
      <w:bookmarkStart w:id="19" w:name="_Toc310763653"/>
      <w:r w:rsidRPr="00E20C67">
        <w:rPr>
          <w:rFonts w:ascii="微软雅黑" w:eastAsia="微软雅黑" w:hAnsi="微软雅黑" w:hint="eastAsia"/>
        </w:rPr>
        <w:t>4.3 桌面Widget</w:t>
      </w:r>
      <w:bookmarkEnd w:id="19"/>
    </w:p>
    <w:p w:rsidR="00A8680F" w:rsidRPr="00E20C67" w:rsidRDefault="00A8680F" w:rsidP="00472916">
      <w:pPr>
        <w:pStyle w:val="3"/>
        <w:rPr>
          <w:rFonts w:ascii="微软雅黑" w:hAnsi="微软雅黑"/>
        </w:rPr>
      </w:pPr>
      <w:bookmarkStart w:id="20" w:name="_Toc310763654"/>
      <w:r w:rsidRPr="00E20C67">
        <w:rPr>
          <w:rFonts w:ascii="微软雅黑" w:hAnsi="微软雅黑" w:hint="eastAsia"/>
        </w:rPr>
        <w:t xml:space="preserve">4.3.1 </w:t>
      </w:r>
      <w:proofErr w:type="gramStart"/>
      <w:r w:rsidRPr="00E20C67">
        <w:rPr>
          <w:rFonts w:ascii="微软雅黑" w:hAnsi="微软雅黑" w:hint="eastAsia"/>
        </w:rPr>
        <w:t>三维时间</w:t>
      </w:r>
      <w:proofErr w:type="gramEnd"/>
      <w:r w:rsidRPr="00E20C67">
        <w:rPr>
          <w:rFonts w:ascii="微软雅黑" w:hAnsi="微软雅黑" w:hint="eastAsia"/>
        </w:rPr>
        <w:t>天气</w:t>
      </w:r>
      <w:bookmarkEnd w:id="20"/>
    </w:p>
    <w:p w:rsidR="00280CE9" w:rsidRPr="00E20C67" w:rsidRDefault="00280CE9" w:rsidP="00B57FF0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4.3.1.1 功能描述</w:t>
      </w:r>
    </w:p>
    <w:p w:rsidR="00AC325D" w:rsidRPr="00E20C67" w:rsidRDefault="00AC325D" w:rsidP="00AC325D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实现桌面Widget的基本功能，可以被添加、删除、拖动等。</w:t>
      </w:r>
    </w:p>
    <w:p w:rsidR="00AC325D" w:rsidRPr="00E20C67" w:rsidRDefault="00AC325D" w:rsidP="00AC325D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显示当前的时间、所在城市、天气信息。天气信息采用文字和动画效果结合的形式，根</w:t>
      </w:r>
      <w:r w:rsidRPr="00E20C67">
        <w:rPr>
          <w:rFonts w:ascii="微软雅黑" w:hAnsi="微软雅黑" w:hint="eastAsia"/>
        </w:rPr>
        <w:lastRenderedPageBreak/>
        <w:t>据不同的天气显示不同的动画效果。城市名称以文字形式显示在天气信息附近。当前时间采用三维立体数字形式显示，如图</w:t>
      </w:r>
      <w:r w:rsidR="007D53E5">
        <w:rPr>
          <w:rFonts w:ascii="微软雅黑" w:hAnsi="微软雅黑" w:hint="eastAsia"/>
        </w:rPr>
        <w:t>12</w:t>
      </w:r>
      <w:r w:rsidRPr="00E20C67">
        <w:rPr>
          <w:rFonts w:ascii="微软雅黑" w:hAnsi="微软雅黑" w:hint="eastAsia"/>
        </w:rPr>
        <w:t>所示。</w:t>
      </w:r>
    </w:p>
    <w:p w:rsidR="00AC325D" w:rsidRPr="00E20C67" w:rsidRDefault="00AC325D" w:rsidP="00AC325D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7856E22E" wp14:editId="382FEFC7">
            <wp:extent cx="3590925" cy="24669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5D" w:rsidRPr="00E20C67" w:rsidRDefault="00AC325D" w:rsidP="00AC325D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7D53E5">
        <w:rPr>
          <w:rFonts w:ascii="微软雅黑" w:hAnsi="微软雅黑" w:hint="eastAsia"/>
        </w:rPr>
        <w:t>12</w:t>
      </w:r>
      <w:r w:rsidRPr="00E20C67">
        <w:rPr>
          <w:rFonts w:ascii="微软雅黑" w:hAnsi="微软雅黑" w:hint="eastAsia"/>
        </w:rPr>
        <w:t xml:space="preserve"> </w:t>
      </w:r>
      <w:proofErr w:type="gramStart"/>
      <w:r w:rsidRPr="00E20C67">
        <w:rPr>
          <w:rFonts w:ascii="微软雅黑" w:hAnsi="微软雅黑" w:hint="eastAsia"/>
        </w:rPr>
        <w:t>三维时间</w:t>
      </w:r>
      <w:proofErr w:type="gramEnd"/>
      <w:r w:rsidRPr="00E20C67">
        <w:rPr>
          <w:rFonts w:ascii="微软雅黑" w:hAnsi="微软雅黑" w:hint="eastAsia"/>
        </w:rPr>
        <w:t>天气效果</w:t>
      </w:r>
    </w:p>
    <w:p w:rsidR="00AC325D" w:rsidRPr="00E20C67" w:rsidRDefault="00AC325D" w:rsidP="00AC325D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系统默认存储“西安”、“北京”、“上海”三个城市、“晴天”、“雨天”两种天气，启动时默认显示当前时间西安晴天的信息，每隔1分钟采用翻转变化的动画效果更新时间，每隔3分钟自动更换天气效果。当天气信息为“雨天”时，雨滴能与星光漂移动态壁纸进行交互，水滴滴落的地方出现涟漪；雨滴滴落到三维立体时间数字上时，雨滴会落到数字上，并从数字上滴落，并与壁纸进行同样交互，如图</w:t>
      </w:r>
      <w:r w:rsidR="00C054B2">
        <w:rPr>
          <w:rFonts w:ascii="微软雅黑" w:hAnsi="微软雅黑" w:hint="eastAsia"/>
        </w:rPr>
        <w:t>13</w:t>
      </w:r>
      <w:r w:rsidRPr="00E20C67">
        <w:rPr>
          <w:rFonts w:ascii="微软雅黑" w:hAnsi="微软雅黑" w:hint="eastAsia"/>
        </w:rPr>
        <w:t>所示。</w:t>
      </w:r>
    </w:p>
    <w:p w:rsidR="00AC325D" w:rsidRPr="00E20C67" w:rsidRDefault="00AC325D" w:rsidP="00AC325D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220E82E1" wp14:editId="21BFC68F">
            <wp:extent cx="3943350" cy="3238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5D" w:rsidRPr="00E20C67" w:rsidRDefault="00AC325D" w:rsidP="00AC325D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C054B2">
        <w:rPr>
          <w:rFonts w:ascii="微软雅黑" w:hAnsi="微软雅黑" w:hint="eastAsia"/>
        </w:rPr>
        <w:t>13</w:t>
      </w:r>
      <w:r w:rsidRPr="00E20C67">
        <w:rPr>
          <w:rFonts w:ascii="微软雅黑" w:hAnsi="微软雅黑" w:hint="eastAsia"/>
        </w:rPr>
        <w:t xml:space="preserve"> 下雨时</w:t>
      </w:r>
      <w:proofErr w:type="gramStart"/>
      <w:r w:rsidRPr="00E20C67">
        <w:rPr>
          <w:rFonts w:ascii="微软雅黑" w:hAnsi="微软雅黑" w:hint="eastAsia"/>
        </w:rPr>
        <w:t>三维时间</w:t>
      </w:r>
      <w:proofErr w:type="gramEnd"/>
      <w:r w:rsidRPr="00E20C67">
        <w:rPr>
          <w:rFonts w:ascii="微软雅黑" w:hAnsi="微软雅黑" w:hint="eastAsia"/>
        </w:rPr>
        <w:t>天气交互效果</w:t>
      </w:r>
    </w:p>
    <w:p w:rsidR="00A6130D" w:rsidRPr="00E20C67" w:rsidRDefault="00AC325D" w:rsidP="00AC325D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当用户在Widget中上下滑动时，可以切换城市，切换时三维立体数字与滑动方向旋转一个角度后还原，依次切换三个城市，并更换天气信息。</w:t>
      </w:r>
    </w:p>
    <w:p w:rsidR="00AF5CBF" w:rsidRPr="00E20C67" w:rsidRDefault="00280CE9" w:rsidP="00C054B2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4.3.1.2</w:t>
      </w:r>
      <w:r w:rsidR="00D1163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部件组成</w:t>
      </w:r>
    </w:p>
    <w:p w:rsidR="001450CD" w:rsidRPr="00E20C67" w:rsidRDefault="00AF6FB3" w:rsidP="001450CD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5531271A" wp14:editId="59B5F167">
            <wp:extent cx="5274310" cy="2045141"/>
            <wp:effectExtent l="0" t="0" r="2540" b="0"/>
            <wp:docPr id="39" name="图片 39" descr="C:\Users\Administrator\Desktop\Weather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WeatherTim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0CD" w:rsidRPr="00E20C67" w:rsidRDefault="001450CD" w:rsidP="001450CD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C054B2">
        <w:rPr>
          <w:rFonts w:ascii="微软雅黑" w:hAnsi="微软雅黑" w:hint="eastAsia"/>
        </w:rPr>
        <w:t>14</w:t>
      </w:r>
      <w:r w:rsidR="00B970E6" w:rsidRPr="00E20C67">
        <w:rPr>
          <w:rFonts w:ascii="微软雅黑" w:hAnsi="微软雅黑" w:hint="eastAsia"/>
        </w:rPr>
        <w:t xml:space="preserve"> 时间天气</w:t>
      </w:r>
      <w:r w:rsidRPr="00E20C67">
        <w:rPr>
          <w:rFonts w:ascii="微软雅黑" w:hAnsi="微软雅黑" w:hint="eastAsia"/>
        </w:rPr>
        <w:t>组成部件</w:t>
      </w:r>
    </w:p>
    <w:p w:rsidR="00280CE9" w:rsidRPr="00E20C67" w:rsidRDefault="00280CE9" w:rsidP="00B57FF0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lastRenderedPageBreak/>
        <w:t>4.3.1.</w:t>
      </w:r>
      <w:r w:rsidR="00767654" w:rsidRPr="00E20C67">
        <w:rPr>
          <w:rFonts w:ascii="微软雅黑" w:hAnsi="微软雅黑" w:hint="eastAsia"/>
        </w:rPr>
        <w:t>3</w:t>
      </w:r>
      <w:r w:rsidRPr="00E20C67">
        <w:rPr>
          <w:rFonts w:ascii="微软雅黑" w:hAnsi="微软雅黑" w:hint="eastAsia"/>
        </w:rPr>
        <w:t xml:space="preserve"> 接口设计</w:t>
      </w:r>
    </w:p>
    <w:p w:rsidR="001217F6" w:rsidRPr="00E20C67" w:rsidRDefault="001217F6" w:rsidP="001217F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MyGLsurfaceView：加载显示时间的Renderer，并对相应的事件进行监控和处理。</w:t>
      </w:r>
    </w:p>
    <w:p w:rsidR="001217F6" w:rsidRPr="00E20C67" w:rsidRDefault="001217F6" w:rsidP="001217F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NumberRenderer：绘制三维时间，三维数字的渲染和动画控制。</w:t>
      </w:r>
    </w:p>
    <w:p w:rsidR="001217F6" w:rsidRPr="00E20C67" w:rsidRDefault="001217F6" w:rsidP="001217F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Numbers：提供三维数字模型的建立。</w:t>
      </w:r>
    </w:p>
    <w:p w:rsidR="001217F6" w:rsidRPr="00E20C67" w:rsidRDefault="001217F6" w:rsidP="001217F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WeatherNumberOpenGL：对于资源的重定位，通过统一的方法来获得资源的resourceID。</w:t>
      </w:r>
    </w:p>
    <w:p w:rsidR="001217F6" w:rsidRPr="00E20C67" w:rsidRDefault="001217F6" w:rsidP="001217F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WeatherOpenGL：天气的显示以及动画效果的处理。</w:t>
      </w:r>
    </w:p>
    <w:p w:rsidR="001217F6" w:rsidRPr="00E20C67" w:rsidRDefault="001217F6" w:rsidP="001217F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WeatherTimeWidgetOpenGL：提供getView()方法，将整个三维天气的View</w:t>
      </w:r>
      <w:r w:rsidR="00C054B2">
        <w:rPr>
          <w:rFonts w:ascii="微软雅黑" w:hAnsi="微软雅黑" w:hint="eastAsia"/>
        </w:rPr>
        <w:t>返回</w:t>
      </w:r>
      <w:r w:rsidRPr="00E20C67">
        <w:rPr>
          <w:rFonts w:ascii="微软雅黑" w:hAnsi="微软雅黑" w:hint="eastAsia"/>
        </w:rPr>
        <w:t>。</w:t>
      </w:r>
    </w:p>
    <w:p w:rsidR="00A8680F" w:rsidRPr="00E20C67" w:rsidRDefault="00A8680F" w:rsidP="00472916">
      <w:pPr>
        <w:pStyle w:val="3"/>
        <w:rPr>
          <w:rFonts w:ascii="微软雅黑" w:hAnsi="微软雅黑"/>
        </w:rPr>
      </w:pPr>
      <w:bookmarkStart w:id="21" w:name="_Toc310763655"/>
      <w:r w:rsidRPr="00E20C67">
        <w:rPr>
          <w:rFonts w:ascii="微软雅黑" w:hAnsi="微软雅黑" w:hint="eastAsia"/>
        </w:rPr>
        <w:t>4.3.2 网络书签</w:t>
      </w:r>
      <w:bookmarkEnd w:id="21"/>
    </w:p>
    <w:p w:rsidR="00767654" w:rsidRPr="00E20C67" w:rsidRDefault="00767654" w:rsidP="00767654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4.3.2.1 功能描述</w:t>
      </w:r>
    </w:p>
    <w:p w:rsidR="00E23909" w:rsidRPr="00E20C67" w:rsidRDefault="00E23909" w:rsidP="00E23909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实现桌面Widget的基本功能，可以被添加、删除、拖动等。</w:t>
      </w:r>
    </w:p>
    <w:p w:rsidR="00E23909" w:rsidRPr="00E20C67" w:rsidRDefault="00E23909" w:rsidP="00E23909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以两排并列形式显示网络书签的缩略图，系统存储29个书签的缩略图，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屏长度可显示3张半缩略图，如图</w:t>
      </w:r>
      <w:r w:rsidR="00A32D1B">
        <w:rPr>
          <w:rFonts w:ascii="微软雅黑" w:hAnsi="微软雅黑" w:hint="eastAsia"/>
        </w:rPr>
        <w:t>15</w:t>
      </w:r>
      <w:r w:rsidRPr="00E20C67">
        <w:rPr>
          <w:rFonts w:ascii="微软雅黑" w:hAnsi="微软雅黑" w:hint="eastAsia"/>
        </w:rPr>
        <w:t>所示。</w:t>
      </w:r>
    </w:p>
    <w:p w:rsidR="00E23909" w:rsidRPr="00E20C67" w:rsidRDefault="00E23909" w:rsidP="00E23909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33FAD7E8" wp14:editId="3939B0CE">
            <wp:extent cx="2246006" cy="2594345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4930" cy="26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09" w:rsidRPr="00E20C67" w:rsidRDefault="00E23909" w:rsidP="00E23909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A32D1B">
        <w:rPr>
          <w:rFonts w:ascii="微软雅黑" w:hAnsi="微软雅黑" w:hint="eastAsia"/>
        </w:rPr>
        <w:t>15</w:t>
      </w:r>
      <w:r w:rsidRPr="00E20C67">
        <w:rPr>
          <w:rFonts w:ascii="微软雅黑" w:hAnsi="微软雅黑" w:hint="eastAsia"/>
        </w:rPr>
        <w:t xml:space="preserve"> 书签滑动查看效果</w:t>
      </w:r>
    </w:p>
    <w:p w:rsidR="00E23909" w:rsidRPr="00E20C67" w:rsidRDefault="00E23909" w:rsidP="00E23909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lastRenderedPageBreak/>
        <w:t>当用户在Widget中上下滑动时，所有书签</w:t>
      </w:r>
      <w:proofErr w:type="gramStart"/>
      <w:r w:rsidRPr="00E20C67">
        <w:rPr>
          <w:rFonts w:ascii="微软雅黑" w:hAnsi="微软雅黑" w:hint="eastAsia"/>
        </w:rPr>
        <w:t>缩略图</w:t>
      </w:r>
      <w:proofErr w:type="gramEnd"/>
      <w:r w:rsidRPr="00E20C67">
        <w:rPr>
          <w:rFonts w:ascii="微软雅黑" w:hAnsi="微软雅黑" w:hint="eastAsia"/>
        </w:rPr>
        <w:t>滑动显示，并绕Y轴做一定角度的旋转，点击一张书签缩略图，会有震颤效果，且被点击的页面会从书签中飘出，并逐渐放大到整个屏幕，随后调用浏览器应用如图</w:t>
      </w:r>
      <w:r w:rsidR="00A32D1B">
        <w:rPr>
          <w:rFonts w:ascii="微软雅黑" w:hAnsi="微软雅黑" w:hint="eastAsia"/>
        </w:rPr>
        <w:t>16</w:t>
      </w:r>
      <w:r w:rsidRPr="00E20C67">
        <w:rPr>
          <w:rFonts w:ascii="微软雅黑" w:hAnsi="微软雅黑" w:hint="eastAsia"/>
        </w:rPr>
        <w:t>所示。</w:t>
      </w:r>
    </w:p>
    <w:p w:rsidR="00E23909" w:rsidRPr="00E20C67" w:rsidRDefault="00E23909" w:rsidP="00E23909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75409A49" wp14:editId="4A6BDF5A">
            <wp:extent cx="3932761" cy="29026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7422" cy="29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0D" w:rsidRPr="00E20C67" w:rsidRDefault="00E23909" w:rsidP="00E23909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A32D1B">
        <w:rPr>
          <w:rFonts w:ascii="微软雅黑" w:hAnsi="微软雅黑" w:hint="eastAsia"/>
        </w:rPr>
        <w:t>16</w:t>
      </w:r>
      <w:r w:rsidRPr="00E20C67">
        <w:rPr>
          <w:rFonts w:ascii="微软雅黑" w:hAnsi="微软雅黑" w:hint="eastAsia"/>
        </w:rPr>
        <w:t xml:space="preserve"> 书签点击效果</w:t>
      </w:r>
    </w:p>
    <w:p w:rsidR="00767654" w:rsidRPr="00E20C67" w:rsidRDefault="00767654" w:rsidP="00767654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4.3.2.2</w:t>
      </w:r>
      <w:r w:rsidR="00D1163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部件组成</w:t>
      </w:r>
    </w:p>
    <w:p w:rsidR="00B970E6" w:rsidRPr="00E20C67" w:rsidRDefault="00E20C67" w:rsidP="00B970E6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27644AB3" wp14:editId="4D92880C">
            <wp:extent cx="3571875" cy="1762125"/>
            <wp:effectExtent l="0" t="0" r="9525" b="9525"/>
            <wp:docPr id="4" name="图片 4" descr="C:\Users\Stanley\Desktop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anley\Desktop\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E6" w:rsidRPr="00A32D1B" w:rsidRDefault="00B970E6" w:rsidP="00B970E6">
      <w:pPr>
        <w:jc w:val="center"/>
        <w:rPr>
          <w:rFonts w:ascii="微软雅黑" w:hAnsi="微软雅黑"/>
          <w:szCs w:val="21"/>
        </w:rPr>
      </w:pPr>
      <w:r w:rsidRPr="00A32D1B">
        <w:rPr>
          <w:rFonts w:ascii="微软雅黑" w:hAnsi="微软雅黑" w:hint="eastAsia"/>
          <w:szCs w:val="21"/>
        </w:rPr>
        <w:t>图</w:t>
      </w:r>
      <w:r w:rsidR="00A32D1B" w:rsidRPr="00A32D1B">
        <w:rPr>
          <w:rFonts w:ascii="微软雅黑" w:hAnsi="微软雅黑" w:hint="eastAsia"/>
          <w:szCs w:val="21"/>
        </w:rPr>
        <w:t>17</w:t>
      </w:r>
      <w:r w:rsidRPr="00A32D1B">
        <w:rPr>
          <w:rFonts w:ascii="微软雅黑" w:hAnsi="微软雅黑" w:hint="eastAsia"/>
          <w:szCs w:val="21"/>
        </w:rPr>
        <w:t xml:space="preserve"> 网络书签组成部件</w:t>
      </w:r>
    </w:p>
    <w:p w:rsidR="00767654" w:rsidRPr="00E20C67" w:rsidRDefault="00767654" w:rsidP="00767654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4.3.2.3 接口设计</w:t>
      </w:r>
    </w:p>
    <w:p w:rsidR="00901006" w:rsidRPr="00E20C67" w:rsidRDefault="00901006" w:rsidP="00E20C67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BrowserWidgetView：对数据进行初始化，对于事件的监听以及动画效果的显示和控</w:t>
      </w:r>
      <w:r w:rsidRPr="00E20C67">
        <w:rPr>
          <w:rFonts w:ascii="微软雅黑" w:hAnsi="微软雅黑" w:hint="eastAsia"/>
        </w:rPr>
        <w:lastRenderedPageBreak/>
        <w:t>制，提供getView()方法，将网络书签的View返回。</w:t>
      </w:r>
    </w:p>
    <w:p w:rsidR="00B65620" w:rsidRPr="00E20C67" w:rsidRDefault="00B65620" w:rsidP="00B65620">
      <w:pPr>
        <w:pStyle w:val="3"/>
        <w:rPr>
          <w:rFonts w:ascii="微软雅黑" w:hAnsi="微软雅黑"/>
        </w:rPr>
      </w:pPr>
      <w:bookmarkStart w:id="22" w:name="_Toc310763656"/>
      <w:r w:rsidRPr="00E20C67">
        <w:rPr>
          <w:rFonts w:ascii="微软雅黑" w:hAnsi="微软雅黑" w:hint="eastAsia"/>
        </w:rPr>
        <w:t>4.3.3 联系人</w:t>
      </w:r>
      <w:bookmarkEnd w:id="22"/>
    </w:p>
    <w:p w:rsidR="00B528FB" w:rsidRPr="00E20C67" w:rsidRDefault="00B528FB" w:rsidP="00B528FB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4.3.3.1 功能描述</w:t>
      </w:r>
    </w:p>
    <w:p w:rsidR="00F10F04" w:rsidRPr="00E20C67" w:rsidRDefault="00F10F04" w:rsidP="00F10F04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实现桌面Widget的基本功能，可以被添加、删除、拖动等。</w:t>
      </w:r>
    </w:p>
    <w:p w:rsidR="00F10F04" w:rsidRPr="00E20C67" w:rsidRDefault="00F10F04" w:rsidP="00F10F04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以两排并列形式显示联系人的缩略图，系统存储联系人的缩略图，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屏长度可显示2张半缩略图，如图</w:t>
      </w:r>
      <w:r w:rsidR="00A32D1B">
        <w:rPr>
          <w:rFonts w:ascii="微软雅黑" w:hAnsi="微软雅黑" w:hint="eastAsia"/>
        </w:rPr>
        <w:t>18</w:t>
      </w:r>
      <w:r w:rsidRPr="00E20C67">
        <w:rPr>
          <w:rFonts w:ascii="微软雅黑" w:hAnsi="微软雅黑" w:hint="eastAsia"/>
        </w:rPr>
        <w:t>所示。</w:t>
      </w:r>
    </w:p>
    <w:p w:rsidR="00F10F04" w:rsidRPr="00E20C67" w:rsidRDefault="00F10F04" w:rsidP="00F10F04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097A1818" wp14:editId="2BFAFB21">
            <wp:extent cx="2762250" cy="2657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04" w:rsidRPr="00A32D1B" w:rsidRDefault="00F10F04" w:rsidP="00F10F04">
      <w:pPr>
        <w:jc w:val="center"/>
        <w:rPr>
          <w:rFonts w:ascii="微软雅黑" w:hAnsi="微软雅黑"/>
          <w:szCs w:val="21"/>
        </w:rPr>
      </w:pPr>
      <w:r w:rsidRPr="00A32D1B">
        <w:rPr>
          <w:rFonts w:ascii="微软雅黑" w:hAnsi="微软雅黑" w:hint="eastAsia"/>
          <w:szCs w:val="21"/>
        </w:rPr>
        <w:t>图</w:t>
      </w:r>
      <w:r w:rsidR="00A32D1B" w:rsidRPr="00A32D1B">
        <w:rPr>
          <w:rFonts w:ascii="微软雅黑" w:hAnsi="微软雅黑" w:hint="eastAsia"/>
          <w:szCs w:val="21"/>
        </w:rPr>
        <w:t>18</w:t>
      </w:r>
      <w:r w:rsidRPr="00A32D1B">
        <w:rPr>
          <w:rFonts w:ascii="微软雅黑" w:hAnsi="微软雅黑" w:hint="eastAsia"/>
          <w:szCs w:val="21"/>
        </w:rPr>
        <w:t xml:space="preserve"> 联系人效果</w:t>
      </w:r>
    </w:p>
    <w:p w:rsidR="00F10F04" w:rsidRPr="00E20C67" w:rsidRDefault="00F10F04" w:rsidP="00F10F04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当用户在Widget中上下滑动时，所有书签</w:t>
      </w:r>
      <w:proofErr w:type="gramStart"/>
      <w:r w:rsidRPr="00E20C67">
        <w:rPr>
          <w:rFonts w:ascii="微软雅黑" w:hAnsi="微软雅黑" w:hint="eastAsia"/>
        </w:rPr>
        <w:t>缩略图</w:t>
      </w:r>
      <w:proofErr w:type="gramEnd"/>
      <w:r w:rsidRPr="00E20C67">
        <w:rPr>
          <w:rFonts w:ascii="微软雅黑" w:hAnsi="微软雅黑" w:hint="eastAsia"/>
        </w:rPr>
        <w:t>滑动显示，并绕Y轴做一定角度的旋转，如图</w:t>
      </w:r>
      <w:r w:rsidR="00171A5D">
        <w:rPr>
          <w:rFonts w:ascii="微软雅黑" w:hAnsi="微软雅黑" w:hint="eastAsia"/>
        </w:rPr>
        <w:t>19</w:t>
      </w:r>
      <w:r w:rsidRPr="00E20C67">
        <w:rPr>
          <w:rFonts w:ascii="微软雅黑" w:hAnsi="微软雅黑" w:hint="eastAsia"/>
        </w:rPr>
        <w:t>所示。</w:t>
      </w:r>
    </w:p>
    <w:p w:rsidR="00F10F04" w:rsidRPr="00E20C67" w:rsidRDefault="00F10F04" w:rsidP="00F10F04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5680F37C" wp14:editId="2C09B55D">
            <wp:extent cx="2857500" cy="2762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91" w:rsidRPr="00171A5D" w:rsidRDefault="00F10F04" w:rsidP="006933C9">
      <w:pPr>
        <w:jc w:val="center"/>
        <w:rPr>
          <w:rFonts w:ascii="微软雅黑" w:hAnsi="微软雅黑"/>
          <w:szCs w:val="21"/>
        </w:rPr>
      </w:pPr>
      <w:r w:rsidRPr="00171A5D">
        <w:rPr>
          <w:rFonts w:ascii="微软雅黑" w:hAnsi="微软雅黑" w:hint="eastAsia"/>
          <w:szCs w:val="21"/>
        </w:rPr>
        <w:t>图</w:t>
      </w:r>
      <w:r w:rsidR="00171A5D" w:rsidRPr="00171A5D">
        <w:rPr>
          <w:rFonts w:ascii="微软雅黑" w:hAnsi="微软雅黑" w:hint="eastAsia"/>
          <w:szCs w:val="21"/>
        </w:rPr>
        <w:t>19</w:t>
      </w:r>
      <w:r w:rsidRPr="00171A5D">
        <w:rPr>
          <w:rFonts w:ascii="微软雅黑" w:hAnsi="微软雅黑" w:hint="eastAsia"/>
          <w:szCs w:val="21"/>
        </w:rPr>
        <w:t xml:space="preserve"> 联系人滑动效果</w:t>
      </w:r>
    </w:p>
    <w:p w:rsidR="00B528FB" w:rsidRPr="00E20C67" w:rsidRDefault="00B528FB" w:rsidP="00B528FB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4.3.3.2</w:t>
      </w:r>
      <w:r w:rsidR="00D1163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部件组成</w:t>
      </w:r>
    </w:p>
    <w:p w:rsidR="00F026AB" w:rsidRPr="00E20C67" w:rsidRDefault="00E20C67" w:rsidP="00F026AB">
      <w:pPr>
        <w:tabs>
          <w:tab w:val="left" w:pos="705"/>
        </w:tabs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0B7F780C" wp14:editId="342D0DDF">
            <wp:extent cx="3476625" cy="1762125"/>
            <wp:effectExtent l="0" t="0" r="9525" b="9525"/>
            <wp:docPr id="2" name="图片 2" descr="C:\Users\Stanley\Desktop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anley\Desktop\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91" w:rsidRPr="00E20C67" w:rsidRDefault="00F026AB" w:rsidP="006933C9">
      <w:pPr>
        <w:jc w:val="center"/>
        <w:rPr>
          <w:rFonts w:ascii="微软雅黑" w:hAnsi="微软雅黑"/>
          <w:szCs w:val="21"/>
        </w:rPr>
      </w:pPr>
      <w:r w:rsidRPr="00E20C67">
        <w:rPr>
          <w:rFonts w:ascii="微软雅黑" w:hAnsi="微软雅黑" w:hint="eastAsia"/>
          <w:szCs w:val="21"/>
        </w:rPr>
        <w:t>图</w:t>
      </w:r>
      <w:r w:rsidR="00DA3C90">
        <w:rPr>
          <w:rFonts w:ascii="微软雅黑" w:hAnsi="微软雅黑" w:hint="eastAsia"/>
          <w:szCs w:val="21"/>
        </w:rPr>
        <w:t>20</w:t>
      </w:r>
      <w:r w:rsidRPr="00E20C67">
        <w:rPr>
          <w:rFonts w:ascii="微软雅黑" w:hAnsi="微软雅黑" w:hint="eastAsia"/>
          <w:szCs w:val="21"/>
        </w:rPr>
        <w:t xml:space="preserve"> 联系人组成部件</w:t>
      </w:r>
    </w:p>
    <w:p w:rsidR="00B528FB" w:rsidRPr="00E20C67" w:rsidRDefault="00B528FB" w:rsidP="00B528FB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4.3.3.3 接口设计</w:t>
      </w:r>
    </w:p>
    <w:p w:rsidR="00F026AB" w:rsidRPr="00E20C67" w:rsidRDefault="00F026AB" w:rsidP="00F026AB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FavoriteWidgetView：对数据进行初始化，对于事件的监听以及动画效果的显示和控制，提供getView()方法，将联系人的View</w:t>
      </w:r>
      <w:proofErr w:type="gramStart"/>
      <w:r w:rsidRPr="00E20C67">
        <w:rPr>
          <w:rFonts w:ascii="微软雅黑" w:hAnsi="微软雅黑" w:hint="eastAsia"/>
        </w:rPr>
        <w:t>当做</w:t>
      </w:r>
      <w:proofErr w:type="gramEnd"/>
      <w:r w:rsidRPr="00E20C67">
        <w:rPr>
          <w:rFonts w:ascii="微软雅黑" w:hAnsi="微软雅黑" w:hint="eastAsia"/>
        </w:rPr>
        <w:t>返回值返回。</w:t>
      </w:r>
    </w:p>
    <w:p w:rsidR="004C7091" w:rsidRPr="00E20C67" w:rsidRDefault="004C7091" w:rsidP="004C7091">
      <w:pPr>
        <w:rPr>
          <w:rFonts w:ascii="微软雅黑" w:hAnsi="微软雅黑"/>
        </w:rPr>
      </w:pPr>
    </w:p>
    <w:p w:rsidR="00A8680F" w:rsidRPr="00E20C67" w:rsidRDefault="00A8680F" w:rsidP="00472916">
      <w:pPr>
        <w:pStyle w:val="3"/>
        <w:rPr>
          <w:rFonts w:ascii="微软雅黑" w:hAnsi="微软雅黑"/>
        </w:rPr>
      </w:pPr>
      <w:bookmarkStart w:id="23" w:name="_Toc310763657"/>
      <w:r w:rsidRPr="00E20C67">
        <w:rPr>
          <w:rFonts w:ascii="微软雅黑" w:hAnsi="微软雅黑" w:hint="eastAsia"/>
        </w:rPr>
        <w:lastRenderedPageBreak/>
        <w:t>4.3.</w:t>
      </w:r>
      <w:r w:rsidR="00B65620" w:rsidRPr="00E20C67">
        <w:rPr>
          <w:rFonts w:ascii="微软雅黑" w:hAnsi="微软雅黑" w:hint="eastAsia"/>
        </w:rPr>
        <w:t>4</w:t>
      </w:r>
      <w:r w:rsidRPr="00E20C67">
        <w:rPr>
          <w:rFonts w:ascii="微软雅黑" w:hAnsi="微软雅黑" w:hint="eastAsia"/>
        </w:rPr>
        <w:t xml:space="preserve"> 社交网络</w:t>
      </w:r>
      <w:bookmarkEnd w:id="23"/>
    </w:p>
    <w:p w:rsidR="00605AF7" w:rsidRPr="00E20C67" w:rsidRDefault="00605AF7" w:rsidP="00605AF7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</w:t>
      </w:r>
      <w:r w:rsidR="00B65620" w:rsidRPr="00E20C67">
        <w:rPr>
          <w:rFonts w:ascii="微软雅黑" w:hAnsi="微软雅黑" w:hint="eastAsia"/>
        </w:rPr>
        <w:t>4</w:t>
      </w:r>
      <w:r w:rsidRPr="00E20C67">
        <w:rPr>
          <w:rFonts w:ascii="微软雅黑" w:hAnsi="微软雅黑" w:hint="eastAsia"/>
        </w:rPr>
        <w:t>.1 功能描述</w:t>
      </w:r>
    </w:p>
    <w:p w:rsidR="00F85AD7" w:rsidRPr="00E20C67" w:rsidRDefault="00F85AD7" w:rsidP="00F85AD7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实现桌面Widget的基本功能，可以被添加、删除、拖动等。</w:t>
      </w:r>
    </w:p>
    <w:p w:rsidR="00F85AD7" w:rsidRPr="00E20C67" w:rsidRDefault="00F85AD7" w:rsidP="00F85AD7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显示好友的缩略页面，系统存储5个好友的缩略页面，当用户在Widget中向上滑动当前页面时，当前页以折纸方式向上退出，下个好友缩略页面由下往上滑入，向下滑动效果类似，如图</w:t>
      </w:r>
      <w:r w:rsidR="00C328DA">
        <w:rPr>
          <w:rFonts w:ascii="微软雅黑" w:hAnsi="微软雅黑" w:hint="eastAsia"/>
        </w:rPr>
        <w:t>21</w:t>
      </w:r>
      <w:r w:rsidRPr="00E20C67">
        <w:rPr>
          <w:rFonts w:ascii="微软雅黑" w:hAnsi="微软雅黑" w:hint="eastAsia"/>
        </w:rPr>
        <w:t>所示。</w:t>
      </w:r>
    </w:p>
    <w:p w:rsidR="00F85AD7" w:rsidRPr="00E20C67" w:rsidRDefault="00F85AD7" w:rsidP="00F85AD7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3F79EF9D" wp14:editId="43EA3E70">
            <wp:extent cx="2562225" cy="32099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0D" w:rsidRPr="00E20C67" w:rsidRDefault="00F85AD7" w:rsidP="00F85AD7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C328DA">
        <w:rPr>
          <w:rFonts w:ascii="微软雅黑" w:hAnsi="微软雅黑" w:hint="eastAsia"/>
        </w:rPr>
        <w:t>21</w:t>
      </w:r>
      <w:r w:rsidRPr="00E20C67">
        <w:rPr>
          <w:rFonts w:ascii="微软雅黑" w:hAnsi="微软雅黑" w:hint="eastAsia"/>
        </w:rPr>
        <w:t xml:space="preserve"> 社交网络翻页动画效果</w:t>
      </w:r>
    </w:p>
    <w:p w:rsidR="00605AF7" w:rsidRPr="00E20C67" w:rsidRDefault="00605AF7" w:rsidP="00605AF7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</w:t>
      </w:r>
      <w:r w:rsidR="00B65620" w:rsidRPr="00E20C67">
        <w:rPr>
          <w:rFonts w:ascii="微软雅黑" w:hAnsi="微软雅黑" w:hint="eastAsia"/>
        </w:rPr>
        <w:t>4</w:t>
      </w:r>
      <w:r w:rsidRPr="00E20C67">
        <w:rPr>
          <w:rFonts w:ascii="微软雅黑" w:hAnsi="微软雅黑" w:hint="eastAsia"/>
        </w:rPr>
        <w:t>.2</w:t>
      </w:r>
      <w:r w:rsidR="00D1163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部件组成</w:t>
      </w:r>
    </w:p>
    <w:p w:rsidR="00D4442E" w:rsidRPr="00E20C67" w:rsidRDefault="00F85AD7" w:rsidP="00D4442E">
      <w:pPr>
        <w:pStyle w:val="a8"/>
        <w:numPr>
          <w:ilvl w:val="0"/>
          <w:numId w:val="12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：网络书签widget的启动Activity</w:t>
      </w:r>
    </w:p>
    <w:p w:rsidR="00F85AD7" w:rsidRPr="00E20C67" w:rsidRDefault="00F85AD7" w:rsidP="00D4442E">
      <w:pPr>
        <w:pStyle w:val="a8"/>
        <w:ind w:leftChars="200" w:left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负责一些布局的基础设置以及其他部件的一些初始化工作。</w:t>
      </w:r>
    </w:p>
    <w:p w:rsidR="00D4442E" w:rsidRPr="00E20C67" w:rsidRDefault="00F85AD7" w:rsidP="00D4442E">
      <w:pPr>
        <w:pStyle w:val="a8"/>
        <w:numPr>
          <w:ilvl w:val="0"/>
          <w:numId w:val="12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部件二：网络书签widget的视图部件</w:t>
      </w:r>
    </w:p>
    <w:p w:rsidR="00F85AD7" w:rsidRPr="00E20C67" w:rsidRDefault="00F85AD7" w:rsidP="00D4442E">
      <w:pPr>
        <w:pStyle w:val="a8"/>
        <w:ind w:leftChars="200" w:left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通过部件三和部件四的支持生成widget的视图并呈现。对于滑动和点击事件的监</w:t>
      </w:r>
      <w:r w:rsidRPr="00E20C67">
        <w:rPr>
          <w:rFonts w:ascii="微软雅黑" w:hAnsi="微软雅黑" w:hint="eastAsia"/>
        </w:rPr>
        <w:lastRenderedPageBreak/>
        <w:t>听及响应的处理。实现点击和滑动事件时的动画效果。</w:t>
      </w:r>
    </w:p>
    <w:p w:rsidR="00D4442E" w:rsidRPr="00E20C67" w:rsidRDefault="00F85AD7" w:rsidP="00D4442E">
      <w:pPr>
        <w:pStyle w:val="a8"/>
        <w:numPr>
          <w:ilvl w:val="0"/>
          <w:numId w:val="12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部件三：网络书签widget的view中的适配器部件</w:t>
      </w:r>
      <w:proofErr w:type="spellStart"/>
      <w:r w:rsidRPr="00E20C67">
        <w:rPr>
          <w:rFonts w:ascii="微软雅黑" w:hAnsi="微软雅黑"/>
        </w:rPr>
        <w:t>ImageAdapter</w:t>
      </w:r>
      <w:proofErr w:type="spellEnd"/>
    </w:p>
    <w:p w:rsidR="00F85AD7" w:rsidRPr="00E20C67" w:rsidRDefault="00F85AD7" w:rsidP="00D4442E">
      <w:pPr>
        <w:pStyle w:val="a8"/>
        <w:ind w:leftChars="200" w:left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视图中显示内容的适配器，用来初始化资源，向视图中添加要显示内容的资源。</w:t>
      </w:r>
    </w:p>
    <w:p w:rsidR="00D4442E" w:rsidRPr="00E20C67" w:rsidRDefault="00F85AD7" w:rsidP="00D4442E">
      <w:pPr>
        <w:pStyle w:val="a8"/>
        <w:numPr>
          <w:ilvl w:val="0"/>
          <w:numId w:val="12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部件四：网络书签widget的view类型定义</w:t>
      </w:r>
    </w:p>
    <w:p w:rsidR="00A6130D" w:rsidRPr="00E20C67" w:rsidRDefault="00F85AD7" w:rsidP="00D4442E">
      <w:pPr>
        <w:ind w:firstLineChars="400" w:firstLine="84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用来定义显示view的类型。</w:t>
      </w:r>
    </w:p>
    <w:p w:rsidR="00605AF7" w:rsidRPr="00E20C67" w:rsidRDefault="00605AF7" w:rsidP="00605AF7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</w:t>
      </w:r>
      <w:r w:rsidR="00B65620" w:rsidRPr="00E20C67">
        <w:rPr>
          <w:rFonts w:ascii="微软雅黑" w:hAnsi="微软雅黑" w:hint="eastAsia"/>
        </w:rPr>
        <w:t>4</w:t>
      </w:r>
      <w:r w:rsidRPr="00E20C67">
        <w:rPr>
          <w:rFonts w:ascii="微软雅黑" w:hAnsi="微软雅黑" w:hint="eastAsia"/>
        </w:rPr>
        <w:t>.3 接口设计</w:t>
      </w:r>
    </w:p>
    <w:p w:rsidR="00F85AD7" w:rsidRPr="00E20C67" w:rsidRDefault="00F85AD7" w:rsidP="00EB6425">
      <w:pPr>
        <w:pStyle w:val="a8"/>
        <w:numPr>
          <w:ilvl w:val="0"/>
          <w:numId w:val="13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 xml:space="preserve">与部件二：部件一通过new </w:t>
      </w:r>
      <w:proofErr w:type="spellStart"/>
      <w:r w:rsidRPr="00E20C67">
        <w:rPr>
          <w:rFonts w:ascii="微软雅黑" w:hAnsi="微软雅黑" w:hint="eastAsia"/>
        </w:rPr>
        <w:t>HoloView</w:t>
      </w:r>
      <w:proofErr w:type="spellEnd"/>
      <w:r w:rsidRPr="00E20C67">
        <w:rPr>
          <w:rFonts w:ascii="微软雅黑" w:hAnsi="微软雅黑" w:hint="eastAsia"/>
        </w:rPr>
        <w:t>()方法实例部件二，并将其设置为当前显示。</w:t>
      </w:r>
    </w:p>
    <w:p w:rsidR="00F85AD7" w:rsidRPr="00E20C67" w:rsidRDefault="00F85AD7" w:rsidP="00EB6425">
      <w:pPr>
        <w:pStyle w:val="a8"/>
        <w:numPr>
          <w:ilvl w:val="0"/>
          <w:numId w:val="13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 xml:space="preserve">部件二与部件三：部件二通过new </w:t>
      </w:r>
      <w:proofErr w:type="spellStart"/>
      <w:r w:rsidRPr="00E20C67">
        <w:rPr>
          <w:rFonts w:ascii="微软雅黑" w:hAnsi="微软雅黑" w:hint="eastAsia"/>
        </w:rPr>
        <w:t>ImageAdapter</w:t>
      </w:r>
      <w:proofErr w:type="spellEnd"/>
      <w:r w:rsidRPr="00E20C67">
        <w:rPr>
          <w:rFonts w:ascii="微软雅黑" w:hAnsi="微软雅黑" w:hint="eastAsia"/>
        </w:rPr>
        <w:t>()方法实例部件三。</w:t>
      </w:r>
    </w:p>
    <w:p w:rsidR="00605AF7" w:rsidRPr="00E20C67" w:rsidRDefault="00F85AD7" w:rsidP="00EB6425">
      <w:pPr>
        <w:pStyle w:val="a8"/>
        <w:numPr>
          <w:ilvl w:val="0"/>
          <w:numId w:val="13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部件二与部件四：部件二通过</w:t>
      </w:r>
      <w:proofErr w:type="spellStart"/>
      <w:r w:rsidRPr="00E20C67">
        <w:rPr>
          <w:rFonts w:ascii="微软雅黑" w:hAnsi="微软雅黑" w:hint="eastAsia"/>
        </w:rPr>
        <w:t>findViewById</w:t>
      </w:r>
      <w:proofErr w:type="spellEnd"/>
      <w:r w:rsidRPr="00E20C67">
        <w:rPr>
          <w:rFonts w:ascii="微软雅黑" w:hAnsi="微软雅黑" w:hint="eastAsia"/>
        </w:rPr>
        <w:t>获取部件四。</w:t>
      </w:r>
    </w:p>
    <w:p w:rsidR="00A8680F" w:rsidRPr="00E20C67" w:rsidRDefault="00A8680F" w:rsidP="00472916">
      <w:pPr>
        <w:pStyle w:val="3"/>
        <w:rPr>
          <w:rFonts w:ascii="微软雅黑" w:hAnsi="微软雅黑"/>
        </w:rPr>
      </w:pPr>
      <w:bookmarkStart w:id="24" w:name="_Toc310763658"/>
      <w:r w:rsidRPr="00E20C67">
        <w:rPr>
          <w:rFonts w:ascii="微软雅黑" w:hAnsi="微软雅黑" w:hint="eastAsia"/>
        </w:rPr>
        <w:t>4.3.</w:t>
      </w:r>
      <w:r w:rsidR="00B65620" w:rsidRPr="00E20C67">
        <w:rPr>
          <w:rFonts w:ascii="微软雅黑" w:hAnsi="微软雅黑" w:hint="eastAsia"/>
        </w:rPr>
        <w:t>5</w:t>
      </w:r>
      <w:r w:rsidRPr="00E20C67">
        <w:rPr>
          <w:rFonts w:ascii="微软雅黑" w:hAnsi="微软雅黑" w:hint="eastAsia"/>
        </w:rPr>
        <w:t xml:space="preserve"> 微博</w:t>
      </w:r>
      <w:bookmarkEnd w:id="24"/>
    </w:p>
    <w:p w:rsidR="002E7DAE" w:rsidRPr="00E20C67" w:rsidRDefault="002E7DAE" w:rsidP="002E7DAE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</w:t>
      </w:r>
      <w:r w:rsidR="00B65620" w:rsidRPr="00E20C67">
        <w:rPr>
          <w:rFonts w:ascii="微软雅黑" w:hAnsi="微软雅黑" w:hint="eastAsia"/>
        </w:rPr>
        <w:t>5</w:t>
      </w:r>
      <w:r w:rsidRPr="00E20C67">
        <w:rPr>
          <w:rFonts w:ascii="微软雅黑" w:hAnsi="微软雅黑" w:hint="eastAsia"/>
        </w:rPr>
        <w:t>.1 功能描述</w:t>
      </w:r>
    </w:p>
    <w:p w:rsidR="00F85AD7" w:rsidRPr="00E20C67" w:rsidRDefault="00F85AD7" w:rsidP="00F85AD7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实现桌面Widget的基本功能，可以被添加、删除、拖动等。</w:t>
      </w:r>
    </w:p>
    <w:p w:rsidR="00F85AD7" w:rsidRPr="00E20C67" w:rsidRDefault="00F85AD7" w:rsidP="00F85AD7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默认</w:t>
      </w:r>
      <w:proofErr w:type="gramStart"/>
      <w:r w:rsidRPr="00E20C67">
        <w:rPr>
          <w:rFonts w:ascii="微软雅黑" w:hAnsi="微软雅黑" w:hint="eastAsia"/>
        </w:rPr>
        <w:t>显示微博的</w:t>
      </w:r>
      <w:proofErr w:type="gramEnd"/>
      <w:r w:rsidRPr="00E20C67">
        <w:rPr>
          <w:rFonts w:ascii="微软雅黑" w:hAnsi="微软雅黑" w:hint="eastAsia"/>
        </w:rPr>
        <w:t>界面，系统存储</w:t>
      </w:r>
      <w:proofErr w:type="gramStart"/>
      <w:r w:rsidRPr="00E20C67">
        <w:rPr>
          <w:rFonts w:ascii="微软雅黑" w:hAnsi="微软雅黑" w:hint="eastAsia"/>
        </w:rPr>
        <w:t>8条微博信息</w:t>
      </w:r>
      <w:proofErr w:type="gramEnd"/>
      <w:r w:rsidRPr="00E20C67">
        <w:rPr>
          <w:rFonts w:ascii="微软雅黑" w:hAnsi="微软雅黑" w:hint="eastAsia"/>
        </w:rPr>
        <w:t>，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屏显示3条</w:t>
      </w:r>
      <w:proofErr w:type="gramStart"/>
      <w:r w:rsidRPr="00E20C67">
        <w:rPr>
          <w:rFonts w:ascii="微软雅黑" w:hAnsi="微软雅黑" w:hint="eastAsia"/>
        </w:rPr>
        <w:t>半微博</w:t>
      </w:r>
      <w:proofErr w:type="gramEnd"/>
      <w:r w:rsidRPr="00E20C67">
        <w:rPr>
          <w:rFonts w:ascii="微软雅黑" w:hAnsi="微软雅黑" w:hint="eastAsia"/>
        </w:rPr>
        <w:t>信息，如图</w:t>
      </w:r>
      <w:r w:rsidR="0057476C">
        <w:rPr>
          <w:rFonts w:ascii="微软雅黑" w:hAnsi="微软雅黑" w:hint="eastAsia"/>
        </w:rPr>
        <w:t>22</w:t>
      </w:r>
      <w:r w:rsidRPr="00E20C67">
        <w:rPr>
          <w:rFonts w:ascii="微软雅黑" w:hAnsi="微软雅黑" w:hint="eastAsia"/>
        </w:rPr>
        <w:t>所示。当用户在Widget中上下滑动时，所有</w:t>
      </w:r>
      <w:proofErr w:type="gramStart"/>
      <w:r w:rsidRPr="00E20C67">
        <w:rPr>
          <w:rFonts w:ascii="微软雅黑" w:hAnsi="微软雅黑" w:hint="eastAsia"/>
        </w:rPr>
        <w:t>微博信息</w:t>
      </w:r>
      <w:proofErr w:type="gramEnd"/>
      <w:r w:rsidRPr="00E20C67">
        <w:rPr>
          <w:rFonts w:ascii="微软雅黑" w:hAnsi="微软雅黑" w:hint="eastAsia"/>
        </w:rPr>
        <w:t>滑动显示。</w:t>
      </w:r>
    </w:p>
    <w:p w:rsidR="00F85AD7" w:rsidRPr="00E20C67" w:rsidRDefault="00F85AD7" w:rsidP="00F85AD7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0C6A37D1" wp14:editId="61EBFA55">
            <wp:extent cx="3288313" cy="3370521"/>
            <wp:effectExtent l="0" t="0" r="762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6449" cy="33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D7" w:rsidRPr="00E20C67" w:rsidRDefault="00F85AD7" w:rsidP="00F85AD7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C328DA">
        <w:rPr>
          <w:rFonts w:ascii="微软雅黑" w:hAnsi="微软雅黑" w:hint="eastAsia"/>
        </w:rPr>
        <w:t>22</w:t>
      </w:r>
      <w:r w:rsidRPr="00E20C67">
        <w:rPr>
          <w:rFonts w:ascii="微软雅黑" w:hAnsi="微软雅黑" w:hint="eastAsia"/>
        </w:rPr>
        <w:t xml:space="preserve"> </w:t>
      </w:r>
      <w:proofErr w:type="gramStart"/>
      <w:r w:rsidRPr="00E20C67">
        <w:rPr>
          <w:rFonts w:ascii="微软雅黑" w:hAnsi="微软雅黑" w:hint="eastAsia"/>
        </w:rPr>
        <w:t>微博默认</w:t>
      </w:r>
      <w:proofErr w:type="gramEnd"/>
      <w:r w:rsidRPr="00E20C67">
        <w:rPr>
          <w:rFonts w:ascii="微软雅黑" w:hAnsi="微软雅黑" w:hint="eastAsia"/>
        </w:rPr>
        <w:t>界面</w:t>
      </w:r>
    </w:p>
    <w:p w:rsidR="00F85AD7" w:rsidRPr="00E20C67" w:rsidRDefault="00F85AD7" w:rsidP="00F85AD7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点击刷新按钮后为从上往下翻转滑入</w:t>
      </w:r>
      <w:proofErr w:type="gramStart"/>
      <w:r w:rsidRPr="00E20C67">
        <w:rPr>
          <w:rFonts w:ascii="微软雅黑" w:hAnsi="微软雅黑" w:hint="eastAsia"/>
        </w:rPr>
        <w:t>一条新微博</w:t>
      </w:r>
      <w:proofErr w:type="gramEnd"/>
      <w:r w:rsidRPr="00E20C67">
        <w:rPr>
          <w:rFonts w:ascii="微软雅黑" w:hAnsi="微软雅黑" w:hint="eastAsia"/>
        </w:rPr>
        <w:t>。如图</w:t>
      </w:r>
      <w:r w:rsidR="0057476C">
        <w:rPr>
          <w:rFonts w:ascii="微软雅黑" w:hAnsi="微软雅黑" w:hint="eastAsia"/>
        </w:rPr>
        <w:t>23</w:t>
      </w:r>
      <w:r w:rsidRPr="00E20C67">
        <w:rPr>
          <w:rFonts w:ascii="微软雅黑" w:hAnsi="微软雅黑" w:hint="eastAsia"/>
        </w:rPr>
        <w:t>所示。</w:t>
      </w:r>
    </w:p>
    <w:p w:rsidR="00F85AD7" w:rsidRPr="00E20C67" w:rsidRDefault="00F85AD7" w:rsidP="00F85AD7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34EF6B91" wp14:editId="5FFE6799">
            <wp:extent cx="3371850" cy="3467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0D" w:rsidRPr="00E20C67" w:rsidRDefault="00F85AD7" w:rsidP="00F85AD7">
      <w:pPr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C328DA">
        <w:rPr>
          <w:rFonts w:ascii="微软雅黑" w:hAnsi="微软雅黑" w:hint="eastAsia"/>
        </w:rPr>
        <w:t>23</w:t>
      </w:r>
      <w:r w:rsidRPr="00E20C67">
        <w:rPr>
          <w:rFonts w:ascii="微软雅黑" w:hAnsi="微软雅黑" w:hint="eastAsia"/>
        </w:rPr>
        <w:t xml:space="preserve"> </w:t>
      </w:r>
      <w:proofErr w:type="gramStart"/>
      <w:r w:rsidRPr="00E20C67">
        <w:rPr>
          <w:rFonts w:ascii="微软雅黑" w:hAnsi="微软雅黑" w:hint="eastAsia"/>
        </w:rPr>
        <w:t>微博刷新</w:t>
      </w:r>
      <w:proofErr w:type="gramEnd"/>
      <w:r w:rsidRPr="00E20C67">
        <w:rPr>
          <w:rFonts w:ascii="微软雅黑" w:hAnsi="微软雅黑" w:hint="eastAsia"/>
        </w:rPr>
        <w:t>动画效果</w:t>
      </w:r>
    </w:p>
    <w:p w:rsidR="002E7DAE" w:rsidRPr="00E20C67" w:rsidRDefault="002E7DAE" w:rsidP="002E7DAE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lastRenderedPageBreak/>
        <w:t>4.3.</w:t>
      </w:r>
      <w:r w:rsidR="00B65620" w:rsidRPr="00E20C67">
        <w:rPr>
          <w:rFonts w:ascii="微软雅黑" w:hAnsi="微软雅黑" w:hint="eastAsia"/>
        </w:rPr>
        <w:t>5</w:t>
      </w:r>
      <w:r w:rsidRPr="00E20C67">
        <w:rPr>
          <w:rFonts w:ascii="微软雅黑" w:hAnsi="微软雅黑" w:hint="eastAsia"/>
        </w:rPr>
        <w:t>.2</w:t>
      </w:r>
      <w:r w:rsidR="00D11637">
        <w:rPr>
          <w:rFonts w:ascii="微软雅黑" w:hAnsi="微软雅黑" w:hint="eastAsia"/>
        </w:rPr>
        <w:t xml:space="preserve"> </w:t>
      </w:r>
      <w:bookmarkStart w:id="25" w:name="_GoBack"/>
      <w:bookmarkEnd w:id="25"/>
      <w:r w:rsidRPr="00E20C67">
        <w:rPr>
          <w:rFonts w:ascii="微软雅黑" w:hAnsi="微软雅黑" w:hint="eastAsia"/>
        </w:rPr>
        <w:t>部件组成</w:t>
      </w:r>
    </w:p>
    <w:p w:rsidR="00085C3F" w:rsidRPr="00E20C67" w:rsidRDefault="00AF6FB3" w:rsidP="00085C3F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3DD95530" wp14:editId="55A5EEE6">
            <wp:extent cx="5274310" cy="1726986"/>
            <wp:effectExtent l="0" t="0" r="2540" b="6985"/>
            <wp:docPr id="40" name="图片 40" descr="C:\Users\Administrator\Desktop\MicroblogWid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MicroblogWidge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3F" w:rsidRPr="00064846" w:rsidRDefault="00085C3F" w:rsidP="00085C3F">
      <w:pPr>
        <w:jc w:val="center"/>
        <w:rPr>
          <w:rFonts w:ascii="微软雅黑" w:hAnsi="微软雅黑"/>
          <w:szCs w:val="21"/>
        </w:rPr>
      </w:pPr>
      <w:r w:rsidRPr="00064846">
        <w:rPr>
          <w:rFonts w:ascii="微软雅黑" w:hAnsi="微软雅黑" w:hint="eastAsia"/>
          <w:szCs w:val="21"/>
        </w:rPr>
        <w:t>图</w:t>
      </w:r>
      <w:r w:rsidR="00C328DA">
        <w:rPr>
          <w:rFonts w:ascii="微软雅黑" w:hAnsi="微软雅黑" w:hint="eastAsia"/>
          <w:szCs w:val="21"/>
        </w:rPr>
        <w:t>24</w:t>
      </w:r>
      <w:r w:rsidRPr="00064846">
        <w:rPr>
          <w:rFonts w:ascii="微软雅黑" w:hAnsi="微软雅黑" w:hint="eastAsia"/>
          <w:szCs w:val="21"/>
        </w:rPr>
        <w:t xml:space="preserve"> </w:t>
      </w:r>
      <w:proofErr w:type="gramStart"/>
      <w:r w:rsidRPr="00064846">
        <w:rPr>
          <w:rFonts w:ascii="微软雅黑" w:hAnsi="微软雅黑" w:hint="eastAsia"/>
          <w:szCs w:val="21"/>
        </w:rPr>
        <w:t>微博组成</w:t>
      </w:r>
      <w:proofErr w:type="gramEnd"/>
      <w:r w:rsidRPr="00064846">
        <w:rPr>
          <w:rFonts w:ascii="微软雅黑" w:hAnsi="微软雅黑" w:hint="eastAsia"/>
          <w:szCs w:val="21"/>
        </w:rPr>
        <w:t>部件</w:t>
      </w:r>
    </w:p>
    <w:p w:rsidR="002E7DAE" w:rsidRPr="00E20C67" w:rsidRDefault="002E7DAE" w:rsidP="002E7DAE">
      <w:pPr>
        <w:pStyle w:val="4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4.3.</w:t>
      </w:r>
      <w:r w:rsidR="00B65620" w:rsidRPr="00E20C67">
        <w:rPr>
          <w:rFonts w:ascii="微软雅黑" w:hAnsi="微软雅黑" w:hint="eastAsia"/>
        </w:rPr>
        <w:t>5</w:t>
      </w:r>
      <w:r w:rsidRPr="00E20C67">
        <w:rPr>
          <w:rFonts w:ascii="微软雅黑" w:hAnsi="微软雅黑" w:hint="eastAsia"/>
        </w:rPr>
        <w:t>.3 接口设计</w:t>
      </w:r>
    </w:p>
    <w:p w:rsidR="00085C3F" w:rsidRPr="00E20C67" w:rsidRDefault="00085C3F" w:rsidP="00085C3F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MicroblogWidgetView：事件的监听以及动画效果的实现，提供getView()方法</w:t>
      </w:r>
      <w:proofErr w:type="gramStart"/>
      <w:r w:rsidRPr="00E20C67">
        <w:rPr>
          <w:rFonts w:ascii="微软雅黑" w:hAnsi="微软雅黑" w:hint="eastAsia"/>
        </w:rPr>
        <w:t>将微博的</w:t>
      </w:r>
      <w:proofErr w:type="gramEnd"/>
      <w:r w:rsidRPr="00E20C67">
        <w:rPr>
          <w:rFonts w:ascii="微软雅黑" w:hAnsi="微软雅黑" w:hint="eastAsia"/>
        </w:rPr>
        <w:t>视图</w:t>
      </w:r>
      <w:proofErr w:type="gramStart"/>
      <w:r w:rsidRPr="00E20C67">
        <w:rPr>
          <w:rFonts w:ascii="微软雅黑" w:hAnsi="微软雅黑" w:hint="eastAsia"/>
        </w:rPr>
        <w:t>当做</w:t>
      </w:r>
      <w:proofErr w:type="gramEnd"/>
      <w:r w:rsidRPr="00E20C67">
        <w:rPr>
          <w:rFonts w:ascii="微软雅黑" w:hAnsi="微软雅黑" w:hint="eastAsia"/>
        </w:rPr>
        <w:t>一个View返回。</w:t>
      </w:r>
    </w:p>
    <w:p w:rsidR="00085C3F" w:rsidRPr="00E20C67" w:rsidRDefault="00085C3F" w:rsidP="00085C3F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FixedListLayout：对于数据的初始化，以及视图布局的控制。</w:t>
      </w:r>
    </w:p>
    <w:p w:rsidR="00A8680F" w:rsidRPr="00E20C67" w:rsidRDefault="00A8680F" w:rsidP="00472916">
      <w:pPr>
        <w:pStyle w:val="2"/>
        <w:rPr>
          <w:rFonts w:ascii="微软雅黑" w:eastAsia="微软雅黑" w:hAnsi="微软雅黑"/>
        </w:rPr>
      </w:pPr>
      <w:bookmarkStart w:id="26" w:name="_Toc310763659"/>
      <w:r w:rsidRPr="00E20C67">
        <w:rPr>
          <w:rFonts w:ascii="微软雅黑" w:eastAsia="微软雅黑" w:hAnsi="微软雅黑" w:hint="eastAsia"/>
        </w:rPr>
        <w:t>4.4 锁屏</w:t>
      </w:r>
      <w:bookmarkEnd w:id="26"/>
    </w:p>
    <w:p w:rsidR="00501BE6" w:rsidRPr="00E20C67" w:rsidRDefault="00501BE6" w:rsidP="00501BE6">
      <w:pPr>
        <w:pStyle w:val="3"/>
        <w:rPr>
          <w:rFonts w:ascii="微软雅黑" w:hAnsi="微软雅黑"/>
        </w:rPr>
      </w:pPr>
      <w:bookmarkStart w:id="27" w:name="_Toc310763660"/>
      <w:r w:rsidRPr="00E20C67">
        <w:rPr>
          <w:rFonts w:ascii="微软雅黑" w:hAnsi="微软雅黑" w:hint="eastAsia"/>
        </w:rPr>
        <w:t>4.4.1 功能描述</w:t>
      </w:r>
      <w:bookmarkEnd w:id="27"/>
    </w:p>
    <w:p w:rsidR="00A6130D" w:rsidRPr="00E20C67" w:rsidRDefault="00D057BE" w:rsidP="00D057B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用户关闭屏幕时启动锁屏界面，再次开启屏幕时，显示锁屏界面。锁屏界面左侧显示时间、日期和电池状态。锁屏界面右侧为解锁按钮，</w:t>
      </w:r>
      <w:proofErr w:type="gramStart"/>
      <w:r w:rsidRPr="00E20C67">
        <w:rPr>
          <w:rFonts w:ascii="微软雅黑" w:hAnsi="微软雅黑" w:hint="eastAsia"/>
        </w:rPr>
        <w:t>长按按钮</w:t>
      </w:r>
      <w:proofErr w:type="gramEnd"/>
      <w:r w:rsidRPr="00E20C67">
        <w:rPr>
          <w:rFonts w:ascii="微软雅黑" w:hAnsi="微软雅黑" w:hint="eastAsia"/>
        </w:rPr>
        <w:t>解锁，如图</w:t>
      </w:r>
      <w:r w:rsidR="0057476C">
        <w:rPr>
          <w:rFonts w:ascii="微软雅黑" w:hAnsi="微软雅黑" w:hint="eastAsia"/>
        </w:rPr>
        <w:t>25</w:t>
      </w:r>
      <w:r w:rsidRPr="00E20C67">
        <w:rPr>
          <w:rFonts w:ascii="微软雅黑" w:hAnsi="微软雅黑" w:hint="eastAsia"/>
        </w:rPr>
        <w:t>所示。</w:t>
      </w:r>
    </w:p>
    <w:p w:rsidR="00D057BE" w:rsidRPr="00E20C67" w:rsidRDefault="00D057BE" w:rsidP="00D057BE">
      <w:pPr>
        <w:ind w:firstLineChars="200" w:firstLine="420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lastRenderedPageBreak/>
        <w:drawing>
          <wp:inline distT="0" distB="0" distL="0" distR="0" wp14:anchorId="59CACCF0" wp14:editId="5424F5CB">
            <wp:extent cx="4953000" cy="2905302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0616" cy="29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BE" w:rsidRPr="00E20C67" w:rsidRDefault="00D057BE" w:rsidP="00D057BE">
      <w:pPr>
        <w:ind w:firstLineChars="200" w:firstLine="420"/>
        <w:jc w:val="center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图</w:t>
      </w:r>
      <w:r w:rsidR="00C328DA">
        <w:rPr>
          <w:rFonts w:ascii="微软雅黑" w:hAnsi="微软雅黑" w:hint="eastAsia"/>
        </w:rPr>
        <w:t>25 锁屏界面</w:t>
      </w:r>
    </w:p>
    <w:p w:rsidR="00501BE6" w:rsidRPr="00E20C67" w:rsidRDefault="00501BE6" w:rsidP="00501BE6">
      <w:pPr>
        <w:pStyle w:val="3"/>
        <w:rPr>
          <w:rFonts w:ascii="微软雅黑" w:hAnsi="微软雅黑"/>
        </w:rPr>
      </w:pPr>
      <w:bookmarkStart w:id="28" w:name="_Toc310763661"/>
      <w:r w:rsidRPr="00E20C67">
        <w:rPr>
          <w:rFonts w:ascii="微软雅黑" w:hAnsi="微软雅黑" w:hint="eastAsia"/>
        </w:rPr>
        <w:t>4.4.2</w:t>
      </w:r>
      <w:r w:rsidR="00D1163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部件组成</w:t>
      </w:r>
      <w:bookmarkEnd w:id="28"/>
    </w:p>
    <w:p w:rsidR="00A6130D" w:rsidRPr="00E20C67" w:rsidRDefault="00A2622F" w:rsidP="00A2622F">
      <w:pPr>
        <w:jc w:val="center"/>
        <w:rPr>
          <w:rFonts w:ascii="微软雅黑" w:hAnsi="微软雅黑"/>
        </w:rPr>
      </w:pPr>
      <w:r w:rsidRPr="00E20C67">
        <w:rPr>
          <w:rFonts w:ascii="微软雅黑" w:hAnsi="微软雅黑"/>
          <w:noProof/>
        </w:rPr>
        <w:drawing>
          <wp:inline distT="0" distB="0" distL="0" distR="0" wp14:anchorId="28F64816" wp14:editId="0B383795">
            <wp:extent cx="4238625" cy="2333625"/>
            <wp:effectExtent l="0" t="0" r="9525" b="9525"/>
            <wp:docPr id="68" name="图片 68" descr="C:\Users\Stanley\Desktop\各类文档\AndroidUI\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anley\Desktop\各类文档\AndroidUI\lock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22F" w:rsidRPr="00E20C67" w:rsidRDefault="00C328DA" w:rsidP="00A2622F">
      <w:pPr>
        <w:jc w:val="center"/>
        <w:rPr>
          <w:rFonts w:ascii="微软雅黑" w:hAnsi="微软雅黑"/>
        </w:rPr>
      </w:pPr>
      <w:r>
        <w:rPr>
          <w:rFonts w:ascii="微软雅黑" w:hAnsi="微软雅黑" w:hint="eastAsia"/>
        </w:rPr>
        <w:t>图26 锁屏部件组成</w:t>
      </w:r>
    </w:p>
    <w:p w:rsidR="00501BE6" w:rsidRPr="00E20C67" w:rsidRDefault="00501BE6" w:rsidP="00501BE6">
      <w:pPr>
        <w:pStyle w:val="3"/>
        <w:rPr>
          <w:rFonts w:ascii="微软雅黑" w:hAnsi="微软雅黑"/>
        </w:rPr>
      </w:pPr>
      <w:bookmarkStart w:id="29" w:name="_Toc310763662"/>
      <w:r w:rsidRPr="00E20C67">
        <w:rPr>
          <w:rFonts w:ascii="微软雅黑" w:hAnsi="微软雅黑" w:hint="eastAsia"/>
        </w:rPr>
        <w:t>4.4.3 接口设计</w:t>
      </w:r>
      <w:bookmarkEnd w:id="29"/>
    </w:p>
    <w:p w:rsidR="009C4302" w:rsidRPr="00E20C67" w:rsidRDefault="009C4302" w:rsidP="009C4302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LockScreen：主要负责实现开启/停止锁屏服务，禁用键盘；</w:t>
      </w:r>
    </w:p>
    <w:p w:rsidR="009C4302" w:rsidRPr="00E20C67" w:rsidRDefault="009C4302" w:rsidP="009C4302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LockService：锁屏服务，注册广播接收器，监控屏幕关闭操作，一旦屏幕关闭，启动锁屏界面；</w:t>
      </w:r>
    </w:p>
    <w:p w:rsidR="009C4302" w:rsidRPr="00E20C67" w:rsidRDefault="009C4302" w:rsidP="009C4302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lastRenderedPageBreak/>
        <w:t>LockView：锁屏界面，</w:t>
      </w:r>
      <w:proofErr w:type="gramStart"/>
      <w:r w:rsidRPr="00E20C67">
        <w:rPr>
          <w:rFonts w:ascii="微软雅黑" w:hAnsi="微软雅黑" w:hint="eastAsia"/>
        </w:rPr>
        <w:t>长按解锁</w:t>
      </w:r>
      <w:proofErr w:type="gramEnd"/>
      <w:r w:rsidRPr="00E20C67">
        <w:rPr>
          <w:rFonts w:ascii="微软雅黑" w:hAnsi="微软雅黑" w:hint="eastAsia"/>
        </w:rPr>
        <w:t>；</w:t>
      </w:r>
    </w:p>
    <w:p w:rsidR="00501BE6" w:rsidRPr="00E20C67" w:rsidRDefault="009C4302" w:rsidP="00501BE6">
      <w:pPr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LockTime：锁屏界面时的时间显示。</w:t>
      </w:r>
    </w:p>
    <w:p w:rsidR="00A8680F" w:rsidRPr="00E20C67" w:rsidRDefault="00A8680F" w:rsidP="00472916">
      <w:pPr>
        <w:pStyle w:val="2"/>
        <w:rPr>
          <w:rFonts w:ascii="微软雅黑" w:eastAsia="微软雅黑" w:hAnsi="微软雅黑"/>
        </w:rPr>
      </w:pPr>
      <w:bookmarkStart w:id="30" w:name="_Toc310763663"/>
      <w:r w:rsidRPr="00E20C67">
        <w:rPr>
          <w:rFonts w:ascii="微软雅黑" w:eastAsia="微软雅黑" w:hAnsi="微软雅黑" w:hint="eastAsia"/>
        </w:rPr>
        <w:t>4.5 任务管理器</w:t>
      </w:r>
      <w:bookmarkEnd w:id="30"/>
    </w:p>
    <w:p w:rsidR="0087532B" w:rsidRPr="00E20C67" w:rsidRDefault="0087532B" w:rsidP="0087532B">
      <w:pPr>
        <w:pStyle w:val="3"/>
        <w:rPr>
          <w:rFonts w:ascii="微软雅黑" w:hAnsi="微软雅黑"/>
        </w:rPr>
      </w:pPr>
      <w:bookmarkStart w:id="31" w:name="_Toc310763664"/>
      <w:r w:rsidRPr="00E20C67">
        <w:rPr>
          <w:rFonts w:ascii="微软雅黑" w:hAnsi="微软雅黑" w:hint="eastAsia"/>
        </w:rPr>
        <w:t>4.5.1 功能描述</w:t>
      </w:r>
      <w:bookmarkEnd w:id="31"/>
    </w:p>
    <w:p w:rsidR="00D4442E" w:rsidRPr="00E20C67" w:rsidRDefault="00D4442E" w:rsidP="00D4442E">
      <w:pPr>
        <w:ind w:firstLineChars="200" w:firstLine="420"/>
        <w:rPr>
          <w:rFonts w:ascii="微软雅黑" w:hAnsi="微软雅黑" w:cs="Times New Roman"/>
        </w:rPr>
      </w:pPr>
      <w:r w:rsidRPr="00E20C67">
        <w:rPr>
          <w:rFonts w:ascii="微软雅黑" w:hAnsi="微软雅黑" w:cs="Times New Roman" w:hint="eastAsia"/>
        </w:rPr>
        <w:t>任务管理</w:t>
      </w:r>
      <w:proofErr w:type="gramStart"/>
      <w:r w:rsidRPr="00E20C67">
        <w:rPr>
          <w:rFonts w:ascii="微软雅黑" w:hAnsi="微软雅黑" w:cs="Times New Roman" w:hint="eastAsia"/>
        </w:rPr>
        <w:t>器启动</w:t>
      </w:r>
      <w:proofErr w:type="gramEnd"/>
      <w:r w:rsidRPr="00E20C67">
        <w:rPr>
          <w:rFonts w:ascii="微软雅黑" w:hAnsi="微软雅黑" w:cs="Times New Roman" w:hint="eastAsia"/>
        </w:rPr>
        <w:t>时，以弧形方式显示当前正在运行的程序的缩略图，从屏幕左边飞入，如图</w:t>
      </w:r>
      <w:r w:rsidR="00041DC2">
        <w:rPr>
          <w:rFonts w:ascii="微软雅黑" w:hAnsi="微软雅黑" w:cs="Times New Roman" w:hint="eastAsia"/>
        </w:rPr>
        <w:t>27</w:t>
      </w:r>
      <w:r w:rsidRPr="00E20C67">
        <w:rPr>
          <w:rFonts w:ascii="微软雅黑" w:hAnsi="微软雅黑" w:cs="Times New Roman" w:hint="eastAsia"/>
        </w:rPr>
        <w:t>所示。</w:t>
      </w:r>
    </w:p>
    <w:p w:rsidR="00D4442E" w:rsidRPr="00E20C67" w:rsidRDefault="00D4442E" w:rsidP="00D4442E">
      <w:pPr>
        <w:jc w:val="center"/>
        <w:rPr>
          <w:rFonts w:ascii="微软雅黑" w:hAnsi="微软雅黑" w:cs="Times New Roman"/>
        </w:rPr>
      </w:pPr>
      <w:r w:rsidRPr="00E20C67">
        <w:rPr>
          <w:rFonts w:ascii="微软雅黑" w:hAnsi="微软雅黑" w:cs="Times New Roman"/>
          <w:noProof/>
        </w:rPr>
        <w:drawing>
          <wp:inline distT="0" distB="0" distL="0" distR="0" wp14:anchorId="06B8FC77" wp14:editId="01BA1097">
            <wp:extent cx="4819650" cy="2828925"/>
            <wp:effectExtent l="0" t="0" r="0" b="9525"/>
            <wp:docPr id="71" name="Picture 12" descr="说明: \\shzteui\2\D\M马恋\资源\3Dtablet\调整后效果图\PNG\任务管理器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说明: \\shzteui\2\D\M马恋\资源\3Dtablet\调整后效果图\PNG\任务管理器副本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42E" w:rsidRPr="00E20C67" w:rsidRDefault="00D4442E" w:rsidP="00D4442E">
      <w:pPr>
        <w:jc w:val="center"/>
        <w:rPr>
          <w:rFonts w:ascii="微软雅黑" w:hAnsi="微软雅黑" w:cs="Times New Roman"/>
        </w:rPr>
      </w:pPr>
      <w:r w:rsidRPr="00E20C67">
        <w:rPr>
          <w:rFonts w:ascii="微软雅黑" w:hAnsi="微软雅黑" w:cs="Times New Roman" w:hint="eastAsia"/>
        </w:rPr>
        <w:t>图</w:t>
      </w:r>
      <w:r w:rsidR="00C328DA">
        <w:rPr>
          <w:rFonts w:ascii="微软雅黑" w:hAnsi="微软雅黑" w:cs="Times New Roman" w:hint="eastAsia"/>
        </w:rPr>
        <w:t>27</w:t>
      </w:r>
      <w:r w:rsidRPr="00E20C67">
        <w:rPr>
          <w:rFonts w:ascii="微软雅黑" w:hAnsi="微软雅黑" w:cs="Times New Roman" w:hint="eastAsia"/>
        </w:rPr>
        <w:t xml:space="preserve"> 多任务程序</w:t>
      </w:r>
      <w:proofErr w:type="gramStart"/>
      <w:r w:rsidRPr="00E20C67">
        <w:rPr>
          <w:rFonts w:ascii="微软雅黑" w:hAnsi="微软雅黑" w:cs="Times New Roman" w:hint="eastAsia"/>
        </w:rPr>
        <w:t>缩略图</w:t>
      </w:r>
      <w:proofErr w:type="gramEnd"/>
      <w:r w:rsidRPr="00E20C67">
        <w:rPr>
          <w:rFonts w:ascii="微软雅黑" w:hAnsi="微软雅黑" w:cs="Times New Roman" w:hint="eastAsia"/>
        </w:rPr>
        <w:t>效果</w:t>
      </w:r>
    </w:p>
    <w:p w:rsidR="00D4442E" w:rsidRPr="00E20C67" w:rsidRDefault="00D4442E" w:rsidP="00D4442E">
      <w:pPr>
        <w:ind w:firstLineChars="200" w:firstLine="420"/>
        <w:rPr>
          <w:rFonts w:ascii="微软雅黑" w:hAnsi="微软雅黑" w:cs="Times New Roman"/>
        </w:rPr>
      </w:pPr>
      <w:r w:rsidRPr="00E20C67">
        <w:rPr>
          <w:rFonts w:ascii="微软雅黑" w:hAnsi="微软雅黑" w:cs="Times New Roman" w:hint="eastAsia"/>
        </w:rPr>
        <w:t>用户可上下滑动查看所有的程序缩略图，滑动时按照弧形方向转动，程序</w:t>
      </w:r>
      <w:proofErr w:type="gramStart"/>
      <w:r w:rsidRPr="00E20C67">
        <w:rPr>
          <w:rFonts w:ascii="微软雅黑" w:hAnsi="微软雅黑" w:cs="Times New Roman" w:hint="eastAsia"/>
        </w:rPr>
        <w:t>缩略图</w:t>
      </w:r>
      <w:proofErr w:type="gramEnd"/>
      <w:r w:rsidRPr="00E20C67">
        <w:rPr>
          <w:rFonts w:ascii="微软雅黑" w:hAnsi="微软雅黑" w:cs="Times New Roman" w:hint="eastAsia"/>
        </w:rPr>
        <w:t>有前后震动效果，关闭程序时，上下两个临近程序</w:t>
      </w:r>
      <w:proofErr w:type="gramStart"/>
      <w:r w:rsidRPr="00E20C67">
        <w:rPr>
          <w:rFonts w:ascii="微软雅黑" w:hAnsi="微软雅黑" w:cs="Times New Roman" w:hint="eastAsia"/>
        </w:rPr>
        <w:t>缩略图会</w:t>
      </w:r>
      <w:proofErr w:type="gramEnd"/>
      <w:r w:rsidRPr="00E20C67">
        <w:rPr>
          <w:rFonts w:ascii="微软雅黑" w:hAnsi="微软雅黑" w:cs="Times New Roman" w:hint="eastAsia"/>
        </w:rPr>
        <w:t>有上下震动效果。</w:t>
      </w:r>
    </w:p>
    <w:p w:rsidR="00D4442E" w:rsidRPr="00E20C67" w:rsidRDefault="00D4442E" w:rsidP="00D4442E">
      <w:pPr>
        <w:ind w:firstLineChars="200" w:firstLine="420"/>
        <w:rPr>
          <w:rFonts w:ascii="微软雅黑" w:hAnsi="微软雅黑" w:cs="Times New Roman"/>
        </w:rPr>
      </w:pPr>
      <w:r w:rsidRPr="00E20C67">
        <w:rPr>
          <w:rFonts w:ascii="微软雅黑" w:hAnsi="微软雅黑" w:cs="Times New Roman" w:hint="eastAsia"/>
        </w:rPr>
        <w:t>点击一个程序缩略图，被点击的</w:t>
      </w:r>
      <w:proofErr w:type="gramStart"/>
      <w:r w:rsidRPr="00E20C67">
        <w:rPr>
          <w:rFonts w:ascii="微软雅黑" w:hAnsi="微软雅黑" w:cs="Times New Roman" w:hint="eastAsia"/>
        </w:rPr>
        <w:t>缩略图会</w:t>
      </w:r>
      <w:proofErr w:type="gramEnd"/>
      <w:r w:rsidRPr="00E20C67">
        <w:rPr>
          <w:rFonts w:ascii="微软雅黑" w:hAnsi="微软雅黑" w:cs="Times New Roman" w:hint="eastAsia"/>
        </w:rPr>
        <w:t>飘出，并逐渐放大到整个屏幕，然后激活该应用程序，如图</w:t>
      </w:r>
      <w:r w:rsidR="00041DC2">
        <w:rPr>
          <w:rFonts w:ascii="微软雅黑" w:hAnsi="微软雅黑" w:cs="Times New Roman" w:hint="eastAsia"/>
        </w:rPr>
        <w:t>28</w:t>
      </w:r>
      <w:r w:rsidRPr="00E20C67">
        <w:rPr>
          <w:rFonts w:ascii="微软雅黑" w:hAnsi="微软雅黑" w:cs="Times New Roman" w:hint="eastAsia"/>
        </w:rPr>
        <w:t>所示。</w:t>
      </w:r>
    </w:p>
    <w:p w:rsidR="00D4442E" w:rsidRPr="00E20C67" w:rsidRDefault="00D4442E" w:rsidP="00D4442E">
      <w:pPr>
        <w:jc w:val="center"/>
        <w:rPr>
          <w:rFonts w:ascii="微软雅黑" w:hAnsi="微软雅黑" w:cs="Times New Roman"/>
        </w:rPr>
      </w:pPr>
      <w:r w:rsidRPr="00E20C67">
        <w:rPr>
          <w:rFonts w:ascii="微软雅黑" w:hAnsi="微软雅黑" w:cs="Times New Roman"/>
          <w:noProof/>
        </w:rPr>
        <w:lastRenderedPageBreak/>
        <w:drawing>
          <wp:inline distT="0" distB="0" distL="0" distR="0" wp14:anchorId="5A1B1C8A" wp14:editId="5D22B000">
            <wp:extent cx="4124325" cy="2695575"/>
            <wp:effectExtent l="0" t="0" r="9525" b="9525"/>
            <wp:docPr id="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0D" w:rsidRPr="00E20C67" w:rsidRDefault="00D4442E" w:rsidP="00D4442E">
      <w:pPr>
        <w:jc w:val="center"/>
        <w:rPr>
          <w:rFonts w:ascii="微软雅黑" w:hAnsi="微软雅黑" w:cs="Times New Roman"/>
        </w:rPr>
      </w:pPr>
      <w:r w:rsidRPr="00E20C67">
        <w:rPr>
          <w:rFonts w:ascii="微软雅黑" w:hAnsi="微软雅黑" w:cs="Times New Roman" w:hint="eastAsia"/>
        </w:rPr>
        <w:t>图</w:t>
      </w:r>
      <w:r w:rsidR="00C328DA">
        <w:rPr>
          <w:rFonts w:ascii="微软雅黑" w:hAnsi="微软雅黑" w:cs="Times New Roman" w:hint="eastAsia"/>
        </w:rPr>
        <w:t>28</w:t>
      </w:r>
      <w:r w:rsidRPr="00E20C67">
        <w:rPr>
          <w:rFonts w:ascii="微软雅黑" w:hAnsi="微软雅黑" w:cs="Times New Roman" w:hint="eastAsia"/>
        </w:rPr>
        <w:t xml:space="preserve"> 程序</w:t>
      </w:r>
      <w:proofErr w:type="gramStart"/>
      <w:r w:rsidRPr="00E20C67">
        <w:rPr>
          <w:rFonts w:ascii="微软雅黑" w:hAnsi="微软雅黑" w:cs="Times New Roman" w:hint="eastAsia"/>
        </w:rPr>
        <w:t>缩略图点击</w:t>
      </w:r>
      <w:proofErr w:type="gramEnd"/>
      <w:r w:rsidRPr="00E20C67">
        <w:rPr>
          <w:rFonts w:ascii="微软雅黑" w:hAnsi="微软雅黑" w:cs="Times New Roman" w:hint="eastAsia"/>
        </w:rPr>
        <w:t>效果</w:t>
      </w:r>
    </w:p>
    <w:p w:rsidR="0087532B" w:rsidRPr="00E20C67" w:rsidRDefault="0087532B" w:rsidP="0087532B">
      <w:pPr>
        <w:pStyle w:val="3"/>
        <w:rPr>
          <w:rFonts w:ascii="微软雅黑" w:hAnsi="微软雅黑"/>
        </w:rPr>
      </w:pPr>
      <w:bookmarkStart w:id="32" w:name="_Toc310763665"/>
      <w:r w:rsidRPr="00E20C67">
        <w:rPr>
          <w:rFonts w:ascii="微软雅黑" w:hAnsi="微软雅黑" w:hint="eastAsia"/>
        </w:rPr>
        <w:t>4.5.2</w:t>
      </w:r>
      <w:r w:rsidR="00D11637">
        <w:rPr>
          <w:rFonts w:ascii="微软雅黑" w:hAnsi="微软雅黑" w:hint="eastAsia"/>
        </w:rPr>
        <w:t xml:space="preserve"> </w:t>
      </w:r>
      <w:r w:rsidRPr="00E20C67">
        <w:rPr>
          <w:rFonts w:ascii="微软雅黑" w:hAnsi="微软雅黑" w:hint="eastAsia"/>
        </w:rPr>
        <w:t>部件组成</w:t>
      </w:r>
      <w:bookmarkEnd w:id="32"/>
    </w:p>
    <w:p w:rsidR="00D4442E" w:rsidRPr="00E20C67" w:rsidRDefault="00D4442E" w:rsidP="00D4442E">
      <w:pPr>
        <w:pStyle w:val="a8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：任务管理器的扇形任务列表</w:t>
      </w:r>
    </w:p>
    <w:p w:rsidR="00D4442E" w:rsidRPr="00E20C67" w:rsidRDefault="00D4442E" w:rsidP="00D4442E">
      <w:pPr>
        <w:pStyle w:val="a8"/>
        <w:ind w:left="420"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当启动任务管理器的时候，扇形任务列表装载任务信息，从屏幕左侧飞入。</w:t>
      </w:r>
    </w:p>
    <w:p w:rsidR="00D4442E" w:rsidRPr="00E20C67" w:rsidRDefault="00D4442E" w:rsidP="00D4442E">
      <w:pPr>
        <w:pStyle w:val="a8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部件二：扇形任务列表的拨动效果</w:t>
      </w:r>
    </w:p>
    <w:p w:rsidR="00D4442E" w:rsidRPr="00E20C67" w:rsidRDefault="00D4442E" w:rsidP="00D4442E">
      <w:pPr>
        <w:ind w:left="420" w:firstLine="42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监听用户手指的纵向动作，将捕获的手指位移由直角坐标系转化为极坐标系的角度值，控制扇形任务列表的旋转，并做减速和回转动画效果。并根据数值大小使用高速转动和低速转动两种速度调整模式。</w:t>
      </w:r>
    </w:p>
    <w:p w:rsidR="00D4442E" w:rsidRPr="00E20C67" w:rsidRDefault="00D4442E" w:rsidP="00D4442E">
      <w:pPr>
        <w:pStyle w:val="a8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部件三：扇形任务列表的删除效果</w:t>
      </w:r>
    </w:p>
    <w:p w:rsidR="00D4442E" w:rsidRPr="00E20C67" w:rsidRDefault="00D4442E" w:rsidP="00D4442E">
      <w:pPr>
        <w:pStyle w:val="a8"/>
        <w:ind w:left="420"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用户点击任务列表中的红叉区域，指定的任务选项消失，两侧任务选项合并，完成任务选项的删除，同时关闭对应的任务进程。</w:t>
      </w:r>
    </w:p>
    <w:p w:rsidR="00D4442E" w:rsidRPr="00E20C67" w:rsidRDefault="00D4442E" w:rsidP="00D4442E">
      <w:pPr>
        <w:pStyle w:val="a8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部件四：扇形任务列表的点选效果</w:t>
      </w:r>
    </w:p>
    <w:p w:rsidR="00A6130D" w:rsidRPr="00E20C67" w:rsidRDefault="00D4442E" w:rsidP="00D4442E">
      <w:pPr>
        <w:pStyle w:val="a8"/>
        <w:ind w:left="420"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监听用户手指动作，当认定为点选时，指定任务选项震动，伴随飞出效果，开启相应应用程序。</w:t>
      </w:r>
    </w:p>
    <w:p w:rsidR="0087532B" w:rsidRPr="00E20C67" w:rsidRDefault="0087532B" w:rsidP="0087532B">
      <w:pPr>
        <w:pStyle w:val="3"/>
        <w:rPr>
          <w:rFonts w:ascii="微软雅黑" w:hAnsi="微软雅黑"/>
        </w:rPr>
      </w:pPr>
      <w:bookmarkStart w:id="33" w:name="_Toc310763666"/>
      <w:r w:rsidRPr="00E20C67">
        <w:rPr>
          <w:rFonts w:ascii="微软雅黑" w:hAnsi="微软雅黑" w:hint="eastAsia"/>
        </w:rPr>
        <w:lastRenderedPageBreak/>
        <w:t>4.5.3 接口设计</w:t>
      </w:r>
      <w:bookmarkEnd w:id="33"/>
    </w:p>
    <w:p w:rsidR="00D4442E" w:rsidRPr="00E20C67" w:rsidRDefault="00D4442E" w:rsidP="00984E82">
      <w:pPr>
        <w:pStyle w:val="a8"/>
        <w:numPr>
          <w:ilvl w:val="0"/>
          <w:numId w:val="17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与部件二：部件一通过</w:t>
      </w:r>
      <w:r w:rsidRPr="00E20C67">
        <w:rPr>
          <w:rFonts w:ascii="微软雅黑" w:hAnsi="微软雅黑" w:cs="Consolas"/>
          <w:color w:val="000000"/>
          <w:kern w:val="0"/>
          <w:sz w:val="20"/>
          <w:szCs w:val="20"/>
        </w:rPr>
        <w:t>drawPan(GL10)</w:t>
      </w:r>
      <w:r w:rsidRPr="00E20C67">
        <w:rPr>
          <w:rFonts w:ascii="微软雅黑" w:hAnsi="微软雅黑" w:hint="eastAsia"/>
        </w:rPr>
        <w:t>方法实例部件二。</w:t>
      </w:r>
    </w:p>
    <w:p w:rsidR="00D4442E" w:rsidRPr="00E20C67" w:rsidRDefault="00D4442E" w:rsidP="00984E82">
      <w:pPr>
        <w:pStyle w:val="a8"/>
        <w:numPr>
          <w:ilvl w:val="0"/>
          <w:numId w:val="17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与部件三：部件一通过</w:t>
      </w:r>
      <w:r w:rsidRPr="00E20C67">
        <w:rPr>
          <w:rFonts w:ascii="微软雅黑" w:hAnsi="微软雅黑" w:cs="Consolas"/>
          <w:color w:val="000000"/>
          <w:kern w:val="0"/>
          <w:sz w:val="20"/>
          <w:szCs w:val="20"/>
        </w:rPr>
        <w:t>removeItem(int)</w:t>
      </w:r>
      <w:r w:rsidRPr="00E20C67">
        <w:rPr>
          <w:rFonts w:ascii="微软雅黑" w:hAnsi="微软雅黑" w:hint="eastAsia"/>
        </w:rPr>
        <w:t>方法实例部件三。</w:t>
      </w:r>
    </w:p>
    <w:p w:rsidR="0087532B" w:rsidRPr="00E20C67" w:rsidRDefault="00D4442E" w:rsidP="00984E82">
      <w:pPr>
        <w:pStyle w:val="a8"/>
        <w:numPr>
          <w:ilvl w:val="0"/>
          <w:numId w:val="17"/>
        </w:numPr>
        <w:ind w:firstLineChars="0"/>
        <w:rPr>
          <w:rFonts w:ascii="微软雅黑" w:hAnsi="微软雅黑"/>
        </w:rPr>
      </w:pPr>
      <w:r w:rsidRPr="00E20C67">
        <w:rPr>
          <w:rFonts w:ascii="微软雅黑" w:hAnsi="微软雅黑" w:hint="eastAsia"/>
        </w:rPr>
        <w:t>部件</w:t>
      </w:r>
      <w:proofErr w:type="gramStart"/>
      <w:r w:rsidRPr="00E20C67">
        <w:rPr>
          <w:rFonts w:ascii="微软雅黑" w:hAnsi="微软雅黑" w:hint="eastAsia"/>
        </w:rPr>
        <w:t>一</w:t>
      </w:r>
      <w:proofErr w:type="gramEnd"/>
      <w:r w:rsidRPr="00E20C67">
        <w:rPr>
          <w:rFonts w:ascii="微软雅黑" w:hAnsi="微软雅黑" w:hint="eastAsia"/>
        </w:rPr>
        <w:t>与部件四：部件一通过</w:t>
      </w:r>
      <w:r w:rsidRPr="00E20C67">
        <w:rPr>
          <w:rFonts w:ascii="微软雅黑" w:hAnsi="微软雅黑"/>
        </w:rPr>
        <w:t>pressItem(GL10, int)</w:t>
      </w:r>
      <w:r w:rsidRPr="00E20C67">
        <w:rPr>
          <w:rFonts w:ascii="微软雅黑" w:hAnsi="微软雅黑" w:hint="eastAsia"/>
        </w:rPr>
        <w:t>获取部件四。</w:t>
      </w:r>
    </w:p>
    <w:sectPr w:rsidR="0087532B" w:rsidRPr="00E20C67" w:rsidSect="0070664F">
      <w:headerReference w:type="default" r:id="rId39"/>
      <w:footerReference w:type="default" r:id="rId40"/>
      <w:pgSz w:w="11906" w:h="16838"/>
      <w:pgMar w:top="1440" w:right="1800" w:bottom="1440" w:left="1800" w:header="426" w:footer="666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0300" w:rsidRDefault="00850300" w:rsidP="00693E19">
      <w:r>
        <w:separator/>
      </w:r>
    </w:p>
  </w:endnote>
  <w:endnote w:type="continuationSeparator" w:id="0">
    <w:p w:rsidR="00850300" w:rsidRDefault="00850300" w:rsidP="00693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7DD4" w:rsidRPr="00775C4E" w:rsidRDefault="00C27DD4" w:rsidP="00775C4E">
    <w:pPr>
      <w:pStyle w:val="a4"/>
      <w:pBdr>
        <w:top w:val="thinThickSmallGap" w:sz="24" w:space="1" w:color="622423" w:themeColor="accent2" w:themeShade="7F"/>
      </w:pBdr>
      <w:rPr>
        <w:rFonts w:ascii="微软雅黑" w:hAnsi="微软雅黑"/>
      </w:rPr>
    </w:pPr>
    <w:r>
      <w:rPr>
        <w:rFonts w:ascii="微软雅黑" w:hAnsi="微软雅黑" w:hint="eastAsia"/>
      </w:rPr>
      <w:t>西北工业大学                             技术文档 注意保密</w:t>
    </w:r>
    <w:r w:rsidRPr="00775C4E">
      <w:rPr>
        <w:rFonts w:ascii="微软雅黑" w:hAnsi="微软雅黑"/>
      </w:rPr>
      <w:ptab w:relativeTo="margin" w:alignment="right" w:leader="none"/>
    </w:r>
    <w:r w:rsidRPr="00775C4E">
      <w:rPr>
        <w:rFonts w:ascii="微软雅黑" w:hAnsi="微软雅黑" w:hint="eastAsia"/>
      </w:rPr>
      <w:t>第</w:t>
    </w:r>
    <w:r w:rsidRPr="00775C4E">
      <w:rPr>
        <w:rFonts w:ascii="微软雅黑" w:hAnsi="微软雅黑"/>
      </w:rPr>
      <w:fldChar w:fldCharType="begin"/>
    </w:r>
    <w:r w:rsidRPr="00775C4E">
      <w:rPr>
        <w:rFonts w:ascii="微软雅黑" w:hAnsi="微软雅黑"/>
      </w:rPr>
      <w:instrText xml:space="preserve"> </w:instrText>
    </w:r>
    <w:r w:rsidRPr="00775C4E">
      <w:rPr>
        <w:rFonts w:ascii="微软雅黑" w:hAnsi="微软雅黑" w:hint="eastAsia"/>
      </w:rPr>
      <w:instrText>PAGE   \* MERGEFORMAT</w:instrText>
    </w:r>
    <w:r w:rsidRPr="00775C4E">
      <w:rPr>
        <w:rFonts w:ascii="微软雅黑" w:hAnsi="微软雅黑"/>
      </w:rPr>
      <w:instrText xml:space="preserve"> </w:instrText>
    </w:r>
    <w:r w:rsidRPr="00775C4E">
      <w:rPr>
        <w:rFonts w:ascii="微软雅黑" w:hAnsi="微软雅黑"/>
      </w:rPr>
      <w:fldChar w:fldCharType="separate"/>
    </w:r>
    <w:r w:rsidR="00D11637">
      <w:rPr>
        <w:rFonts w:ascii="微软雅黑" w:hAnsi="微软雅黑"/>
        <w:noProof/>
      </w:rPr>
      <w:t>29</w:t>
    </w:r>
    <w:r w:rsidRPr="00775C4E">
      <w:rPr>
        <w:rFonts w:ascii="微软雅黑" w:hAnsi="微软雅黑"/>
      </w:rPr>
      <w:fldChar w:fldCharType="end"/>
    </w:r>
    <w:r w:rsidRPr="00775C4E">
      <w:rPr>
        <w:rFonts w:ascii="微软雅黑" w:hAnsi="微软雅黑" w:hint="eastAsia"/>
      </w:rPr>
      <w:t>页 共</w:t>
    </w:r>
    <w:r w:rsidR="00850300">
      <w:fldChar w:fldCharType="begin"/>
    </w:r>
    <w:r w:rsidR="00850300">
      <w:instrText xml:space="preserve"> NUMPAGES   \* MERGEFORMAT </w:instrText>
    </w:r>
    <w:r w:rsidR="00850300">
      <w:fldChar w:fldCharType="separate"/>
    </w:r>
    <w:r w:rsidR="00D11637" w:rsidRPr="00D11637">
      <w:rPr>
        <w:rFonts w:ascii="微软雅黑" w:hAnsi="微软雅黑"/>
        <w:noProof/>
      </w:rPr>
      <w:t>33</w:t>
    </w:r>
    <w:r w:rsidR="00850300">
      <w:rPr>
        <w:rFonts w:ascii="微软雅黑" w:hAnsi="微软雅黑"/>
        <w:noProof/>
      </w:rPr>
      <w:fldChar w:fldCharType="end"/>
    </w:r>
    <w:r w:rsidRPr="00775C4E">
      <w:rPr>
        <w:rFonts w:ascii="微软雅黑" w:hAnsi="微软雅黑" w:hint="eastAsia"/>
      </w:rPr>
      <w:t>页</w:t>
    </w:r>
  </w:p>
  <w:p w:rsidR="00C27DD4" w:rsidRPr="00775C4E" w:rsidRDefault="00C27DD4" w:rsidP="00775C4E">
    <w:pPr>
      <w:pStyle w:val="a4"/>
      <w:pBdr>
        <w:top w:val="thinThickSmallGap" w:sz="24" w:space="1" w:color="622423" w:themeColor="accent2" w:themeShade="7F"/>
      </w:pBdr>
      <w:rPr>
        <w:rFonts w:ascii="微软雅黑" w:hAnsi="微软雅黑"/>
      </w:rPr>
    </w:pPr>
    <w:r w:rsidRPr="00775C4E">
      <w:rPr>
        <w:rFonts w:ascii="微软雅黑" w:hAnsi="微软雅黑" w:hint="eastAsia"/>
      </w:rPr>
      <w:t>地址：西安</w:t>
    </w:r>
    <w:r>
      <w:rPr>
        <w:rFonts w:ascii="微软雅黑" w:hAnsi="微软雅黑" w:hint="eastAsia"/>
      </w:rPr>
      <w:t>市友谊西路127号</w:t>
    </w:r>
    <w:r w:rsidRPr="00775C4E">
      <w:rPr>
        <w:rFonts w:ascii="微软雅黑" w:hAnsi="微软雅黑" w:hint="eastAsia"/>
      </w:rPr>
      <w:t xml:space="preserve"> </w:t>
    </w:r>
    <w:r>
      <w:rPr>
        <w:rFonts w:ascii="微软雅黑" w:hAnsi="微软雅黑" w:hint="eastAsia"/>
      </w:rPr>
      <w:t xml:space="preserve">            </w:t>
    </w:r>
    <w:r w:rsidRPr="00775C4E">
      <w:rPr>
        <w:rFonts w:ascii="微软雅黑" w:hAnsi="微软雅黑" w:hint="eastAsia"/>
      </w:rPr>
      <w:t>电话：029-88</w:t>
    </w:r>
    <w:r>
      <w:rPr>
        <w:rFonts w:ascii="微软雅黑" w:hAnsi="微软雅黑" w:hint="eastAsia"/>
      </w:rPr>
      <w:t xml:space="preserve">494309          </w:t>
    </w:r>
    <w:r w:rsidRPr="00775C4E">
      <w:rPr>
        <w:rFonts w:ascii="微软雅黑" w:hAnsi="微软雅黑" w:hint="eastAsia"/>
      </w:rPr>
      <w:t>网址：www.</w:t>
    </w:r>
    <w:r>
      <w:rPr>
        <w:rFonts w:ascii="微软雅黑" w:hAnsi="微软雅黑" w:hint="eastAsia"/>
      </w:rPr>
      <w:t>nwpu</w:t>
    </w:r>
    <w:r w:rsidRPr="00775C4E">
      <w:rPr>
        <w:rFonts w:ascii="微软雅黑" w:hAnsi="微软雅黑" w:hint="eastAsia"/>
      </w:rPr>
      <w:t>.</w:t>
    </w:r>
    <w:r>
      <w:rPr>
        <w:rFonts w:ascii="微软雅黑" w:hAnsi="微软雅黑" w:hint="eastAsia"/>
      </w:rPr>
      <w:t>edu.cn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0300" w:rsidRDefault="00850300" w:rsidP="00693E19">
      <w:r>
        <w:separator/>
      </w:r>
    </w:p>
  </w:footnote>
  <w:footnote w:type="continuationSeparator" w:id="0">
    <w:p w:rsidR="00850300" w:rsidRDefault="00850300" w:rsidP="00693E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28FB" w:rsidRDefault="00B528FB" w:rsidP="0075430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hAnsi="微软雅黑"/>
      </w:rPr>
    </w:pPr>
  </w:p>
  <w:p w:rsidR="00C27DD4" w:rsidRPr="00775C4E" w:rsidRDefault="00C27DD4" w:rsidP="0075430F">
    <w:pPr>
      <w:pStyle w:val="a3"/>
      <w:pBdr>
        <w:bottom w:val="thickThinSmallGap" w:sz="24" w:space="1" w:color="622423" w:themeColor="accent2" w:themeShade="7F"/>
      </w:pBdr>
      <w:jc w:val="left"/>
      <w:rPr>
        <w:rFonts w:ascii="微软雅黑" w:hAnsi="微软雅黑" w:cstheme="majorBidi"/>
        <w:sz w:val="32"/>
        <w:szCs w:val="32"/>
      </w:rPr>
    </w:pPr>
    <w:r>
      <w:rPr>
        <w:rFonts w:ascii="微软雅黑" w:hAnsi="微软雅黑" w:hint="eastAsia"/>
      </w:rPr>
      <w:t xml:space="preserve">西北工业大学－中兴通讯嵌入式系统联合开发实验室                         </w:t>
    </w:r>
    <w:sdt>
      <w:sdtPr>
        <w:rPr>
          <w:rFonts w:ascii="微软雅黑" w:hAnsi="微软雅黑" w:hint="eastAsia"/>
        </w:rPr>
        <w:alias w:val="请输入文档名称"/>
        <w:tag w:val="请输入文档名称"/>
        <w:id w:val="-1285487132"/>
        <w:placeholder>
          <w:docPart w:val="D2DB413F70604855B49E0DD2F44DB713"/>
        </w:placeholder>
      </w:sdtPr>
      <w:sdtEndPr/>
      <w:sdtContent>
        <w:r>
          <w:rPr>
            <w:rFonts w:ascii="微软雅黑" w:hAnsi="微软雅黑" w:hint="eastAsia"/>
          </w:rPr>
          <w:t>软件结构设计说明</w:t>
        </w:r>
      </w:sdtContent>
    </w:sdt>
    <w:r>
      <w:rPr>
        <w:rFonts w:ascii="微软雅黑" w:hAnsi="微软雅黑" w:hint="eastAsia"/>
      </w:rPr>
      <w:t xml:space="preserve"> v</w:t>
    </w:r>
    <w:sdt>
      <w:sdtPr>
        <w:rPr>
          <w:rFonts w:ascii="微软雅黑" w:hAnsi="微软雅黑" w:hint="eastAsia"/>
        </w:rPr>
        <w:alias w:val="请选择版本号"/>
        <w:tag w:val="请选择版本号"/>
        <w:id w:val="-481847178"/>
        <w:placeholder>
          <w:docPart w:val="40A3ABED466848FFB9AA0D1B00ACAD2E"/>
        </w:placeholder>
        <w:dropDownList>
          <w:listItem w:displayText="1.0" w:value="1.0"/>
          <w:listItem w:displayText="0.1" w:value="0.1"/>
          <w:listItem w:displayText="0.2" w:value="0.2"/>
          <w:listItem w:displayText="0.3" w:value="0.3"/>
        </w:dropDownList>
      </w:sdtPr>
      <w:sdtEndPr/>
      <w:sdtContent>
        <w:r>
          <w:rPr>
            <w:rFonts w:ascii="微软雅黑" w:hAnsi="微软雅黑" w:hint="eastAsia"/>
          </w:rPr>
          <w:t>0.1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71709"/>
    <w:multiLevelType w:val="hybridMultilevel"/>
    <w:tmpl w:val="BB46EF6E"/>
    <w:lvl w:ilvl="0" w:tplc="121871F8">
      <w:start w:val="1"/>
      <w:numFmt w:val="japaneseCounting"/>
      <w:lvlText w:val="第%1节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ABB627F"/>
    <w:multiLevelType w:val="hybridMultilevel"/>
    <w:tmpl w:val="01E61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410F66"/>
    <w:multiLevelType w:val="hybridMultilevel"/>
    <w:tmpl w:val="01E61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536A12"/>
    <w:multiLevelType w:val="hybridMultilevel"/>
    <w:tmpl w:val="955EC3F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448277E"/>
    <w:multiLevelType w:val="hybridMultilevel"/>
    <w:tmpl w:val="310278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7479C9"/>
    <w:multiLevelType w:val="hybridMultilevel"/>
    <w:tmpl w:val="CC0EC25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3409703B"/>
    <w:multiLevelType w:val="hybridMultilevel"/>
    <w:tmpl w:val="C02860FE"/>
    <w:lvl w:ilvl="0" w:tplc="71D21A50">
      <w:start w:val="1"/>
      <w:numFmt w:val="decimal"/>
      <w:lvlText w:val="%1、"/>
      <w:lvlJc w:val="left"/>
      <w:pPr>
        <w:ind w:left="1565" w:hanging="10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3B266BAA"/>
    <w:multiLevelType w:val="hybridMultilevel"/>
    <w:tmpl w:val="01E61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2417673"/>
    <w:multiLevelType w:val="hybridMultilevel"/>
    <w:tmpl w:val="DC821EA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43F972F5"/>
    <w:multiLevelType w:val="hybridMultilevel"/>
    <w:tmpl w:val="BDEEFB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43903AF"/>
    <w:multiLevelType w:val="hybridMultilevel"/>
    <w:tmpl w:val="01E61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74C7E35"/>
    <w:multiLevelType w:val="hybridMultilevel"/>
    <w:tmpl w:val="EA789E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8DD0372"/>
    <w:multiLevelType w:val="hybridMultilevel"/>
    <w:tmpl w:val="01E61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6E55F9"/>
    <w:multiLevelType w:val="hybridMultilevel"/>
    <w:tmpl w:val="C354F53E"/>
    <w:lvl w:ilvl="0" w:tplc="2E9ED324">
      <w:start w:val="1"/>
      <w:numFmt w:val="japaneseCounting"/>
      <w:lvlText w:val="第%1条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FC65890"/>
    <w:multiLevelType w:val="hybridMultilevel"/>
    <w:tmpl w:val="E6060D9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23F3891"/>
    <w:multiLevelType w:val="hybridMultilevel"/>
    <w:tmpl w:val="A5BA7AA4"/>
    <w:lvl w:ilvl="0" w:tplc="67A0D4BA">
      <w:start w:val="1"/>
      <w:numFmt w:val="decimal"/>
      <w:lvlText w:val="%1、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95C0966"/>
    <w:multiLevelType w:val="hybridMultilevel"/>
    <w:tmpl w:val="01E61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0"/>
  </w:num>
  <w:num w:numId="3">
    <w:abstractNumId w:val="15"/>
  </w:num>
  <w:num w:numId="4">
    <w:abstractNumId w:val="9"/>
  </w:num>
  <w:num w:numId="5">
    <w:abstractNumId w:val="6"/>
  </w:num>
  <w:num w:numId="6">
    <w:abstractNumId w:val="8"/>
  </w:num>
  <w:num w:numId="7">
    <w:abstractNumId w:val="5"/>
  </w:num>
  <w:num w:numId="8">
    <w:abstractNumId w:val="11"/>
  </w:num>
  <w:num w:numId="9">
    <w:abstractNumId w:val="4"/>
  </w:num>
  <w:num w:numId="10">
    <w:abstractNumId w:val="10"/>
  </w:num>
  <w:num w:numId="11">
    <w:abstractNumId w:val="2"/>
  </w:num>
  <w:num w:numId="12">
    <w:abstractNumId w:val="3"/>
  </w:num>
  <w:num w:numId="13">
    <w:abstractNumId w:val="14"/>
  </w:num>
  <w:num w:numId="14">
    <w:abstractNumId w:val="7"/>
  </w:num>
  <w:num w:numId="15">
    <w:abstractNumId w:val="12"/>
  </w:num>
  <w:num w:numId="16">
    <w:abstractNumId w:val="1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395C"/>
    <w:rsid w:val="0000090E"/>
    <w:rsid w:val="00023318"/>
    <w:rsid w:val="00041DC2"/>
    <w:rsid w:val="00051494"/>
    <w:rsid w:val="00061C1B"/>
    <w:rsid w:val="00064846"/>
    <w:rsid w:val="000735FB"/>
    <w:rsid w:val="00085C3F"/>
    <w:rsid w:val="000C524F"/>
    <w:rsid w:val="000D285F"/>
    <w:rsid w:val="000E3F10"/>
    <w:rsid w:val="000F1E2C"/>
    <w:rsid w:val="00116EFE"/>
    <w:rsid w:val="001217F6"/>
    <w:rsid w:val="00122993"/>
    <w:rsid w:val="0012781A"/>
    <w:rsid w:val="00132E03"/>
    <w:rsid w:val="001369B2"/>
    <w:rsid w:val="001450CD"/>
    <w:rsid w:val="00151BF2"/>
    <w:rsid w:val="0015322B"/>
    <w:rsid w:val="00171A5D"/>
    <w:rsid w:val="00182653"/>
    <w:rsid w:val="001E2BF2"/>
    <w:rsid w:val="00215B50"/>
    <w:rsid w:val="00222687"/>
    <w:rsid w:val="002258DC"/>
    <w:rsid w:val="002402A0"/>
    <w:rsid w:val="002551BD"/>
    <w:rsid w:val="00257360"/>
    <w:rsid w:val="002669F2"/>
    <w:rsid w:val="00280CE9"/>
    <w:rsid w:val="002B57FF"/>
    <w:rsid w:val="002B5851"/>
    <w:rsid w:val="002E0347"/>
    <w:rsid w:val="002E7DAE"/>
    <w:rsid w:val="002F5774"/>
    <w:rsid w:val="00301729"/>
    <w:rsid w:val="00304FCC"/>
    <w:rsid w:val="00314C3B"/>
    <w:rsid w:val="00317308"/>
    <w:rsid w:val="00320075"/>
    <w:rsid w:val="0032240E"/>
    <w:rsid w:val="0033297E"/>
    <w:rsid w:val="00340894"/>
    <w:rsid w:val="003427FB"/>
    <w:rsid w:val="00354903"/>
    <w:rsid w:val="00356F49"/>
    <w:rsid w:val="00364A63"/>
    <w:rsid w:val="00397116"/>
    <w:rsid w:val="00397EB2"/>
    <w:rsid w:val="003A1ACE"/>
    <w:rsid w:val="003B6005"/>
    <w:rsid w:val="003C4DE3"/>
    <w:rsid w:val="003D45AC"/>
    <w:rsid w:val="003D70F4"/>
    <w:rsid w:val="003F3398"/>
    <w:rsid w:val="003F47D1"/>
    <w:rsid w:val="00411482"/>
    <w:rsid w:val="00424D35"/>
    <w:rsid w:val="00450BA4"/>
    <w:rsid w:val="00462ADC"/>
    <w:rsid w:val="00472916"/>
    <w:rsid w:val="00494895"/>
    <w:rsid w:val="00496DF7"/>
    <w:rsid w:val="004A4BFE"/>
    <w:rsid w:val="004B0AF2"/>
    <w:rsid w:val="004C4E44"/>
    <w:rsid w:val="004C6A68"/>
    <w:rsid w:val="004C7091"/>
    <w:rsid w:val="004F763F"/>
    <w:rsid w:val="00501BE6"/>
    <w:rsid w:val="005413DF"/>
    <w:rsid w:val="00555A34"/>
    <w:rsid w:val="005724A0"/>
    <w:rsid w:val="00573D81"/>
    <w:rsid w:val="0057476C"/>
    <w:rsid w:val="00583459"/>
    <w:rsid w:val="00593D07"/>
    <w:rsid w:val="005B6CF2"/>
    <w:rsid w:val="005E339C"/>
    <w:rsid w:val="00605AF7"/>
    <w:rsid w:val="006601F2"/>
    <w:rsid w:val="00675548"/>
    <w:rsid w:val="00692DF0"/>
    <w:rsid w:val="006933C9"/>
    <w:rsid w:val="00693E19"/>
    <w:rsid w:val="006A3133"/>
    <w:rsid w:val="006B0C68"/>
    <w:rsid w:val="006B2EC6"/>
    <w:rsid w:val="006C2E7D"/>
    <w:rsid w:val="006E0F58"/>
    <w:rsid w:val="006E32A7"/>
    <w:rsid w:val="006F49C1"/>
    <w:rsid w:val="00700BD8"/>
    <w:rsid w:val="0070664F"/>
    <w:rsid w:val="00710E69"/>
    <w:rsid w:val="0072091E"/>
    <w:rsid w:val="0075430F"/>
    <w:rsid w:val="00767654"/>
    <w:rsid w:val="00775C4E"/>
    <w:rsid w:val="007B5DE9"/>
    <w:rsid w:val="007D53E5"/>
    <w:rsid w:val="007F3C15"/>
    <w:rsid w:val="00802AE2"/>
    <w:rsid w:val="008075C6"/>
    <w:rsid w:val="008102C2"/>
    <w:rsid w:val="0082061B"/>
    <w:rsid w:val="00832E1D"/>
    <w:rsid w:val="00850300"/>
    <w:rsid w:val="008554D0"/>
    <w:rsid w:val="00871F58"/>
    <w:rsid w:val="0087532B"/>
    <w:rsid w:val="0089498A"/>
    <w:rsid w:val="008B3B19"/>
    <w:rsid w:val="008E1FBE"/>
    <w:rsid w:val="00901006"/>
    <w:rsid w:val="00923B3E"/>
    <w:rsid w:val="00925FAE"/>
    <w:rsid w:val="0094395C"/>
    <w:rsid w:val="00960381"/>
    <w:rsid w:val="00975050"/>
    <w:rsid w:val="00984E82"/>
    <w:rsid w:val="00985B49"/>
    <w:rsid w:val="00994F39"/>
    <w:rsid w:val="009A79BE"/>
    <w:rsid w:val="009B5F53"/>
    <w:rsid w:val="009C2418"/>
    <w:rsid w:val="009C3164"/>
    <w:rsid w:val="009C4302"/>
    <w:rsid w:val="009C79EA"/>
    <w:rsid w:val="009D3E4A"/>
    <w:rsid w:val="009E1172"/>
    <w:rsid w:val="009F7352"/>
    <w:rsid w:val="00A23020"/>
    <w:rsid w:val="00A244FB"/>
    <w:rsid w:val="00A26035"/>
    <w:rsid w:val="00A2622F"/>
    <w:rsid w:val="00A32D1B"/>
    <w:rsid w:val="00A4111A"/>
    <w:rsid w:val="00A5176E"/>
    <w:rsid w:val="00A5437E"/>
    <w:rsid w:val="00A6130D"/>
    <w:rsid w:val="00A8680F"/>
    <w:rsid w:val="00A972ED"/>
    <w:rsid w:val="00AA36ED"/>
    <w:rsid w:val="00AA3872"/>
    <w:rsid w:val="00AA440E"/>
    <w:rsid w:val="00AB76A3"/>
    <w:rsid w:val="00AC325D"/>
    <w:rsid w:val="00AC67C3"/>
    <w:rsid w:val="00AF4FD8"/>
    <w:rsid w:val="00AF5CBF"/>
    <w:rsid w:val="00AF6FB3"/>
    <w:rsid w:val="00B00D30"/>
    <w:rsid w:val="00B027B5"/>
    <w:rsid w:val="00B051E3"/>
    <w:rsid w:val="00B1223D"/>
    <w:rsid w:val="00B13D25"/>
    <w:rsid w:val="00B2731C"/>
    <w:rsid w:val="00B34DCB"/>
    <w:rsid w:val="00B52104"/>
    <w:rsid w:val="00B528FB"/>
    <w:rsid w:val="00B53810"/>
    <w:rsid w:val="00B57FF0"/>
    <w:rsid w:val="00B65620"/>
    <w:rsid w:val="00B8757E"/>
    <w:rsid w:val="00B90BDE"/>
    <w:rsid w:val="00B970E6"/>
    <w:rsid w:val="00BA491B"/>
    <w:rsid w:val="00BB7A94"/>
    <w:rsid w:val="00BD4A76"/>
    <w:rsid w:val="00BD6B71"/>
    <w:rsid w:val="00BD731A"/>
    <w:rsid w:val="00BE17B4"/>
    <w:rsid w:val="00BE46E1"/>
    <w:rsid w:val="00C054B2"/>
    <w:rsid w:val="00C14782"/>
    <w:rsid w:val="00C27DD4"/>
    <w:rsid w:val="00C328DA"/>
    <w:rsid w:val="00C40CE2"/>
    <w:rsid w:val="00C52CC0"/>
    <w:rsid w:val="00C81502"/>
    <w:rsid w:val="00CA1B96"/>
    <w:rsid w:val="00CE49F6"/>
    <w:rsid w:val="00CF121C"/>
    <w:rsid w:val="00CF614F"/>
    <w:rsid w:val="00D057BE"/>
    <w:rsid w:val="00D11637"/>
    <w:rsid w:val="00D128C3"/>
    <w:rsid w:val="00D25B14"/>
    <w:rsid w:val="00D338FA"/>
    <w:rsid w:val="00D363E5"/>
    <w:rsid w:val="00D40238"/>
    <w:rsid w:val="00D4442E"/>
    <w:rsid w:val="00D61937"/>
    <w:rsid w:val="00D71BC4"/>
    <w:rsid w:val="00DA2EF9"/>
    <w:rsid w:val="00DA3C90"/>
    <w:rsid w:val="00DB55C8"/>
    <w:rsid w:val="00E20C67"/>
    <w:rsid w:val="00E23909"/>
    <w:rsid w:val="00E4537F"/>
    <w:rsid w:val="00E97A94"/>
    <w:rsid w:val="00EA68D1"/>
    <w:rsid w:val="00EB6425"/>
    <w:rsid w:val="00EC351E"/>
    <w:rsid w:val="00ED4556"/>
    <w:rsid w:val="00ED6190"/>
    <w:rsid w:val="00EF2D2E"/>
    <w:rsid w:val="00F026AB"/>
    <w:rsid w:val="00F10F04"/>
    <w:rsid w:val="00F10F67"/>
    <w:rsid w:val="00F30E85"/>
    <w:rsid w:val="00F34760"/>
    <w:rsid w:val="00F34997"/>
    <w:rsid w:val="00F55A18"/>
    <w:rsid w:val="00F61810"/>
    <w:rsid w:val="00F64F21"/>
    <w:rsid w:val="00F82D52"/>
    <w:rsid w:val="00F85AD7"/>
    <w:rsid w:val="00FA7558"/>
    <w:rsid w:val="00FC7972"/>
    <w:rsid w:val="00FD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2916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2916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57FF0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72916"/>
    <w:rPr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B57FF0"/>
    <w:rPr>
      <w:rFonts w:asciiTheme="majorHAnsi" w:eastAsia="微软雅黑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99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2916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C815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15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2916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57FF0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E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E1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E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E1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E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E19"/>
    <w:rPr>
      <w:sz w:val="18"/>
      <w:szCs w:val="18"/>
    </w:rPr>
  </w:style>
  <w:style w:type="character" w:styleId="a6">
    <w:name w:val="Hyperlink"/>
    <w:basedOn w:val="a0"/>
    <w:uiPriority w:val="99"/>
    <w:unhideWhenUsed/>
    <w:rsid w:val="00A5176E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81502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2"/>
    <w:uiPriority w:val="99"/>
    <w:semiHidden/>
    <w:unhideWhenUsed/>
    <w:rsid w:val="00C815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C81502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815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72916"/>
    <w:rPr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B57FF0"/>
    <w:rPr>
      <w:rFonts w:asciiTheme="majorHAnsi" w:eastAsia="微软雅黑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55A18"/>
    <w:pPr>
      <w:tabs>
        <w:tab w:val="right" w:leader="dot" w:pos="8296"/>
      </w:tabs>
    </w:pPr>
  </w:style>
  <w:style w:type="paragraph" w:styleId="20">
    <w:name w:val="toc 2"/>
    <w:basedOn w:val="a"/>
    <w:next w:val="a"/>
    <w:autoRedefine/>
    <w:uiPriority w:val="39"/>
    <w:unhideWhenUsed/>
    <w:rsid w:val="007F3C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F3C15"/>
    <w:pPr>
      <w:ind w:leftChars="400" w:left="840"/>
    </w:pPr>
  </w:style>
  <w:style w:type="paragraph" w:styleId="a8">
    <w:name w:val="List Paragraph"/>
    <w:basedOn w:val="a"/>
    <w:uiPriority w:val="99"/>
    <w:qFormat/>
    <w:rsid w:val="00802AE2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75430F"/>
    <w:rPr>
      <w:color w:val="808080"/>
    </w:rPr>
  </w:style>
  <w:style w:type="paragraph" w:styleId="aa">
    <w:name w:val="Date"/>
    <w:basedOn w:val="a"/>
    <w:next w:val="a"/>
    <w:link w:val="Char3"/>
    <w:uiPriority w:val="99"/>
    <w:semiHidden/>
    <w:unhideWhenUsed/>
    <w:rsid w:val="00573D81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573D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../../&#36164;&#26009;/&#39640;&#26657;&#21512;&#20316;&#39033;&#30446;&#35201;&#27714;&#35828;&#26126;&#20070;&#65293;&#20013;&#20852;Android&#31995;&#32479;&#30028;&#38754;&#36719;&#20214;&#35774;&#35745;&#19982;&#24320;&#21457;&#65288;&#35752;&#35770;&#31295;&#65289;.doc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../../&#36164;&#26009;/GBT%208567-2006%20&#35745;&#31639;&#26426;&#36719;&#20214;&#25991;&#26723;&#32534;&#21046;&#35268;&#33539;.pdf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hyperlink" Target="../../&#36164;&#26009;/GBT%208567-2006%20&#35745;&#31639;&#26426;&#36719;&#20214;&#25991;&#26723;&#32534;&#21046;&#35268;&#33539;.pdf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VN\AndroidUI\Management\&#31649;&#29702;\&#25216;&#26415;&#25991;&#26723;&#27169;&#2649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2DB413F70604855B49E0DD2F44DB71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0D8B4C-60D5-4707-9715-7D8303AC5EAD}"/>
      </w:docPartPr>
      <w:docPartBody>
        <w:p w:rsidR="00287370" w:rsidRDefault="000978A7">
          <w:pPr>
            <w:pStyle w:val="D2DB413F70604855B49E0DD2F44DB713"/>
          </w:pPr>
          <w:r w:rsidRPr="00477625">
            <w:rPr>
              <w:rStyle w:val="a3"/>
              <w:rFonts w:hint="eastAsia"/>
            </w:rPr>
            <w:t>单击此处输入文字。</w:t>
          </w:r>
        </w:p>
      </w:docPartBody>
    </w:docPart>
    <w:docPart>
      <w:docPartPr>
        <w:name w:val="40A3ABED466848FFB9AA0D1B00ACAD2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A705326-46BA-47A3-B19F-4502A452F307}"/>
      </w:docPartPr>
      <w:docPartBody>
        <w:p w:rsidR="00287370" w:rsidRDefault="000978A7">
          <w:pPr>
            <w:pStyle w:val="40A3ABED466848FFB9AA0D1B00ACAD2E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C127DD4D9AEA4F9DB9815B38E822CD7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AB9C692-A9A8-4F30-B187-06308323C3AF}"/>
      </w:docPartPr>
      <w:docPartBody>
        <w:p w:rsidR="00287370" w:rsidRDefault="000978A7">
          <w:pPr>
            <w:pStyle w:val="C127DD4D9AEA4F9DB9815B38E822CD79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CD99FF29F0834C06A3E13168B193B8E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292F84E-0538-474F-AEE6-68CDDD6D4A60}"/>
      </w:docPartPr>
      <w:docPartBody>
        <w:p w:rsidR="00287370" w:rsidRDefault="000978A7">
          <w:pPr>
            <w:pStyle w:val="CD99FF29F0834C06A3E13168B193B8E3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5553858CD56148ADA4F8FFA131BF7E7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ECEE678-0733-4327-B12A-1EFE13CE1C55}"/>
      </w:docPartPr>
      <w:docPartBody>
        <w:p w:rsidR="00287370" w:rsidRDefault="000978A7">
          <w:pPr>
            <w:pStyle w:val="5553858CD56148ADA4F8FFA131BF7E7C"/>
          </w:pPr>
          <w:r w:rsidRPr="00E473FA">
            <w:rPr>
              <w:rStyle w:val="a3"/>
              <w:rFonts w:hint="eastAsia"/>
            </w:rPr>
            <w:t>选择一项。</w:t>
          </w:r>
        </w:p>
      </w:docPartBody>
    </w:docPart>
    <w:docPart>
      <w:docPartPr>
        <w:name w:val="322FE700CE6640F3A42CB1DFD85BDB4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A2EF049-63B3-4EBD-9A5F-D62012799C41}"/>
      </w:docPartPr>
      <w:docPartBody>
        <w:p w:rsidR="00287370" w:rsidRDefault="000978A7">
          <w:pPr>
            <w:pStyle w:val="322FE700CE6640F3A42CB1DFD85BDB43"/>
          </w:pPr>
          <w:r w:rsidRPr="00230FB4">
            <w:rPr>
              <w:rStyle w:val="a3"/>
              <w:rFonts w:hint="eastAsia"/>
            </w:rPr>
            <w:t>单击此处输入日期。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1030"/>
    <w:rsid w:val="00026D74"/>
    <w:rsid w:val="000978A7"/>
    <w:rsid w:val="000C3768"/>
    <w:rsid w:val="000D6904"/>
    <w:rsid w:val="00233565"/>
    <w:rsid w:val="00287370"/>
    <w:rsid w:val="00317F51"/>
    <w:rsid w:val="00372FC1"/>
    <w:rsid w:val="003E2365"/>
    <w:rsid w:val="00567343"/>
    <w:rsid w:val="005E5F2B"/>
    <w:rsid w:val="00625F21"/>
    <w:rsid w:val="006F1905"/>
    <w:rsid w:val="007E43C7"/>
    <w:rsid w:val="008E03CB"/>
    <w:rsid w:val="00B42662"/>
    <w:rsid w:val="00EA1CD3"/>
    <w:rsid w:val="00EC1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C1030"/>
    <w:rPr>
      <w:color w:val="808080"/>
    </w:rPr>
  </w:style>
  <w:style w:type="paragraph" w:customStyle="1" w:styleId="D2DB413F70604855B49E0DD2F44DB713">
    <w:name w:val="D2DB413F70604855B49E0DD2F44DB713"/>
    <w:pPr>
      <w:widowControl w:val="0"/>
      <w:jc w:val="both"/>
    </w:pPr>
  </w:style>
  <w:style w:type="paragraph" w:customStyle="1" w:styleId="40A3ABED466848FFB9AA0D1B00ACAD2E">
    <w:name w:val="40A3ABED466848FFB9AA0D1B00ACAD2E"/>
    <w:pPr>
      <w:widowControl w:val="0"/>
      <w:jc w:val="both"/>
    </w:pPr>
  </w:style>
  <w:style w:type="paragraph" w:customStyle="1" w:styleId="C127DD4D9AEA4F9DB9815B38E822CD79">
    <w:name w:val="C127DD4D9AEA4F9DB9815B38E822CD79"/>
    <w:pPr>
      <w:widowControl w:val="0"/>
      <w:jc w:val="both"/>
    </w:pPr>
  </w:style>
  <w:style w:type="paragraph" w:customStyle="1" w:styleId="CD99FF29F0834C06A3E13168B193B8E3">
    <w:name w:val="CD99FF29F0834C06A3E13168B193B8E3"/>
    <w:pPr>
      <w:widowControl w:val="0"/>
      <w:jc w:val="both"/>
    </w:pPr>
  </w:style>
  <w:style w:type="paragraph" w:customStyle="1" w:styleId="5553858CD56148ADA4F8FFA131BF7E7C">
    <w:name w:val="5553858CD56148ADA4F8FFA131BF7E7C"/>
    <w:pPr>
      <w:widowControl w:val="0"/>
      <w:jc w:val="both"/>
    </w:pPr>
  </w:style>
  <w:style w:type="paragraph" w:customStyle="1" w:styleId="322FE700CE6640F3A42CB1DFD85BDB43">
    <w:name w:val="322FE700CE6640F3A42CB1DFD85BDB43"/>
    <w:pPr>
      <w:widowControl w:val="0"/>
      <w:jc w:val="both"/>
    </w:pPr>
  </w:style>
  <w:style w:type="paragraph" w:customStyle="1" w:styleId="9DEBBF804E514A419539A7A1CA03C82B">
    <w:name w:val="9DEBBF804E514A419539A7A1CA03C82B"/>
    <w:rsid w:val="00EC1030"/>
    <w:pPr>
      <w:widowControl w:val="0"/>
      <w:jc w:val="both"/>
    </w:pPr>
  </w:style>
  <w:style w:type="paragraph" w:customStyle="1" w:styleId="249B04646236414BAFD49AF3DEE4450B">
    <w:name w:val="249B04646236414BAFD49AF3DEE4450B"/>
    <w:rsid w:val="00EC1030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C1030"/>
    <w:rPr>
      <w:color w:val="808080"/>
    </w:rPr>
  </w:style>
  <w:style w:type="paragraph" w:customStyle="1" w:styleId="D2DB413F70604855B49E0DD2F44DB713">
    <w:name w:val="D2DB413F70604855B49E0DD2F44DB713"/>
    <w:pPr>
      <w:widowControl w:val="0"/>
      <w:jc w:val="both"/>
    </w:pPr>
  </w:style>
  <w:style w:type="paragraph" w:customStyle="1" w:styleId="40A3ABED466848FFB9AA0D1B00ACAD2E">
    <w:name w:val="40A3ABED466848FFB9AA0D1B00ACAD2E"/>
    <w:pPr>
      <w:widowControl w:val="0"/>
      <w:jc w:val="both"/>
    </w:pPr>
  </w:style>
  <w:style w:type="paragraph" w:customStyle="1" w:styleId="C127DD4D9AEA4F9DB9815B38E822CD79">
    <w:name w:val="C127DD4D9AEA4F9DB9815B38E822CD79"/>
    <w:pPr>
      <w:widowControl w:val="0"/>
      <w:jc w:val="both"/>
    </w:pPr>
  </w:style>
  <w:style w:type="paragraph" w:customStyle="1" w:styleId="CD99FF29F0834C06A3E13168B193B8E3">
    <w:name w:val="CD99FF29F0834C06A3E13168B193B8E3"/>
    <w:pPr>
      <w:widowControl w:val="0"/>
      <w:jc w:val="both"/>
    </w:pPr>
  </w:style>
  <w:style w:type="paragraph" w:customStyle="1" w:styleId="5553858CD56148ADA4F8FFA131BF7E7C">
    <w:name w:val="5553858CD56148ADA4F8FFA131BF7E7C"/>
    <w:pPr>
      <w:widowControl w:val="0"/>
      <w:jc w:val="both"/>
    </w:pPr>
  </w:style>
  <w:style w:type="paragraph" w:customStyle="1" w:styleId="322FE700CE6640F3A42CB1DFD85BDB43">
    <w:name w:val="322FE700CE6640F3A42CB1DFD85BDB43"/>
    <w:pPr>
      <w:widowControl w:val="0"/>
      <w:jc w:val="both"/>
    </w:pPr>
  </w:style>
  <w:style w:type="paragraph" w:customStyle="1" w:styleId="9DEBBF804E514A419539A7A1CA03C82B">
    <w:name w:val="9DEBBF804E514A419539A7A1CA03C82B"/>
    <w:rsid w:val="00EC1030"/>
    <w:pPr>
      <w:widowControl w:val="0"/>
      <w:jc w:val="both"/>
    </w:pPr>
  </w:style>
  <w:style w:type="paragraph" w:customStyle="1" w:styleId="249B04646236414BAFD49AF3DEE4450B">
    <w:name w:val="249B04646236414BAFD49AF3DEE4450B"/>
    <w:rsid w:val="00EC1030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D1F985-6C78-4173-8953-F1DF4ACB5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技术文档模板.dotx</Template>
  <TotalTime>484</TotalTime>
  <Pages>33</Pages>
  <Words>1639</Words>
  <Characters>9345</Characters>
  <Application>Microsoft Office Word</Application>
  <DocSecurity>0</DocSecurity>
  <Lines>77</Lines>
  <Paragraphs>21</Paragraphs>
  <ScaleCrop>false</ScaleCrop>
  <Company>西安同路信息科技有限公司</Company>
  <LinksUpToDate>false</LinksUpToDate>
  <CharactersWithSpaces>10963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杨帆</dc:creator>
  <cp:lastModifiedBy>Stanley</cp:lastModifiedBy>
  <cp:revision>131</cp:revision>
  <dcterms:created xsi:type="dcterms:W3CDTF">2011-10-19T02:43:00Z</dcterms:created>
  <dcterms:modified xsi:type="dcterms:W3CDTF">2011-12-04T14:23:00Z</dcterms:modified>
</cp:coreProperties>
</file>