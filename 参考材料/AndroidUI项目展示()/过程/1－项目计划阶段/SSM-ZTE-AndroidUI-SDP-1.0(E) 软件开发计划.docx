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F34997" w:rsidP="00F34997">
      <w:pPr>
        <w:jc w:val="center"/>
        <w:rPr>
          <w:rFonts w:ascii="微软雅黑" w:eastAsia="微软雅黑" w:hAnsi="微软雅黑"/>
          <w:sz w:val="44"/>
          <w:szCs w:val="44"/>
        </w:rPr>
      </w:pPr>
      <w:r w:rsidRPr="00B8757E">
        <w:rPr>
          <w:rFonts w:ascii="微软雅黑" w:eastAsia="微软雅黑" w:hAnsi="微软雅黑" w:hint="eastAsia"/>
          <w:sz w:val="44"/>
          <w:szCs w:val="44"/>
        </w:rPr>
        <w:t>中兴Android系统界面软件设计与开发</w:t>
      </w:r>
    </w:p>
    <w:p w:rsidR="00802AE2" w:rsidRPr="00583459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B9A5E23425D84266BB4AF445E67DBDF4"/>
        </w:placeholder>
      </w:sdtPr>
      <w:sdtContent>
        <w:p w:rsidR="00A5176E" w:rsidRPr="00583459" w:rsidRDefault="002A4365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 w:rsidR="002A4365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3D26B1ADD4B14668A85AD35A6CA72666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Content>
          <w:r w:rsidR="002A4365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杨  帆</w:t>
          </w:r>
        </w:sdtContent>
      </w:sdt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5232D496A52040E9BF41DE7F11B8C9BC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Content>
          <w:r w:rsidR="002A4365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张  翔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02DC0C473EA6443CB25F47C58C56232C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Content>
          <w:r w:rsidR="002A4365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李  联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E941FE1EDE6845A1861C6A495F330E5E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Content>
          <w:r w:rsidR="00A4111A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朱怡安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西北工业大学－中兴通讯嵌入式系统联合</w:t>
      </w:r>
      <w:r w:rsidR="00802AE2" w:rsidRPr="00583459">
        <w:rPr>
          <w:rFonts w:ascii="微软雅黑" w:eastAsia="微软雅黑" w:hAnsi="微软雅黑" w:hint="eastAsia"/>
          <w:b/>
          <w:sz w:val="28"/>
          <w:szCs w:val="28"/>
        </w:rPr>
        <w:t>开发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实验室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75430F" w:rsidRPr="00583459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75430F" w:rsidRPr="00583459">
        <w:rPr>
          <w:rFonts w:ascii="微软雅黑" w:eastAsia="微软雅黑" w:hAnsi="微软雅黑" w:hint="eastAsia"/>
          <w:b/>
          <w:sz w:val="28"/>
          <w:szCs w:val="28"/>
        </w:rPr>
        <w:t>8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bookmarkStart w:id="0" w:name="_GoBack"/>
    <w:bookmarkEnd w:id="0"/>
    <w:p w:rsidR="00B663DA" w:rsidRDefault="00573D81">
      <w:pPr>
        <w:pStyle w:val="10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2105916" w:history="1">
        <w:r w:rsidR="00B663DA" w:rsidRPr="00556B93">
          <w:rPr>
            <w:rStyle w:val="a6"/>
            <w:rFonts w:ascii="微软雅黑" w:eastAsia="微软雅黑" w:hAnsi="微软雅黑"/>
            <w:noProof/>
          </w:rPr>
          <w:t>1</w:t>
        </w:r>
        <w:r w:rsidR="00B663DA" w:rsidRPr="00556B93">
          <w:rPr>
            <w:rStyle w:val="a6"/>
            <w:rFonts w:ascii="微软雅黑" w:eastAsia="微软雅黑" w:hAnsi="微软雅黑" w:hint="eastAsia"/>
            <w:noProof/>
          </w:rPr>
          <w:t>引言</w:t>
        </w:r>
        <w:r w:rsidR="00B663DA">
          <w:rPr>
            <w:noProof/>
            <w:webHidden/>
          </w:rPr>
          <w:tab/>
        </w:r>
        <w:r w:rsidR="00B663DA">
          <w:rPr>
            <w:noProof/>
            <w:webHidden/>
          </w:rPr>
          <w:fldChar w:fldCharType="begin"/>
        </w:r>
        <w:r w:rsidR="00B663DA">
          <w:rPr>
            <w:noProof/>
            <w:webHidden/>
          </w:rPr>
          <w:instrText xml:space="preserve"> PAGEREF _Toc302105916 \h </w:instrText>
        </w:r>
        <w:r w:rsidR="00B663DA">
          <w:rPr>
            <w:noProof/>
            <w:webHidden/>
          </w:rPr>
        </w:r>
        <w:r w:rsidR="00B663DA">
          <w:rPr>
            <w:noProof/>
            <w:webHidden/>
          </w:rPr>
          <w:fldChar w:fldCharType="separate"/>
        </w:r>
        <w:r w:rsidR="00B663DA">
          <w:rPr>
            <w:noProof/>
            <w:webHidden/>
          </w:rPr>
          <w:t>3</w:t>
        </w:r>
        <w:r w:rsidR="00B663DA">
          <w:rPr>
            <w:noProof/>
            <w:webHidden/>
          </w:rPr>
          <w:fldChar w:fldCharType="end"/>
        </w:r>
      </w:hyperlink>
    </w:p>
    <w:p w:rsidR="00B663DA" w:rsidRDefault="00B663DA">
      <w:pPr>
        <w:pStyle w:val="20"/>
        <w:tabs>
          <w:tab w:val="right" w:leader="dot" w:pos="8296"/>
        </w:tabs>
        <w:rPr>
          <w:noProof/>
        </w:rPr>
      </w:pPr>
      <w:hyperlink w:anchor="_Toc302105917" w:history="1">
        <w:r w:rsidRPr="00556B93">
          <w:rPr>
            <w:rStyle w:val="a6"/>
            <w:rFonts w:ascii="微软雅黑" w:eastAsia="微软雅黑" w:hAnsi="微软雅黑"/>
            <w:noProof/>
          </w:rPr>
          <w:t>1.1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20"/>
        <w:tabs>
          <w:tab w:val="right" w:leader="dot" w:pos="8296"/>
        </w:tabs>
        <w:rPr>
          <w:noProof/>
        </w:rPr>
      </w:pPr>
      <w:hyperlink w:anchor="_Toc302105918" w:history="1">
        <w:r w:rsidRPr="00556B93">
          <w:rPr>
            <w:rStyle w:val="a6"/>
            <w:rFonts w:ascii="微软雅黑" w:eastAsia="微软雅黑" w:hAnsi="微软雅黑"/>
            <w:noProof/>
          </w:rPr>
          <w:t>1.2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20"/>
        <w:tabs>
          <w:tab w:val="right" w:leader="dot" w:pos="8296"/>
        </w:tabs>
        <w:rPr>
          <w:noProof/>
        </w:rPr>
      </w:pPr>
      <w:hyperlink w:anchor="_Toc302105919" w:history="1">
        <w:r w:rsidRPr="00556B93">
          <w:rPr>
            <w:rStyle w:val="a6"/>
            <w:rFonts w:ascii="微软雅黑" w:eastAsia="微软雅黑" w:hAnsi="微软雅黑"/>
            <w:noProof/>
          </w:rPr>
          <w:t>1.3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20"/>
        <w:tabs>
          <w:tab w:val="right" w:leader="dot" w:pos="8296"/>
        </w:tabs>
        <w:rPr>
          <w:noProof/>
        </w:rPr>
      </w:pPr>
      <w:hyperlink w:anchor="_Toc302105920" w:history="1">
        <w:r w:rsidRPr="00556B93">
          <w:rPr>
            <w:rStyle w:val="a6"/>
            <w:rFonts w:ascii="微软雅黑" w:eastAsia="微软雅黑" w:hAnsi="微软雅黑"/>
            <w:noProof/>
          </w:rPr>
          <w:t>1.4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10"/>
        <w:rPr>
          <w:noProof/>
        </w:rPr>
      </w:pPr>
      <w:hyperlink w:anchor="_Toc302105921" w:history="1">
        <w:r w:rsidRPr="00556B93">
          <w:rPr>
            <w:rStyle w:val="a6"/>
            <w:rFonts w:ascii="微软雅黑" w:eastAsia="微软雅黑" w:hAnsi="微软雅黑"/>
            <w:noProof/>
          </w:rPr>
          <w:t>2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交付产品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20"/>
        <w:tabs>
          <w:tab w:val="right" w:leader="dot" w:pos="8296"/>
        </w:tabs>
        <w:rPr>
          <w:noProof/>
        </w:rPr>
      </w:pPr>
      <w:hyperlink w:anchor="_Toc302105922" w:history="1">
        <w:r w:rsidRPr="00556B93">
          <w:rPr>
            <w:rStyle w:val="a6"/>
            <w:rFonts w:ascii="微软雅黑" w:eastAsia="微软雅黑" w:hAnsi="微软雅黑"/>
            <w:noProof/>
          </w:rPr>
          <w:t>2.1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程序文件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20"/>
        <w:tabs>
          <w:tab w:val="right" w:leader="dot" w:pos="8296"/>
        </w:tabs>
        <w:rPr>
          <w:noProof/>
        </w:rPr>
      </w:pPr>
      <w:hyperlink w:anchor="_Toc302105923" w:history="1">
        <w:r w:rsidRPr="00556B93">
          <w:rPr>
            <w:rStyle w:val="a6"/>
            <w:rFonts w:ascii="微软雅黑" w:eastAsia="微软雅黑" w:hAnsi="微软雅黑"/>
            <w:noProof/>
          </w:rPr>
          <w:t>2.2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软件文档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20"/>
        <w:tabs>
          <w:tab w:val="right" w:leader="dot" w:pos="8296"/>
        </w:tabs>
        <w:rPr>
          <w:noProof/>
        </w:rPr>
      </w:pPr>
      <w:hyperlink w:anchor="_Toc302105924" w:history="1">
        <w:r w:rsidRPr="00556B93">
          <w:rPr>
            <w:rStyle w:val="a6"/>
            <w:rFonts w:ascii="微软雅黑" w:eastAsia="微软雅黑" w:hAnsi="微软雅黑"/>
            <w:noProof/>
          </w:rPr>
          <w:t>2.3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非移交产品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10"/>
        <w:rPr>
          <w:noProof/>
        </w:rPr>
      </w:pPr>
      <w:hyperlink w:anchor="_Toc302105925" w:history="1">
        <w:r w:rsidRPr="00556B93">
          <w:rPr>
            <w:rStyle w:val="a6"/>
            <w:rFonts w:ascii="微软雅黑" w:eastAsia="微软雅黑" w:hAnsi="微软雅黑"/>
            <w:noProof/>
          </w:rPr>
          <w:t>3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开发计划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20"/>
        <w:tabs>
          <w:tab w:val="right" w:leader="dot" w:pos="8296"/>
        </w:tabs>
        <w:rPr>
          <w:noProof/>
        </w:rPr>
      </w:pPr>
      <w:hyperlink w:anchor="_Toc302105926" w:history="1">
        <w:r w:rsidRPr="00556B93">
          <w:rPr>
            <w:rStyle w:val="a6"/>
            <w:rFonts w:ascii="微软雅黑" w:eastAsia="微软雅黑" w:hAnsi="微软雅黑"/>
            <w:noProof/>
          </w:rPr>
          <w:t>3.1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软件开发过程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30"/>
        <w:tabs>
          <w:tab w:val="right" w:leader="dot" w:pos="8296"/>
        </w:tabs>
        <w:rPr>
          <w:noProof/>
        </w:rPr>
      </w:pPr>
      <w:hyperlink w:anchor="_Toc302105927" w:history="1">
        <w:r w:rsidRPr="00556B93">
          <w:rPr>
            <w:rStyle w:val="a6"/>
            <w:rFonts w:ascii="微软雅黑" w:eastAsia="微软雅黑" w:hAnsi="微软雅黑"/>
            <w:noProof/>
          </w:rPr>
          <w:t>3.1.1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角色设置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30"/>
        <w:tabs>
          <w:tab w:val="right" w:leader="dot" w:pos="8296"/>
        </w:tabs>
        <w:rPr>
          <w:noProof/>
        </w:rPr>
      </w:pPr>
      <w:hyperlink w:anchor="_Toc302105928" w:history="1">
        <w:r w:rsidRPr="00556B93">
          <w:rPr>
            <w:rStyle w:val="a6"/>
            <w:rFonts w:ascii="微软雅黑" w:eastAsia="微软雅黑" w:hAnsi="微软雅黑"/>
            <w:noProof/>
          </w:rPr>
          <w:t>3.1.2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过程规范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20"/>
        <w:tabs>
          <w:tab w:val="right" w:leader="dot" w:pos="8296"/>
        </w:tabs>
        <w:rPr>
          <w:noProof/>
        </w:rPr>
      </w:pPr>
      <w:hyperlink w:anchor="_Toc302105929" w:history="1">
        <w:r w:rsidRPr="00556B93">
          <w:rPr>
            <w:rStyle w:val="a6"/>
            <w:rFonts w:ascii="微软雅黑" w:eastAsia="微软雅黑" w:hAnsi="微软雅黑"/>
            <w:noProof/>
          </w:rPr>
          <w:t>3.2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项目资源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30"/>
        <w:tabs>
          <w:tab w:val="right" w:leader="dot" w:pos="8296"/>
        </w:tabs>
        <w:rPr>
          <w:noProof/>
        </w:rPr>
      </w:pPr>
      <w:hyperlink w:anchor="_Toc302105930" w:history="1">
        <w:r w:rsidRPr="00556B93">
          <w:rPr>
            <w:rStyle w:val="a6"/>
            <w:rFonts w:ascii="微软雅黑" w:eastAsia="微软雅黑" w:hAnsi="微软雅黑"/>
            <w:noProof/>
          </w:rPr>
          <w:t>3.2.1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项目团队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30"/>
        <w:tabs>
          <w:tab w:val="right" w:leader="dot" w:pos="8296"/>
        </w:tabs>
        <w:rPr>
          <w:noProof/>
        </w:rPr>
      </w:pPr>
      <w:hyperlink w:anchor="_Toc302105931" w:history="1">
        <w:r w:rsidRPr="00556B93">
          <w:rPr>
            <w:rStyle w:val="a6"/>
            <w:rFonts w:ascii="微软雅黑" w:eastAsia="微软雅黑" w:hAnsi="微软雅黑"/>
            <w:noProof/>
          </w:rPr>
          <w:t>3.2.2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软硬件资源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20"/>
        <w:tabs>
          <w:tab w:val="right" w:leader="dot" w:pos="8296"/>
        </w:tabs>
        <w:rPr>
          <w:noProof/>
        </w:rPr>
      </w:pPr>
      <w:hyperlink w:anchor="_Toc302105932" w:history="1">
        <w:r w:rsidRPr="00556B93">
          <w:rPr>
            <w:rStyle w:val="a6"/>
            <w:rFonts w:ascii="微软雅黑" w:eastAsia="微软雅黑" w:hAnsi="微软雅黑"/>
            <w:noProof/>
          </w:rPr>
          <w:t>3.3</w:t>
        </w:r>
        <w:r w:rsidRPr="00556B93">
          <w:rPr>
            <w:rStyle w:val="a6"/>
            <w:rFonts w:ascii="微软雅黑" w:eastAsia="微软雅黑" w:hAnsi="微软雅黑" w:hint="eastAsia"/>
            <w:noProof/>
          </w:rPr>
          <w:t>项目实施计划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63DA" w:rsidRDefault="00B663DA">
      <w:pPr>
        <w:pStyle w:val="10"/>
        <w:rPr>
          <w:noProof/>
        </w:rPr>
      </w:pPr>
      <w:hyperlink w:anchor="_Toc302105933" w:history="1">
        <w:r w:rsidRPr="00556B93">
          <w:rPr>
            <w:rStyle w:val="a6"/>
            <w:rFonts w:ascii="微软雅黑" w:eastAsia="微软雅黑" w:hAnsi="微软雅黑"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_Toc302105933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01729" w:rsidRPr="00583459" w:rsidRDefault="00573D81" w:rsidP="00110344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1" w:name="_Toc302105916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105917"/>
      <w:r w:rsidRPr="00583459">
        <w:rPr>
          <w:rFonts w:ascii="微软雅黑" w:eastAsia="微软雅黑" w:hAnsi="微软雅黑" w:hint="eastAsia"/>
        </w:rPr>
        <w:t>1.1文档标识</w:t>
      </w:r>
      <w:bookmarkEnd w:id="2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3D26B1ADD4B14668A85AD35A6CA7266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 w:rsidR="002A4365">
            <w:rPr>
              <w:rFonts w:ascii="微软雅黑" w:eastAsia="微软雅黑" w:hAnsi="微软雅黑" w:hint="eastAsia"/>
            </w:rPr>
            <w:t>软件开发计划</w:t>
          </w:r>
        </w:sdtContent>
      </w:sdt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3D26B1ADD4B14668A85AD35A6CA7266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Content>
          <w:r w:rsidR="002A4365"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3D26B1ADD4B14668A85AD35A6CA7266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 w:rsidR="002A4365">
            <w:rPr>
              <w:rFonts w:ascii="微软雅黑" w:eastAsia="微软雅黑" w:hAnsi="微软雅黑" w:hint="eastAsia"/>
            </w:rPr>
            <w:t>1.0</w:t>
          </w:r>
        </w:sdtContent>
      </w:sdt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FC7972">
        <w:rPr>
          <w:rFonts w:ascii="微软雅黑" w:eastAsia="微软雅黑" w:hAnsi="微软雅黑" w:hint="eastAsia"/>
        </w:rPr>
        <w:t>SSM-ZTE-AndroidUI</w:t>
      </w:r>
      <w:r w:rsidR="006A3133"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B9A5E23425D84266BB4AF445E67DBDF4"/>
          </w:placeholder>
        </w:sdtPr>
        <w:sdtContent>
          <w:r w:rsidR="002A4365">
            <w:rPr>
              <w:rFonts w:ascii="微软雅黑" w:eastAsia="微软雅黑" w:hAnsi="微软雅黑" w:hint="eastAsia"/>
            </w:rPr>
            <w:t>SDP-1.0</w:t>
          </w:r>
          <w:r w:rsidR="00DC3770">
            <w:rPr>
              <w:rFonts w:ascii="微软雅黑" w:eastAsia="微软雅黑" w:hAnsi="微软雅黑" w:hint="eastAsia"/>
            </w:rPr>
            <w:t>(E)</w:t>
          </w:r>
        </w:sdtContent>
      </w:sdt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3" w:name="_Toc302105918"/>
      <w:r w:rsidRPr="00583459">
        <w:rPr>
          <w:rFonts w:ascii="微软雅黑" w:eastAsia="微软雅黑" w:hAnsi="微软雅黑" w:hint="eastAsia"/>
        </w:rPr>
        <w:t>1.2项目概述</w:t>
      </w:r>
      <w:bookmarkEnd w:id="3"/>
    </w:p>
    <w:p w:rsidR="006A3133" w:rsidRPr="008E6B81" w:rsidRDefault="004B0AF2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Pr="0022495E">
        <w:rPr>
          <w:rFonts w:ascii="微软雅黑" w:eastAsia="微软雅黑" w:hAnsi="微软雅黑" w:hint="eastAsia"/>
        </w:rPr>
        <w:t>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6A3133">
        <w:rPr>
          <w:rFonts w:ascii="微软雅黑" w:eastAsia="微软雅黑" w:hAnsi="微软雅黑"/>
        </w:rPr>
        <w:t>Android</w:t>
      </w:r>
      <w:r w:rsidR="006A3133" w:rsidRPr="008E6B81">
        <w:rPr>
          <w:rFonts w:ascii="微软雅黑" w:eastAsia="微软雅黑" w:hAnsi="微软雅黑"/>
        </w:rPr>
        <w:t>UI</w:t>
      </w:r>
      <w:proofErr w:type="spellEnd"/>
      <w:r w:rsidR="006A3133" w:rsidRPr="008E6B81">
        <w:rPr>
          <w:rFonts w:ascii="微软雅黑" w:eastAsia="微软雅黑" w:hAnsi="微软雅黑" w:hint="eastAsia"/>
        </w:rPr>
        <w:t>项目由中兴通讯股份有限公司（以下简称“中兴通讯”）提出，由西北工业大学－中兴通讯嵌入式系统联合开发实验室（以下简称“联合实验室”）负责实施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F82D52" w:rsidRPr="008E6B81">
        <w:rPr>
          <w:rFonts w:ascii="微软雅黑" w:eastAsia="微软雅黑" w:hAnsi="微软雅黑"/>
        </w:rPr>
        <w:t>SSM-Z</w:t>
      </w:r>
      <w:r w:rsidR="00F82D52">
        <w:rPr>
          <w:rFonts w:ascii="微软雅黑" w:eastAsia="微软雅黑" w:hAnsi="微软雅黑" w:hint="eastAsia"/>
        </w:rPr>
        <w:t>TE</w:t>
      </w:r>
      <w:r w:rsidR="00F82D52" w:rsidRPr="008E6B81">
        <w:rPr>
          <w:rFonts w:ascii="微软雅黑" w:eastAsia="微软雅黑" w:hAnsi="微软雅黑"/>
        </w:rPr>
        <w:t>-</w:t>
      </w:r>
      <w:proofErr w:type="spellStart"/>
      <w:r w:rsidR="00F82D52">
        <w:rPr>
          <w:rFonts w:ascii="微软雅黑" w:eastAsia="微软雅黑" w:hAnsi="微软雅黑"/>
        </w:rPr>
        <w:t>Android</w:t>
      </w:r>
      <w:r w:rsidR="00F82D52" w:rsidRPr="008E6B81">
        <w:rPr>
          <w:rFonts w:ascii="微软雅黑" w:eastAsia="微软雅黑" w:hAnsi="微软雅黑"/>
        </w:rPr>
        <w:t>UI</w:t>
      </w:r>
      <w:proofErr w:type="spellEnd"/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6A3133" w:rsidRPr="008E6B81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6A3133" w:rsidRPr="008E6B81" w:rsidRDefault="006A3133" w:rsidP="006A31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Android 3.</w:t>
      </w:r>
      <w:r>
        <w:rPr>
          <w:rFonts w:ascii="微软雅黑" w:eastAsia="微软雅黑" w:hAnsi="微软雅黑" w:hint="eastAsia"/>
        </w:rPr>
        <w:t>2系统版本，</w:t>
      </w:r>
      <w:r w:rsidRPr="008E6B81">
        <w:rPr>
          <w:rFonts w:ascii="微软雅黑" w:eastAsia="微软雅黑" w:hAnsi="微软雅黑" w:hint="eastAsia"/>
        </w:rPr>
        <w:t>针对中兴通讯设计开发的</w:t>
      </w:r>
      <w:r>
        <w:rPr>
          <w:rFonts w:ascii="微软雅黑" w:eastAsia="微软雅黑" w:hAnsi="微软雅黑" w:hint="eastAsia"/>
        </w:rPr>
        <w:t>平板电脑</w:t>
      </w:r>
      <w:r w:rsidRPr="008E6B81">
        <w:rPr>
          <w:rFonts w:ascii="微软雅黑" w:eastAsia="微软雅黑" w:hAnsi="微软雅黑" w:hint="eastAsia"/>
        </w:rPr>
        <w:t>，联合实验室依据中兴通讯</w:t>
      </w:r>
      <w:r>
        <w:rPr>
          <w:rFonts w:ascii="微软雅黑" w:eastAsia="微软雅黑" w:hAnsi="微软雅黑" w:hint="eastAsia"/>
        </w:rPr>
        <w:t>提出</w:t>
      </w:r>
      <w:r w:rsidRPr="008E6B8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用户</w:t>
      </w:r>
      <w:r w:rsidRPr="008E6B81"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 w:hint="eastAsia"/>
        </w:rPr>
        <w:t>和设计的软件界面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Android</w:t>
      </w:r>
      <w:r>
        <w:rPr>
          <w:rFonts w:ascii="微软雅黑" w:eastAsia="微软雅黑" w:hAnsi="微软雅黑" w:hint="eastAsia"/>
        </w:rPr>
        <w:t>系统的人机界面及应用软件界面，</w:t>
      </w:r>
      <w:r w:rsidRPr="008E6B81">
        <w:rPr>
          <w:rFonts w:ascii="微软雅黑" w:eastAsia="微软雅黑" w:hAnsi="微软雅黑" w:hint="eastAsia"/>
        </w:rPr>
        <w:t>完成中兴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</w:t>
      </w:r>
      <w:r>
        <w:rPr>
          <w:rFonts w:ascii="微软雅黑" w:eastAsia="微软雅黑" w:hAnsi="微软雅黑" w:hint="eastAsia"/>
        </w:rPr>
        <w:t>的</w:t>
      </w:r>
      <w:r w:rsidRPr="0022495E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105919"/>
      <w:r w:rsidRPr="00583459">
        <w:rPr>
          <w:rFonts w:ascii="微软雅黑" w:eastAsia="微软雅黑" w:hAnsi="微软雅黑" w:hint="eastAsia"/>
        </w:rPr>
        <w:t>1.3文档概述</w:t>
      </w:r>
      <w:bookmarkEnd w:id="4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="00110344">
        <w:rPr>
          <w:rFonts w:ascii="微软雅黑" w:eastAsia="微软雅黑" w:hAnsi="微软雅黑" w:hint="eastAsia"/>
        </w:rPr>
        <w:t>国家标准</w:t>
      </w:r>
      <w:hyperlink r:id="rId9" w:history="1">
        <w:r w:rsidRPr="00110344">
          <w:rPr>
            <w:rStyle w:val="a6"/>
            <w:rFonts w:ascii="微软雅黑" w:eastAsia="微软雅黑" w:hAnsi="微软雅黑" w:hint="eastAsia"/>
          </w:rPr>
          <w:t>《</w:t>
        </w:r>
        <w:r w:rsidR="00110344" w:rsidRPr="00110344">
          <w:rPr>
            <w:rStyle w:val="a6"/>
            <w:rFonts w:ascii="微软雅黑" w:eastAsia="微软雅黑" w:hAnsi="微软雅黑"/>
          </w:rPr>
          <w:t>GB/T 8567-2006</w:t>
        </w:r>
        <w:r w:rsidRPr="00110344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，属于技术文档，仅限于联合实验室和中兴通讯</w:t>
      </w:r>
      <w:r w:rsidR="00F55A18">
        <w:rPr>
          <w:rFonts w:ascii="微软雅黑" w:eastAsia="微软雅黑" w:hAnsi="微软雅黑" w:hint="eastAsia"/>
        </w:rPr>
        <w:t>的项目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B9A5E23425D84266BB4AF445E67DBDF4"/>
        </w:placeholder>
      </w:sdtPr>
      <w:sdtContent>
        <w:p w:rsidR="006A3133" w:rsidRPr="008E6B81" w:rsidRDefault="00B663DA" w:rsidP="006A3133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本文档从项目计划交付产品、软件开发过程、项目计划投入资源，以及项目实施计划这四个方面，详细说明</w:t>
          </w:r>
          <w:proofErr w:type="spellStart"/>
          <w:r>
            <w:rPr>
              <w:rFonts w:ascii="微软雅黑" w:eastAsia="微软雅黑" w:hAnsi="微软雅黑"/>
            </w:rPr>
            <w:t>Android</w:t>
          </w:r>
          <w:r w:rsidRPr="008E6B81">
            <w:rPr>
              <w:rFonts w:ascii="微软雅黑" w:eastAsia="微软雅黑" w:hAnsi="微软雅黑"/>
            </w:rPr>
            <w:t>UI</w:t>
          </w:r>
          <w:proofErr w:type="spellEnd"/>
          <w:r w:rsidRPr="008E6B81">
            <w:rPr>
              <w:rFonts w:ascii="微软雅黑" w:eastAsia="微软雅黑" w:hAnsi="微软雅黑" w:hint="eastAsia"/>
            </w:rPr>
            <w:t>项目</w:t>
          </w:r>
          <w:r>
            <w:rPr>
              <w:rFonts w:ascii="微软雅黑" w:eastAsia="微软雅黑" w:hAnsi="微软雅黑" w:hint="eastAsia"/>
            </w:rPr>
            <w:t>的软件开发计划。</w:t>
          </w:r>
        </w:p>
      </w:sdtContent>
    </w:sdt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302105920"/>
      <w:r w:rsidRPr="00583459">
        <w:rPr>
          <w:rFonts w:ascii="微软雅黑" w:eastAsia="微软雅黑" w:hAnsi="微软雅黑" w:hint="eastAsia"/>
        </w:rPr>
        <w:t>1.4参考文档</w:t>
      </w:r>
      <w:bookmarkEnd w:id="5"/>
    </w:p>
    <w:p w:rsidR="00F55A18" w:rsidRPr="008A05FE" w:rsidRDefault="00B22A99" w:rsidP="00F55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0" w:history="1">
        <w:r w:rsidR="00F55A18" w:rsidRPr="00110344">
          <w:rPr>
            <w:rStyle w:val="a6"/>
            <w:rFonts w:ascii="微软雅黑" w:eastAsia="微软雅黑" w:hAnsi="微软雅黑" w:hint="eastAsia"/>
          </w:rPr>
          <w:t>《</w:t>
        </w:r>
        <w:r w:rsidR="00F55A18" w:rsidRPr="00110344">
          <w:rPr>
            <w:rStyle w:val="a6"/>
            <w:rFonts w:ascii="微软雅黑" w:eastAsia="微软雅黑" w:hAnsi="微软雅黑"/>
          </w:rPr>
          <w:t>GB/T 8567-2006</w:t>
        </w:r>
        <w:r w:rsidR="00F55A18" w:rsidRPr="00110344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="00F55A18">
        <w:rPr>
          <w:rFonts w:ascii="微软雅黑" w:eastAsia="微软雅黑" w:hAnsi="微软雅黑" w:hint="eastAsia"/>
        </w:rPr>
        <w:t>，国家标准</w:t>
      </w:r>
    </w:p>
    <w:p w:rsidR="00F55A18" w:rsidRDefault="00B22A99" w:rsidP="00F55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1" w:history="1">
        <w:r w:rsidR="00F55A18" w:rsidRPr="00110344">
          <w:rPr>
            <w:rStyle w:val="a6"/>
            <w:rFonts w:ascii="微软雅黑" w:eastAsia="微软雅黑" w:hAnsi="微软雅黑" w:hint="eastAsia"/>
          </w:rPr>
          <w:t>《高校合作项目要求说明书－中兴Android系统界面软件设计与开发（讨论稿）》，</w:t>
        </w:r>
      </w:hyperlink>
      <w:r w:rsidR="00F55A18">
        <w:rPr>
          <w:rFonts w:ascii="微软雅黑" w:eastAsia="微软雅黑" w:hAnsi="微软雅黑" w:hint="eastAsia"/>
        </w:rPr>
        <w:t>中兴通讯提供</w:t>
      </w:r>
    </w:p>
    <w:p w:rsidR="00095BAC" w:rsidRDefault="00B22A99" w:rsidP="00F55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2" w:history="1">
        <w:r w:rsidR="00095BAC" w:rsidRPr="00095BAC">
          <w:rPr>
            <w:rStyle w:val="a6"/>
            <w:rFonts w:ascii="微软雅黑" w:eastAsia="微软雅黑" w:hAnsi="微软雅黑" w:hint="eastAsia"/>
          </w:rPr>
          <w:t>《软件开发计划（</w:t>
        </w:r>
        <w:r w:rsidR="00095BAC" w:rsidRPr="00095BAC">
          <w:rPr>
            <w:rStyle w:val="a6"/>
            <w:rFonts w:ascii="微软雅黑" w:eastAsia="微软雅黑" w:hAnsi="微软雅黑" w:hint="eastAsia"/>
          </w:rPr>
          <w:t>E</w:t>
        </w:r>
        <w:r w:rsidR="00095BAC" w:rsidRPr="00095BAC">
          <w:rPr>
            <w:rStyle w:val="a6"/>
            <w:rFonts w:ascii="微软雅黑" w:eastAsia="微软雅黑" w:hAnsi="微软雅黑" w:hint="eastAsia"/>
          </w:rPr>
          <w:t>xcel版）》</w:t>
        </w:r>
      </w:hyperlink>
      <w:r w:rsidR="00095BAC">
        <w:rPr>
          <w:rFonts w:ascii="微软雅黑" w:eastAsia="微软雅黑" w:hAnsi="微软雅黑" w:hint="eastAsia"/>
        </w:rPr>
        <w:t>，联合实验室编写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6" w:name="_Toc302105921"/>
      <w:r w:rsidRPr="00583459">
        <w:rPr>
          <w:rFonts w:ascii="微软雅黑" w:eastAsia="微软雅黑" w:hAnsi="微软雅黑" w:hint="eastAsia"/>
        </w:rPr>
        <w:lastRenderedPageBreak/>
        <w:t>2</w:t>
      </w:r>
      <w:r w:rsidR="00CD0F75">
        <w:rPr>
          <w:rFonts w:ascii="微软雅黑" w:eastAsia="微软雅黑" w:hAnsi="微软雅黑" w:hint="eastAsia"/>
        </w:rPr>
        <w:t>交付产品</w:t>
      </w:r>
      <w:bookmarkEnd w:id="6"/>
    </w:p>
    <w:p w:rsidR="00573D81" w:rsidRPr="00583459" w:rsidRDefault="00DC3770" w:rsidP="00F55A18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proofErr w:type="spellEnd"/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对外发布1.0版本的软件文档，以及0.1、0.2和0.3这3个内部版本的程序文件和软件文档。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7" w:name="_Toc302105922"/>
      <w:r w:rsidRPr="00583459">
        <w:rPr>
          <w:rFonts w:ascii="微软雅黑" w:eastAsia="微软雅黑" w:hAnsi="微软雅黑" w:hint="eastAsia"/>
        </w:rPr>
        <w:t>2.1</w:t>
      </w:r>
      <w:r w:rsidR="00CD0F75">
        <w:rPr>
          <w:rFonts w:ascii="微软雅黑" w:eastAsia="微软雅黑" w:hAnsi="微软雅黑" w:hint="eastAsia"/>
        </w:rPr>
        <w:t>程序</w:t>
      </w:r>
      <w:r w:rsidR="00DC3770">
        <w:rPr>
          <w:rFonts w:ascii="微软雅黑" w:eastAsia="微软雅黑" w:hAnsi="微软雅黑" w:hint="eastAsia"/>
        </w:rPr>
        <w:t>文件</w:t>
      </w:r>
      <w:bookmarkEnd w:id="7"/>
    </w:p>
    <w:p w:rsidR="00573D81" w:rsidRDefault="00DC3770" w:rsidP="00F55A18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proofErr w:type="spellEnd"/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计划提交的程序文件包括：</w:t>
      </w:r>
    </w:p>
    <w:p w:rsidR="00DC3770" w:rsidRPr="00DC3770" w:rsidRDefault="00DC3770" w:rsidP="00DC3770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软件v0.1版本源代码</w:t>
      </w:r>
    </w:p>
    <w:p w:rsidR="00DC3770" w:rsidRPr="00DC3770" w:rsidRDefault="00DC3770" w:rsidP="00DC3770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软件v0.1版本安装包</w:t>
      </w:r>
    </w:p>
    <w:p w:rsidR="00DC3770" w:rsidRPr="00DC3770" w:rsidRDefault="00DC3770" w:rsidP="00DC3770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版本源代码</w:t>
      </w:r>
    </w:p>
    <w:p w:rsidR="00DC3770" w:rsidRPr="00DC3770" w:rsidRDefault="00DC3770" w:rsidP="00DC3770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版本安装包</w:t>
      </w:r>
    </w:p>
    <w:p w:rsidR="00DC3770" w:rsidRPr="00DC3770" w:rsidRDefault="00DC3770" w:rsidP="00DC3770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3</w:t>
      </w:r>
      <w:r w:rsidRPr="00DC3770">
        <w:rPr>
          <w:rFonts w:ascii="微软雅黑" w:eastAsia="微软雅黑" w:hAnsi="微软雅黑" w:hint="eastAsia"/>
        </w:rPr>
        <w:t>版本源代码</w:t>
      </w:r>
    </w:p>
    <w:p w:rsidR="00DC3770" w:rsidRPr="00DC3770" w:rsidRDefault="00DC3770" w:rsidP="00DC3770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3</w:t>
      </w:r>
      <w:r w:rsidRPr="00DC3770">
        <w:rPr>
          <w:rFonts w:ascii="微软雅黑" w:eastAsia="微软雅黑" w:hAnsi="微软雅黑" w:hint="eastAsia"/>
        </w:rPr>
        <w:t>版本安装包</w:t>
      </w:r>
    </w:p>
    <w:p w:rsidR="00CD0F75" w:rsidRPr="00583459" w:rsidRDefault="00CD0F75" w:rsidP="00CD0F75">
      <w:pPr>
        <w:pStyle w:val="2"/>
        <w:rPr>
          <w:rFonts w:ascii="微软雅黑" w:eastAsia="微软雅黑" w:hAnsi="微软雅黑"/>
        </w:rPr>
      </w:pPr>
      <w:bookmarkStart w:id="8" w:name="_Toc302105923"/>
      <w:r w:rsidRPr="00583459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2</w:t>
      </w:r>
      <w:r w:rsidR="00DC3770">
        <w:rPr>
          <w:rFonts w:ascii="微软雅黑" w:eastAsia="微软雅黑" w:hAnsi="微软雅黑" w:hint="eastAsia"/>
        </w:rPr>
        <w:t>软件</w:t>
      </w:r>
      <w:r>
        <w:rPr>
          <w:rFonts w:ascii="微软雅黑" w:eastAsia="微软雅黑" w:hAnsi="微软雅黑" w:hint="eastAsia"/>
        </w:rPr>
        <w:t>文档</w:t>
      </w:r>
      <w:bookmarkEnd w:id="8"/>
    </w:p>
    <w:p w:rsidR="00DC3770" w:rsidRDefault="00DC3770" w:rsidP="00DC3770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proofErr w:type="spellEnd"/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计划提交的软件文档包括：</w:t>
      </w:r>
    </w:p>
    <w:p w:rsidR="00CD0F75" w:rsidRDefault="00F30B7C" w:rsidP="00F30B7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SSM-ZTE-AndroidUI-SDP-1.0(E) 软件开发计划</w:t>
      </w:r>
      <w:r>
        <w:rPr>
          <w:rFonts w:ascii="微软雅黑" w:eastAsia="微软雅黑" w:hAnsi="微软雅黑" w:hint="eastAsia"/>
        </w:rPr>
        <w:t>》</w:t>
      </w:r>
    </w:p>
    <w:p w:rsidR="00F30B7C" w:rsidRDefault="00F30B7C" w:rsidP="00F30B7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SSM-ZTE-AndroidUI-FAR-1.0(E) 可行性分析报告</w:t>
      </w:r>
      <w:r>
        <w:rPr>
          <w:rFonts w:ascii="微软雅黑" w:eastAsia="微软雅黑" w:hAnsi="微软雅黑" w:hint="eastAsia"/>
        </w:rPr>
        <w:t>》</w:t>
      </w:r>
    </w:p>
    <w:p w:rsidR="00F30B7C" w:rsidRDefault="00F30B7C" w:rsidP="00F30B7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SSM-ZTE-AndroidUI-PSS-1.0(E) 项目解决方案</w:t>
      </w:r>
      <w:r>
        <w:rPr>
          <w:rFonts w:ascii="微软雅黑" w:eastAsia="微软雅黑" w:hAnsi="微软雅黑" w:hint="eastAsia"/>
        </w:rPr>
        <w:t>》</w:t>
      </w:r>
    </w:p>
    <w:p w:rsidR="00F30B7C" w:rsidRDefault="00F30B7C" w:rsidP="00F30B7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 w:rsidR="006C06B0">
        <w:rPr>
          <w:rFonts w:ascii="微软雅黑" w:eastAsia="微软雅黑" w:hAnsi="微软雅黑" w:hint="eastAsia"/>
        </w:rPr>
        <w:t>SUM</w:t>
      </w:r>
      <w:r w:rsidRPr="00F30B7C">
        <w:rPr>
          <w:rFonts w:ascii="微软雅黑" w:eastAsia="微软雅黑" w:hAnsi="微软雅黑" w:hint="eastAsia"/>
        </w:rPr>
        <w:t>-</w:t>
      </w:r>
      <w:r w:rsidR="006C06B0">
        <w:rPr>
          <w:rFonts w:ascii="微软雅黑" w:eastAsia="微软雅黑" w:hAnsi="微软雅黑" w:hint="eastAsia"/>
        </w:rPr>
        <w:t>1.0(E)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</w:t>
      </w:r>
      <w:r w:rsidR="006C06B0">
        <w:rPr>
          <w:rFonts w:ascii="微软雅黑" w:eastAsia="微软雅黑" w:hAnsi="微软雅黑" w:hint="eastAsia"/>
        </w:rPr>
        <w:t>用户手册</w:t>
      </w:r>
      <w:r>
        <w:rPr>
          <w:rFonts w:ascii="微软雅黑" w:eastAsia="微软雅黑" w:hAnsi="微软雅黑" w:hint="eastAsia"/>
        </w:rPr>
        <w:t>》</w:t>
      </w:r>
    </w:p>
    <w:p w:rsidR="006C06B0" w:rsidRDefault="006C06B0" w:rsidP="00F30B7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PDSR</w:t>
      </w:r>
      <w:r w:rsidRPr="00F30B7C">
        <w:rPr>
          <w:rFonts w:ascii="微软雅黑" w:eastAsia="微软雅黑" w:hAnsi="微软雅黑" w:hint="eastAsia"/>
        </w:rPr>
        <w:t xml:space="preserve">-1.0(E) </w:t>
      </w:r>
      <w:r>
        <w:rPr>
          <w:rFonts w:ascii="微软雅黑" w:eastAsia="微软雅黑" w:hAnsi="微软雅黑" w:hint="eastAsia"/>
        </w:rPr>
        <w:t>项目开发总结报告》</w:t>
      </w:r>
    </w:p>
    <w:p w:rsidR="006C06B0" w:rsidRDefault="006C06B0" w:rsidP="00F30B7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PAAR</w:t>
      </w:r>
      <w:r w:rsidRPr="00F30B7C">
        <w:rPr>
          <w:rFonts w:ascii="微软雅黑" w:eastAsia="微软雅黑" w:hAnsi="微软雅黑" w:hint="eastAsia"/>
        </w:rPr>
        <w:t>-1.0(E) 项目</w:t>
      </w:r>
      <w:r>
        <w:rPr>
          <w:rFonts w:ascii="微软雅黑" w:eastAsia="微软雅黑" w:hAnsi="微软雅黑" w:hint="eastAsia"/>
        </w:rPr>
        <w:t>验收申请报告》</w:t>
      </w:r>
    </w:p>
    <w:p w:rsidR="006C06B0" w:rsidRDefault="006C06B0" w:rsidP="006C06B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</w:t>
      </w:r>
      <w:r w:rsidRPr="00F30B7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5C790C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</w:t>
      </w:r>
      <w:r w:rsidRPr="00F30B7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5C790C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</w:t>
      </w:r>
      <w:r w:rsidRPr="00F30B7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F30B7C" w:rsidRDefault="00F30B7C" w:rsidP="00F30B7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5C790C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5C790C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F30B7C" w:rsidRDefault="00F30B7C" w:rsidP="00F30B7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 w:rsidR="006C06B0"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 w:rsidR="006C06B0"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 w:rsidR="006C06B0">
        <w:rPr>
          <w:rFonts w:ascii="微软雅黑" w:eastAsia="微软雅黑" w:hAnsi="微软雅黑" w:hint="eastAsia"/>
        </w:rPr>
        <w:t>软件结构设计说明</w:t>
      </w:r>
      <w:r>
        <w:rPr>
          <w:rFonts w:ascii="微软雅黑" w:eastAsia="微软雅黑" w:hAnsi="微软雅黑" w:hint="eastAsia"/>
        </w:rPr>
        <w:t>》</w:t>
      </w:r>
    </w:p>
    <w:p w:rsidR="005C790C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5C790C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5C790C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5C790C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5C790C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6C06B0" w:rsidRPr="00583459" w:rsidRDefault="006C06B0" w:rsidP="006C06B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6C06B0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5C790C" w:rsidRPr="00583459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6C06B0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5C790C" w:rsidRPr="00583459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6C06B0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6C06B0" w:rsidRPr="00583459" w:rsidRDefault="006C06B0" w:rsidP="006C06B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6C06B0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5C790C" w:rsidRPr="00583459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6C06B0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5C790C" w:rsidRPr="00583459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6C06B0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6C06B0" w:rsidRDefault="006C06B0" w:rsidP="006C06B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5C790C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5C790C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6C06B0" w:rsidRDefault="006C06B0" w:rsidP="006C06B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5C790C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5C790C" w:rsidRDefault="005C790C" w:rsidP="005C790C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C06B0" w:rsidRDefault="006C06B0" w:rsidP="006C06B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6C06B0" w:rsidRDefault="006C06B0" w:rsidP="006C06B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6C06B0" w:rsidRDefault="006C06B0" w:rsidP="006C06B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5C790C" w:rsidRDefault="005C790C" w:rsidP="006C06B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《周工作报告》</w:t>
      </w:r>
    </w:p>
    <w:p w:rsidR="00CD0F75" w:rsidRPr="00583459" w:rsidRDefault="00CD0F75" w:rsidP="00CD0F75">
      <w:pPr>
        <w:pStyle w:val="2"/>
        <w:rPr>
          <w:rFonts w:ascii="微软雅黑" w:eastAsia="微软雅黑" w:hAnsi="微软雅黑"/>
        </w:rPr>
      </w:pPr>
      <w:bookmarkStart w:id="9" w:name="_Toc302105924"/>
      <w:r w:rsidRPr="00583459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3非移交产品</w:t>
      </w:r>
      <w:bookmarkEnd w:id="9"/>
    </w:p>
    <w:p w:rsidR="005C790C" w:rsidRPr="00583459" w:rsidRDefault="005C790C" w:rsidP="005C790C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SSM-ZTE-AndroidUI-DNR-1.0 文档编号规则</w:t>
      </w:r>
      <w:r>
        <w:rPr>
          <w:rFonts w:ascii="微软雅黑" w:eastAsia="微软雅黑" w:hAnsi="微软雅黑" w:hint="eastAsia"/>
        </w:rPr>
        <w:t>》</w:t>
      </w:r>
    </w:p>
    <w:p w:rsidR="00326674" w:rsidRDefault="00326674" w:rsidP="00326674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SSM-ZTE-AndroidUI-SDS-1.0 软件文档规范</w:t>
      </w:r>
      <w:r>
        <w:rPr>
          <w:rFonts w:ascii="微软雅黑" w:eastAsia="微软雅黑" w:hAnsi="微软雅黑" w:hint="eastAsia"/>
        </w:rPr>
        <w:t>》</w:t>
      </w:r>
    </w:p>
    <w:p w:rsidR="00CD0F75" w:rsidRDefault="005C790C" w:rsidP="005C790C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SSM-ZTE-AndroidUI-SCS-1.0 软件编码规范</w:t>
      </w:r>
      <w:r>
        <w:rPr>
          <w:rFonts w:ascii="微软雅黑" w:eastAsia="微软雅黑" w:hAnsi="微软雅黑" w:hint="eastAsia"/>
        </w:rPr>
        <w:t>》</w:t>
      </w:r>
    </w:p>
    <w:p w:rsidR="005C790C" w:rsidRDefault="005C790C" w:rsidP="005C790C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SSM-ZTE-AndroidUI-DEC-1.0 开发环境配置</w:t>
      </w:r>
      <w:r>
        <w:rPr>
          <w:rFonts w:ascii="微软雅黑" w:eastAsia="微软雅黑" w:hAnsi="微软雅黑" w:hint="eastAsia"/>
        </w:rPr>
        <w:t>》</w:t>
      </w:r>
    </w:p>
    <w:p w:rsidR="005C790C" w:rsidRDefault="005C790C" w:rsidP="005C790C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SSM-ZTE-AndroidUI-PDD-1.0 原型开发说明</w:t>
      </w:r>
      <w:r>
        <w:rPr>
          <w:rFonts w:ascii="微软雅黑" w:eastAsia="微软雅黑" w:hAnsi="微软雅黑" w:hint="eastAsia"/>
        </w:rPr>
        <w:t>》</w:t>
      </w:r>
    </w:p>
    <w:p w:rsidR="005C790C" w:rsidRDefault="005C790C" w:rsidP="005C790C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</w:t>
      </w:r>
    </w:p>
    <w:p w:rsidR="005C790C" w:rsidRDefault="005C790C" w:rsidP="005C790C">
      <w:pPr>
        <w:pStyle w:val="a8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《会议纪要》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573D81" w:rsidRPr="00583459" w:rsidRDefault="00573D81" w:rsidP="00573D81">
      <w:pPr>
        <w:pStyle w:val="1"/>
        <w:rPr>
          <w:rFonts w:ascii="微软雅黑" w:eastAsia="微软雅黑" w:hAnsi="微软雅黑"/>
        </w:rPr>
      </w:pPr>
      <w:bookmarkStart w:id="10" w:name="_Toc302105925"/>
      <w:r w:rsidRPr="00583459">
        <w:rPr>
          <w:rFonts w:ascii="微软雅黑" w:eastAsia="微软雅黑" w:hAnsi="微软雅黑" w:hint="eastAsia"/>
        </w:rPr>
        <w:lastRenderedPageBreak/>
        <w:t>3</w:t>
      </w:r>
      <w:r w:rsidR="00CD0F75">
        <w:rPr>
          <w:rFonts w:ascii="微软雅黑" w:eastAsia="微软雅黑" w:hAnsi="微软雅黑" w:hint="eastAsia"/>
        </w:rPr>
        <w:t>开发计划</w:t>
      </w:r>
      <w:bookmarkEnd w:id="10"/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11" w:name="_Toc302105926"/>
      <w:r w:rsidRPr="00583459">
        <w:rPr>
          <w:rFonts w:ascii="微软雅黑" w:eastAsia="微软雅黑" w:hAnsi="微软雅黑" w:hint="eastAsia"/>
        </w:rPr>
        <w:t>3.1</w:t>
      </w:r>
      <w:r w:rsidR="00CD0F75">
        <w:rPr>
          <w:rFonts w:ascii="微软雅黑" w:eastAsia="微软雅黑" w:hAnsi="微软雅黑" w:hint="eastAsia"/>
        </w:rPr>
        <w:t>软件开发过程</w:t>
      </w:r>
      <w:bookmarkEnd w:id="11"/>
    </w:p>
    <w:p w:rsidR="00326674" w:rsidRPr="00583459" w:rsidRDefault="00326674" w:rsidP="00326674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proofErr w:type="spellEnd"/>
      <w:r>
        <w:rPr>
          <w:rFonts w:ascii="微软雅黑" w:eastAsia="微软雅黑" w:hAnsi="微软雅黑" w:hint="eastAsia"/>
        </w:rPr>
        <w:t>项目</w:t>
      </w:r>
      <w:r w:rsidRPr="00C255CA">
        <w:rPr>
          <w:rFonts w:ascii="微软雅黑" w:eastAsia="微软雅黑" w:hAnsi="微软雅黑" w:hint="eastAsia"/>
        </w:rPr>
        <w:t>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573D81" w:rsidRPr="00583459" w:rsidRDefault="00573D81" w:rsidP="00573D81">
      <w:pPr>
        <w:pStyle w:val="3"/>
        <w:rPr>
          <w:rFonts w:ascii="微软雅黑" w:eastAsia="微软雅黑" w:hAnsi="微软雅黑"/>
        </w:rPr>
      </w:pPr>
      <w:bookmarkStart w:id="12" w:name="_Toc302105927"/>
      <w:r w:rsidRPr="00583459">
        <w:rPr>
          <w:rFonts w:ascii="微软雅黑" w:eastAsia="微软雅黑" w:hAnsi="微软雅黑" w:hint="eastAsia"/>
        </w:rPr>
        <w:t>3.1.1</w:t>
      </w:r>
      <w:r w:rsidR="00CD0F75">
        <w:rPr>
          <w:rFonts w:ascii="微软雅黑" w:eastAsia="微软雅黑" w:hAnsi="微软雅黑" w:hint="eastAsia"/>
        </w:rPr>
        <w:t>角色设置</w:t>
      </w:r>
      <w:bookmarkEnd w:id="12"/>
    </w:p>
    <w:p w:rsidR="00326674" w:rsidRDefault="00326674" w:rsidP="0032667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项目团队共设立如下九个角色：</w:t>
      </w:r>
    </w:p>
    <w:p w:rsidR="00326674" w:rsidRPr="003829A5" w:rsidRDefault="00326674" w:rsidP="0032667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项目管理</w:t>
      </w:r>
    </w:p>
    <w:p w:rsidR="00326674" w:rsidRPr="003829A5" w:rsidRDefault="00326674" w:rsidP="0032667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架构设计</w:t>
      </w:r>
    </w:p>
    <w:p w:rsidR="00326674" w:rsidRPr="003829A5" w:rsidRDefault="00326674" w:rsidP="0032667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需求分析</w:t>
      </w:r>
    </w:p>
    <w:p w:rsidR="00326674" w:rsidRPr="003829A5" w:rsidRDefault="00326674" w:rsidP="0032667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界面设计</w:t>
      </w:r>
    </w:p>
    <w:p w:rsidR="00326674" w:rsidRPr="003829A5" w:rsidRDefault="00326674" w:rsidP="0032667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物理设计</w:t>
      </w:r>
    </w:p>
    <w:p w:rsidR="00326674" w:rsidRPr="003829A5" w:rsidRDefault="00326674" w:rsidP="0032667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程序开发</w:t>
      </w:r>
    </w:p>
    <w:p w:rsidR="00326674" w:rsidRPr="003829A5" w:rsidRDefault="00326674" w:rsidP="0032667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代码评审</w:t>
      </w:r>
    </w:p>
    <w:p w:rsidR="00326674" w:rsidRPr="003829A5" w:rsidRDefault="00326674" w:rsidP="0032667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软件测试</w:t>
      </w:r>
    </w:p>
    <w:p w:rsidR="00326674" w:rsidRPr="003829A5" w:rsidRDefault="00326674" w:rsidP="0032667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项目评审</w:t>
      </w:r>
    </w:p>
    <w:p w:rsidR="00CD0F75" w:rsidRPr="00583459" w:rsidRDefault="00CD0F75" w:rsidP="00CD0F75">
      <w:pPr>
        <w:pStyle w:val="3"/>
        <w:rPr>
          <w:rFonts w:ascii="微软雅黑" w:eastAsia="微软雅黑" w:hAnsi="微软雅黑"/>
        </w:rPr>
      </w:pPr>
      <w:bookmarkStart w:id="13" w:name="_Toc302105928"/>
      <w:r w:rsidRPr="00583459">
        <w:rPr>
          <w:rFonts w:ascii="微软雅黑" w:eastAsia="微软雅黑" w:hAnsi="微软雅黑" w:hint="eastAsia"/>
        </w:rPr>
        <w:t>3.1.</w:t>
      </w:r>
      <w:r>
        <w:rPr>
          <w:rFonts w:ascii="微软雅黑" w:eastAsia="微软雅黑" w:hAnsi="微软雅黑" w:hint="eastAsia"/>
        </w:rPr>
        <w:t>2过程规范</w:t>
      </w:r>
      <w:bookmarkEnd w:id="13"/>
    </w:p>
    <w:p w:rsidR="00326674" w:rsidRPr="00C255CA" w:rsidRDefault="00326674" w:rsidP="00326674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</w:t>
      </w:r>
      <w:r w:rsidR="00660D94">
        <w:rPr>
          <w:rFonts w:ascii="微软雅黑" w:eastAsia="微软雅黑" w:hAnsi="微软雅黑" w:hint="eastAsia"/>
        </w:rPr>
        <w:t>如图1所示。</w:t>
      </w:r>
    </w:p>
    <w:p w:rsidR="00326674" w:rsidRDefault="00326674" w:rsidP="00326674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C94946F" wp14:editId="2B0F3633">
            <wp:extent cx="1914525" cy="2318704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软件开发过程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74" w:rsidRDefault="00326674" w:rsidP="00326674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图1 项目开发过程</w:t>
      </w:r>
    </w:p>
    <w:p w:rsidR="00660D94" w:rsidRPr="00C255CA" w:rsidRDefault="00660D94" w:rsidP="00660D94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326674" w:rsidRDefault="00326674" w:rsidP="00326674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  <w:noProof/>
        </w:rPr>
        <w:drawing>
          <wp:inline distT="0" distB="0" distL="0" distR="0" wp14:anchorId="019F0E22" wp14:editId="4DEDEC64">
            <wp:extent cx="4171950" cy="4881611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迭代开发过程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74" w:rsidRDefault="00326674" w:rsidP="00326674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图2 迭代开发过程</w:t>
      </w:r>
    </w:p>
    <w:p w:rsidR="00660D94" w:rsidRPr="00C255CA" w:rsidRDefault="00660D94" w:rsidP="00660D94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326674" w:rsidRDefault="00326674" w:rsidP="00326674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  <w:noProof/>
        </w:rPr>
        <w:drawing>
          <wp:inline distT="0" distB="0" distL="0" distR="0" wp14:anchorId="3B92A174" wp14:editId="0348BE61">
            <wp:extent cx="2838450" cy="2763591"/>
            <wp:effectExtent l="0" t="0" r="0" b="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开发过程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74" w:rsidRDefault="00326674" w:rsidP="00326674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图3 SPRINT开发过程</w:t>
      </w:r>
    </w:p>
    <w:p w:rsidR="00660D94" w:rsidRPr="00C255CA" w:rsidRDefault="00660D94" w:rsidP="00660D94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326674" w:rsidRDefault="00326674" w:rsidP="00326674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  <w:noProof/>
        </w:rPr>
        <w:drawing>
          <wp:inline distT="0" distB="0" distL="0" distR="0" wp14:anchorId="18BC3D8C" wp14:editId="0891E115">
            <wp:extent cx="3766888" cy="3590925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块开发过程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573" cy="3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74" w:rsidRDefault="00326674" w:rsidP="00326674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图4 模块开发过程</w:t>
      </w:r>
    </w:p>
    <w:p w:rsidR="00095BAC" w:rsidRPr="00583459" w:rsidRDefault="00095BAC" w:rsidP="00095BAC">
      <w:pPr>
        <w:pStyle w:val="2"/>
        <w:rPr>
          <w:rFonts w:ascii="微软雅黑" w:eastAsia="微软雅黑" w:hAnsi="微软雅黑"/>
        </w:rPr>
      </w:pPr>
      <w:bookmarkStart w:id="14" w:name="_Toc302105929"/>
      <w:r w:rsidRPr="00583459">
        <w:rPr>
          <w:rFonts w:ascii="微软雅黑" w:eastAsia="微软雅黑" w:hAnsi="微软雅黑" w:hint="eastAsia"/>
        </w:rPr>
        <w:lastRenderedPageBreak/>
        <w:t>3.</w:t>
      </w:r>
      <w:r>
        <w:rPr>
          <w:rFonts w:ascii="微软雅黑" w:eastAsia="微软雅黑" w:hAnsi="微软雅黑" w:hint="eastAsia"/>
        </w:rPr>
        <w:t>2项目资源</w:t>
      </w:r>
      <w:bookmarkEnd w:id="14"/>
    </w:p>
    <w:p w:rsidR="00095BAC" w:rsidRPr="00583459" w:rsidRDefault="00095BAC" w:rsidP="00095BAC">
      <w:pPr>
        <w:pStyle w:val="3"/>
        <w:rPr>
          <w:rFonts w:ascii="微软雅黑" w:eastAsia="微软雅黑" w:hAnsi="微软雅黑"/>
        </w:rPr>
      </w:pPr>
      <w:bookmarkStart w:id="15" w:name="_Toc302105930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项目团队</w:t>
      </w:r>
      <w:bookmarkEnd w:id="15"/>
    </w:p>
    <w:p w:rsidR="00660D94" w:rsidRDefault="00660D94" w:rsidP="00660D9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项目负责人：朱怡安</w:t>
      </w:r>
    </w:p>
    <w:p w:rsidR="00660D94" w:rsidRDefault="00660D94" w:rsidP="00660D9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项目联系人：李联</w:t>
      </w:r>
    </w:p>
    <w:p w:rsidR="00660D94" w:rsidRDefault="00660D94" w:rsidP="00660D9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项目经理：杨帆</w:t>
      </w:r>
    </w:p>
    <w:p w:rsidR="00660D94" w:rsidRPr="00270CC1" w:rsidRDefault="00660D94" w:rsidP="00660D9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团队成员：张翔、迟建涛、段行、王哲</w:t>
      </w:r>
    </w:p>
    <w:p w:rsidR="00095BAC" w:rsidRPr="00583459" w:rsidRDefault="00095BAC" w:rsidP="00095BAC">
      <w:pPr>
        <w:pStyle w:val="3"/>
        <w:rPr>
          <w:rFonts w:ascii="微软雅黑" w:eastAsia="微软雅黑" w:hAnsi="微软雅黑"/>
        </w:rPr>
      </w:pPr>
      <w:bookmarkStart w:id="16" w:name="_Toc302105931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2软硬件资源</w:t>
      </w:r>
      <w:bookmarkEnd w:id="16"/>
    </w:p>
    <w:p w:rsidR="00660D94" w:rsidRPr="00660D94" w:rsidRDefault="00660D94" w:rsidP="00660D94">
      <w:pPr>
        <w:pStyle w:val="4"/>
        <w:rPr>
          <w:rFonts w:ascii="微软雅黑" w:eastAsia="微软雅黑" w:hAnsi="微软雅黑"/>
        </w:rPr>
      </w:pPr>
      <w:r w:rsidRPr="00660D94">
        <w:rPr>
          <w:rFonts w:ascii="微软雅黑" w:eastAsia="微软雅黑" w:hAnsi="微软雅黑" w:hint="eastAsia"/>
        </w:rPr>
        <w:t>3.2.2.1项目软件</w:t>
      </w:r>
    </w:p>
    <w:p w:rsidR="00660D94" w:rsidRDefault="00660D94" w:rsidP="00660D9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进度管理软件：Microsoft Office Professional Plus 2010，32位中文版</w:t>
      </w:r>
    </w:p>
    <w:p w:rsidR="00660D94" w:rsidRDefault="00660D94" w:rsidP="00660D9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操作系统软件：Microsoft Windows 7，32</w:t>
      </w:r>
      <w:r w:rsidR="00B22A99">
        <w:rPr>
          <w:rFonts w:ascii="微软雅黑" w:eastAsia="微软雅黑" w:hAnsi="微软雅黑" w:hint="eastAsia"/>
        </w:rPr>
        <w:t>位</w:t>
      </w:r>
      <w:r>
        <w:rPr>
          <w:rFonts w:ascii="微软雅黑" w:eastAsia="微软雅黑" w:hAnsi="微软雅黑" w:hint="eastAsia"/>
        </w:rPr>
        <w:t>中文旗舰版</w:t>
      </w:r>
    </w:p>
    <w:p w:rsidR="00660D94" w:rsidRDefault="00660D94" w:rsidP="00660D9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配置管理软件：</w:t>
      </w:r>
    </w:p>
    <w:p w:rsidR="00660D94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Server：</w:t>
      </w:r>
      <w:proofErr w:type="spellStart"/>
      <w:r w:rsidRPr="00767E3C">
        <w:rPr>
          <w:rFonts w:ascii="微软雅黑" w:eastAsia="微软雅黑" w:hAnsi="微软雅黑"/>
        </w:rPr>
        <w:t>VisualSVN</w:t>
      </w:r>
      <w:proofErr w:type="spellEnd"/>
      <w:r w:rsidRPr="00767E3C">
        <w:rPr>
          <w:rFonts w:ascii="微软雅黑" w:eastAsia="微软雅黑" w:hAnsi="微软雅黑"/>
        </w:rPr>
        <w:t xml:space="preserve"> Server </w:t>
      </w:r>
      <w:r>
        <w:rPr>
          <w:rFonts w:ascii="微软雅黑" w:eastAsia="微软雅黑" w:hAnsi="微软雅黑" w:hint="eastAsia"/>
        </w:rPr>
        <w:t>Standard Edition 2.1.4</w:t>
      </w:r>
    </w:p>
    <w:p w:rsidR="00660D94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Client：</w:t>
      </w:r>
      <w:proofErr w:type="spellStart"/>
      <w:r w:rsidRPr="001350AF">
        <w:rPr>
          <w:rFonts w:ascii="微软雅黑" w:eastAsia="微软雅黑" w:hAnsi="微软雅黑"/>
        </w:rPr>
        <w:t>TortoiseSVN</w:t>
      </w:r>
      <w:proofErr w:type="spellEnd"/>
      <w:r w:rsidRPr="001350AF">
        <w:rPr>
          <w:rFonts w:ascii="微软雅黑" w:eastAsia="微软雅黑" w:hAnsi="微软雅黑"/>
        </w:rPr>
        <w:t xml:space="preserve"> 1.6.16</w:t>
      </w:r>
    </w:p>
    <w:p w:rsidR="00660D94" w:rsidRDefault="00660D94" w:rsidP="00660D9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缺陷管理软件：</w:t>
      </w:r>
      <w:proofErr w:type="spellStart"/>
      <w:r>
        <w:rPr>
          <w:rFonts w:ascii="微软雅黑" w:eastAsia="微软雅黑" w:hAnsi="微软雅黑" w:hint="eastAsia"/>
        </w:rPr>
        <w:t>Bugfree</w:t>
      </w:r>
      <w:proofErr w:type="spellEnd"/>
      <w:r>
        <w:rPr>
          <w:rFonts w:ascii="微软雅黑" w:eastAsia="微软雅黑" w:hAnsi="微软雅黑" w:hint="eastAsia"/>
        </w:rPr>
        <w:t xml:space="preserve"> 2.1.1</w:t>
      </w:r>
    </w:p>
    <w:p w:rsidR="00660D94" w:rsidRDefault="00660D94" w:rsidP="00660D9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开发工具软件：</w:t>
      </w:r>
    </w:p>
    <w:p w:rsidR="00660D94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BD0F8E">
        <w:rPr>
          <w:rFonts w:ascii="微软雅黑" w:eastAsia="微软雅黑" w:hAnsi="微软雅黑"/>
        </w:rPr>
        <w:t>Eclipse Indigo (3.7)</w:t>
      </w:r>
    </w:p>
    <w:p w:rsidR="00660D94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 SE 6 Update 27</w:t>
      </w:r>
    </w:p>
    <w:p w:rsidR="00660D94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 Development Tools 12.0.0</w:t>
      </w:r>
    </w:p>
    <w:p w:rsidR="00660D94" w:rsidRPr="0047052D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 DDMS 12.0.0</w:t>
      </w:r>
    </w:p>
    <w:p w:rsidR="00660D94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SDK Platform Android 3.2, API 13, revision 1</w:t>
      </w:r>
    </w:p>
    <w:p w:rsidR="00660D94" w:rsidRPr="00492E34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Checkstyle</w:t>
      </w:r>
      <w:proofErr w:type="spellEnd"/>
      <w:r>
        <w:rPr>
          <w:rFonts w:ascii="微软雅黑" w:eastAsia="微软雅黑" w:hAnsi="微软雅黑" w:hint="eastAsia"/>
        </w:rPr>
        <w:t xml:space="preserve"> 5.3.0</w:t>
      </w:r>
    </w:p>
    <w:p w:rsidR="00660D94" w:rsidRPr="00583459" w:rsidRDefault="00660D94" w:rsidP="00660D94">
      <w:pPr>
        <w:pStyle w:val="4"/>
        <w:rPr>
          <w:rFonts w:ascii="微软雅黑" w:eastAsia="微软雅黑" w:hAnsi="微软雅黑"/>
        </w:rPr>
      </w:pPr>
      <w:bookmarkStart w:id="17" w:name="_Toc301521980"/>
      <w:r w:rsidRPr="00583459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.2.2.2硬件环境</w:t>
      </w:r>
      <w:bookmarkEnd w:id="17"/>
    </w:p>
    <w:p w:rsidR="00660D94" w:rsidRPr="00583459" w:rsidRDefault="00660D94" w:rsidP="00660D94">
      <w:pPr>
        <w:ind w:firstLineChars="200" w:firstLine="420"/>
        <w:rPr>
          <w:rFonts w:ascii="微软雅黑" w:eastAsia="微软雅黑" w:hAnsi="微软雅黑"/>
        </w:rPr>
      </w:pPr>
      <w:bookmarkStart w:id="18" w:name="_Toc301521981"/>
      <w:r>
        <w:rPr>
          <w:rFonts w:ascii="微软雅黑" w:eastAsia="微软雅黑" w:hAnsi="微软雅黑" w:hint="eastAsia"/>
        </w:rPr>
        <w:t>开发用设备</w:t>
      </w:r>
      <w:bookmarkEnd w:id="18"/>
    </w:p>
    <w:p w:rsidR="00660D94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台式机：共计5台，其中4台Lenovo</w:t>
      </w:r>
      <w:proofErr w:type="gramStart"/>
      <w:r w:rsidRPr="00424993">
        <w:rPr>
          <w:rFonts w:ascii="微软雅黑" w:eastAsia="微软雅黑" w:hAnsi="微软雅黑" w:hint="eastAsia"/>
        </w:rPr>
        <w:t>启天</w:t>
      </w:r>
      <w:proofErr w:type="gramEnd"/>
      <w:r w:rsidRPr="00424993">
        <w:rPr>
          <w:rFonts w:ascii="微软雅黑" w:eastAsia="微软雅黑" w:hAnsi="微软雅黑" w:hint="eastAsia"/>
        </w:rPr>
        <w:t>M7100</w:t>
      </w:r>
      <w:r>
        <w:rPr>
          <w:rFonts w:ascii="微软雅黑" w:eastAsia="微软雅黑" w:hAnsi="微软雅黑" w:hint="eastAsia"/>
        </w:rPr>
        <w:t xml:space="preserve">、1台HP </w:t>
      </w:r>
      <w:r w:rsidRPr="00424993">
        <w:rPr>
          <w:rFonts w:ascii="微软雅黑" w:eastAsia="微软雅黑" w:hAnsi="微软雅黑" w:hint="eastAsia"/>
        </w:rPr>
        <w:t>DC7900</w:t>
      </w:r>
      <w:r>
        <w:rPr>
          <w:rFonts w:ascii="微软雅黑" w:eastAsia="微软雅黑" w:hAnsi="微软雅黑" w:hint="eastAsia"/>
        </w:rPr>
        <w:t>。</w:t>
      </w:r>
    </w:p>
    <w:p w:rsidR="00660D94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笔记本：共计1台，HP </w:t>
      </w:r>
      <w:r w:rsidRPr="00424993">
        <w:rPr>
          <w:rFonts w:ascii="微软雅黑" w:eastAsia="微软雅黑" w:hAnsi="微软雅黑"/>
        </w:rPr>
        <w:t>4321s</w:t>
      </w:r>
      <w:r>
        <w:rPr>
          <w:rFonts w:ascii="微软雅黑" w:eastAsia="微软雅黑" w:hAnsi="微软雅黑" w:hint="eastAsia"/>
        </w:rPr>
        <w:t>。</w:t>
      </w:r>
    </w:p>
    <w:p w:rsidR="00660D94" w:rsidRPr="00583459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平板电脑：共计1台，中兴Android平板电脑。</w:t>
      </w:r>
    </w:p>
    <w:p w:rsidR="00660D94" w:rsidRPr="00583459" w:rsidRDefault="00660D94" w:rsidP="00660D94">
      <w:pPr>
        <w:ind w:firstLineChars="200" w:firstLine="420"/>
        <w:rPr>
          <w:rFonts w:ascii="微软雅黑" w:eastAsia="微软雅黑" w:hAnsi="微软雅黑"/>
        </w:rPr>
      </w:pPr>
      <w:bookmarkStart w:id="19" w:name="_Toc301521982"/>
      <w:r>
        <w:rPr>
          <w:rFonts w:ascii="微软雅黑" w:eastAsia="微软雅黑" w:hAnsi="微软雅黑" w:hint="eastAsia"/>
        </w:rPr>
        <w:t>开发服务器</w:t>
      </w:r>
      <w:bookmarkEnd w:id="19"/>
    </w:p>
    <w:p w:rsidR="00660D94" w:rsidRPr="00583459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工作站：共计1台，HP </w:t>
      </w:r>
      <w:r w:rsidRPr="00424993">
        <w:rPr>
          <w:rFonts w:ascii="微软雅黑" w:eastAsia="微软雅黑" w:hAnsi="微软雅黑" w:hint="eastAsia"/>
        </w:rPr>
        <w:t>Z200</w:t>
      </w:r>
      <w:r>
        <w:rPr>
          <w:rFonts w:ascii="微软雅黑" w:eastAsia="微软雅黑" w:hAnsi="微软雅黑" w:hint="eastAsia"/>
        </w:rPr>
        <w:t>。</w:t>
      </w:r>
    </w:p>
    <w:p w:rsidR="00660D94" w:rsidRPr="00583459" w:rsidRDefault="00660D94" w:rsidP="00660D94">
      <w:pPr>
        <w:ind w:firstLineChars="200" w:firstLine="420"/>
        <w:rPr>
          <w:rFonts w:ascii="微软雅黑" w:eastAsia="微软雅黑" w:hAnsi="微软雅黑"/>
        </w:rPr>
      </w:pPr>
      <w:bookmarkStart w:id="20" w:name="_Toc301521983"/>
      <w:bookmarkStart w:id="21" w:name="OLE_LINK1"/>
      <w:bookmarkStart w:id="22" w:name="OLE_LINK2"/>
      <w:r>
        <w:rPr>
          <w:rFonts w:ascii="微软雅黑" w:eastAsia="微软雅黑" w:hAnsi="微软雅黑" w:hint="eastAsia"/>
        </w:rPr>
        <w:t>网络设备</w:t>
      </w:r>
      <w:bookmarkEnd w:id="20"/>
    </w:p>
    <w:p w:rsidR="00660D94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交换机：共计1台，</w:t>
      </w:r>
      <w:r w:rsidRPr="00424993">
        <w:rPr>
          <w:rFonts w:ascii="微软雅黑" w:eastAsia="微软雅黑" w:hAnsi="微软雅黑"/>
        </w:rPr>
        <w:t xml:space="preserve">Lenovo </w:t>
      </w:r>
      <w:proofErr w:type="spellStart"/>
      <w:r w:rsidRPr="00424993">
        <w:rPr>
          <w:rFonts w:ascii="微软雅黑" w:eastAsia="微软雅黑" w:hAnsi="微软雅黑"/>
        </w:rPr>
        <w:t>iSpirit</w:t>
      </w:r>
      <w:proofErr w:type="spellEnd"/>
      <w:r w:rsidRPr="00424993">
        <w:rPr>
          <w:rFonts w:ascii="微软雅黑" w:eastAsia="微软雅黑" w:hAnsi="微软雅黑"/>
        </w:rPr>
        <w:t xml:space="preserve"> 1224E</w:t>
      </w:r>
      <w:r>
        <w:rPr>
          <w:rFonts w:ascii="微软雅黑" w:eastAsia="微软雅黑" w:hAnsi="微软雅黑" w:hint="eastAsia"/>
        </w:rPr>
        <w:t>。</w:t>
      </w:r>
    </w:p>
    <w:bookmarkEnd w:id="21"/>
    <w:bookmarkEnd w:id="22"/>
    <w:p w:rsidR="00660D94" w:rsidRPr="00583459" w:rsidRDefault="00660D94" w:rsidP="00660D94">
      <w:pPr>
        <w:pStyle w:val="a8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路由器：共计1台，</w:t>
      </w:r>
      <w:r w:rsidRPr="00424993">
        <w:rPr>
          <w:rFonts w:ascii="微软雅黑" w:eastAsia="微软雅黑" w:hAnsi="微软雅黑"/>
        </w:rPr>
        <w:t>D-Link DIR 615</w:t>
      </w:r>
      <w:r>
        <w:rPr>
          <w:rFonts w:ascii="微软雅黑" w:eastAsia="微软雅黑" w:hAnsi="微软雅黑" w:hint="eastAsia"/>
        </w:rPr>
        <w:t>。</w:t>
      </w:r>
    </w:p>
    <w:p w:rsidR="00660D94" w:rsidRDefault="00660D94" w:rsidP="00660D9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硬件网络拓扑结构如图5所示。</w:t>
      </w:r>
    </w:p>
    <w:p w:rsidR="00660D94" w:rsidRDefault="00660D94" w:rsidP="00660D9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6D3839D2" wp14:editId="210F2733">
            <wp:extent cx="4448175" cy="327318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络拓扑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817" cy="32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AC" w:rsidRPr="00583459" w:rsidRDefault="00660D94" w:rsidP="00660D94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图5 硬件网络拓扑结构图</w:t>
      </w:r>
    </w:p>
    <w:p w:rsidR="00095BAC" w:rsidRPr="00583459" w:rsidRDefault="00095BAC" w:rsidP="00095BAC">
      <w:pPr>
        <w:pStyle w:val="2"/>
        <w:rPr>
          <w:rFonts w:ascii="微软雅黑" w:eastAsia="微软雅黑" w:hAnsi="微软雅黑"/>
        </w:rPr>
      </w:pPr>
      <w:bookmarkStart w:id="23" w:name="_Toc302105932"/>
      <w:r w:rsidRPr="00583459">
        <w:rPr>
          <w:rFonts w:ascii="微软雅黑" w:eastAsia="微软雅黑" w:hAnsi="微软雅黑" w:hint="eastAsia"/>
        </w:rPr>
        <w:lastRenderedPageBreak/>
        <w:t>3.</w:t>
      </w:r>
      <w:r>
        <w:rPr>
          <w:rFonts w:ascii="微软雅黑" w:eastAsia="微软雅黑" w:hAnsi="微软雅黑" w:hint="eastAsia"/>
        </w:rPr>
        <w:t>3项目</w:t>
      </w:r>
      <w:r w:rsidR="00B663DA">
        <w:rPr>
          <w:rFonts w:ascii="微软雅黑" w:eastAsia="微软雅黑" w:hAnsi="微软雅黑" w:hint="eastAsia"/>
        </w:rPr>
        <w:t>实施</w:t>
      </w:r>
      <w:r>
        <w:rPr>
          <w:rFonts w:ascii="微软雅黑" w:eastAsia="微软雅黑" w:hAnsi="微软雅黑" w:hint="eastAsia"/>
        </w:rPr>
        <w:t>计划</w:t>
      </w:r>
      <w:bookmarkEnd w:id="23"/>
    </w:p>
    <w:p w:rsidR="00095BAC" w:rsidRDefault="00A814C5" w:rsidP="00095BAC">
      <w:pPr>
        <w:ind w:firstLineChars="200"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proofErr w:type="spellEnd"/>
      <w:r>
        <w:rPr>
          <w:rFonts w:ascii="微软雅黑" w:eastAsia="微软雅黑" w:hAnsi="微软雅黑" w:hint="eastAsia"/>
        </w:rPr>
        <w:t>项目</w:t>
      </w:r>
      <w:r w:rsidR="007660B4">
        <w:rPr>
          <w:rFonts w:ascii="微软雅黑" w:eastAsia="微软雅黑" w:hAnsi="微软雅黑" w:hint="eastAsia"/>
        </w:rPr>
        <w:t>开始日期为2011年8月8日，计划结束时间为2012年3月9日，共计215个工作日。项目按照如下六个阶段分步</w:t>
      </w:r>
      <w:r w:rsidR="00B663DA">
        <w:rPr>
          <w:rFonts w:ascii="微软雅黑" w:eastAsia="微软雅黑" w:hAnsi="微软雅黑" w:hint="eastAsia"/>
        </w:rPr>
        <w:t>实施</w:t>
      </w:r>
      <w:r w:rsidR="007660B4">
        <w:rPr>
          <w:rFonts w:ascii="微软雅黑" w:eastAsia="微软雅黑" w:hAnsi="微软雅黑" w:hint="eastAsia"/>
        </w:rPr>
        <w:t>：</w:t>
      </w:r>
    </w:p>
    <w:p w:rsidR="006274D2" w:rsidRPr="006274D2" w:rsidRDefault="007660B4" w:rsidP="00095BAC">
      <w:pPr>
        <w:ind w:firstLineChars="200" w:firstLine="420"/>
        <w:rPr>
          <w:rFonts w:ascii="微软雅黑" w:eastAsia="微软雅黑" w:hAnsi="微软雅黑"/>
          <w:b/>
        </w:rPr>
      </w:pPr>
      <w:r w:rsidRPr="006274D2">
        <w:rPr>
          <w:rFonts w:ascii="微软雅黑" w:eastAsia="微软雅黑" w:hAnsi="微软雅黑" w:hint="eastAsia"/>
          <w:b/>
        </w:rPr>
        <w:t>第一阶段：项</w:t>
      </w:r>
      <w:r w:rsidR="006274D2">
        <w:rPr>
          <w:rFonts w:ascii="微软雅黑" w:eastAsia="微软雅黑" w:hAnsi="微软雅黑" w:hint="eastAsia"/>
          <w:b/>
        </w:rPr>
        <w:t>目启动阶段</w:t>
      </w:r>
    </w:p>
    <w:p w:rsidR="007660B4" w:rsidRDefault="006274D2" w:rsidP="00095BA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</w:t>
      </w:r>
      <w:r w:rsidR="007660B4">
        <w:rPr>
          <w:rFonts w:ascii="微软雅黑" w:eastAsia="微软雅黑" w:hAnsi="微软雅黑" w:hint="eastAsia"/>
        </w:rPr>
        <w:t>自2011年8月8日至2011年8月21日，启动项目，准备项目开发所需的各类资源，编制项目开发计划，进行技术探索，确定项目解决方案。</w:t>
      </w:r>
      <w:r>
        <w:rPr>
          <w:rFonts w:ascii="微软雅黑" w:eastAsia="微软雅黑" w:hAnsi="微软雅黑" w:hint="eastAsia"/>
        </w:rPr>
        <w:t>该阶段计划</w:t>
      </w:r>
      <w:r w:rsidR="00B22A99"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 w:hint="eastAsia"/>
        </w:rPr>
        <w:t>：</w:t>
      </w:r>
    </w:p>
    <w:p w:rsidR="006274D2" w:rsidRDefault="006274D2" w:rsidP="006274D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SSM-ZTE-AndroidUI-SDP-1.0(E) 软件开发计划</w:t>
      </w:r>
      <w:r>
        <w:rPr>
          <w:rFonts w:ascii="微软雅黑" w:eastAsia="微软雅黑" w:hAnsi="微软雅黑" w:hint="eastAsia"/>
        </w:rPr>
        <w:t>》</w:t>
      </w:r>
    </w:p>
    <w:p w:rsidR="006274D2" w:rsidRDefault="006274D2" w:rsidP="006274D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SSM-ZTE-AndroidUI-FAR-1.0(E) 可行性分析报告</w:t>
      </w:r>
      <w:r>
        <w:rPr>
          <w:rFonts w:ascii="微软雅黑" w:eastAsia="微软雅黑" w:hAnsi="微软雅黑" w:hint="eastAsia"/>
        </w:rPr>
        <w:t>》</w:t>
      </w:r>
    </w:p>
    <w:p w:rsidR="006274D2" w:rsidRDefault="006274D2" w:rsidP="006274D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SSM-ZTE-AndroidUI-PSS-1.0(E) 项目解决方案</w:t>
      </w:r>
      <w:r>
        <w:rPr>
          <w:rFonts w:ascii="微软雅黑" w:eastAsia="微软雅黑" w:hAnsi="微软雅黑" w:hint="eastAsia"/>
        </w:rPr>
        <w:t>》</w:t>
      </w:r>
    </w:p>
    <w:p w:rsidR="006274D2" w:rsidRPr="00583459" w:rsidRDefault="006274D2" w:rsidP="006274D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SSM-ZTE-AndroidUI-DNR-1.0 文档编号规则</w:t>
      </w:r>
      <w:r>
        <w:rPr>
          <w:rFonts w:ascii="微软雅黑" w:eastAsia="微软雅黑" w:hAnsi="微软雅黑" w:hint="eastAsia"/>
        </w:rPr>
        <w:t>》</w:t>
      </w:r>
    </w:p>
    <w:p w:rsidR="006274D2" w:rsidRDefault="006274D2" w:rsidP="006274D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SSM-ZTE-AndroidUI-SDS-1.0 软件文档规范</w:t>
      </w:r>
      <w:r>
        <w:rPr>
          <w:rFonts w:ascii="微软雅黑" w:eastAsia="微软雅黑" w:hAnsi="微软雅黑" w:hint="eastAsia"/>
        </w:rPr>
        <w:t>》</w:t>
      </w:r>
    </w:p>
    <w:p w:rsidR="006274D2" w:rsidRDefault="006274D2" w:rsidP="006274D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SSM-ZTE-AndroidUI-SCS-1.0 软件编码规范</w:t>
      </w:r>
      <w:r>
        <w:rPr>
          <w:rFonts w:ascii="微软雅黑" w:eastAsia="微软雅黑" w:hAnsi="微软雅黑" w:hint="eastAsia"/>
        </w:rPr>
        <w:t>》</w:t>
      </w:r>
    </w:p>
    <w:p w:rsidR="006274D2" w:rsidRDefault="006274D2" w:rsidP="006274D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SSM-ZTE-AndroidUI-DEC-1.0 开发环境配置</w:t>
      </w:r>
      <w:r>
        <w:rPr>
          <w:rFonts w:ascii="微软雅黑" w:eastAsia="微软雅黑" w:hAnsi="微软雅黑" w:hint="eastAsia"/>
        </w:rPr>
        <w:t>》</w:t>
      </w:r>
    </w:p>
    <w:p w:rsidR="00ED4195" w:rsidRDefault="00ED4195" w:rsidP="006274D2">
      <w:pPr>
        <w:pStyle w:val="a8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进度报告》（项目启动阶段）</w:t>
      </w:r>
    </w:p>
    <w:p w:rsidR="007660B4" w:rsidRPr="00B22A99" w:rsidRDefault="007660B4" w:rsidP="00095BAC">
      <w:pPr>
        <w:ind w:firstLineChars="200" w:firstLine="420"/>
        <w:rPr>
          <w:rFonts w:ascii="微软雅黑" w:eastAsia="微软雅黑" w:hAnsi="微软雅黑"/>
          <w:b/>
        </w:rPr>
      </w:pPr>
      <w:r w:rsidRPr="00B22A99">
        <w:rPr>
          <w:rFonts w:ascii="微软雅黑" w:eastAsia="微软雅黑" w:hAnsi="微软雅黑" w:hint="eastAsia"/>
          <w:b/>
        </w:rPr>
        <w:t>第二阶段：原型开发阶段</w:t>
      </w:r>
    </w:p>
    <w:p w:rsidR="006274D2" w:rsidRDefault="006274D2" w:rsidP="00095BA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该阶段自2011年8月22日至2011年9月18日，</w:t>
      </w:r>
      <w:r w:rsidR="00B22A99">
        <w:rPr>
          <w:rFonts w:ascii="微软雅黑" w:eastAsia="微软雅黑" w:hAnsi="微软雅黑" w:hint="eastAsia"/>
        </w:rPr>
        <w:t>根据项目需求，尝试采用多种不同技术，开发各类技术原型，最终确定项目技术方案。该阶段计划输出：</w:t>
      </w:r>
    </w:p>
    <w:p w:rsidR="00B22A99" w:rsidRDefault="00B22A99" w:rsidP="00B22A99">
      <w:pPr>
        <w:pStyle w:val="a8"/>
        <w:numPr>
          <w:ilvl w:val="0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SSM-ZTE-AndroidUI-PDD-1.0 原型开发说明</w:t>
      </w:r>
      <w:r>
        <w:rPr>
          <w:rFonts w:ascii="微软雅黑" w:eastAsia="微软雅黑" w:hAnsi="微软雅黑" w:hint="eastAsia"/>
        </w:rPr>
        <w:t>》</w:t>
      </w:r>
    </w:p>
    <w:p w:rsidR="00B22A99" w:rsidRDefault="00B22A99" w:rsidP="00B22A99">
      <w:pPr>
        <w:pStyle w:val="a8"/>
        <w:numPr>
          <w:ilvl w:val="0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各类技术研究报告</w:t>
      </w:r>
    </w:p>
    <w:p w:rsidR="00B22A99" w:rsidRDefault="00B22A99" w:rsidP="00B22A99">
      <w:pPr>
        <w:pStyle w:val="a8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各类技术原型</w:t>
      </w:r>
    </w:p>
    <w:p w:rsidR="00ED4195" w:rsidRDefault="00ED4195" w:rsidP="00ED4195">
      <w:pPr>
        <w:pStyle w:val="a8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进度报告》（原型开发阶段）</w:t>
      </w:r>
    </w:p>
    <w:p w:rsidR="007660B4" w:rsidRPr="00ED4195" w:rsidRDefault="007660B4" w:rsidP="007660B4">
      <w:pPr>
        <w:ind w:firstLineChars="200" w:firstLine="420"/>
        <w:rPr>
          <w:rFonts w:ascii="微软雅黑" w:eastAsia="微软雅黑" w:hAnsi="微软雅黑" w:hint="eastAsia"/>
          <w:b/>
        </w:rPr>
      </w:pPr>
      <w:r w:rsidRPr="00ED4195">
        <w:rPr>
          <w:rFonts w:ascii="微软雅黑" w:eastAsia="微软雅黑" w:hAnsi="微软雅黑" w:hint="eastAsia"/>
          <w:b/>
        </w:rPr>
        <w:t>第三阶段：软件v0.1版本开发阶段</w:t>
      </w:r>
    </w:p>
    <w:p w:rsidR="00ED4195" w:rsidRPr="007660B4" w:rsidRDefault="00ED4195" w:rsidP="00ED419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该阶段自2011年9月19日至2011年12月4日，开发软件v0.1版本，通过测试并发布该版本软件。该阶段计划输出：</w:t>
      </w:r>
    </w:p>
    <w:p w:rsidR="00ED4195" w:rsidRDefault="00ED4195" w:rsidP="00ED419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</w:t>
      </w:r>
      <w:r w:rsidRPr="00F30B7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ED4195" w:rsidRDefault="00ED4195" w:rsidP="00ED419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ED4195" w:rsidRDefault="00ED4195" w:rsidP="00ED419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ED4195" w:rsidRDefault="00ED4195" w:rsidP="00ED419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ED4195" w:rsidRPr="00583459" w:rsidRDefault="00ED4195" w:rsidP="00ED419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6C06B0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ED4195" w:rsidRPr="00583459" w:rsidRDefault="00ED4195" w:rsidP="00ED419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6C06B0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ED4195" w:rsidRDefault="00ED4195" w:rsidP="00ED419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ED4195" w:rsidRDefault="00ED4195" w:rsidP="00ED419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ED4195" w:rsidRDefault="00ED4195" w:rsidP="00ED419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ED4195" w:rsidRPr="00DC3770" w:rsidRDefault="00ED4195" w:rsidP="00ED419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软件v0.1版本源代码</w:t>
      </w:r>
    </w:p>
    <w:p w:rsidR="00ED4195" w:rsidRPr="00DC3770" w:rsidRDefault="00ED4195" w:rsidP="00ED419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软件v0.1版本安装包</w:t>
      </w:r>
    </w:p>
    <w:p w:rsidR="00ED4195" w:rsidRDefault="00ED4195" w:rsidP="00ED4195">
      <w:pPr>
        <w:pStyle w:val="a8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</w:t>
      </w:r>
      <w:r w:rsidR="002D0CE4">
        <w:rPr>
          <w:rFonts w:ascii="微软雅黑" w:eastAsia="微软雅黑" w:hAnsi="微软雅黑" w:hint="eastAsia"/>
        </w:rPr>
        <w:t>软件v0.1版本开发阶段</w:t>
      </w:r>
      <w:r>
        <w:rPr>
          <w:rFonts w:ascii="微软雅黑" w:eastAsia="微软雅黑" w:hAnsi="微软雅黑" w:hint="eastAsia"/>
        </w:rPr>
        <w:t>）</w:t>
      </w:r>
    </w:p>
    <w:p w:rsidR="007660B4" w:rsidRPr="00ED4195" w:rsidRDefault="007660B4" w:rsidP="007660B4">
      <w:pPr>
        <w:ind w:firstLineChars="200" w:firstLine="420"/>
        <w:rPr>
          <w:rFonts w:ascii="微软雅黑" w:eastAsia="微软雅黑" w:hAnsi="微软雅黑"/>
          <w:b/>
        </w:rPr>
      </w:pPr>
      <w:r w:rsidRPr="00ED4195">
        <w:rPr>
          <w:rFonts w:ascii="微软雅黑" w:eastAsia="微软雅黑" w:hAnsi="微软雅黑" w:hint="eastAsia"/>
          <w:b/>
        </w:rPr>
        <w:t>第四阶段：软件v0.2版本开发阶段</w:t>
      </w:r>
    </w:p>
    <w:p w:rsidR="00ED4195" w:rsidRPr="007660B4" w:rsidRDefault="00ED4195" w:rsidP="00ED419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该阶段自2011年12月5日至2012年1月29日，开发软件v0.2版本，通过测试并发布该版本软件。该阶段计划输出：</w:t>
      </w:r>
    </w:p>
    <w:p w:rsidR="00ED4195" w:rsidRDefault="00ED4195" w:rsidP="00ED419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</w:t>
      </w:r>
      <w:r w:rsidRPr="00F30B7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ED4195" w:rsidRDefault="00ED4195" w:rsidP="00ED419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ED4195" w:rsidRDefault="00ED4195" w:rsidP="00ED419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ED4195" w:rsidRDefault="00ED4195" w:rsidP="00ED419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ED4195" w:rsidRPr="00583459" w:rsidRDefault="00ED4195" w:rsidP="00ED419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6C06B0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ED4195" w:rsidRPr="00583459" w:rsidRDefault="00ED4195" w:rsidP="00ED419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Pr="006C06B0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ED4195" w:rsidRDefault="00ED4195" w:rsidP="00ED419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ED4195" w:rsidRDefault="00ED4195" w:rsidP="00ED419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ED4195" w:rsidRDefault="00ED4195" w:rsidP="00ED419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ED4195" w:rsidRPr="00DC3770" w:rsidRDefault="00ED4195" w:rsidP="00ED419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版本源代码</w:t>
      </w:r>
    </w:p>
    <w:p w:rsidR="00ED4195" w:rsidRDefault="00ED4195" w:rsidP="00ED419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 w:hint="eastAsia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版本安装包</w:t>
      </w:r>
    </w:p>
    <w:p w:rsidR="002D0CE4" w:rsidRPr="00DC3770" w:rsidRDefault="002D0CE4" w:rsidP="00ED4195">
      <w:pPr>
        <w:pStyle w:val="a8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</w:t>
      </w: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版本开发</w:t>
      </w:r>
      <w:r>
        <w:rPr>
          <w:rFonts w:ascii="微软雅黑" w:eastAsia="微软雅黑" w:hAnsi="微软雅黑" w:hint="eastAsia"/>
        </w:rPr>
        <w:t>阶段</w:t>
      </w:r>
      <w:r>
        <w:rPr>
          <w:rFonts w:ascii="微软雅黑" w:eastAsia="微软雅黑" w:hAnsi="微软雅黑" w:hint="eastAsia"/>
        </w:rPr>
        <w:t>）</w:t>
      </w:r>
    </w:p>
    <w:p w:rsidR="007660B4" w:rsidRPr="00ED4195" w:rsidRDefault="007660B4" w:rsidP="007660B4">
      <w:pPr>
        <w:ind w:firstLineChars="200" w:firstLine="420"/>
        <w:rPr>
          <w:rFonts w:ascii="微软雅黑" w:eastAsia="微软雅黑" w:hAnsi="微软雅黑"/>
          <w:b/>
        </w:rPr>
      </w:pPr>
      <w:r w:rsidRPr="00ED4195">
        <w:rPr>
          <w:rFonts w:ascii="微软雅黑" w:eastAsia="微软雅黑" w:hAnsi="微软雅黑" w:hint="eastAsia"/>
          <w:b/>
        </w:rPr>
        <w:t>第五阶段：软件v0.3版本开发阶段</w:t>
      </w:r>
    </w:p>
    <w:p w:rsidR="00ED4195" w:rsidRPr="007660B4" w:rsidRDefault="00ED4195" w:rsidP="00ED419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该阶段自2012年1月30日至2012年3月4日，开发软件v0.3版本，通过测试并发布该版本软件。该阶段计划输出：</w:t>
      </w:r>
    </w:p>
    <w:p w:rsidR="00ED4195" w:rsidRDefault="00ED4195" w:rsidP="00ED4195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SFT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软件功能列表》</w:t>
      </w:r>
    </w:p>
    <w:p w:rsidR="00ED4195" w:rsidRDefault="00ED4195" w:rsidP="00ED4195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UIDD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用户界面设计说明》</w:t>
      </w:r>
    </w:p>
    <w:p w:rsidR="00ED4195" w:rsidRDefault="00ED4195" w:rsidP="00ED4195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ED4195" w:rsidRDefault="00ED4195" w:rsidP="00ED4195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SPDD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软件物理设计说明》</w:t>
      </w:r>
    </w:p>
    <w:p w:rsidR="00ED4195" w:rsidRPr="00583459" w:rsidRDefault="00ED4195" w:rsidP="00ED4195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6C06B0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MTC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模块测试用例》</w:t>
      </w:r>
    </w:p>
    <w:p w:rsidR="00ED4195" w:rsidRPr="00583459" w:rsidRDefault="00ED4195" w:rsidP="00ED4195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6C06B0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ITC</w:t>
      </w:r>
      <w:r w:rsidRPr="006C06B0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6C06B0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集成测试用例》</w:t>
      </w:r>
    </w:p>
    <w:p w:rsidR="00ED4195" w:rsidRDefault="00ED4195" w:rsidP="00ED4195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CRR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代码走查报告》</w:t>
      </w:r>
    </w:p>
    <w:p w:rsidR="00ED4195" w:rsidRDefault="00ED4195" w:rsidP="00ED4195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ED4195" w:rsidRDefault="00ED4195" w:rsidP="00ED4195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SVD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软件版本说明》</w:t>
      </w:r>
    </w:p>
    <w:p w:rsidR="00ED4195" w:rsidRPr="00DC3770" w:rsidRDefault="00ED4195" w:rsidP="00ED4195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0.3</w:t>
      </w:r>
      <w:r w:rsidRPr="00DC3770">
        <w:rPr>
          <w:rFonts w:ascii="微软雅黑" w:eastAsia="微软雅黑" w:hAnsi="微软雅黑" w:hint="eastAsia"/>
        </w:rPr>
        <w:t>版本源代码</w:t>
      </w:r>
    </w:p>
    <w:p w:rsidR="00ED4195" w:rsidRDefault="00ED4195" w:rsidP="00ED4195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 w:hint="eastAsia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0.3</w:t>
      </w:r>
      <w:r w:rsidRPr="00DC3770">
        <w:rPr>
          <w:rFonts w:ascii="微软雅黑" w:eastAsia="微软雅黑" w:hAnsi="微软雅黑" w:hint="eastAsia"/>
        </w:rPr>
        <w:t>版本安装包</w:t>
      </w:r>
    </w:p>
    <w:p w:rsidR="002D0CE4" w:rsidRPr="00DC3770" w:rsidRDefault="002D0CE4" w:rsidP="00ED4195">
      <w:pPr>
        <w:pStyle w:val="a8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版本开发阶段）</w:t>
      </w:r>
    </w:p>
    <w:p w:rsidR="007660B4" w:rsidRDefault="007660B4" w:rsidP="007660B4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第六阶段：项目验收阶段</w:t>
      </w:r>
    </w:p>
    <w:p w:rsidR="00ED4195" w:rsidRPr="007660B4" w:rsidRDefault="00ED4195" w:rsidP="00ED419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该阶段自2012年3月5日至2012年3月9日，发布项目产品，总结项目过程，申请并通过项目验收。该阶段计划输出：</w:t>
      </w:r>
    </w:p>
    <w:p w:rsidR="00ED4195" w:rsidRDefault="00ED4195" w:rsidP="00ED4195">
      <w:pPr>
        <w:pStyle w:val="a8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1.0(E)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软件用户手册》</w:t>
      </w:r>
    </w:p>
    <w:p w:rsidR="00ED4195" w:rsidRDefault="00ED4195" w:rsidP="00ED4195">
      <w:pPr>
        <w:pStyle w:val="a8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PDSR</w:t>
      </w:r>
      <w:r w:rsidRPr="00F30B7C">
        <w:rPr>
          <w:rFonts w:ascii="微软雅黑" w:eastAsia="微软雅黑" w:hAnsi="微软雅黑" w:hint="eastAsia"/>
        </w:rPr>
        <w:t xml:space="preserve">-1.0(E) </w:t>
      </w:r>
      <w:r>
        <w:rPr>
          <w:rFonts w:ascii="微软雅黑" w:eastAsia="微软雅黑" w:hAnsi="微软雅黑" w:hint="eastAsia"/>
        </w:rPr>
        <w:t>项目开发总结报告》</w:t>
      </w:r>
    </w:p>
    <w:p w:rsidR="00ED4195" w:rsidRDefault="00ED4195" w:rsidP="00ED4195">
      <w:pPr>
        <w:pStyle w:val="a8"/>
        <w:numPr>
          <w:ilvl w:val="0"/>
          <w:numId w:val="1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PAAR</w:t>
      </w:r>
      <w:r w:rsidRPr="00F30B7C">
        <w:rPr>
          <w:rFonts w:ascii="微软雅黑" w:eastAsia="微软雅黑" w:hAnsi="微软雅黑" w:hint="eastAsia"/>
        </w:rPr>
        <w:t>-1.0(E) 项目</w:t>
      </w:r>
      <w:r>
        <w:rPr>
          <w:rFonts w:ascii="微软雅黑" w:eastAsia="微软雅黑" w:hAnsi="微软雅黑" w:hint="eastAsia"/>
        </w:rPr>
        <w:t>验收申请报告》</w:t>
      </w:r>
    </w:p>
    <w:p w:rsidR="002D0CE4" w:rsidRDefault="002D0CE4" w:rsidP="00ED4195">
      <w:pPr>
        <w:pStyle w:val="a8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</w:t>
      </w:r>
      <w:r>
        <w:rPr>
          <w:rFonts w:ascii="微软雅黑" w:eastAsia="微软雅黑" w:hAnsi="微软雅黑" w:hint="eastAsia"/>
        </w:rPr>
        <w:t>项目验收阶段</w:t>
      </w:r>
      <w:r>
        <w:rPr>
          <w:rFonts w:ascii="微软雅黑" w:eastAsia="微软雅黑" w:hAnsi="微软雅黑" w:hint="eastAsia"/>
        </w:rPr>
        <w:t>）</w:t>
      </w:r>
    </w:p>
    <w:p w:rsidR="00ED4195" w:rsidRDefault="002D0CE4" w:rsidP="007660B4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此外，</w:t>
      </w:r>
      <w:r w:rsidR="00ED4195">
        <w:rPr>
          <w:rFonts w:ascii="微软雅黑" w:eastAsia="微软雅黑" w:hAnsi="微软雅黑" w:hint="eastAsia"/>
        </w:rPr>
        <w:t>在项目</w:t>
      </w:r>
      <w:r w:rsidR="00B663DA">
        <w:rPr>
          <w:rFonts w:ascii="微软雅黑" w:eastAsia="微软雅黑" w:hAnsi="微软雅黑" w:hint="eastAsia"/>
        </w:rPr>
        <w:t>实施</w:t>
      </w:r>
      <w:r w:rsidR="00ED4195">
        <w:rPr>
          <w:rFonts w:ascii="微软雅黑" w:eastAsia="微软雅黑" w:hAnsi="微软雅黑" w:hint="eastAsia"/>
        </w:rPr>
        <w:t>过程中，</w:t>
      </w:r>
      <w:r>
        <w:rPr>
          <w:rFonts w:ascii="微软雅黑" w:eastAsia="微软雅黑" w:hAnsi="微软雅黑" w:hint="eastAsia"/>
        </w:rPr>
        <w:t>每周将编写《周工作报告》，不定期召开项目会议并编写《会议纪要》。</w:t>
      </w:r>
    </w:p>
    <w:p w:rsidR="002D0CE4" w:rsidRPr="007660B4" w:rsidRDefault="002D0CE4" w:rsidP="007660B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具体项目计划</w:t>
      </w:r>
      <w:proofErr w:type="gramStart"/>
      <w:r>
        <w:rPr>
          <w:rFonts w:ascii="微软雅黑" w:eastAsia="微软雅黑" w:hAnsi="微软雅黑" w:hint="eastAsia"/>
        </w:rPr>
        <w:t>甘特图</w:t>
      </w:r>
      <w:proofErr w:type="gramEnd"/>
      <w:r>
        <w:rPr>
          <w:rFonts w:ascii="微软雅黑" w:eastAsia="微软雅黑" w:hAnsi="微软雅黑" w:hint="eastAsia"/>
        </w:rPr>
        <w:t>详见本文档</w:t>
      </w:r>
      <w:hyperlink w:anchor="_附录" w:history="1">
        <w:r w:rsidRPr="002D0CE4">
          <w:rPr>
            <w:rStyle w:val="a6"/>
            <w:rFonts w:ascii="微软雅黑" w:eastAsia="微软雅黑" w:hAnsi="微软雅黑" w:hint="eastAsia"/>
          </w:rPr>
          <w:t>附录《</w:t>
        </w:r>
        <w:r w:rsidRPr="002D0CE4">
          <w:rPr>
            <w:rStyle w:val="a6"/>
            <w:rFonts w:ascii="微软雅黑" w:eastAsia="微软雅黑" w:hAnsi="微软雅黑" w:hint="eastAsia"/>
          </w:rPr>
          <w:t>软</w:t>
        </w:r>
        <w:r w:rsidRPr="002D0CE4">
          <w:rPr>
            <w:rStyle w:val="a6"/>
            <w:rFonts w:ascii="微软雅黑" w:eastAsia="微软雅黑" w:hAnsi="微软雅黑" w:hint="eastAsia"/>
          </w:rPr>
          <w:t>件开发计划（Excel版）》</w:t>
        </w:r>
      </w:hyperlink>
      <w:r>
        <w:rPr>
          <w:rFonts w:ascii="微软雅黑" w:eastAsia="微软雅黑" w:hAnsi="微软雅黑" w:hint="eastAsia"/>
        </w:rPr>
        <w:t>。</w:t>
      </w:r>
    </w:p>
    <w:p w:rsidR="00095BAC" w:rsidRDefault="00095BA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095BAC" w:rsidRPr="00583459" w:rsidRDefault="00095BAC" w:rsidP="00095BAC">
      <w:pPr>
        <w:pStyle w:val="1"/>
        <w:rPr>
          <w:rFonts w:ascii="微软雅黑" w:eastAsia="微软雅黑" w:hAnsi="微软雅黑"/>
        </w:rPr>
      </w:pPr>
      <w:bookmarkStart w:id="24" w:name="_Toc301705068"/>
      <w:bookmarkStart w:id="25" w:name="_附录"/>
      <w:bookmarkStart w:id="26" w:name="_Toc302105933"/>
      <w:bookmarkEnd w:id="25"/>
      <w:r>
        <w:rPr>
          <w:rFonts w:ascii="微软雅黑" w:eastAsia="微软雅黑" w:hAnsi="微软雅黑" w:hint="eastAsia"/>
        </w:rPr>
        <w:lastRenderedPageBreak/>
        <w:t>附录</w:t>
      </w:r>
      <w:bookmarkEnd w:id="24"/>
      <w:bookmarkEnd w:id="26"/>
    </w:p>
    <w:p w:rsidR="00095BAC" w:rsidRDefault="00B22A99" w:rsidP="00095BAC">
      <w:pPr>
        <w:ind w:firstLineChars="200" w:firstLine="420"/>
        <w:rPr>
          <w:rFonts w:ascii="微软雅黑" w:eastAsia="微软雅黑" w:hAnsi="微软雅黑"/>
        </w:rPr>
      </w:pPr>
      <w:hyperlink r:id="rId18" w:history="1">
        <w:r w:rsidR="00095BAC" w:rsidRPr="00095BAC">
          <w:rPr>
            <w:rStyle w:val="a6"/>
            <w:rFonts w:ascii="微软雅黑" w:eastAsia="微软雅黑" w:hAnsi="微软雅黑" w:hint="eastAsia"/>
          </w:rPr>
          <w:t>《软件开发计划（Excel版）》</w:t>
        </w:r>
      </w:hyperlink>
    </w:p>
    <w:p w:rsidR="00095BAC" w:rsidRPr="00095BAC" w:rsidRDefault="00095BAC" w:rsidP="00095BAC">
      <w:pPr>
        <w:ind w:firstLineChars="200" w:firstLine="420"/>
        <w:rPr>
          <w:rFonts w:ascii="微软雅黑" w:eastAsia="微软雅黑" w:hAnsi="微软雅黑"/>
        </w:rPr>
      </w:pPr>
    </w:p>
    <w:sectPr w:rsidR="00095BAC" w:rsidRPr="00095BAC" w:rsidSect="0070664F">
      <w:headerReference w:type="default" r:id="rId19"/>
      <w:footerReference w:type="default" r:id="rId20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195" w:rsidRDefault="00ED4195" w:rsidP="00693E19">
      <w:r>
        <w:separator/>
      </w:r>
    </w:p>
  </w:endnote>
  <w:endnote w:type="continuationSeparator" w:id="0">
    <w:p w:rsidR="00ED4195" w:rsidRDefault="00ED4195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195" w:rsidRPr="00775C4E" w:rsidRDefault="00ED4195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B663DA">
      <w:rPr>
        <w:rFonts w:ascii="微软雅黑" w:eastAsia="微软雅黑" w:hAnsi="微软雅黑"/>
        <w:noProof/>
      </w:rPr>
      <w:t>17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fldSimple w:instr=" NUMPAGES   \* MERGEFORMAT ">
      <w:r w:rsidR="00B663DA" w:rsidRPr="00B663DA">
        <w:rPr>
          <w:rFonts w:ascii="微软雅黑" w:eastAsia="微软雅黑" w:hAnsi="微软雅黑"/>
          <w:noProof/>
        </w:rPr>
        <w:t>17</w:t>
      </w:r>
    </w:fldSimple>
    <w:r w:rsidRPr="00775C4E">
      <w:rPr>
        <w:rFonts w:ascii="微软雅黑" w:eastAsia="微软雅黑" w:hAnsi="微软雅黑" w:hint="eastAsia"/>
      </w:rPr>
      <w:t>页</w:t>
    </w:r>
  </w:p>
  <w:p w:rsidR="00ED4195" w:rsidRPr="00775C4E" w:rsidRDefault="00ED4195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195" w:rsidRDefault="00ED4195" w:rsidP="00693E19">
      <w:r>
        <w:separator/>
      </w:r>
    </w:p>
  </w:footnote>
  <w:footnote w:type="continuationSeparator" w:id="0">
    <w:p w:rsidR="00ED4195" w:rsidRDefault="00ED4195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195" w:rsidRDefault="00ED4195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ED4195" w:rsidRPr="00775C4E" w:rsidRDefault="00ED4195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西北工业大学－中兴通讯嵌入式系统联合开发实验室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Content>
        <w:r>
          <w:rPr>
            <w:rFonts w:ascii="微软雅黑" w:eastAsia="微软雅黑" w:hAnsi="微软雅黑" w:hint="eastAsia"/>
          </w:rPr>
          <w:t>软件开发计划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067974"/>
    <w:multiLevelType w:val="hybridMultilevel"/>
    <w:tmpl w:val="4C801A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8C23A7B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FB55BE"/>
    <w:multiLevelType w:val="hybridMultilevel"/>
    <w:tmpl w:val="429844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08F71F3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AF67C9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4565DA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348A5553"/>
    <w:multiLevelType w:val="hybridMultilevel"/>
    <w:tmpl w:val="0DD640C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5651F1E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CB037A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B8457B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6354E3D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2A0B99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7"/>
  </w:num>
  <w:num w:numId="4">
    <w:abstractNumId w:val="12"/>
  </w:num>
  <w:num w:numId="5">
    <w:abstractNumId w:val="8"/>
  </w:num>
  <w:num w:numId="6">
    <w:abstractNumId w:val="11"/>
  </w:num>
  <w:num w:numId="7">
    <w:abstractNumId w:val="7"/>
  </w:num>
  <w:num w:numId="8">
    <w:abstractNumId w:val="13"/>
  </w:num>
  <w:num w:numId="9">
    <w:abstractNumId w:val="6"/>
  </w:num>
  <w:num w:numId="10">
    <w:abstractNumId w:val="15"/>
  </w:num>
  <w:num w:numId="11">
    <w:abstractNumId w:val="9"/>
  </w:num>
  <w:num w:numId="12">
    <w:abstractNumId w:val="1"/>
  </w:num>
  <w:num w:numId="13">
    <w:abstractNumId w:val="3"/>
  </w:num>
  <w:num w:numId="14">
    <w:abstractNumId w:val="2"/>
  </w:num>
  <w:num w:numId="15">
    <w:abstractNumId w:val="18"/>
  </w:num>
  <w:num w:numId="16">
    <w:abstractNumId w:val="4"/>
  </w:num>
  <w:num w:numId="17">
    <w:abstractNumId w:val="5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51494"/>
    <w:rsid w:val="00061C1B"/>
    <w:rsid w:val="00095BAC"/>
    <w:rsid w:val="000C524F"/>
    <w:rsid w:val="000E3F10"/>
    <w:rsid w:val="00110344"/>
    <w:rsid w:val="00122993"/>
    <w:rsid w:val="0012781A"/>
    <w:rsid w:val="00132E03"/>
    <w:rsid w:val="001E2BF2"/>
    <w:rsid w:val="002258DC"/>
    <w:rsid w:val="002551BD"/>
    <w:rsid w:val="00257360"/>
    <w:rsid w:val="002669F2"/>
    <w:rsid w:val="002A4365"/>
    <w:rsid w:val="002B57FF"/>
    <w:rsid w:val="002D0CE4"/>
    <w:rsid w:val="00301729"/>
    <w:rsid w:val="00314C3B"/>
    <w:rsid w:val="00325D46"/>
    <w:rsid w:val="00326674"/>
    <w:rsid w:val="00397116"/>
    <w:rsid w:val="00397EB2"/>
    <w:rsid w:val="003D70F4"/>
    <w:rsid w:val="00411482"/>
    <w:rsid w:val="00450BA4"/>
    <w:rsid w:val="004A4BFE"/>
    <w:rsid w:val="004B0AF2"/>
    <w:rsid w:val="004C4E44"/>
    <w:rsid w:val="00531796"/>
    <w:rsid w:val="00573D81"/>
    <w:rsid w:val="00583459"/>
    <w:rsid w:val="005C790C"/>
    <w:rsid w:val="005E339C"/>
    <w:rsid w:val="006274D2"/>
    <w:rsid w:val="006601F2"/>
    <w:rsid w:val="00660D94"/>
    <w:rsid w:val="00675548"/>
    <w:rsid w:val="00693E19"/>
    <w:rsid w:val="006A3133"/>
    <w:rsid w:val="006B0C68"/>
    <w:rsid w:val="006C06B0"/>
    <w:rsid w:val="006E0F58"/>
    <w:rsid w:val="006F49C1"/>
    <w:rsid w:val="0070664F"/>
    <w:rsid w:val="0075430F"/>
    <w:rsid w:val="007660B4"/>
    <w:rsid w:val="00775C4E"/>
    <w:rsid w:val="007B5DE9"/>
    <w:rsid w:val="007F3C15"/>
    <w:rsid w:val="00802AE2"/>
    <w:rsid w:val="008075C6"/>
    <w:rsid w:val="008102C2"/>
    <w:rsid w:val="00832E1D"/>
    <w:rsid w:val="008554D0"/>
    <w:rsid w:val="00871F58"/>
    <w:rsid w:val="0089498A"/>
    <w:rsid w:val="00923B3E"/>
    <w:rsid w:val="00925FAE"/>
    <w:rsid w:val="00960381"/>
    <w:rsid w:val="00994F39"/>
    <w:rsid w:val="009C79EA"/>
    <w:rsid w:val="009F7352"/>
    <w:rsid w:val="00A26035"/>
    <w:rsid w:val="00A4111A"/>
    <w:rsid w:val="00A5176E"/>
    <w:rsid w:val="00A814C5"/>
    <w:rsid w:val="00A972ED"/>
    <w:rsid w:val="00AA3872"/>
    <w:rsid w:val="00B22A99"/>
    <w:rsid w:val="00B34DCB"/>
    <w:rsid w:val="00B663DA"/>
    <w:rsid w:val="00B8757E"/>
    <w:rsid w:val="00BB7A94"/>
    <w:rsid w:val="00C40CE2"/>
    <w:rsid w:val="00C52CC0"/>
    <w:rsid w:val="00C81502"/>
    <w:rsid w:val="00CD0F75"/>
    <w:rsid w:val="00D16071"/>
    <w:rsid w:val="00D40238"/>
    <w:rsid w:val="00D61937"/>
    <w:rsid w:val="00DB55C8"/>
    <w:rsid w:val="00DC3770"/>
    <w:rsid w:val="00E44A04"/>
    <w:rsid w:val="00EA68D1"/>
    <w:rsid w:val="00ED4195"/>
    <w:rsid w:val="00F10F67"/>
    <w:rsid w:val="00F30B7C"/>
    <w:rsid w:val="00F30E85"/>
    <w:rsid w:val="00F34760"/>
    <w:rsid w:val="00F34997"/>
    <w:rsid w:val="00F55A18"/>
    <w:rsid w:val="00F82D52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character" w:styleId="ab">
    <w:name w:val="FollowedHyperlink"/>
    <w:basedOn w:val="a0"/>
    <w:uiPriority w:val="99"/>
    <w:semiHidden/>
    <w:unhideWhenUsed/>
    <w:rsid w:val="00DC37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character" w:styleId="ab">
    <w:name w:val="FollowedHyperlink"/>
    <w:basedOn w:val="a0"/>
    <w:uiPriority w:val="99"/>
    <w:semiHidden/>
    <w:unhideWhenUsed/>
    <w:rsid w:val="00DC37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&#36719;&#20214;&#24320;&#21457;&#35745;&#21010;&#65288;Excel&#29256;&#65289;.xl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&#36719;&#20214;&#24320;&#21457;&#35745;&#21010;&#65288;Excel&#29256;&#65289;.xls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&#36164;&#26009;/&#39640;&#26657;&#21512;&#20316;&#39033;&#30446;&#35201;&#27714;&#35828;&#26126;&#20070;&#65293;&#20013;&#20852;Android&#31995;&#32479;&#30028;&#38754;&#36719;&#20214;&#35774;&#35745;&#19982;&#24320;&#21457;&#65288;&#35752;&#35770;&#31295;&#65289;.doc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A5E23425D84266BB4AF445E67DBD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6D355C-BBA1-442F-BAEA-6B87F31200F2}"/>
      </w:docPartPr>
      <w:docPartBody>
        <w:p w:rsidR="00B33FE6" w:rsidRDefault="00BA645A">
          <w:pPr>
            <w:pStyle w:val="B9A5E23425D84266BB4AF445E67DBDF4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6D9A4F-D123-48B6-99A0-7E8911CE96F6}"/>
      </w:docPartPr>
      <w:docPartBody>
        <w:p w:rsidR="00B33FE6" w:rsidRDefault="00BA645A">
          <w:pPr>
            <w:pStyle w:val="3D26B1ADD4B14668A85AD35A6CA72666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232D496A52040E9BF41DE7F11B8C9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4168AB-7E6D-4CF1-99BB-34586E4E1CC5}"/>
      </w:docPartPr>
      <w:docPartBody>
        <w:p w:rsidR="00B33FE6" w:rsidRDefault="00BA645A">
          <w:pPr>
            <w:pStyle w:val="5232D496A52040E9BF41DE7F11B8C9B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2DC0C473EA6443CB25F47C58C5623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2779DD-C440-4BF4-A5A7-AB7947296665}"/>
      </w:docPartPr>
      <w:docPartBody>
        <w:p w:rsidR="00B33FE6" w:rsidRDefault="00BA645A">
          <w:pPr>
            <w:pStyle w:val="02DC0C473EA6443CB25F47C58C56232C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941FE1EDE6845A1861C6A495F330E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B86392-6587-4CAE-A0F6-230E130A8518}"/>
      </w:docPartPr>
      <w:docPartBody>
        <w:p w:rsidR="00B33FE6" w:rsidRDefault="00BA645A">
          <w:pPr>
            <w:pStyle w:val="E941FE1EDE6845A1861C6A495F330E5E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145DCC"/>
    <w:rsid w:val="00322AC6"/>
    <w:rsid w:val="00773801"/>
    <w:rsid w:val="007C7E91"/>
    <w:rsid w:val="00B33FE6"/>
    <w:rsid w:val="00BA645A"/>
    <w:rsid w:val="00F9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</w:style>
  <w:style w:type="paragraph" w:customStyle="1" w:styleId="3D26B1ADD4B14668A85AD35A6CA72666">
    <w:name w:val="3D26B1ADD4B14668A85AD35A6CA72666"/>
    <w:pPr>
      <w:widowControl w:val="0"/>
      <w:jc w:val="both"/>
    </w:pPr>
  </w:style>
  <w:style w:type="paragraph" w:customStyle="1" w:styleId="5232D496A52040E9BF41DE7F11B8C9BC">
    <w:name w:val="5232D496A52040E9BF41DE7F11B8C9BC"/>
    <w:pPr>
      <w:widowControl w:val="0"/>
      <w:jc w:val="both"/>
    </w:pPr>
  </w:style>
  <w:style w:type="paragraph" w:customStyle="1" w:styleId="02DC0C473EA6443CB25F47C58C56232C">
    <w:name w:val="02DC0C473EA6443CB25F47C58C56232C"/>
    <w:pPr>
      <w:widowControl w:val="0"/>
      <w:jc w:val="both"/>
    </w:pPr>
  </w:style>
  <w:style w:type="paragraph" w:customStyle="1" w:styleId="E941FE1EDE6845A1861C6A495F330E5E">
    <w:name w:val="E941FE1EDE6845A1861C6A495F330E5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9A5E23425D84266BB4AF445E67DBDF4">
    <w:name w:val="B9A5E23425D84266BB4AF445E67DBDF4"/>
    <w:pPr>
      <w:widowControl w:val="0"/>
      <w:jc w:val="both"/>
    </w:pPr>
  </w:style>
  <w:style w:type="paragraph" w:customStyle="1" w:styleId="3D26B1ADD4B14668A85AD35A6CA72666">
    <w:name w:val="3D26B1ADD4B14668A85AD35A6CA72666"/>
    <w:pPr>
      <w:widowControl w:val="0"/>
      <w:jc w:val="both"/>
    </w:pPr>
  </w:style>
  <w:style w:type="paragraph" w:customStyle="1" w:styleId="5232D496A52040E9BF41DE7F11B8C9BC">
    <w:name w:val="5232D496A52040E9BF41DE7F11B8C9BC"/>
    <w:pPr>
      <w:widowControl w:val="0"/>
      <w:jc w:val="both"/>
    </w:pPr>
  </w:style>
  <w:style w:type="paragraph" w:customStyle="1" w:styleId="02DC0C473EA6443CB25F47C58C56232C">
    <w:name w:val="02DC0C473EA6443CB25F47C58C56232C"/>
    <w:pPr>
      <w:widowControl w:val="0"/>
      <w:jc w:val="both"/>
    </w:pPr>
  </w:style>
  <w:style w:type="paragraph" w:customStyle="1" w:styleId="E941FE1EDE6845A1861C6A495F330E5E">
    <w:name w:val="E941FE1EDE6845A1861C6A495F330E5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02AFA-0FC0-4F0A-9413-ABDFC8E1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310</TotalTime>
  <Pages>17</Pages>
  <Words>1159</Words>
  <Characters>6609</Characters>
  <Application>Microsoft Office Word</Application>
  <DocSecurity>0</DocSecurity>
  <Lines>55</Lines>
  <Paragraphs>15</Paragraphs>
  <ScaleCrop>false</ScaleCrop>
  <Company>西安同路信息科技有限公司</Company>
  <LinksUpToDate>false</LinksUpToDate>
  <CharactersWithSpaces>7753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杨帆</cp:lastModifiedBy>
  <cp:revision>9</cp:revision>
  <dcterms:created xsi:type="dcterms:W3CDTF">2011-08-16T06:03:00Z</dcterms:created>
  <dcterms:modified xsi:type="dcterms:W3CDTF">2011-08-25T23:10:00Z</dcterms:modified>
</cp:coreProperties>
</file>