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C91728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C91728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73E74C8519C4A0898DC2675F7E90697"/>
        </w:placeholder>
      </w:sdtPr>
      <w:sdtEndPr/>
      <w:sdtContent>
        <w:p w:rsidR="00A5176E" w:rsidRPr="00583459" w:rsidRDefault="00E36131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开发环境配置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6DB2201A9CD4438FA8AC0F117389379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E36131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6DB2201A9CD4438FA8AC0F1173893795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E36131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C2C7DFB1B9B48A3B39D6812AEFFCE29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E36131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  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03E812F7A2A45F182EFCD4099DA99D0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E36131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李  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D3B39CEF3FE456E990FBD7EB19BEE0E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E36131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C4D5F" w:rsidRDefault="00573D81">
      <w:pPr>
        <w:pStyle w:val="10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040742" w:history="1">
        <w:r w:rsidR="007C4D5F" w:rsidRPr="00302BA2">
          <w:rPr>
            <w:rStyle w:val="a6"/>
            <w:rFonts w:ascii="微软雅黑" w:eastAsia="微软雅黑" w:hAnsi="微软雅黑"/>
            <w:noProof/>
          </w:rPr>
          <w:t>1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_Toc302040742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3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43" w:history="1">
        <w:r w:rsidR="007C4D5F" w:rsidRPr="00302BA2">
          <w:rPr>
            <w:rStyle w:val="a6"/>
            <w:rFonts w:ascii="微软雅黑" w:eastAsia="微软雅黑" w:hAnsi="微软雅黑"/>
            <w:noProof/>
          </w:rPr>
          <w:t>1.1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_Toc302040743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3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44" w:history="1">
        <w:r w:rsidR="007C4D5F" w:rsidRPr="00302BA2">
          <w:rPr>
            <w:rStyle w:val="a6"/>
            <w:rFonts w:ascii="微软雅黑" w:eastAsia="微软雅黑" w:hAnsi="微软雅黑"/>
            <w:noProof/>
          </w:rPr>
          <w:t>1.2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_Toc302040744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3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45" w:history="1">
        <w:r w:rsidR="007C4D5F" w:rsidRPr="00302BA2">
          <w:rPr>
            <w:rStyle w:val="a6"/>
            <w:rFonts w:ascii="微软雅黑" w:eastAsia="微软雅黑" w:hAnsi="微软雅黑"/>
            <w:noProof/>
          </w:rPr>
          <w:t>1.3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_Toc302040745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3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46" w:history="1">
        <w:r w:rsidR="007C4D5F" w:rsidRPr="00302BA2">
          <w:rPr>
            <w:rStyle w:val="a6"/>
            <w:rFonts w:ascii="微软雅黑" w:eastAsia="微软雅黑" w:hAnsi="微软雅黑"/>
            <w:noProof/>
          </w:rPr>
          <w:t>1.4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_Toc302040746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4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10"/>
        <w:rPr>
          <w:noProof/>
        </w:rPr>
      </w:pPr>
      <w:hyperlink w:anchor="_Toc302040747" w:history="1">
        <w:r w:rsidR="007C4D5F" w:rsidRPr="00302BA2">
          <w:rPr>
            <w:rStyle w:val="a6"/>
            <w:rFonts w:ascii="微软雅黑" w:eastAsia="微软雅黑" w:hAnsi="微软雅黑"/>
            <w:noProof/>
          </w:rPr>
          <w:t>2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软件环境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_Toc302040747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5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48" w:history="1">
        <w:r w:rsidR="007C4D5F" w:rsidRPr="00302BA2">
          <w:rPr>
            <w:rStyle w:val="a6"/>
            <w:rFonts w:ascii="微软雅黑" w:eastAsia="微软雅黑" w:hAnsi="微软雅黑"/>
            <w:noProof/>
          </w:rPr>
          <w:t>2.1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项目团队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_Toc302040748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5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30"/>
        <w:tabs>
          <w:tab w:val="right" w:leader="dot" w:pos="8296"/>
        </w:tabs>
        <w:rPr>
          <w:noProof/>
        </w:rPr>
      </w:pPr>
      <w:hyperlink w:anchor="_Toc302040749" w:history="1">
        <w:r w:rsidR="007C4D5F" w:rsidRPr="00302BA2">
          <w:rPr>
            <w:rStyle w:val="a6"/>
            <w:rFonts w:ascii="微软雅黑" w:eastAsia="微软雅黑" w:hAnsi="微软雅黑"/>
            <w:noProof/>
          </w:rPr>
          <w:t>2.1.1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人员情况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_Toc302040749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5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30"/>
        <w:tabs>
          <w:tab w:val="right" w:leader="dot" w:pos="8296"/>
        </w:tabs>
        <w:rPr>
          <w:noProof/>
        </w:rPr>
      </w:pPr>
      <w:hyperlink w:anchor="_Toc302040750" w:history="1">
        <w:r w:rsidR="007C4D5F" w:rsidRPr="00302BA2">
          <w:rPr>
            <w:rStyle w:val="a6"/>
            <w:rFonts w:ascii="微软雅黑" w:eastAsia="微软雅黑" w:hAnsi="微软雅黑"/>
            <w:noProof/>
          </w:rPr>
          <w:t>2.1.2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角色分工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_Toc302040750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5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51" w:history="1">
        <w:r w:rsidR="007C4D5F" w:rsidRPr="00302BA2">
          <w:rPr>
            <w:rStyle w:val="a6"/>
            <w:rFonts w:ascii="微软雅黑" w:eastAsia="微软雅黑" w:hAnsi="微软雅黑"/>
            <w:noProof/>
          </w:rPr>
          <w:t>2.2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项目软件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_Toc302040751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6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10"/>
        <w:rPr>
          <w:noProof/>
        </w:rPr>
      </w:pPr>
      <w:hyperlink w:anchor="_Toc302040752" w:history="1">
        <w:r w:rsidR="007C4D5F" w:rsidRPr="00302BA2">
          <w:rPr>
            <w:rStyle w:val="a6"/>
            <w:rFonts w:ascii="微软雅黑" w:eastAsia="微软雅黑" w:hAnsi="微软雅黑"/>
            <w:noProof/>
          </w:rPr>
          <w:t>3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硬件环境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_Toc302040752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7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53" w:history="1">
        <w:r w:rsidR="007C4D5F" w:rsidRPr="00302BA2">
          <w:rPr>
            <w:rStyle w:val="a6"/>
            <w:rFonts w:ascii="微软雅黑" w:eastAsia="微软雅黑" w:hAnsi="微软雅黑"/>
            <w:noProof/>
          </w:rPr>
          <w:t>3.1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开发用设备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_Toc302040753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7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54" w:history="1">
        <w:r w:rsidR="007C4D5F" w:rsidRPr="00302BA2">
          <w:rPr>
            <w:rStyle w:val="a6"/>
            <w:rFonts w:ascii="微软雅黑" w:eastAsia="微软雅黑" w:hAnsi="微软雅黑"/>
            <w:noProof/>
          </w:rPr>
          <w:t>3.2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开发服务器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_Toc302040754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7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55" w:history="1">
        <w:r w:rsidR="007C4D5F" w:rsidRPr="00302BA2">
          <w:rPr>
            <w:rStyle w:val="a6"/>
            <w:rFonts w:ascii="微软雅黑" w:eastAsia="微软雅黑" w:hAnsi="微软雅黑"/>
            <w:noProof/>
          </w:rPr>
          <w:t>3.3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网络设备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_Toc302040755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7</w:t>
        </w:r>
        <w:r w:rsidR="007C4D5F">
          <w:rPr>
            <w:noProof/>
            <w:webHidden/>
          </w:rPr>
          <w:fldChar w:fldCharType="end"/>
        </w:r>
      </w:hyperlink>
    </w:p>
    <w:p w:rsidR="007C4D5F" w:rsidRDefault="00152655">
      <w:pPr>
        <w:pStyle w:val="20"/>
        <w:tabs>
          <w:tab w:val="right" w:leader="dot" w:pos="8296"/>
        </w:tabs>
        <w:rPr>
          <w:noProof/>
        </w:rPr>
      </w:pPr>
      <w:hyperlink w:anchor="_Toc302040756" w:history="1">
        <w:r w:rsidR="007C4D5F" w:rsidRPr="00302BA2">
          <w:rPr>
            <w:rStyle w:val="a6"/>
            <w:rFonts w:ascii="微软雅黑" w:eastAsia="微软雅黑" w:hAnsi="微软雅黑"/>
            <w:noProof/>
          </w:rPr>
          <w:t>3.4</w:t>
        </w:r>
        <w:r w:rsidR="007C4D5F" w:rsidRPr="00302BA2">
          <w:rPr>
            <w:rStyle w:val="a6"/>
            <w:rFonts w:ascii="微软雅黑" w:eastAsia="微软雅黑" w:hAnsi="微软雅黑" w:hint="eastAsia"/>
            <w:noProof/>
          </w:rPr>
          <w:t>网络拓扑结构</w:t>
        </w:r>
        <w:r w:rsidR="007C4D5F">
          <w:rPr>
            <w:noProof/>
            <w:webHidden/>
          </w:rPr>
          <w:tab/>
        </w:r>
        <w:r w:rsidR="007C4D5F">
          <w:rPr>
            <w:noProof/>
            <w:webHidden/>
          </w:rPr>
          <w:fldChar w:fldCharType="begin"/>
        </w:r>
        <w:r w:rsidR="007C4D5F">
          <w:rPr>
            <w:noProof/>
            <w:webHidden/>
          </w:rPr>
          <w:instrText xml:space="preserve"> PAGEREF _Toc302040756 \h </w:instrText>
        </w:r>
        <w:r w:rsidR="007C4D5F">
          <w:rPr>
            <w:noProof/>
            <w:webHidden/>
          </w:rPr>
        </w:r>
        <w:r w:rsidR="007C4D5F">
          <w:rPr>
            <w:noProof/>
            <w:webHidden/>
          </w:rPr>
          <w:fldChar w:fldCharType="separate"/>
        </w:r>
        <w:r w:rsidR="007C4D5F">
          <w:rPr>
            <w:noProof/>
            <w:webHidden/>
          </w:rPr>
          <w:t>7</w:t>
        </w:r>
        <w:r w:rsidR="007C4D5F">
          <w:rPr>
            <w:noProof/>
            <w:webHidden/>
          </w:rPr>
          <w:fldChar w:fldCharType="end"/>
        </w:r>
      </w:hyperlink>
    </w:p>
    <w:p w:rsidR="00301729" w:rsidRPr="00583459" w:rsidRDefault="00573D81" w:rsidP="004D7744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04074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2040743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FA495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FA495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6DB2201A9CD4438FA8AC0F1173893795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E36131">
            <w:rPr>
              <w:rFonts w:ascii="微软雅黑" w:eastAsia="微软雅黑" w:hAnsi="微软雅黑" w:hint="eastAsia"/>
            </w:rPr>
            <w:t>开发环境配置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FA4952">
        <w:rPr>
          <w:rFonts w:ascii="微软雅黑" w:eastAsia="微软雅黑" w:hAnsi="微软雅黑" w:hint="eastAsia"/>
        </w:rPr>
        <w:t>。</w:t>
      </w:r>
    </w:p>
    <w:p w:rsidR="00FA495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FA495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6DB2201A9CD4438FA8AC0F1173893795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E36131">
            <w:rPr>
              <w:rFonts w:ascii="微软雅黑" w:eastAsia="微软雅黑" w:hAnsi="微软雅黑" w:hint="eastAsia"/>
            </w:rPr>
            <w:t>Development Environment Configuration（DEC）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FA4952">
        <w:rPr>
          <w:rFonts w:ascii="微软雅黑" w:eastAsia="微软雅黑" w:hAnsi="微软雅黑" w:hint="eastAsia"/>
        </w:rPr>
        <w:t>。</w:t>
      </w:r>
    </w:p>
    <w:p w:rsidR="00FA4952" w:rsidRDefault="00FA495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6DB2201A9CD4438FA8AC0F1173893795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E36131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FA495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FC7972">
        <w:rPr>
          <w:rFonts w:ascii="微软雅黑" w:eastAsia="微软雅黑" w:hAnsi="微软雅黑" w:hint="eastAsia"/>
        </w:rPr>
        <w:t>SSM-ZTE-AndroidUI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73E74C8519C4A0898DC2675F7E90697"/>
          </w:placeholder>
        </w:sdtPr>
        <w:sdtEndPr/>
        <w:sdtContent>
          <w:r w:rsidR="00E36131">
            <w:rPr>
              <w:rFonts w:ascii="微软雅黑" w:eastAsia="微软雅黑" w:hAnsi="微软雅黑" w:hint="eastAsia"/>
            </w:rPr>
            <w:t>DEC-1.0</w:t>
          </w:r>
        </w:sdtContent>
      </w:sdt>
      <w:r w:rsidR="006A3133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2040744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A3133" w:rsidRPr="008E6B81" w:rsidRDefault="00FA4952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6A3133">
        <w:rPr>
          <w:rFonts w:ascii="微软雅黑" w:eastAsia="微软雅黑" w:hAnsi="微软雅黑"/>
        </w:rPr>
        <w:t>Android</w:t>
      </w:r>
      <w:r w:rsidR="006A3133" w:rsidRPr="008E6B81">
        <w:rPr>
          <w:rFonts w:ascii="微软雅黑" w:eastAsia="微软雅黑" w:hAnsi="微软雅黑"/>
        </w:rPr>
        <w:t>UI</w:t>
      </w:r>
      <w:proofErr w:type="spellEnd"/>
      <w:r w:rsidR="006A3133"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Pr="008E6B81">
        <w:rPr>
          <w:rFonts w:ascii="微软雅黑" w:eastAsia="微软雅黑" w:hAnsi="微软雅黑" w:hint="eastAsia"/>
        </w:rPr>
        <w:t>，该项目标识号为“</w:t>
      </w:r>
      <w:r w:rsidRPr="008E6B81">
        <w:rPr>
          <w:rFonts w:ascii="微软雅黑" w:eastAsia="微软雅黑" w:hAnsi="微软雅黑"/>
        </w:rPr>
        <w:t>SSM-Z</w:t>
      </w:r>
      <w:r>
        <w:rPr>
          <w:rFonts w:ascii="微软雅黑" w:eastAsia="微软雅黑" w:hAnsi="微软雅黑" w:hint="eastAsia"/>
        </w:rPr>
        <w:t>TE</w:t>
      </w:r>
      <w:r w:rsidRPr="008E6B81">
        <w:rPr>
          <w:rFonts w:ascii="微软雅黑" w:eastAsia="微软雅黑" w:hAnsi="微软雅黑"/>
        </w:rPr>
        <w:t>-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040745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4D7744">
        <w:rPr>
          <w:rFonts w:ascii="微软雅黑" w:eastAsia="微软雅黑" w:hAnsi="微软雅黑" w:hint="eastAsia"/>
        </w:rPr>
        <w:t>国家标准</w:t>
      </w:r>
      <w:hyperlink r:id="rId9" w:history="1">
        <w:r w:rsidRPr="00781950">
          <w:rPr>
            <w:rStyle w:val="a6"/>
            <w:rFonts w:ascii="微软雅黑" w:eastAsia="微软雅黑" w:hAnsi="微软雅黑" w:hint="eastAsia"/>
          </w:rPr>
          <w:t>《</w:t>
        </w:r>
        <w:r w:rsidR="004D7744" w:rsidRPr="00781950">
          <w:rPr>
            <w:rStyle w:val="a6"/>
            <w:rFonts w:ascii="微软雅黑" w:eastAsia="微软雅黑" w:hAnsi="微软雅黑"/>
          </w:rPr>
          <w:t>GB/T 8567-2006</w:t>
        </w:r>
        <w:r w:rsidRPr="00781950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073E74C8519C4A0898DC2675F7E90697"/>
        </w:placeholder>
      </w:sdtPr>
      <w:sdtEndPr/>
      <w:sdtContent>
        <w:p w:rsidR="006A3133" w:rsidRPr="008E6B81" w:rsidRDefault="008A474E" w:rsidP="006A313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本文档规定了</w:t>
          </w:r>
          <w:proofErr w:type="spellStart"/>
          <w:r>
            <w:rPr>
              <w:rFonts w:ascii="微软雅黑" w:eastAsia="微软雅黑" w:hAnsi="微软雅黑" w:hint="eastAsia"/>
            </w:rPr>
            <w:t>AndroidUI</w:t>
          </w:r>
          <w:proofErr w:type="spellEnd"/>
          <w:r>
            <w:rPr>
              <w:rFonts w:ascii="微软雅黑" w:eastAsia="微软雅黑" w:hAnsi="微软雅黑" w:hint="eastAsia"/>
            </w:rPr>
            <w:t>项目开发软硬件环境。</w:t>
          </w:r>
        </w:p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040746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A05FE" w:rsidRDefault="00152655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781950">
          <w:rPr>
            <w:rStyle w:val="a6"/>
            <w:rFonts w:ascii="微软雅黑" w:eastAsia="微软雅黑" w:hAnsi="微软雅黑" w:hint="eastAsia"/>
          </w:rPr>
          <w:t>《</w:t>
        </w:r>
        <w:r w:rsidR="00F55A18" w:rsidRPr="00781950">
          <w:rPr>
            <w:rStyle w:val="a6"/>
            <w:rFonts w:ascii="微软雅黑" w:eastAsia="微软雅黑" w:hAnsi="微软雅黑"/>
          </w:rPr>
          <w:t>GB/T 8567-2006</w:t>
        </w:r>
        <w:r w:rsidR="00F55A18" w:rsidRPr="00781950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F55A18" w:rsidRDefault="00152655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1" w:history="1">
        <w:r w:rsidR="00F55A18" w:rsidRPr="004D7744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F55A18">
        <w:rPr>
          <w:rFonts w:ascii="微软雅黑" w:eastAsia="微软雅黑" w:hAnsi="微软雅黑" w:hint="eastAsia"/>
        </w:rPr>
        <w:t>中兴通讯提供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2040747"/>
      <w:r w:rsidRPr="00583459">
        <w:rPr>
          <w:rFonts w:ascii="微软雅黑" w:eastAsia="微软雅黑" w:hAnsi="微软雅黑" w:hint="eastAsia"/>
        </w:rPr>
        <w:lastRenderedPageBreak/>
        <w:t>2</w:t>
      </w:r>
      <w:r w:rsidR="00270CC1">
        <w:rPr>
          <w:rFonts w:ascii="微软雅黑" w:eastAsia="微软雅黑" w:hAnsi="微软雅黑" w:hint="eastAsia"/>
        </w:rPr>
        <w:t>软件环境</w:t>
      </w:r>
      <w:bookmarkEnd w:id="5"/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040748"/>
      <w:r w:rsidRPr="00583459">
        <w:rPr>
          <w:rFonts w:ascii="微软雅黑" w:eastAsia="微软雅黑" w:hAnsi="微软雅黑" w:hint="eastAsia"/>
        </w:rPr>
        <w:t>2.1</w:t>
      </w:r>
      <w:r w:rsidR="00270CC1">
        <w:rPr>
          <w:rFonts w:ascii="微软雅黑" w:eastAsia="微软雅黑" w:hAnsi="微软雅黑" w:hint="eastAsia"/>
        </w:rPr>
        <w:t>项目团队</w:t>
      </w:r>
      <w:bookmarkEnd w:id="6"/>
    </w:p>
    <w:p w:rsidR="00573D81" w:rsidRPr="00583459" w:rsidRDefault="00573D81" w:rsidP="00573D81">
      <w:pPr>
        <w:pStyle w:val="3"/>
        <w:rPr>
          <w:rFonts w:ascii="微软雅黑" w:eastAsia="微软雅黑" w:hAnsi="微软雅黑"/>
        </w:rPr>
      </w:pPr>
      <w:bookmarkStart w:id="7" w:name="_Toc302040749"/>
      <w:r w:rsidRPr="00583459">
        <w:rPr>
          <w:rFonts w:ascii="微软雅黑" w:eastAsia="微软雅黑" w:hAnsi="微软雅黑" w:hint="eastAsia"/>
        </w:rPr>
        <w:t>2.1.1</w:t>
      </w:r>
      <w:r w:rsidR="00270CC1">
        <w:rPr>
          <w:rFonts w:ascii="微软雅黑" w:eastAsia="微软雅黑" w:hAnsi="微软雅黑" w:hint="eastAsia"/>
        </w:rPr>
        <w:t>人员情况</w:t>
      </w:r>
      <w:bookmarkEnd w:id="7"/>
    </w:p>
    <w:p w:rsidR="00270CC1" w:rsidRDefault="00270CC1" w:rsidP="00270CC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项目负责人：朱怡安</w:t>
      </w:r>
    </w:p>
    <w:p w:rsidR="00270CC1" w:rsidRDefault="00270CC1" w:rsidP="00270CC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项目联系人：李联</w:t>
      </w:r>
    </w:p>
    <w:p w:rsidR="00270CC1" w:rsidRDefault="00270CC1" w:rsidP="00270CC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项目经理：杨帆</w:t>
      </w:r>
    </w:p>
    <w:p w:rsidR="00270CC1" w:rsidRPr="00270CC1" w:rsidRDefault="00270CC1" w:rsidP="00270CC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团队成员：张翔、迟建涛、段行、王哲</w:t>
      </w:r>
      <w:r w:rsidR="00152655">
        <w:rPr>
          <w:rFonts w:ascii="微软雅黑" w:eastAsia="微软雅黑" w:hAnsi="微软雅黑" w:hint="eastAsia"/>
        </w:rPr>
        <w:t>、路华强、李凤彬、沈宇、纪祖赑</w:t>
      </w:r>
    </w:p>
    <w:p w:rsidR="00573D81" w:rsidRPr="00583459" w:rsidRDefault="00573D81" w:rsidP="00FB4BDE">
      <w:pPr>
        <w:pStyle w:val="3"/>
        <w:rPr>
          <w:rFonts w:ascii="微软雅黑" w:eastAsia="微软雅黑" w:hAnsi="微软雅黑"/>
        </w:rPr>
      </w:pPr>
      <w:bookmarkStart w:id="8" w:name="_Toc302040750"/>
      <w:r w:rsidRPr="00583459">
        <w:rPr>
          <w:rFonts w:ascii="微软雅黑" w:eastAsia="微软雅黑" w:hAnsi="微软雅黑" w:hint="eastAsia"/>
        </w:rPr>
        <w:t>2.1.</w:t>
      </w:r>
      <w:r w:rsidR="00FB4BDE">
        <w:rPr>
          <w:rFonts w:ascii="微软雅黑" w:eastAsia="微软雅黑" w:hAnsi="微软雅黑" w:hint="eastAsia"/>
        </w:rPr>
        <w:t>2</w:t>
      </w:r>
      <w:r w:rsidR="00270CC1">
        <w:rPr>
          <w:rFonts w:ascii="微软雅黑" w:eastAsia="微软雅黑" w:hAnsi="微软雅黑" w:hint="eastAsia"/>
        </w:rPr>
        <w:t>角色分工</w:t>
      </w:r>
      <w:bookmarkEnd w:id="8"/>
    </w:p>
    <w:p w:rsidR="003829A5" w:rsidRDefault="00270CC1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</w:t>
      </w:r>
      <w:r w:rsidR="003829A5">
        <w:rPr>
          <w:rFonts w:ascii="微软雅黑" w:eastAsia="微软雅黑" w:hAnsi="微软雅黑" w:hint="eastAsia"/>
        </w:rPr>
        <w:t>如下</w:t>
      </w:r>
      <w:r w:rsidR="00152655">
        <w:rPr>
          <w:rFonts w:ascii="微软雅黑" w:eastAsia="微软雅黑" w:hAnsi="微软雅黑" w:hint="eastAsia"/>
        </w:rPr>
        <w:t>十</w:t>
      </w:r>
      <w:r w:rsidR="003829A5">
        <w:rPr>
          <w:rFonts w:ascii="微软雅黑" w:eastAsia="微软雅黑" w:hAnsi="微软雅黑" w:hint="eastAsia"/>
        </w:rPr>
        <w:t>个角色：</w:t>
      </w:r>
    </w:p>
    <w:p w:rsidR="003829A5" w:rsidRPr="003829A5" w:rsidRDefault="00270CC1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项目管理</w:t>
      </w:r>
    </w:p>
    <w:p w:rsidR="003829A5" w:rsidRPr="003829A5" w:rsidRDefault="00270CC1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架构设计</w:t>
      </w:r>
    </w:p>
    <w:p w:rsidR="003829A5" w:rsidRPr="003829A5" w:rsidRDefault="00270CC1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3829A5" w:rsidRPr="003829A5" w:rsidRDefault="00270CC1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界面设计</w:t>
      </w:r>
    </w:p>
    <w:p w:rsidR="003829A5" w:rsidRPr="003829A5" w:rsidRDefault="0058017F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物理设计</w:t>
      </w:r>
    </w:p>
    <w:p w:rsidR="003829A5" w:rsidRPr="003829A5" w:rsidRDefault="0058017F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程序开发</w:t>
      </w:r>
    </w:p>
    <w:p w:rsidR="00152655" w:rsidRPr="003829A5" w:rsidRDefault="00152655" w:rsidP="0015265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美术设计</w:t>
      </w:r>
    </w:p>
    <w:p w:rsidR="003829A5" w:rsidRPr="003829A5" w:rsidRDefault="0058017F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代码评审</w:t>
      </w:r>
    </w:p>
    <w:p w:rsidR="003829A5" w:rsidRPr="003829A5" w:rsidRDefault="0058017F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3829A5" w:rsidRDefault="0058017F" w:rsidP="003829A5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3829A5">
        <w:rPr>
          <w:rFonts w:ascii="微软雅黑" w:eastAsia="微软雅黑" w:hAnsi="微软雅黑" w:hint="eastAsia"/>
        </w:rPr>
        <w:t>项目评审</w:t>
      </w:r>
    </w:p>
    <w:p w:rsidR="00573D81" w:rsidRDefault="0058017F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具体人员角色分工如表1所示。</w:t>
      </w:r>
    </w:p>
    <w:p w:rsidR="0058017F" w:rsidRDefault="0058017F" w:rsidP="0058017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表1－项目团队人员角色分工表</w:t>
      </w:r>
    </w:p>
    <w:tbl>
      <w:tblPr>
        <w:tblStyle w:val="21"/>
        <w:tblW w:w="8414" w:type="dxa"/>
        <w:tblInd w:w="108" w:type="dxa"/>
        <w:tblLook w:val="04A0" w:firstRow="1" w:lastRow="0" w:firstColumn="1" w:lastColumn="0" w:noHBand="0" w:noVBand="1"/>
      </w:tblPr>
      <w:tblGrid>
        <w:gridCol w:w="927"/>
        <w:gridCol w:w="752"/>
        <w:gridCol w:w="752"/>
        <w:gridCol w:w="752"/>
        <w:gridCol w:w="752"/>
        <w:gridCol w:w="752"/>
        <w:gridCol w:w="752"/>
        <w:gridCol w:w="719"/>
        <w:gridCol w:w="752"/>
        <w:gridCol w:w="752"/>
        <w:gridCol w:w="752"/>
      </w:tblGrid>
      <w:tr w:rsidR="00152655" w:rsidRPr="00FB4BDE" w:rsidTr="0015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项目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管理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架构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设计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需求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分析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设计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物理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设计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程序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开发</w:t>
            </w:r>
          </w:p>
        </w:tc>
        <w:tc>
          <w:tcPr>
            <w:tcW w:w="719" w:type="dxa"/>
          </w:tcPr>
          <w:p w:rsidR="00152655" w:rsidRDefault="00152655" w:rsidP="00FB4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美术</w:t>
            </w:r>
          </w:p>
          <w:p w:rsidR="00152655" w:rsidRPr="00FB4BDE" w:rsidRDefault="00152655" w:rsidP="00FB4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设计</w:t>
            </w:r>
          </w:p>
        </w:tc>
        <w:tc>
          <w:tcPr>
            <w:tcW w:w="752" w:type="dxa"/>
          </w:tcPr>
          <w:p w:rsidR="00152655" w:rsidRDefault="00152655" w:rsidP="00FB4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代码</w:t>
            </w:r>
          </w:p>
          <w:p w:rsidR="00152655" w:rsidRPr="00FB4BDE" w:rsidRDefault="00152655" w:rsidP="00FB4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审查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软件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测试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项目</w:t>
            </w:r>
          </w:p>
          <w:p w:rsidR="00152655" w:rsidRPr="00FB4BDE" w:rsidRDefault="00152655" w:rsidP="00580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</w:tr>
      <w:tr w:rsidR="00152655" w:rsidRPr="00FB4BDE" w:rsidTr="0015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朱怡安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</w:tr>
      <w:tr w:rsidR="00152655" w:rsidRPr="00FB4BDE" w:rsidTr="0015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李  联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19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</w:tr>
      <w:tr w:rsidR="00152655" w:rsidRPr="00FB4BDE" w:rsidTr="0015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杨  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19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</w:tr>
      <w:tr w:rsidR="00152655" w:rsidRPr="00FB4BDE" w:rsidTr="0015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张  翔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迟建涛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段  行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  <w:bookmarkStart w:id="9" w:name="_GoBack"/>
            <w:bookmarkEnd w:id="9"/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王  哲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路华强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李凤彬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沈  宇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52655" w:rsidRPr="00FB4BDE" w:rsidTr="0015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152655" w:rsidRPr="00FB4BDE" w:rsidRDefault="00152655" w:rsidP="0058017F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纪祖赑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FB4BDE">
              <w:rPr>
                <w:rFonts w:ascii="微软雅黑" w:eastAsia="微软雅黑" w:hAnsi="微软雅黑" w:hint="eastAsia"/>
                <w:szCs w:val="21"/>
              </w:rPr>
              <w:t>★</w:t>
            </w:r>
          </w:p>
        </w:tc>
        <w:tc>
          <w:tcPr>
            <w:tcW w:w="719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752" w:type="dxa"/>
          </w:tcPr>
          <w:p w:rsidR="00152655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☆</w:t>
            </w:r>
          </w:p>
        </w:tc>
        <w:tc>
          <w:tcPr>
            <w:tcW w:w="752" w:type="dxa"/>
          </w:tcPr>
          <w:p w:rsidR="00152655" w:rsidRPr="00FB4BDE" w:rsidRDefault="00152655" w:rsidP="0058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8017F" w:rsidRPr="0058017F" w:rsidRDefault="003829A5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注：“</w:t>
      </w:r>
      <w:r w:rsidRPr="00FB4BDE">
        <w:rPr>
          <w:rFonts w:ascii="微软雅黑" w:eastAsia="微软雅黑" w:hAnsi="微软雅黑" w:hint="eastAsia"/>
          <w:szCs w:val="21"/>
        </w:rPr>
        <w:t>★</w:t>
      </w:r>
      <w:r>
        <w:rPr>
          <w:rFonts w:ascii="微软雅黑" w:eastAsia="微软雅黑" w:hAnsi="微软雅黑" w:hint="eastAsia"/>
        </w:rPr>
        <w:t>”表示该角色工作的主要负责人，“</w:t>
      </w:r>
      <w:r>
        <w:rPr>
          <w:rFonts w:ascii="微软雅黑" w:eastAsia="微软雅黑" w:hAnsi="微软雅黑" w:hint="eastAsia"/>
          <w:szCs w:val="21"/>
        </w:rPr>
        <w:t>☆</w:t>
      </w:r>
      <w:r>
        <w:rPr>
          <w:rFonts w:ascii="微软雅黑" w:eastAsia="微软雅黑" w:hAnsi="微软雅黑" w:hint="eastAsia"/>
        </w:rPr>
        <w:t>”表示该角色工作的参与人</w:t>
      </w:r>
    </w:p>
    <w:p w:rsidR="003829A5" w:rsidRDefault="003829A5" w:rsidP="003829A5">
      <w:pPr>
        <w:pStyle w:val="2"/>
        <w:rPr>
          <w:rFonts w:ascii="微软雅黑" w:eastAsia="微软雅黑" w:hAnsi="微软雅黑"/>
        </w:rPr>
      </w:pPr>
      <w:bookmarkStart w:id="10" w:name="_Toc302040751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</w:t>
      </w:r>
      <w:r w:rsidR="00300914">
        <w:rPr>
          <w:rFonts w:ascii="微软雅黑" w:eastAsia="微软雅黑" w:hAnsi="微软雅黑" w:hint="eastAsia"/>
        </w:rPr>
        <w:t>项目软件</w:t>
      </w:r>
      <w:bookmarkEnd w:id="10"/>
    </w:p>
    <w:p w:rsidR="003829A5" w:rsidRDefault="009D3FD3" w:rsidP="009E6BA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</w:t>
      </w:r>
      <w:r w:rsidR="00004B2D">
        <w:rPr>
          <w:rFonts w:ascii="微软雅黑" w:eastAsia="微软雅黑" w:hAnsi="微软雅黑" w:hint="eastAsia"/>
        </w:rPr>
        <w:t>管理软件：Microsoft Office Professional Plus 2010，32位中文版</w:t>
      </w:r>
    </w:p>
    <w:p w:rsidR="00767E3C" w:rsidRDefault="00767E3C" w:rsidP="009E6BA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</w:t>
      </w:r>
      <w:r w:rsidR="00BD0F8E">
        <w:rPr>
          <w:rFonts w:ascii="微软雅黑" w:eastAsia="微软雅黑" w:hAnsi="微软雅黑" w:hint="eastAsia"/>
        </w:rPr>
        <w:t>，32为中文旗舰版</w:t>
      </w:r>
    </w:p>
    <w:p w:rsidR="001350AF" w:rsidRDefault="00767E3C" w:rsidP="009E6BA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配置管理软件：</w:t>
      </w:r>
    </w:p>
    <w:p w:rsidR="001350AF" w:rsidRDefault="001350AF" w:rsidP="006046A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Server：</w:t>
      </w:r>
      <w:proofErr w:type="spellStart"/>
      <w:r w:rsidR="00767E3C" w:rsidRPr="00767E3C">
        <w:rPr>
          <w:rFonts w:ascii="微软雅黑" w:eastAsia="微软雅黑" w:hAnsi="微软雅黑"/>
        </w:rPr>
        <w:t>VisualSVN</w:t>
      </w:r>
      <w:proofErr w:type="spellEnd"/>
      <w:r w:rsidR="00767E3C" w:rsidRPr="00767E3C">
        <w:rPr>
          <w:rFonts w:ascii="微软雅黑" w:eastAsia="微软雅黑" w:hAnsi="微软雅黑"/>
        </w:rPr>
        <w:t xml:space="preserve"> Server </w:t>
      </w:r>
      <w:r>
        <w:rPr>
          <w:rFonts w:ascii="微软雅黑" w:eastAsia="微软雅黑" w:hAnsi="微软雅黑" w:hint="eastAsia"/>
        </w:rPr>
        <w:t>Standard Edition 2.1.4</w:t>
      </w:r>
    </w:p>
    <w:p w:rsidR="001350AF" w:rsidRDefault="001350AF" w:rsidP="006046AE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Client：</w:t>
      </w:r>
      <w:proofErr w:type="spellStart"/>
      <w:r w:rsidRPr="001350AF">
        <w:rPr>
          <w:rFonts w:ascii="微软雅黑" w:eastAsia="微软雅黑" w:hAnsi="微软雅黑"/>
        </w:rPr>
        <w:t>TortoiseSVN</w:t>
      </w:r>
      <w:proofErr w:type="spellEnd"/>
      <w:r w:rsidRPr="001350AF">
        <w:rPr>
          <w:rFonts w:ascii="微软雅黑" w:eastAsia="微软雅黑" w:hAnsi="微软雅黑"/>
        </w:rPr>
        <w:t xml:space="preserve"> 1.6.16</w:t>
      </w:r>
    </w:p>
    <w:p w:rsidR="001350AF" w:rsidRDefault="001350AF" w:rsidP="009E6BA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缺陷管理软件：</w:t>
      </w:r>
      <w:proofErr w:type="spellStart"/>
      <w:r>
        <w:rPr>
          <w:rFonts w:ascii="微软雅黑" w:eastAsia="微软雅黑" w:hAnsi="微软雅黑" w:hint="eastAsia"/>
        </w:rPr>
        <w:t>Bugfree</w:t>
      </w:r>
      <w:proofErr w:type="spellEnd"/>
      <w:r>
        <w:rPr>
          <w:rFonts w:ascii="微软雅黑" w:eastAsia="微软雅黑" w:hAnsi="微软雅黑" w:hint="eastAsia"/>
        </w:rPr>
        <w:t xml:space="preserve"> 2.1.1</w:t>
      </w:r>
    </w:p>
    <w:p w:rsidR="004416C3" w:rsidRDefault="001350AF" w:rsidP="004416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4416C3" w:rsidRDefault="00BD0F8E" w:rsidP="004416C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D0F8E">
        <w:rPr>
          <w:rFonts w:ascii="微软雅黑" w:eastAsia="微软雅黑" w:hAnsi="微软雅黑"/>
        </w:rPr>
        <w:t>Eclipse Indigo (3.7)</w:t>
      </w:r>
    </w:p>
    <w:p w:rsidR="00DA433D" w:rsidRDefault="00BD0F8E" w:rsidP="004416C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 SE 6 Update 27</w:t>
      </w:r>
    </w:p>
    <w:p w:rsidR="0047052D" w:rsidRDefault="0047052D" w:rsidP="0047052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Development Tools 12.0.0</w:t>
      </w:r>
    </w:p>
    <w:p w:rsidR="0047052D" w:rsidRPr="0047052D" w:rsidRDefault="0047052D" w:rsidP="0047052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DDMS 12.0.0</w:t>
      </w:r>
    </w:p>
    <w:p w:rsidR="00DA433D" w:rsidRDefault="00DA433D" w:rsidP="004416C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 Platform Android 3.2, API 13, revision 1</w:t>
      </w:r>
    </w:p>
    <w:p w:rsidR="00573D81" w:rsidRPr="00492E34" w:rsidRDefault="0047052D" w:rsidP="00492E3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Checkstyle</w:t>
      </w:r>
      <w:proofErr w:type="spellEnd"/>
      <w:r>
        <w:rPr>
          <w:rFonts w:ascii="微软雅黑" w:eastAsia="微软雅黑" w:hAnsi="微软雅黑" w:hint="eastAsia"/>
        </w:rPr>
        <w:t xml:space="preserve"> 5.3.0</w:t>
      </w:r>
    </w:p>
    <w:p w:rsidR="00573D81" w:rsidRPr="00583459" w:rsidRDefault="00573D81" w:rsidP="00573D81">
      <w:pPr>
        <w:pStyle w:val="1"/>
        <w:rPr>
          <w:rFonts w:ascii="微软雅黑" w:eastAsia="微软雅黑" w:hAnsi="微软雅黑"/>
        </w:rPr>
      </w:pPr>
      <w:bookmarkStart w:id="11" w:name="_Toc302040752"/>
      <w:r w:rsidRPr="00583459">
        <w:rPr>
          <w:rFonts w:ascii="微软雅黑" w:eastAsia="微软雅黑" w:hAnsi="微软雅黑" w:hint="eastAsia"/>
        </w:rPr>
        <w:t>3</w:t>
      </w:r>
      <w:r w:rsidR="009D3FD3">
        <w:rPr>
          <w:rFonts w:ascii="微软雅黑" w:eastAsia="微软雅黑" w:hAnsi="微软雅黑" w:hint="eastAsia"/>
        </w:rPr>
        <w:t>硬件环境</w:t>
      </w:r>
      <w:bookmarkEnd w:id="11"/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12" w:name="_Toc302040753"/>
      <w:r w:rsidRPr="00583459">
        <w:rPr>
          <w:rFonts w:ascii="微软雅黑" w:eastAsia="微软雅黑" w:hAnsi="微软雅黑" w:hint="eastAsia"/>
        </w:rPr>
        <w:t>3.1</w:t>
      </w:r>
      <w:r w:rsidR="009D3FD3">
        <w:rPr>
          <w:rFonts w:ascii="微软雅黑" w:eastAsia="微软雅黑" w:hAnsi="微软雅黑" w:hint="eastAsia"/>
        </w:rPr>
        <w:t>开发用设备</w:t>
      </w:r>
      <w:bookmarkEnd w:id="12"/>
    </w:p>
    <w:p w:rsidR="009D3FD3" w:rsidRDefault="009D3FD3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台式机</w:t>
      </w:r>
      <w:r w:rsidR="00424993">
        <w:rPr>
          <w:rFonts w:ascii="微软雅黑" w:eastAsia="微软雅黑" w:hAnsi="微软雅黑" w:hint="eastAsia"/>
        </w:rPr>
        <w:t>：共计5</w:t>
      </w:r>
      <w:r>
        <w:rPr>
          <w:rFonts w:ascii="微软雅黑" w:eastAsia="微软雅黑" w:hAnsi="微软雅黑" w:hint="eastAsia"/>
        </w:rPr>
        <w:t>台</w:t>
      </w:r>
      <w:r w:rsidR="00424993">
        <w:rPr>
          <w:rFonts w:ascii="微软雅黑" w:eastAsia="微软雅黑" w:hAnsi="微软雅黑" w:hint="eastAsia"/>
        </w:rPr>
        <w:t>，其中4台</w:t>
      </w:r>
      <w:r w:rsidR="006C5F4F">
        <w:rPr>
          <w:rFonts w:ascii="微软雅黑" w:eastAsia="微软雅黑" w:hAnsi="微软雅黑" w:hint="eastAsia"/>
        </w:rPr>
        <w:t>Lenovo</w:t>
      </w:r>
      <w:proofErr w:type="gramStart"/>
      <w:r w:rsidR="00424993" w:rsidRPr="00424993">
        <w:rPr>
          <w:rFonts w:ascii="微软雅黑" w:eastAsia="微软雅黑" w:hAnsi="微软雅黑" w:hint="eastAsia"/>
        </w:rPr>
        <w:t>启天</w:t>
      </w:r>
      <w:proofErr w:type="gramEnd"/>
      <w:r w:rsidR="00424993" w:rsidRPr="00424993">
        <w:rPr>
          <w:rFonts w:ascii="微软雅黑" w:eastAsia="微软雅黑" w:hAnsi="微软雅黑" w:hint="eastAsia"/>
        </w:rPr>
        <w:t>M7100</w:t>
      </w:r>
      <w:r w:rsidR="00424993">
        <w:rPr>
          <w:rFonts w:ascii="微软雅黑" w:eastAsia="微软雅黑" w:hAnsi="微软雅黑" w:hint="eastAsia"/>
        </w:rPr>
        <w:t>、1台</w:t>
      </w:r>
      <w:r w:rsidR="006C5F4F">
        <w:rPr>
          <w:rFonts w:ascii="微软雅黑" w:eastAsia="微软雅黑" w:hAnsi="微软雅黑" w:hint="eastAsia"/>
        </w:rPr>
        <w:t xml:space="preserve">HP </w:t>
      </w:r>
      <w:r w:rsidR="00424993" w:rsidRPr="00424993">
        <w:rPr>
          <w:rFonts w:ascii="微软雅黑" w:eastAsia="微软雅黑" w:hAnsi="微软雅黑" w:hint="eastAsia"/>
        </w:rPr>
        <w:t>DC7900</w:t>
      </w:r>
      <w:r w:rsidR="00424993">
        <w:rPr>
          <w:rFonts w:ascii="微软雅黑" w:eastAsia="微软雅黑" w:hAnsi="微软雅黑" w:hint="eastAsia"/>
        </w:rPr>
        <w:t>。</w:t>
      </w:r>
    </w:p>
    <w:p w:rsidR="009D3FD3" w:rsidRDefault="009D3FD3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424993">
        <w:rPr>
          <w:rFonts w:ascii="微软雅黑" w:eastAsia="微软雅黑" w:hAnsi="微软雅黑" w:hint="eastAsia"/>
        </w:rPr>
        <w:t>：共计</w:t>
      </w:r>
      <w:r>
        <w:rPr>
          <w:rFonts w:ascii="微软雅黑" w:eastAsia="微软雅黑" w:hAnsi="微软雅黑" w:hint="eastAsia"/>
        </w:rPr>
        <w:t>1台</w:t>
      </w:r>
      <w:r w:rsidR="00424993">
        <w:rPr>
          <w:rFonts w:ascii="微软雅黑" w:eastAsia="微软雅黑" w:hAnsi="微软雅黑" w:hint="eastAsia"/>
        </w:rPr>
        <w:t>，</w:t>
      </w:r>
      <w:r w:rsidR="006C5F4F">
        <w:rPr>
          <w:rFonts w:ascii="微软雅黑" w:eastAsia="微软雅黑" w:hAnsi="微软雅黑" w:hint="eastAsia"/>
        </w:rPr>
        <w:t xml:space="preserve">HP </w:t>
      </w:r>
      <w:r w:rsidR="00424993" w:rsidRPr="00424993">
        <w:rPr>
          <w:rFonts w:ascii="微软雅黑" w:eastAsia="微软雅黑" w:hAnsi="微软雅黑"/>
        </w:rPr>
        <w:t>4321s</w:t>
      </w:r>
      <w:r w:rsidR="00424993">
        <w:rPr>
          <w:rFonts w:ascii="微软雅黑" w:eastAsia="微软雅黑" w:hAnsi="微软雅黑" w:hint="eastAsia"/>
        </w:rPr>
        <w:t>。</w:t>
      </w:r>
    </w:p>
    <w:p w:rsidR="00573D81" w:rsidRPr="00583459" w:rsidRDefault="00424993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平板电脑：共计1台，中兴</w:t>
      </w:r>
      <w:r w:rsidR="009D3FD3">
        <w:rPr>
          <w:rFonts w:ascii="微软雅黑" w:eastAsia="微软雅黑" w:hAnsi="微软雅黑" w:hint="eastAsia"/>
        </w:rPr>
        <w:t>Android平板电脑</w:t>
      </w:r>
      <w:r>
        <w:rPr>
          <w:rFonts w:ascii="微软雅黑" w:eastAsia="微软雅黑" w:hAnsi="微软雅黑" w:hint="eastAsia"/>
        </w:rPr>
        <w:t>。</w:t>
      </w:r>
    </w:p>
    <w:p w:rsidR="009D3FD3" w:rsidRPr="00583459" w:rsidRDefault="009D3FD3" w:rsidP="009D3FD3">
      <w:pPr>
        <w:pStyle w:val="2"/>
        <w:rPr>
          <w:rFonts w:ascii="微软雅黑" w:eastAsia="微软雅黑" w:hAnsi="微软雅黑"/>
        </w:rPr>
      </w:pPr>
      <w:bookmarkStart w:id="13" w:name="_Toc302040754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="007C4D5F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服务器</w:t>
      </w:r>
      <w:bookmarkEnd w:id="13"/>
    </w:p>
    <w:p w:rsidR="009D3FD3" w:rsidRPr="00583459" w:rsidRDefault="009D3FD3" w:rsidP="009D3F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工作站</w:t>
      </w:r>
      <w:r w:rsidR="00424993">
        <w:rPr>
          <w:rFonts w:ascii="微软雅黑" w:eastAsia="微软雅黑" w:hAnsi="微软雅黑" w:hint="eastAsia"/>
        </w:rPr>
        <w:t>：共计</w:t>
      </w:r>
      <w:r>
        <w:rPr>
          <w:rFonts w:ascii="微软雅黑" w:eastAsia="微软雅黑" w:hAnsi="微软雅黑" w:hint="eastAsia"/>
        </w:rPr>
        <w:t>1台</w:t>
      </w:r>
      <w:r w:rsidR="00424993">
        <w:rPr>
          <w:rFonts w:ascii="微软雅黑" w:eastAsia="微软雅黑" w:hAnsi="微软雅黑" w:hint="eastAsia"/>
        </w:rPr>
        <w:t>，</w:t>
      </w:r>
      <w:r w:rsidR="006C5F4F">
        <w:rPr>
          <w:rFonts w:ascii="微软雅黑" w:eastAsia="微软雅黑" w:hAnsi="微软雅黑" w:hint="eastAsia"/>
        </w:rPr>
        <w:t xml:space="preserve">HP </w:t>
      </w:r>
      <w:r w:rsidR="00424993" w:rsidRPr="00424993">
        <w:rPr>
          <w:rFonts w:ascii="微软雅黑" w:eastAsia="微软雅黑" w:hAnsi="微软雅黑" w:hint="eastAsia"/>
        </w:rPr>
        <w:t>Z200</w:t>
      </w:r>
      <w:r w:rsidR="00424993">
        <w:rPr>
          <w:rFonts w:ascii="微软雅黑" w:eastAsia="微软雅黑" w:hAnsi="微软雅黑" w:hint="eastAsia"/>
        </w:rPr>
        <w:t>。</w:t>
      </w:r>
    </w:p>
    <w:p w:rsidR="00424993" w:rsidRPr="00583459" w:rsidRDefault="00424993" w:rsidP="00424993">
      <w:pPr>
        <w:pStyle w:val="2"/>
        <w:rPr>
          <w:rFonts w:ascii="微软雅黑" w:eastAsia="微软雅黑" w:hAnsi="微软雅黑"/>
        </w:rPr>
      </w:pPr>
      <w:bookmarkStart w:id="14" w:name="_Toc302040755"/>
      <w:bookmarkStart w:id="15" w:name="OLE_LINK1"/>
      <w:bookmarkStart w:id="16" w:name="OLE_LINK2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3网络设备</w:t>
      </w:r>
      <w:bookmarkEnd w:id="14"/>
    </w:p>
    <w:p w:rsidR="00424993" w:rsidRDefault="00424993" w:rsidP="004249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交换机：共计1台，</w:t>
      </w:r>
      <w:r w:rsidRPr="00424993">
        <w:rPr>
          <w:rFonts w:ascii="微软雅黑" w:eastAsia="微软雅黑" w:hAnsi="微软雅黑"/>
        </w:rPr>
        <w:t xml:space="preserve">Lenovo </w:t>
      </w:r>
      <w:proofErr w:type="spellStart"/>
      <w:r w:rsidRPr="00424993">
        <w:rPr>
          <w:rFonts w:ascii="微软雅黑" w:eastAsia="微软雅黑" w:hAnsi="微软雅黑"/>
        </w:rPr>
        <w:t>iSpirit</w:t>
      </w:r>
      <w:proofErr w:type="spellEnd"/>
      <w:r w:rsidRPr="00424993">
        <w:rPr>
          <w:rFonts w:ascii="微软雅黑" w:eastAsia="微软雅黑" w:hAnsi="微软雅黑"/>
        </w:rPr>
        <w:t xml:space="preserve"> 1224E</w:t>
      </w:r>
      <w:r>
        <w:rPr>
          <w:rFonts w:ascii="微软雅黑" w:eastAsia="微软雅黑" w:hAnsi="微软雅黑" w:hint="eastAsia"/>
        </w:rPr>
        <w:t>。</w:t>
      </w:r>
    </w:p>
    <w:bookmarkEnd w:id="15"/>
    <w:bookmarkEnd w:id="16"/>
    <w:p w:rsidR="00424993" w:rsidRPr="00583459" w:rsidRDefault="00424993" w:rsidP="004249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路由器：共计1台，</w:t>
      </w:r>
      <w:r w:rsidRPr="00424993">
        <w:rPr>
          <w:rFonts w:ascii="微软雅黑" w:eastAsia="微软雅黑" w:hAnsi="微软雅黑"/>
        </w:rPr>
        <w:t>D-Link DIR 615</w:t>
      </w:r>
      <w:r>
        <w:rPr>
          <w:rFonts w:ascii="微软雅黑" w:eastAsia="微软雅黑" w:hAnsi="微软雅黑" w:hint="eastAsia"/>
        </w:rPr>
        <w:t>。</w:t>
      </w:r>
    </w:p>
    <w:p w:rsidR="00424993" w:rsidRPr="00583459" w:rsidRDefault="00424993" w:rsidP="00424993">
      <w:pPr>
        <w:pStyle w:val="2"/>
        <w:rPr>
          <w:rFonts w:ascii="微软雅黑" w:eastAsia="微软雅黑" w:hAnsi="微软雅黑"/>
        </w:rPr>
      </w:pPr>
      <w:bookmarkStart w:id="17" w:name="_Toc302040756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4网络拓扑结构</w:t>
      </w:r>
      <w:bookmarkEnd w:id="17"/>
    </w:p>
    <w:p w:rsidR="00424993" w:rsidRDefault="00424993" w:rsidP="004249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网络拓扑结构如图1所示。</w:t>
      </w:r>
    </w:p>
    <w:p w:rsidR="00424993" w:rsidRDefault="00290044" w:rsidP="0042499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087085" cy="3743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拓扑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32" cy="37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93" w:rsidRPr="00424993" w:rsidRDefault="00424993" w:rsidP="0042499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网络拓扑结构图</w:t>
      </w:r>
    </w:p>
    <w:sectPr w:rsidR="00424993" w:rsidRPr="00424993" w:rsidSect="0070664F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4E" w:rsidRDefault="008A474E" w:rsidP="00693E19">
      <w:r>
        <w:separator/>
      </w:r>
    </w:p>
  </w:endnote>
  <w:endnote w:type="continuationSeparator" w:id="0">
    <w:p w:rsidR="008A474E" w:rsidRDefault="008A474E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74E" w:rsidRPr="00775C4E" w:rsidRDefault="008A474E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152655">
      <w:rPr>
        <w:rFonts w:ascii="微软雅黑" w:eastAsia="微软雅黑" w:hAnsi="微软雅黑"/>
        <w:noProof/>
      </w:rPr>
      <w:t>7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152655">
      <w:fldChar w:fldCharType="begin"/>
    </w:r>
    <w:r w:rsidR="00152655">
      <w:instrText xml:space="preserve"> NUMPAGES   \* MERGEFORMAT </w:instrText>
    </w:r>
    <w:r w:rsidR="00152655">
      <w:fldChar w:fldCharType="separate"/>
    </w:r>
    <w:r w:rsidR="00152655" w:rsidRPr="00152655">
      <w:rPr>
        <w:rFonts w:ascii="微软雅黑" w:eastAsia="微软雅黑" w:hAnsi="微软雅黑"/>
        <w:noProof/>
      </w:rPr>
      <w:t>8</w:t>
    </w:r>
    <w:r w:rsidR="00152655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8A474E" w:rsidRPr="00775C4E" w:rsidRDefault="008A474E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4E" w:rsidRDefault="008A474E" w:rsidP="00693E19">
      <w:r>
        <w:separator/>
      </w:r>
    </w:p>
  </w:footnote>
  <w:footnote w:type="continuationSeparator" w:id="0">
    <w:p w:rsidR="008A474E" w:rsidRDefault="008A474E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74E" w:rsidRDefault="008A474E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A474E" w:rsidRPr="00775C4E" w:rsidRDefault="008A474E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73E74C8519C4A0898DC2675F7E90697"/>
        </w:placeholder>
      </w:sdtPr>
      <w:sdtEndPr/>
      <w:sdtContent>
        <w:r>
          <w:rPr>
            <w:rFonts w:ascii="微软雅黑" w:eastAsia="微软雅黑" w:hAnsi="微软雅黑" w:hint="eastAsia"/>
          </w:rPr>
          <w:t>开发环境配置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6DB2201A9CD4438FA8AC0F1173893795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31"/>
    <w:rsid w:val="00002F15"/>
    <w:rsid w:val="00004B2D"/>
    <w:rsid w:val="00051494"/>
    <w:rsid w:val="00061C1B"/>
    <w:rsid w:val="000C524F"/>
    <w:rsid w:val="000E3F10"/>
    <w:rsid w:val="00122993"/>
    <w:rsid w:val="0012781A"/>
    <w:rsid w:val="00132E03"/>
    <w:rsid w:val="001350AF"/>
    <w:rsid w:val="00152655"/>
    <w:rsid w:val="001D231D"/>
    <w:rsid w:val="001E2BF2"/>
    <w:rsid w:val="002258DC"/>
    <w:rsid w:val="002551BD"/>
    <w:rsid w:val="00257360"/>
    <w:rsid w:val="002669F2"/>
    <w:rsid w:val="00267F8C"/>
    <w:rsid w:val="00270CC1"/>
    <w:rsid w:val="00290044"/>
    <w:rsid w:val="002B57FF"/>
    <w:rsid w:val="00300914"/>
    <w:rsid w:val="00301729"/>
    <w:rsid w:val="00314C3B"/>
    <w:rsid w:val="003829A5"/>
    <w:rsid w:val="00397EB2"/>
    <w:rsid w:val="003D70F4"/>
    <w:rsid w:val="00411482"/>
    <w:rsid w:val="00424993"/>
    <w:rsid w:val="004416C3"/>
    <w:rsid w:val="00450BA4"/>
    <w:rsid w:val="0047052D"/>
    <w:rsid w:val="00492E34"/>
    <w:rsid w:val="004A4BFE"/>
    <w:rsid w:val="004C4E44"/>
    <w:rsid w:val="004D7744"/>
    <w:rsid w:val="00570B9B"/>
    <w:rsid w:val="00573D81"/>
    <w:rsid w:val="0058017F"/>
    <w:rsid w:val="00583459"/>
    <w:rsid w:val="005E339C"/>
    <w:rsid w:val="006046AE"/>
    <w:rsid w:val="00631290"/>
    <w:rsid w:val="006601F2"/>
    <w:rsid w:val="00675548"/>
    <w:rsid w:val="00693E19"/>
    <w:rsid w:val="006A3133"/>
    <w:rsid w:val="006B0C68"/>
    <w:rsid w:val="006C5F4F"/>
    <w:rsid w:val="006E0F58"/>
    <w:rsid w:val="006F49C1"/>
    <w:rsid w:val="0070664F"/>
    <w:rsid w:val="0075430F"/>
    <w:rsid w:val="00767E3C"/>
    <w:rsid w:val="00775C4E"/>
    <w:rsid w:val="00781950"/>
    <w:rsid w:val="007B5DE9"/>
    <w:rsid w:val="007C4D5F"/>
    <w:rsid w:val="007F3C15"/>
    <w:rsid w:val="00802AE2"/>
    <w:rsid w:val="008075C6"/>
    <w:rsid w:val="008102C2"/>
    <w:rsid w:val="00832E1D"/>
    <w:rsid w:val="008554D0"/>
    <w:rsid w:val="00871F58"/>
    <w:rsid w:val="00880888"/>
    <w:rsid w:val="0089498A"/>
    <w:rsid w:val="008A474E"/>
    <w:rsid w:val="00923B3E"/>
    <w:rsid w:val="00925FAE"/>
    <w:rsid w:val="00960381"/>
    <w:rsid w:val="00994F39"/>
    <w:rsid w:val="009C79EA"/>
    <w:rsid w:val="009D3FD3"/>
    <w:rsid w:val="009E6BAA"/>
    <w:rsid w:val="009F7352"/>
    <w:rsid w:val="00A26035"/>
    <w:rsid w:val="00A5176E"/>
    <w:rsid w:val="00A56D22"/>
    <w:rsid w:val="00AA3872"/>
    <w:rsid w:val="00AD53B4"/>
    <w:rsid w:val="00B34DCB"/>
    <w:rsid w:val="00BB7A94"/>
    <w:rsid w:val="00BD0F8E"/>
    <w:rsid w:val="00BD7223"/>
    <w:rsid w:val="00C40CE2"/>
    <w:rsid w:val="00C52CC0"/>
    <w:rsid w:val="00C81502"/>
    <w:rsid w:val="00C91728"/>
    <w:rsid w:val="00D40238"/>
    <w:rsid w:val="00D61937"/>
    <w:rsid w:val="00D94589"/>
    <w:rsid w:val="00DA433D"/>
    <w:rsid w:val="00DB55C8"/>
    <w:rsid w:val="00E15846"/>
    <w:rsid w:val="00E34CCC"/>
    <w:rsid w:val="00E36131"/>
    <w:rsid w:val="00EA68D1"/>
    <w:rsid w:val="00EB6D58"/>
    <w:rsid w:val="00F10F67"/>
    <w:rsid w:val="00F30E85"/>
    <w:rsid w:val="00F34760"/>
    <w:rsid w:val="00F34997"/>
    <w:rsid w:val="00F55A18"/>
    <w:rsid w:val="00FA4952"/>
    <w:rsid w:val="00FB4BDE"/>
    <w:rsid w:val="00FC7972"/>
    <w:rsid w:val="00F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270CC1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FB4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Colorful Grid"/>
    <w:basedOn w:val="a1"/>
    <w:uiPriority w:val="73"/>
    <w:rsid w:val="00FB4BDE"/>
    <w:rPr>
      <w:color w:val="363636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EAEAE" w:themeFill="text1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AEAEA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8282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82828" w:themeFill="text1" w:themeFillShade="BF"/>
      </w:tcPr>
    </w:tblStylePr>
    <w:tblStylePr w:type="band1Vert">
      <w:tblPr/>
      <w:tcPr>
        <w:shd w:val="clear" w:color="auto" w:fill="9A9A9A" w:themeFill="text1" w:themeFillTint="7F"/>
      </w:tcPr>
    </w:tblStylePr>
    <w:tblStylePr w:type="band1Horz">
      <w:tblPr/>
      <w:tcPr>
        <w:shd w:val="clear" w:color="auto" w:fill="9A9A9A" w:themeFill="text1" w:themeFillTint="7F"/>
      </w:tcPr>
    </w:tblStylePr>
  </w:style>
  <w:style w:type="table" w:styleId="21">
    <w:name w:val="Medium Shading 2"/>
    <w:basedOn w:val="a1"/>
    <w:uiPriority w:val="64"/>
    <w:rsid w:val="00FB4B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6363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270CC1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FB4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Colorful Grid"/>
    <w:basedOn w:val="a1"/>
    <w:uiPriority w:val="73"/>
    <w:rsid w:val="00FB4BDE"/>
    <w:rPr>
      <w:color w:val="363636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EAEAE" w:themeFill="text1" w:themeFillTint="66"/>
      </w:tcPr>
    </w:tblStylePr>
    <w:tblStylePr w:type="lastRow">
      <w:rPr>
        <w:b/>
        <w:bCs/>
        <w:color w:val="363636" w:themeColor="text1"/>
      </w:rPr>
      <w:tblPr/>
      <w:tcPr>
        <w:shd w:val="clear" w:color="auto" w:fill="AEAEA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8282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82828" w:themeFill="text1" w:themeFillShade="BF"/>
      </w:tcPr>
    </w:tblStylePr>
    <w:tblStylePr w:type="band1Vert">
      <w:tblPr/>
      <w:tcPr>
        <w:shd w:val="clear" w:color="auto" w:fill="9A9A9A" w:themeFill="text1" w:themeFillTint="7F"/>
      </w:tcPr>
    </w:tblStylePr>
    <w:tblStylePr w:type="band1Horz">
      <w:tblPr/>
      <w:tcPr>
        <w:shd w:val="clear" w:color="auto" w:fill="9A9A9A" w:themeFill="text1" w:themeFillTint="7F"/>
      </w:tcPr>
    </w:tblStylePr>
  </w:style>
  <w:style w:type="table" w:styleId="21">
    <w:name w:val="Medium Shading 2"/>
    <w:basedOn w:val="a1"/>
    <w:uiPriority w:val="64"/>
    <w:rsid w:val="00FB4B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6363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6363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3E74C8519C4A0898DC2675F7E90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9A03E7-02AA-434F-AB3D-74B0B550BBBB}"/>
      </w:docPartPr>
      <w:docPartBody>
        <w:p w:rsidR="00D93FB7" w:rsidRDefault="008D438F">
          <w:pPr>
            <w:pStyle w:val="073E74C8519C4A0898DC2675F7E90697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DB2201A9CD4438FA8AC0F11738937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E0CFC0-0205-4208-A34D-510C22E926C4}"/>
      </w:docPartPr>
      <w:docPartBody>
        <w:p w:rsidR="00D93FB7" w:rsidRDefault="008D438F">
          <w:pPr>
            <w:pStyle w:val="6DB2201A9CD4438FA8AC0F117389379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C2C7DFB1B9B48A3B39D6812AEFFCE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C8042-3D9D-4ED6-8C8F-044324372AD1}"/>
      </w:docPartPr>
      <w:docPartBody>
        <w:p w:rsidR="00D93FB7" w:rsidRDefault="008D438F">
          <w:pPr>
            <w:pStyle w:val="BC2C7DFB1B9B48A3B39D6812AEFFCE2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03E812F7A2A45F182EFCD4099DA99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89813A-CE0D-4F13-A38A-0E88EDF629DA}"/>
      </w:docPartPr>
      <w:docPartBody>
        <w:p w:rsidR="00D93FB7" w:rsidRDefault="008D438F">
          <w:pPr>
            <w:pStyle w:val="F03E812F7A2A45F182EFCD4099DA99D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D3B39CEF3FE456E990FBD7EB19BEE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F1C2F9-300F-4E9C-B64C-13C0371C6CDA}"/>
      </w:docPartPr>
      <w:docPartBody>
        <w:p w:rsidR="00D93FB7" w:rsidRDefault="008D438F">
          <w:pPr>
            <w:pStyle w:val="4D3B39CEF3FE456E990FBD7EB19BEE0E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8F"/>
    <w:rsid w:val="00036D45"/>
    <w:rsid w:val="002B76F7"/>
    <w:rsid w:val="00554298"/>
    <w:rsid w:val="00572A87"/>
    <w:rsid w:val="00843809"/>
    <w:rsid w:val="008D438F"/>
    <w:rsid w:val="009F4441"/>
    <w:rsid w:val="00BB7A8E"/>
    <w:rsid w:val="00D93FB7"/>
    <w:rsid w:val="00F11427"/>
    <w:rsid w:val="00F41828"/>
    <w:rsid w:val="00F9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73E74C8519C4A0898DC2675F7E90697">
    <w:name w:val="073E74C8519C4A0898DC2675F7E90697"/>
    <w:pPr>
      <w:widowControl w:val="0"/>
      <w:jc w:val="both"/>
    </w:pPr>
  </w:style>
  <w:style w:type="paragraph" w:customStyle="1" w:styleId="6DB2201A9CD4438FA8AC0F1173893795">
    <w:name w:val="6DB2201A9CD4438FA8AC0F1173893795"/>
    <w:pPr>
      <w:widowControl w:val="0"/>
      <w:jc w:val="both"/>
    </w:pPr>
  </w:style>
  <w:style w:type="paragraph" w:customStyle="1" w:styleId="BC2C7DFB1B9B48A3B39D6812AEFFCE29">
    <w:name w:val="BC2C7DFB1B9B48A3B39D6812AEFFCE29"/>
    <w:pPr>
      <w:widowControl w:val="0"/>
      <w:jc w:val="both"/>
    </w:pPr>
  </w:style>
  <w:style w:type="paragraph" w:customStyle="1" w:styleId="F03E812F7A2A45F182EFCD4099DA99D0">
    <w:name w:val="F03E812F7A2A45F182EFCD4099DA99D0"/>
    <w:pPr>
      <w:widowControl w:val="0"/>
      <w:jc w:val="both"/>
    </w:pPr>
  </w:style>
  <w:style w:type="paragraph" w:customStyle="1" w:styleId="4D3B39CEF3FE456E990FBD7EB19BEE0E">
    <w:name w:val="4D3B39CEF3FE456E990FBD7EB19BEE0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73E74C8519C4A0898DC2675F7E90697">
    <w:name w:val="073E74C8519C4A0898DC2675F7E90697"/>
    <w:pPr>
      <w:widowControl w:val="0"/>
      <w:jc w:val="both"/>
    </w:pPr>
  </w:style>
  <w:style w:type="paragraph" w:customStyle="1" w:styleId="6DB2201A9CD4438FA8AC0F1173893795">
    <w:name w:val="6DB2201A9CD4438FA8AC0F1173893795"/>
    <w:pPr>
      <w:widowControl w:val="0"/>
      <w:jc w:val="both"/>
    </w:pPr>
  </w:style>
  <w:style w:type="paragraph" w:customStyle="1" w:styleId="BC2C7DFB1B9B48A3B39D6812AEFFCE29">
    <w:name w:val="BC2C7DFB1B9B48A3B39D6812AEFFCE29"/>
    <w:pPr>
      <w:widowControl w:val="0"/>
      <w:jc w:val="both"/>
    </w:pPr>
  </w:style>
  <w:style w:type="paragraph" w:customStyle="1" w:styleId="F03E812F7A2A45F182EFCD4099DA99D0">
    <w:name w:val="F03E812F7A2A45F182EFCD4099DA99D0"/>
    <w:pPr>
      <w:widowControl w:val="0"/>
      <w:jc w:val="both"/>
    </w:pPr>
  </w:style>
  <w:style w:type="paragraph" w:customStyle="1" w:styleId="4D3B39CEF3FE456E990FBD7EB19BEE0E">
    <w:name w:val="4D3B39CEF3FE456E990FBD7EB19BEE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0E347-4855-42E6-8233-4109E6E4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222</TotalTime>
  <Pages>8</Pages>
  <Words>481</Words>
  <Characters>2743</Characters>
  <Application>Microsoft Office Word</Application>
  <DocSecurity>0</DocSecurity>
  <Lines>22</Lines>
  <Paragraphs>6</Paragraphs>
  <ScaleCrop>false</ScaleCrop>
  <Company>西安同路信息科技有限公司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21</cp:revision>
  <dcterms:created xsi:type="dcterms:W3CDTF">2011-08-16T05:45:00Z</dcterms:created>
  <dcterms:modified xsi:type="dcterms:W3CDTF">2011-10-28T03:23:00Z</dcterms:modified>
</cp:coreProperties>
</file>