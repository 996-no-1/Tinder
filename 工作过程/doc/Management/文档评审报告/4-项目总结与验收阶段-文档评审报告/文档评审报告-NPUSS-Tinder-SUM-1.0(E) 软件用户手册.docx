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FE7F69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1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2A4355">
            <w:rPr>
              <w:rFonts w:ascii="微软雅黑" w:eastAsia="微软雅黑" w:hAnsi="微软雅黑" w:hint="eastAsia"/>
            </w:rPr>
            <w:t>11时0分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3:1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CE0014">
            <w:rPr>
              <w:rFonts w:ascii="微软雅黑" w:eastAsia="微软雅黑" w:hAnsi="微软雅黑" w:hint="eastAsia"/>
            </w:rPr>
            <w:t>13时10分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58671A">
                <w:rPr>
                  <w:rFonts w:ascii="微软雅黑" w:eastAsia="微软雅黑" w:hAnsi="微软雅黑" w:hint="eastAsia"/>
                </w:rPr>
                <w:t>软件用户手册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58671A">
            <w:rPr>
              <w:rFonts w:ascii="微软雅黑" w:eastAsia="微软雅黑" w:hAnsi="微软雅黑" w:hint="eastAsia"/>
            </w:rPr>
            <w:t>SUM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53DCBCE0B44A4B19A88B786409581B0C"/>
        </w:placeholder>
      </w:sdtPr>
      <w:sdtEndPr>
        <w:rPr>
          <w:rFonts w:ascii="微软雅黑" w:eastAsia="微软雅黑" w:hAnsi="微软雅黑"/>
        </w:rPr>
      </w:sdtEndPr>
      <w:sdtContent>
        <w:p w:rsidR="00370C3E" w:rsidRPr="00981767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 w:rsidRPr="00981767">
            <w:rPr>
              <w:rFonts w:ascii="微软雅黑" w:eastAsia="微软雅黑" w:hAnsi="微软雅黑"/>
            </w:rPr>
            <w:t>文档中部分</w:t>
          </w:r>
          <w:r>
            <w:rPr>
              <w:rFonts w:ascii="微软雅黑" w:eastAsia="微软雅黑" w:hAnsi="微软雅黑"/>
            </w:rPr>
            <w:t>图片位置大小放置不合理</w:t>
          </w:r>
          <w:r>
            <w:rPr>
              <w:rFonts w:ascii="微软雅黑" w:eastAsia="微软雅黑" w:hAnsi="微软雅黑" w:hint="eastAsia"/>
            </w:rPr>
            <w:t>，</w:t>
          </w:r>
          <w:r>
            <w:rPr>
              <w:rFonts w:ascii="微软雅黑" w:eastAsia="微软雅黑" w:hAnsi="微软雅黑"/>
            </w:rPr>
            <w:t>建议重新组织排版</w:t>
          </w:r>
          <w:r>
            <w:rPr>
              <w:rFonts w:ascii="微软雅黑" w:eastAsia="微软雅黑" w:hAnsi="微软雅黑" w:hint="eastAsia"/>
            </w:rPr>
            <w:t>。</w:t>
          </w:r>
        </w:p>
        <w:p w:rsidR="00370C3E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2.1中对于环境安装描述的不够详细，建议详细描述安装步骤。</w:t>
          </w:r>
        </w:p>
        <w:p w:rsidR="00370C3E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3.1.1.1中应该描述登录的详细步骤，登出的步骤应该在3.1.1.2中描述。建议调整文件结构，重新组织内容。</w:t>
          </w:r>
        </w:p>
        <w:p w:rsidR="00370C3E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3.1.2中标题写错了，应该改为“文本传输”</w:t>
          </w:r>
        </w:p>
        <w:p w:rsidR="00370C3E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3.1.9.1中的部分内容与3.1.9.2中内容重复，建议删除重复项目。</w:t>
          </w:r>
        </w:p>
        <w:p w:rsidR="00370C3E" w:rsidRPr="00973AFC" w:rsidRDefault="00370C3E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3.2.1标题应修改为“登录与登出”</w:t>
          </w:r>
        </w:p>
        <w:p w:rsidR="001D158C" w:rsidRDefault="00812F96" w:rsidP="001D158C">
          <w:pPr>
            <w:rPr>
              <w:rFonts w:ascii="微软雅黑" w:eastAsia="微软雅黑" w:hAnsi="微软雅黑"/>
            </w:rPr>
          </w:pPr>
        </w:p>
      </w:sdtContent>
    </w:sdt>
    <w:p w:rsidR="005E4AC8" w:rsidRPr="00415AE1" w:rsidRDefault="005E4AC8" w:rsidP="00E21D76">
      <w:pPr>
        <w:rPr>
          <w:rFonts w:ascii="微软雅黑" w:eastAsia="微软雅黑" w:hAnsi="微软雅黑"/>
        </w:rPr>
      </w:pPr>
    </w:p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F96" w:rsidRDefault="00812F96" w:rsidP="00693E19">
      <w:r>
        <w:separator/>
      </w:r>
    </w:p>
  </w:endnote>
  <w:endnote w:type="continuationSeparator" w:id="0">
    <w:p w:rsidR="00812F96" w:rsidRDefault="00812F9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CE0014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CE0014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F96" w:rsidRDefault="00812F96" w:rsidP="00693E19">
      <w:r>
        <w:separator/>
      </w:r>
    </w:p>
  </w:footnote>
  <w:footnote w:type="continuationSeparator" w:id="0">
    <w:p w:rsidR="00812F96" w:rsidRDefault="00812F9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554A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5169E"/>
    <w:rsid w:val="0016457A"/>
    <w:rsid w:val="001772D7"/>
    <w:rsid w:val="0018554A"/>
    <w:rsid w:val="001A3D17"/>
    <w:rsid w:val="001B408D"/>
    <w:rsid w:val="001B5C87"/>
    <w:rsid w:val="001C0441"/>
    <w:rsid w:val="001C05BC"/>
    <w:rsid w:val="001D158C"/>
    <w:rsid w:val="001D36A3"/>
    <w:rsid w:val="001E6655"/>
    <w:rsid w:val="002104B3"/>
    <w:rsid w:val="002258DC"/>
    <w:rsid w:val="002551BD"/>
    <w:rsid w:val="00257360"/>
    <w:rsid w:val="002669F2"/>
    <w:rsid w:val="002A4355"/>
    <w:rsid w:val="002B4B34"/>
    <w:rsid w:val="002B57FF"/>
    <w:rsid w:val="002C6F4A"/>
    <w:rsid w:val="002D7BEA"/>
    <w:rsid w:val="002F4896"/>
    <w:rsid w:val="00326110"/>
    <w:rsid w:val="00360016"/>
    <w:rsid w:val="00361868"/>
    <w:rsid w:val="00362D66"/>
    <w:rsid w:val="00370C3E"/>
    <w:rsid w:val="00395EB3"/>
    <w:rsid w:val="00397EB2"/>
    <w:rsid w:val="003F3A01"/>
    <w:rsid w:val="00411482"/>
    <w:rsid w:val="00420DD8"/>
    <w:rsid w:val="0042109F"/>
    <w:rsid w:val="004338A2"/>
    <w:rsid w:val="0044421C"/>
    <w:rsid w:val="00450BA4"/>
    <w:rsid w:val="00452D0F"/>
    <w:rsid w:val="00455BD8"/>
    <w:rsid w:val="00480FDF"/>
    <w:rsid w:val="004A4BFE"/>
    <w:rsid w:val="004D139F"/>
    <w:rsid w:val="005743F2"/>
    <w:rsid w:val="0058671A"/>
    <w:rsid w:val="005A19B2"/>
    <w:rsid w:val="005A46D0"/>
    <w:rsid w:val="005B16AB"/>
    <w:rsid w:val="005B2B27"/>
    <w:rsid w:val="005B3DBF"/>
    <w:rsid w:val="005E339C"/>
    <w:rsid w:val="005E4AC8"/>
    <w:rsid w:val="006252A3"/>
    <w:rsid w:val="006601F2"/>
    <w:rsid w:val="006647C4"/>
    <w:rsid w:val="00664967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17D2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12F96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301B3"/>
    <w:rsid w:val="009452E6"/>
    <w:rsid w:val="00950205"/>
    <w:rsid w:val="00951450"/>
    <w:rsid w:val="009556A1"/>
    <w:rsid w:val="0095714F"/>
    <w:rsid w:val="00967C08"/>
    <w:rsid w:val="00973AFC"/>
    <w:rsid w:val="00981767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198"/>
    <w:rsid w:val="00B94F6E"/>
    <w:rsid w:val="00BE663F"/>
    <w:rsid w:val="00C03E9F"/>
    <w:rsid w:val="00C40CE2"/>
    <w:rsid w:val="00C81502"/>
    <w:rsid w:val="00CC7FAA"/>
    <w:rsid w:val="00CE0014"/>
    <w:rsid w:val="00CE4164"/>
    <w:rsid w:val="00CE7835"/>
    <w:rsid w:val="00D13B7F"/>
    <w:rsid w:val="00D156E9"/>
    <w:rsid w:val="00D26994"/>
    <w:rsid w:val="00D337D6"/>
    <w:rsid w:val="00D338DD"/>
    <w:rsid w:val="00D563A4"/>
    <w:rsid w:val="00D73DD7"/>
    <w:rsid w:val="00D80D66"/>
    <w:rsid w:val="00DB55C8"/>
    <w:rsid w:val="00E008F0"/>
    <w:rsid w:val="00E10FFF"/>
    <w:rsid w:val="00E21D76"/>
    <w:rsid w:val="00E5210A"/>
    <w:rsid w:val="00EA4D9C"/>
    <w:rsid w:val="00EA68D1"/>
    <w:rsid w:val="00EE33AB"/>
    <w:rsid w:val="00F10F67"/>
    <w:rsid w:val="00F30E85"/>
    <w:rsid w:val="00F34760"/>
    <w:rsid w:val="00F358A4"/>
    <w:rsid w:val="00F46865"/>
    <w:rsid w:val="00F91FCC"/>
    <w:rsid w:val="00F96FB4"/>
    <w:rsid w:val="00FD4DBB"/>
    <w:rsid w:val="00FE7629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CBCE0B44A4B19A88B786409581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62A89-1D81-4824-A669-259A999617C8}"/>
      </w:docPartPr>
      <w:docPartBody>
        <w:p w:rsidR="00FF50B1" w:rsidRDefault="00C576EF" w:rsidP="00C576EF">
          <w:pPr>
            <w:pStyle w:val="53DCBCE0B44A4B19A88B786409581B0C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096D1F"/>
    <w:rsid w:val="0017568B"/>
    <w:rsid w:val="0019730A"/>
    <w:rsid w:val="001D5942"/>
    <w:rsid w:val="00214BBF"/>
    <w:rsid w:val="003C3255"/>
    <w:rsid w:val="003F60DB"/>
    <w:rsid w:val="0043065E"/>
    <w:rsid w:val="00586850"/>
    <w:rsid w:val="005D2B1F"/>
    <w:rsid w:val="0065106A"/>
    <w:rsid w:val="007A6E73"/>
    <w:rsid w:val="00923735"/>
    <w:rsid w:val="00995B60"/>
    <w:rsid w:val="00A46CB1"/>
    <w:rsid w:val="00A52D4F"/>
    <w:rsid w:val="00B00FCD"/>
    <w:rsid w:val="00B56D76"/>
    <w:rsid w:val="00BC7740"/>
    <w:rsid w:val="00C576EF"/>
    <w:rsid w:val="00C80CB4"/>
    <w:rsid w:val="00CF2A9E"/>
    <w:rsid w:val="00D124BA"/>
    <w:rsid w:val="00D65126"/>
    <w:rsid w:val="00DE0D2F"/>
    <w:rsid w:val="00DF1972"/>
    <w:rsid w:val="00E331E6"/>
    <w:rsid w:val="00EA6E6F"/>
    <w:rsid w:val="00F20D85"/>
    <w:rsid w:val="00FF2750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EEB58-676A-4DC8-929A-4D09B604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211</TotalTime>
  <Pages>1</Pages>
  <Words>51</Words>
  <Characters>297</Characters>
  <Application>Microsoft Office Word</Application>
  <DocSecurity>0</DocSecurity>
  <Lines>2</Lines>
  <Paragraphs>1</Paragraphs>
  <ScaleCrop>false</ScaleCrop>
  <Company>西安同路信息科技有限公司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101</cp:revision>
  <dcterms:created xsi:type="dcterms:W3CDTF">2019-03-27T11:55:00Z</dcterms:created>
  <dcterms:modified xsi:type="dcterms:W3CDTF">2019-07-11T07:46:00Z</dcterms:modified>
</cp:coreProperties>
</file>