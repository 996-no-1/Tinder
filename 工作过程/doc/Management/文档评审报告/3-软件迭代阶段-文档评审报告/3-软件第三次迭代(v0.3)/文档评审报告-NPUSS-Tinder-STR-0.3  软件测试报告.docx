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69550" w14:textId="77777777" w:rsidR="005E4AC8" w:rsidRPr="00F5774E" w:rsidRDefault="00B26AE0" w:rsidP="005E4AC8">
      <w:pPr>
        <w:jc w:val="center"/>
        <w:rPr>
          <w:rFonts w:ascii="微软雅黑" w:eastAsia="微软雅黑" w:hAnsi="微软雅黑"/>
          <w:b/>
          <w:sz w:val="36"/>
        </w:rPr>
      </w:pPr>
      <w:r w:rsidRPr="00F5774E">
        <w:rPr>
          <w:rFonts w:ascii="微软雅黑" w:eastAsia="微软雅黑" w:hAnsi="微软雅黑" w:hint="eastAsia"/>
          <w:b/>
          <w:sz w:val="36"/>
        </w:rPr>
        <w:t>文档评审报告</w:t>
      </w:r>
    </w:p>
    <w:p w14:paraId="748AF14E" w14:textId="77777777" w:rsidR="005E4AC8" w:rsidRPr="00F5774E" w:rsidRDefault="005E4AC8" w:rsidP="005E4AC8">
      <w:pPr>
        <w:jc w:val="center"/>
        <w:rPr>
          <w:rFonts w:ascii="微软雅黑" w:eastAsia="微软雅黑" w:hAnsi="微软雅黑"/>
        </w:rPr>
      </w:pPr>
    </w:p>
    <w:p w14:paraId="115835F9" w14:textId="77777777" w:rsidR="005E4AC8" w:rsidRPr="00F5774E" w:rsidRDefault="00B26AE0" w:rsidP="005E4AC8">
      <w:pPr>
        <w:rPr>
          <w:rFonts w:ascii="微软雅黑" w:eastAsia="微软雅黑" w:hAnsi="微软雅黑"/>
        </w:rPr>
      </w:pPr>
      <w:r w:rsidRPr="00F5774E">
        <w:rPr>
          <w:rFonts w:ascii="微软雅黑" w:eastAsia="微软雅黑" w:hAnsi="微软雅黑" w:hint="eastAsia"/>
          <w:b/>
        </w:rPr>
        <w:t>评审</w:t>
      </w:r>
      <w:r w:rsidR="005E4AC8" w:rsidRPr="00F5774E">
        <w:rPr>
          <w:rFonts w:ascii="微软雅黑" w:eastAsia="微软雅黑" w:hAnsi="微软雅黑" w:hint="eastAsia"/>
          <w:b/>
        </w:rPr>
        <w:t>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2621067634C74A4A9C37644129E7EE69"/>
          </w:placeholder>
          <w:date w:fullDate="2019-07-11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2019年7月11日星期四</w:t>
          </w:r>
        </w:sdtContent>
      </w:sdt>
    </w:p>
    <w:p w14:paraId="001B5605" w14:textId="2C94416A" w:rsidR="005E4AC8" w:rsidRPr="00F5774E" w:rsidRDefault="00B26AE0" w:rsidP="005E4AC8">
      <w:pPr>
        <w:rPr>
          <w:rFonts w:ascii="微软雅黑" w:eastAsia="微软雅黑" w:hAnsi="微软雅黑"/>
        </w:rPr>
      </w:pPr>
      <w:r w:rsidRPr="00F5774E">
        <w:rPr>
          <w:rFonts w:ascii="微软雅黑" w:eastAsia="微软雅黑" w:hAnsi="微软雅黑" w:hint="eastAsia"/>
          <w:b/>
        </w:rPr>
        <w:t>评审</w:t>
      </w:r>
      <w:r w:rsidR="005E4AC8" w:rsidRPr="00F5774E">
        <w:rPr>
          <w:rFonts w:ascii="微软雅黑" w:eastAsia="微软雅黑" w:hAnsi="微软雅黑" w:hint="eastAsia"/>
          <w:b/>
        </w:rPr>
        <w:t>时间：</w:t>
      </w:r>
      <w:sdt>
        <w:sdtPr>
          <w:rPr>
            <w:rFonts w:ascii="微软雅黑" w:eastAsia="微软雅黑" w:hAnsi="微软雅黑" w:hint="eastAsia"/>
          </w:rPr>
          <w:id w:val="85189659"/>
          <w:placeholder>
            <w:docPart w:val="194C4493FBCC452B946DDAA6FC5FF547"/>
          </w:placeholder>
          <w:date w:fullDate="2019-07-11T11:18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1</w:t>
          </w:r>
          <w:r w:rsidR="000B4A11">
            <w:rPr>
              <w:rFonts w:ascii="微软雅黑" w:eastAsia="微软雅黑" w:hAnsi="微软雅黑" w:hint="eastAsia"/>
            </w:rPr>
            <w:t>1</w:t>
          </w:r>
          <w:r w:rsidR="00161E5E" w:rsidRPr="00F5774E">
            <w:rPr>
              <w:rFonts w:ascii="微软雅黑" w:eastAsia="微软雅黑" w:hAnsi="微软雅黑" w:hint="eastAsia"/>
            </w:rPr>
            <w:t>时</w:t>
          </w:r>
          <w:r w:rsidR="000B4A11">
            <w:rPr>
              <w:rFonts w:ascii="微软雅黑" w:eastAsia="微软雅黑" w:hAnsi="微软雅黑" w:hint="eastAsia"/>
            </w:rPr>
            <w:t>18</w:t>
          </w:r>
          <w:r w:rsidR="00161E5E" w:rsidRPr="00F5774E">
            <w:rPr>
              <w:rFonts w:ascii="微软雅黑" w:eastAsia="微软雅黑" w:hAnsi="微软雅黑" w:hint="eastAsia"/>
            </w:rPr>
            <w:t>分</w:t>
          </w:r>
        </w:sdtContent>
      </w:sdt>
      <w:r w:rsidR="005E4AC8" w:rsidRPr="00F5774E">
        <w:rPr>
          <w:rFonts w:ascii="微软雅黑" w:eastAsia="微软雅黑" w:hAnsi="微软雅黑" w:hint="eastAsia"/>
        </w:rPr>
        <w:t xml:space="preserve"> 至 </w:t>
      </w:r>
      <w:sdt>
        <w:sdtPr>
          <w:rPr>
            <w:rFonts w:ascii="微软雅黑" w:eastAsia="微软雅黑" w:hAnsi="微软雅黑" w:hint="eastAsia"/>
          </w:rPr>
          <w:id w:val="-1268535246"/>
          <w:placeholder>
            <w:docPart w:val="4E7AE24EB7564168A70C6C4F50C5B99D"/>
          </w:placeholder>
          <w:date w:fullDate="2019-07-11T11:37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1</w:t>
          </w:r>
          <w:r w:rsidR="000B4A11">
            <w:rPr>
              <w:rFonts w:ascii="微软雅黑" w:eastAsia="微软雅黑" w:hAnsi="微软雅黑" w:hint="eastAsia"/>
            </w:rPr>
            <w:t>1</w:t>
          </w:r>
          <w:r w:rsidR="008B1317" w:rsidRPr="00F5774E">
            <w:rPr>
              <w:rFonts w:ascii="微软雅黑" w:eastAsia="微软雅黑" w:hAnsi="微软雅黑" w:hint="eastAsia"/>
            </w:rPr>
            <w:t>时</w:t>
          </w:r>
          <w:r w:rsidR="00161E5E" w:rsidRPr="00F5774E">
            <w:rPr>
              <w:rFonts w:ascii="微软雅黑" w:eastAsia="微软雅黑" w:hAnsi="微软雅黑" w:hint="eastAsia"/>
            </w:rPr>
            <w:t>3</w:t>
          </w:r>
          <w:r w:rsidR="000B4A11">
            <w:rPr>
              <w:rFonts w:ascii="微软雅黑" w:eastAsia="微软雅黑" w:hAnsi="微软雅黑" w:hint="eastAsia"/>
            </w:rPr>
            <w:t>7</w:t>
          </w:r>
          <w:r w:rsidR="008B1317" w:rsidRPr="00F5774E">
            <w:rPr>
              <w:rFonts w:ascii="微软雅黑" w:eastAsia="微软雅黑" w:hAnsi="微软雅黑" w:hint="eastAsia"/>
            </w:rPr>
            <w:t>分</w:t>
          </w:r>
        </w:sdtContent>
      </w:sdt>
    </w:p>
    <w:p w14:paraId="33BFB903" w14:textId="77777777" w:rsidR="005E4AC8" w:rsidRPr="00F5774E" w:rsidRDefault="00B26AE0" w:rsidP="009B7F50">
      <w:pPr>
        <w:tabs>
          <w:tab w:val="right" w:pos="8306"/>
        </w:tabs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</w:t>
      </w:r>
      <w:r w:rsidR="005E4AC8" w:rsidRPr="00F5774E">
        <w:rPr>
          <w:rFonts w:ascii="微软雅黑" w:eastAsia="微软雅黑" w:hAnsi="微软雅黑" w:hint="eastAsia"/>
          <w:b/>
        </w:rPr>
        <w:t>地点：</w:t>
      </w:r>
      <w:sdt>
        <w:sdtPr>
          <w:rPr>
            <w:rFonts w:ascii="微软雅黑" w:eastAsia="微软雅黑" w:hAnsi="微软雅黑" w:hint="eastAsia"/>
          </w:rPr>
          <w:alias w:val="请选择评审地点"/>
          <w:tag w:val="111"/>
          <w:id w:val="-1819488291"/>
          <w:placeholder>
            <w:docPart w:val="DefaultPlaceholder_1082065159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西北工业大学毅字楼315</w:t>
          </w:r>
        </w:sdtContent>
      </w:sdt>
      <w:r w:rsidR="009B7F50" w:rsidRPr="00F5774E">
        <w:rPr>
          <w:rFonts w:ascii="微软雅黑" w:eastAsia="微软雅黑" w:hAnsi="微软雅黑"/>
        </w:rPr>
        <w:tab/>
      </w:r>
    </w:p>
    <w:p w14:paraId="5D296E99" w14:textId="77777777" w:rsidR="005E4AC8" w:rsidRPr="00F5774E" w:rsidRDefault="00B26AE0" w:rsidP="0016457A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参与评审</w:t>
      </w:r>
      <w:r w:rsidR="005E4AC8" w:rsidRPr="00F5774E">
        <w:rPr>
          <w:rFonts w:ascii="微软雅黑" w:eastAsia="微软雅黑" w:hAnsi="微软雅黑" w:hint="eastAsia"/>
          <w:b/>
        </w:rPr>
        <w:t>人员：</w:t>
      </w:r>
      <w:sdt>
        <w:sdtPr>
          <w:rPr>
            <w:rFonts w:ascii="微软雅黑" w:eastAsia="微软雅黑" w:hAnsi="微软雅黑" w:hint="eastAsia"/>
            <w:szCs w:val="21"/>
          </w:rPr>
          <w:alias w:val="请选择编写人员"/>
          <w:tag w:val="请选择编写人员"/>
          <w:id w:val="-634951604"/>
          <w:placeholder>
            <w:docPart w:val="54394F65C2644E9AA83FEE9B92E6AE60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161E5E" w:rsidRPr="00F5774E">
            <w:rPr>
              <w:rFonts w:ascii="微软雅黑" w:eastAsia="微软雅黑" w:hAnsi="微软雅黑" w:hint="eastAsia"/>
              <w:szCs w:val="21"/>
            </w:rPr>
            <w:t>董哲</w:t>
          </w:r>
        </w:sdtContent>
      </w:sdt>
    </w:p>
    <w:p w14:paraId="1984C8E3" w14:textId="47224F67" w:rsidR="005E4AC8" w:rsidRPr="00F5774E" w:rsidRDefault="00B26AE0" w:rsidP="005E4AC8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评审文档</w:t>
      </w:r>
      <w:r w:rsidR="005E4AC8" w:rsidRPr="00F5774E">
        <w:rPr>
          <w:rFonts w:ascii="微软雅黑" w:eastAsia="微软雅黑" w:hAnsi="微软雅黑" w:hint="eastAsia"/>
          <w:b/>
        </w:rPr>
        <w:t>：</w:t>
      </w:r>
      <w:r w:rsidR="000B4A11">
        <w:rPr>
          <w:rFonts w:ascii="微软雅黑" w:eastAsia="微软雅黑" w:hAnsi="微软雅黑" w:hint="eastAsia"/>
        </w:rPr>
        <w:t>软件测试报告</w:t>
      </w:r>
    </w:p>
    <w:p w14:paraId="161B761F" w14:textId="77777777" w:rsidR="001A3D17" w:rsidRPr="00F5774E" w:rsidRDefault="00B26AE0" w:rsidP="00B26AD0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评审文档编号</w:t>
      </w:r>
      <w:r w:rsidR="005E4AC8" w:rsidRPr="00F5774E">
        <w:rPr>
          <w:rFonts w:ascii="微软雅黑" w:eastAsia="微软雅黑" w:hAnsi="微软雅黑" w:hint="eastAsia"/>
          <w:b/>
        </w:rPr>
        <w:t>：</w:t>
      </w:r>
    </w:p>
    <w:p w14:paraId="368F4BF1" w14:textId="5986EBE4" w:rsidR="006C0CF6" w:rsidRPr="00F5774E" w:rsidRDefault="00B26AD0" w:rsidP="00F5774E">
      <w:pPr>
        <w:ind w:firstLineChars="200" w:firstLine="420"/>
        <w:rPr>
          <w:rFonts w:ascii="微软雅黑" w:eastAsia="微软雅黑" w:hAnsi="微软雅黑"/>
        </w:rPr>
      </w:pPr>
      <w:r w:rsidRPr="00F5774E">
        <w:rPr>
          <w:rFonts w:ascii="微软雅黑" w:eastAsia="微软雅黑" w:hAnsi="微软雅黑"/>
        </w:rPr>
        <w:t>NPUSS</w:t>
      </w:r>
      <w:r w:rsidRPr="00F5774E">
        <w:rPr>
          <w:rFonts w:ascii="微软雅黑" w:eastAsia="微软雅黑" w:hAnsi="微软雅黑" w:hint="eastAsia"/>
        </w:rPr>
        <w:t>-</w:t>
      </w:r>
      <w:r w:rsidRPr="00F5774E">
        <w:rPr>
          <w:rFonts w:ascii="微软雅黑" w:eastAsia="微软雅黑" w:hAnsi="微软雅黑"/>
        </w:rPr>
        <w:t>T</w:t>
      </w:r>
      <w:r w:rsidRPr="00F5774E">
        <w:rPr>
          <w:rFonts w:ascii="微软雅黑" w:eastAsia="微软雅黑" w:hAnsi="微软雅黑" w:hint="eastAsia"/>
        </w:rPr>
        <w:t xml:space="preserve">inder </w:t>
      </w:r>
      <w:r w:rsidR="008B1317" w:rsidRPr="00F5774E">
        <w:rPr>
          <w:rFonts w:ascii="微软雅黑" w:eastAsia="微软雅黑" w:hAnsi="微软雅黑"/>
        </w:rPr>
        <w:t>–</w:t>
      </w:r>
      <w:r w:rsidR="000B4A11">
        <w:rPr>
          <w:rFonts w:ascii="微软雅黑" w:eastAsia="微软雅黑" w:hAnsi="微软雅黑"/>
        </w:rPr>
        <w:t>STR</w:t>
      </w:r>
      <w:r w:rsidR="008B1317" w:rsidRPr="00F5774E">
        <w:rPr>
          <w:rFonts w:ascii="微软雅黑" w:eastAsia="微软雅黑" w:hAnsi="微软雅黑" w:hint="eastAsia"/>
        </w:rPr>
        <w:t xml:space="preserve">- 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541637589"/>
          <w:placeholder>
            <w:docPart w:val="E1FB5D57F3B44A5083EB2DB9874E98FC"/>
          </w:placeholder>
          <w:dropDownList>
            <w:listItem w:displayText="选择一项" w:value="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161E5E" w:rsidRPr="00F5774E">
            <w:rPr>
              <w:rFonts w:ascii="微软雅黑" w:eastAsia="微软雅黑" w:hAnsi="微软雅黑" w:hint="eastAsia"/>
            </w:rPr>
            <w:t>0.3</w:t>
          </w:r>
        </w:sdtContent>
      </w:sdt>
    </w:p>
    <w:p w14:paraId="32613DBC" w14:textId="77777777" w:rsidR="005E4AC8" w:rsidRPr="00F5774E" w:rsidRDefault="00B26AE0" w:rsidP="005E4AC8">
      <w:pPr>
        <w:rPr>
          <w:rFonts w:ascii="微软雅黑" w:eastAsia="微软雅黑" w:hAnsi="微软雅黑"/>
          <w:b/>
        </w:rPr>
      </w:pPr>
      <w:r w:rsidRPr="00F5774E">
        <w:rPr>
          <w:rFonts w:ascii="微软雅黑" w:eastAsia="微软雅黑" w:hAnsi="微软雅黑" w:hint="eastAsia"/>
          <w:b/>
        </w:rPr>
        <w:t>评审主要意见</w:t>
      </w:r>
      <w:r w:rsidR="005E4AC8" w:rsidRPr="00F5774E">
        <w:rPr>
          <w:rFonts w:ascii="微软雅黑" w:eastAsia="微软雅黑" w:hAnsi="微软雅黑" w:hint="eastAsia"/>
          <w:b/>
        </w:rPr>
        <w:t>：</w:t>
      </w:r>
    </w:p>
    <w:sdt>
      <w:sdtPr>
        <w:rPr>
          <w:rFonts w:ascii="微软雅黑" w:eastAsia="微软雅黑" w:hAnsi="微软雅黑"/>
        </w:rPr>
        <w:id w:val="1000552601"/>
        <w:placeholder>
          <w:docPart w:val="28AE230219C841B5AF3387D9A186F034"/>
        </w:placeholder>
      </w:sdtPr>
      <w:sdtEndPr/>
      <w:sdtContent>
        <w:p w14:paraId="03ED57B9" w14:textId="7293B2C0" w:rsidR="000B4A11" w:rsidRPr="000B4A11" w:rsidRDefault="000B4A11" w:rsidP="000B4A11">
          <w:pPr>
            <w:pStyle w:val="ac"/>
            <w:numPr>
              <w:ilvl w:val="0"/>
              <w:numId w:val="7"/>
            </w:numPr>
            <w:ind w:firstLineChars="0"/>
            <w:rPr>
              <w:rFonts w:ascii="微软雅黑" w:eastAsia="微软雅黑" w:hAnsi="微软雅黑" w:hint="eastAsia"/>
            </w:rPr>
          </w:pPr>
          <w:r>
            <w:rPr>
              <w:rFonts w:ascii="微软雅黑" w:eastAsia="微软雅黑" w:hAnsi="微软雅黑" w:hint="eastAsia"/>
            </w:rPr>
            <w:t>测试用例较少 ，期望结果和测试结果的相和率过高</w:t>
          </w:r>
        </w:p>
        <w:p w14:paraId="68E09EAC" w14:textId="77777777" w:rsidR="00C81502" w:rsidRPr="00F5774E" w:rsidRDefault="002837B4">
          <w:pPr>
            <w:rPr>
              <w:rFonts w:ascii="微软雅黑" w:eastAsia="微软雅黑" w:hAnsi="微软雅黑"/>
            </w:rPr>
          </w:pPr>
        </w:p>
      </w:sdtContent>
    </w:sdt>
    <w:sectPr w:rsidR="00C81502" w:rsidRPr="00F5774E" w:rsidSect="005E4AC8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3891A" w14:textId="77777777" w:rsidR="002837B4" w:rsidRDefault="002837B4" w:rsidP="00693E19">
      <w:r>
        <w:separator/>
      </w:r>
    </w:p>
  </w:endnote>
  <w:endnote w:type="continuationSeparator" w:id="0">
    <w:p w14:paraId="65914B75" w14:textId="77777777" w:rsidR="002837B4" w:rsidRDefault="002837B4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6E9BD" w14:textId="77777777" w:rsidR="00B572FD" w:rsidRPr="00775C4E" w:rsidRDefault="00B572FD" w:rsidP="00B572FD">
    <w:pPr>
      <w:pStyle w:val="a5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 w:rsidR="00A01AD5">
      <w:rPr>
        <w:rFonts w:ascii="微软雅黑" w:hAnsi="微软雅黑"/>
        <w:noProof/>
      </w:rPr>
      <w:t>1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</w:t>
    </w:r>
    <w:r w:rsidRPr="00775C4E">
      <w:rPr>
        <w:rFonts w:ascii="微软雅黑" w:hAnsi="微软雅黑" w:hint="eastAsia"/>
      </w:rPr>
      <w:t xml:space="preserve"> </w:t>
    </w:r>
    <w:r w:rsidRPr="00775C4E">
      <w:rPr>
        <w:rFonts w:ascii="微软雅黑" w:hAnsi="微软雅黑" w:hint="eastAsia"/>
      </w:rPr>
      <w:t>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 w:rsidR="00A01AD5">
      <w:rPr>
        <w:rFonts w:ascii="微软雅黑" w:hAnsi="微软雅黑"/>
        <w:noProof/>
      </w:rPr>
      <w:t>2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14:paraId="38B1C18A" w14:textId="77777777" w:rsidR="00395EB3" w:rsidRPr="00B572FD" w:rsidRDefault="00395EB3" w:rsidP="00B572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18137" w14:textId="77777777" w:rsidR="002837B4" w:rsidRDefault="002837B4" w:rsidP="00693E19">
      <w:r>
        <w:separator/>
      </w:r>
    </w:p>
  </w:footnote>
  <w:footnote w:type="continuationSeparator" w:id="0">
    <w:p w14:paraId="5C5C3356" w14:textId="77777777" w:rsidR="002837B4" w:rsidRDefault="002837B4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507EC" w14:textId="77777777" w:rsid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/>
      </w:rPr>
    </w:pPr>
  </w:p>
  <w:p w14:paraId="2FFD93AB" w14:textId="77777777" w:rsidR="00395EB3" w:rsidRP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</w:t>
    </w:r>
    <w:r w:rsidR="00F5774E">
      <w:rPr>
        <w:rFonts w:ascii="微软雅黑" w:hAnsi="微软雅黑"/>
      </w:rPr>
      <w:tab/>
    </w:r>
    <w:r>
      <w:rPr>
        <w:rFonts w:ascii="微软雅黑" w:hAnsi="微软雅黑"/>
      </w:rPr>
      <w:t xml:space="preserve">  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836115789"/>
        <w:placeholder>
          <w:docPart w:val="A8A37083ED3E4F70AC86C287C5570A12"/>
        </w:placeholder>
      </w:sdtPr>
      <w:sdtEndPr/>
      <w:sdtContent>
        <w:r w:rsidR="00F5774E">
          <w:rPr>
            <w:rFonts w:ascii="微软雅黑" w:hAnsi="微软雅黑" w:hint="eastAsia"/>
          </w:rPr>
          <w:t>文档评审报告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D4E07"/>
    <w:multiLevelType w:val="hybridMultilevel"/>
    <w:tmpl w:val="3E4AF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A75242"/>
    <w:multiLevelType w:val="hybridMultilevel"/>
    <w:tmpl w:val="399693CC"/>
    <w:lvl w:ilvl="0" w:tplc="EAC40A5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49"/>
    <w:rsid w:val="00005749"/>
    <w:rsid w:val="00006199"/>
    <w:rsid w:val="00012DBE"/>
    <w:rsid w:val="00016387"/>
    <w:rsid w:val="00016784"/>
    <w:rsid w:val="00051494"/>
    <w:rsid w:val="00061C1B"/>
    <w:rsid w:val="00061DB2"/>
    <w:rsid w:val="000B4A11"/>
    <w:rsid w:val="000C4DD1"/>
    <w:rsid w:val="000E3F10"/>
    <w:rsid w:val="000E474A"/>
    <w:rsid w:val="00122993"/>
    <w:rsid w:val="00132E03"/>
    <w:rsid w:val="00161E5E"/>
    <w:rsid w:val="0016457A"/>
    <w:rsid w:val="0018554A"/>
    <w:rsid w:val="001A3D17"/>
    <w:rsid w:val="001B5C87"/>
    <w:rsid w:val="001C0441"/>
    <w:rsid w:val="001C05BC"/>
    <w:rsid w:val="001D36A3"/>
    <w:rsid w:val="002104B3"/>
    <w:rsid w:val="002258DC"/>
    <w:rsid w:val="002551BD"/>
    <w:rsid w:val="00257360"/>
    <w:rsid w:val="002669F2"/>
    <w:rsid w:val="002837B4"/>
    <w:rsid w:val="002B57FF"/>
    <w:rsid w:val="002C6F4A"/>
    <w:rsid w:val="00326110"/>
    <w:rsid w:val="00360016"/>
    <w:rsid w:val="00361868"/>
    <w:rsid w:val="00362D66"/>
    <w:rsid w:val="00395EB3"/>
    <w:rsid w:val="00397EB2"/>
    <w:rsid w:val="00411482"/>
    <w:rsid w:val="0042109F"/>
    <w:rsid w:val="00427596"/>
    <w:rsid w:val="004338A2"/>
    <w:rsid w:val="00450BA4"/>
    <w:rsid w:val="00452D0F"/>
    <w:rsid w:val="00480FDF"/>
    <w:rsid w:val="004A4BFE"/>
    <w:rsid w:val="004D139F"/>
    <w:rsid w:val="004D7685"/>
    <w:rsid w:val="005B3DBF"/>
    <w:rsid w:val="005E339C"/>
    <w:rsid w:val="005E4AC8"/>
    <w:rsid w:val="006601F2"/>
    <w:rsid w:val="00675548"/>
    <w:rsid w:val="0069196E"/>
    <w:rsid w:val="00693E19"/>
    <w:rsid w:val="006A170E"/>
    <w:rsid w:val="006B0C68"/>
    <w:rsid w:val="006C0CF6"/>
    <w:rsid w:val="006E0F58"/>
    <w:rsid w:val="006F49C1"/>
    <w:rsid w:val="0070664F"/>
    <w:rsid w:val="00727AAB"/>
    <w:rsid w:val="0075430F"/>
    <w:rsid w:val="00775C4E"/>
    <w:rsid w:val="007761D2"/>
    <w:rsid w:val="007D60D9"/>
    <w:rsid w:val="007F3C15"/>
    <w:rsid w:val="00802AE2"/>
    <w:rsid w:val="008075C6"/>
    <w:rsid w:val="008102C2"/>
    <w:rsid w:val="00832E1D"/>
    <w:rsid w:val="00870C63"/>
    <w:rsid w:val="00871F58"/>
    <w:rsid w:val="00893767"/>
    <w:rsid w:val="0089498A"/>
    <w:rsid w:val="008A0712"/>
    <w:rsid w:val="008B1317"/>
    <w:rsid w:val="008E31C0"/>
    <w:rsid w:val="00925FAE"/>
    <w:rsid w:val="009452E6"/>
    <w:rsid w:val="00950205"/>
    <w:rsid w:val="00951450"/>
    <w:rsid w:val="009556A1"/>
    <w:rsid w:val="0095714F"/>
    <w:rsid w:val="00967C08"/>
    <w:rsid w:val="00994F39"/>
    <w:rsid w:val="009B7F50"/>
    <w:rsid w:val="009C3BF0"/>
    <w:rsid w:val="009C79EA"/>
    <w:rsid w:val="009F7352"/>
    <w:rsid w:val="00A01AD5"/>
    <w:rsid w:val="00A12CCC"/>
    <w:rsid w:val="00A26035"/>
    <w:rsid w:val="00A5176E"/>
    <w:rsid w:val="00AA3872"/>
    <w:rsid w:val="00B13A7E"/>
    <w:rsid w:val="00B22F82"/>
    <w:rsid w:val="00B26AD0"/>
    <w:rsid w:val="00B26AE0"/>
    <w:rsid w:val="00B34DCB"/>
    <w:rsid w:val="00B572FD"/>
    <w:rsid w:val="00B94F6E"/>
    <w:rsid w:val="00BE663F"/>
    <w:rsid w:val="00C03E9F"/>
    <w:rsid w:val="00C40CE2"/>
    <w:rsid w:val="00C81502"/>
    <w:rsid w:val="00CC7FAA"/>
    <w:rsid w:val="00CE4164"/>
    <w:rsid w:val="00CE7835"/>
    <w:rsid w:val="00D13B7F"/>
    <w:rsid w:val="00D337D6"/>
    <w:rsid w:val="00D338DD"/>
    <w:rsid w:val="00D73DD7"/>
    <w:rsid w:val="00D80D66"/>
    <w:rsid w:val="00DB55C8"/>
    <w:rsid w:val="00E008F0"/>
    <w:rsid w:val="00E21D76"/>
    <w:rsid w:val="00E5210A"/>
    <w:rsid w:val="00EA68D1"/>
    <w:rsid w:val="00EE33AB"/>
    <w:rsid w:val="00F10F67"/>
    <w:rsid w:val="00F30E85"/>
    <w:rsid w:val="00F34760"/>
    <w:rsid w:val="00F5774E"/>
    <w:rsid w:val="00F720FB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7A69A"/>
  <w15:docId w15:val="{98A598CF-28DD-4AD8-83F6-041947B8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7F3C15"/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21067634C74A4A9C37644129E7EE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2BDB6-FCEC-4B24-A66A-10EC3F5E0157}"/>
      </w:docPartPr>
      <w:docPartBody>
        <w:p w:rsidR="0000462C" w:rsidRDefault="00995B60">
          <w:pPr>
            <w:pStyle w:val="2621067634C74A4A9C37644129E7EE69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194C4493FBCC452B946DDAA6FC5FF5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01FDC2-EC52-4BF3-B0D8-83001D8116D0}"/>
      </w:docPartPr>
      <w:docPartBody>
        <w:p w:rsidR="0000462C" w:rsidRDefault="00995B60">
          <w:pPr>
            <w:pStyle w:val="194C4493FBCC452B946DDAA6FC5FF547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E7AE24EB7564168A70C6C4F50C5B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965F9C-D23C-493B-ACE6-E11EBE75947F}"/>
      </w:docPartPr>
      <w:docPartBody>
        <w:p w:rsidR="0000462C" w:rsidRDefault="00995B60">
          <w:pPr>
            <w:pStyle w:val="4E7AE24EB7564168A70C6C4F50C5B99D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28AE230219C841B5AF3387D9A186F0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5FAEBC-5390-429C-8195-007ECC6BC6DB}"/>
      </w:docPartPr>
      <w:docPartBody>
        <w:p w:rsidR="0000462C" w:rsidRDefault="00995B60">
          <w:pPr>
            <w:pStyle w:val="28AE230219C841B5AF3387D9A186F034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4394F65C2644E9AA83FEE9B92E6AE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0EAFE-47C7-42E8-8CDD-B2AB98ACE7B8}"/>
      </w:docPartPr>
      <w:docPartBody>
        <w:p w:rsidR="0017568B" w:rsidRDefault="003F60DB" w:rsidP="003F60DB">
          <w:pPr>
            <w:pStyle w:val="54394F65C2644E9AA83FEE9B92E6AE60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8A37083ED3E4F70AC86C287C5570A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613A1E-9523-4698-8220-6CA80CD65370}"/>
      </w:docPartPr>
      <w:docPartBody>
        <w:p w:rsidR="0017568B" w:rsidRDefault="003F60DB" w:rsidP="003F60DB">
          <w:pPr>
            <w:pStyle w:val="A8A37083ED3E4F70AC86C287C5570A12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204D7E-5EF5-4B69-B5BB-67F1879CDF6B}"/>
      </w:docPartPr>
      <w:docPartBody>
        <w:p w:rsidR="0017568B" w:rsidRDefault="003F60DB">
          <w:r w:rsidRPr="004044C9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1FB5D57F3B44A5083EB2DB9874E9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CD6430-057A-4778-81FF-0FCC547CDB4E}"/>
      </w:docPartPr>
      <w:docPartBody>
        <w:p w:rsidR="0017568B" w:rsidRDefault="003F60DB" w:rsidP="003F60DB">
          <w:pPr>
            <w:pStyle w:val="E1FB5D57F3B44A5083EB2DB9874E98F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CB4"/>
    <w:rsid w:val="0000462C"/>
    <w:rsid w:val="0008708B"/>
    <w:rsid w:val="0017568B"/>
    <w:rsid w:val="0019730A"/>
    <w:rsid w:val="001D5942"/>
    <w:rsid w:val="00214BBF"/>
    <w:rsid w:val="003216D6"/>
    <w:rsid w:val="003C3255"/>
    <w:rsid w:val="003F60DB"/>
    <w:rsid w:val="005D2B1F"/>
    <w:rsid w:val="00923735"/>
    <w:rsid w:val="00995B60"/>
    <w:rsid w:val="00A52D4F"/>
    <w:rsid w:val="00B00FCD"/>
    <w:rsid w:val="00B56D76"/>
    <w:rsid w:val="00C10D3C"/>
    <w:rsid w:val="00C80CB4"/>
    <w:rsid w:val="00CF2A9E"/>
    <w:rsid w:val="00D124BA"/>
    <w:rsid w:val="00D65126"/>
    <w:rsid w:val="00DE0D2F"/>
    <w:rsid w:val="00DF1972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68B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89FB5-AFEE-498C-BEF8-6F83E10C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>西安同路信息科技有限公司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哲 董</cp:lastModifiedBy>
  <cp:revision>2</cp:revision>
  <dcterms:created xsi:type="dcterms:W3CDTF">2019-07-11T03:43:00Z</dcterms:created>
  <dcterms:modified xsi:type="dcterms:W3CDTF">2019-07-11T03:43:00Z</dcterms:modified>
</cp:coreProperties>
</file>