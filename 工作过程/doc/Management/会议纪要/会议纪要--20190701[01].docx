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4A" w:rsidRDefault="00C40056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732D4A" w:rsidRDefault="00732D4A">
      <w:pPr>
        <w:jc w:val="center"/>
        <w:rPr>
          <w:rFonts w:ascii="微软雅黑" w:eastAsia="微软雅黑" w:hAnsi="微软雅黑"/>
        </w:rPr>
      </w:pPr>
    </w:p>
    <w:p w:rsidR="00732D4A" w:rsidRDefault="00C400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2019年7月1日星期一</w:t>
          </w:r>
        </w:sdtContent>
      </w:sdt>
    </w:p>
    <w:p w:rsidR="00530EFD" w:rsidRPr="00530EFD" w:rsidRDefault="00530EFD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>
        <w:rPr>
          <w:rFonts w:ascii="微软雅黑" w:eastAsia="微软雅黑" w:hAnsi="微软雅黑"/>
        </w:rPr>
        <w:t>09</w:t>
      </w:r>
      <w:r>
        <w:rPr>
          <w:rFonts w:ascii="微软雅黑" w:eastAsia="微软雅黑" w:hAnsi="微软雅黑" w:hint="eastAsia"/>
        </w:rPr>
        <w:t>时1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 xml:space="preserve">分 至 </w:t>
      </w:r>
      <w:r w:rsidR="00D06B20">
        <w:rPr>
          <w:rFonts w:ascii="微软雅黑" w:eastAsia="微软雅黑" w:hAnsi="微软雅黑"/>
        </w:rPr>
        <w:t>09</w:t>
      </w:r>
      <w:r w:rsidR="00D06B20">
        <w:rPr>
          <w:rFonts w:ascii="微软雅黑" w:eastAsia="微软雅黑" w:hAnsi="微软雅黑" w:hint="eastAsia"/>
        </w:rPr>
        <w:t>时4</w:t>
      </w:r>
      <w:r w:rsidR="00D06B20">
        <w:rPr>
          <w:rFonts w:ascii="微软雅黑" w:eastAsia="微软雅黑" w:hAnsi="微软雅黑"/>
        </w:rPr>
        <w:t>0</w:t>
      </w:r>
      <w:r w:rsidR="00D06B20">
        <w:rPr>
          <w:rFonts w:ascii="微软雅黑" w:eastAsia="微软雅黑" w:hAnsi="微软雅黑" w:hint="eastAsia"/>
        </w:rPr>
        <w:t>分</w:t>
      </w:r>
    </w:p>
    <w:p w:rsidR="00732D4A" w:rsidRDefault="00C40056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</w:t>
      </w:r>
      <w:r w:rsidR="00530EFD">
        <w:rPr>
          <w:rFonts w:ascii="微软雅黑" w:eastAsia="微软雅黑" w:hAnsi="微软雅黑"/>
        </w:rPr>
        <w:t>3</w:t>
      </w:r>
      <w:r w:rsidR="00530EFD">
        <w:rPr>
          <w:rFonts w:ascii="微软雅黑" w:eastAsia="微软雅黑" w:hAnsi="微软雅黑" w:hint="eastAsia"/>
        </w:rPr>
        <w:t>层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会议主持：</w:t>
      </w:r>
      <w:r w:rsidR="00530EFD" w:rsidRPr="00530EFD">
        <w:rPr>
          <w:rFonts w:ascii="微软雅黑" w:eastAsia="微软雅黑" w:hAnsi="微软雅黑" w:hint="eastAsia"/>
        </w:rPr>
        <w:t>陈子源</w:t>
      </w:r>
    </w:p>
    <w:p w:rsidR="00732D4A" w:rsidRPr="00530EFD" w:rsidRDefault="00C400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参会人员：</w:t>
      </w:r>
      <w:r w:rsidR="00530EFD" w:rsidRPr="00530EFD">
        <w:rPr>
          <w:rFonts w:ascii="微软雅黑" w:eastAsia="微软雅黑" w:hAnsi="微软雅黑" w:hint="eastAsia"/>
        </w:rPr>
        <w:t>张莹 张健鹏 胡品爵 刘文佳 董哲 杜少恒 张涵 徐传旭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732D4A" w:rsidRDefault="00913C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确定小组成员、项目内容和功能点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732D4A" w:rsidRDefault="00913C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成员通过讨论和推荐等方式，确定最后的小组成员名单。在老师的指导下，大家对自己以前的项目进行项目可行性分析，确定了小组最终的项目是一款面向企业内部使用的即时通讯软件。然后，大家分析了现有项目的功能点，发现当前存在功能点不足的情况，</w:t>
      </w:r>
      <w:r w:rsidR="00797E42">
        <w:rPr>
          <w:rFonts w:ascii="微软雅黑" w:eastAsia="微软雅黑" w:hAnsi="微软雅黑" w:hint="eastAsia"/>
        </w:rPr>
        <w:t>群策群力提出了所需开发的</w:t>
      </w:r>
      <w:bookmarkStart w:id="0" w:name="_GoBack"/>
      <w:bookmarkEnd w:id="0"/>
      <w:r w:rsidR="00797E42">
        <w:rPr>
          <w:rFonts w:ascii="微软雅黑" w:eastAsia="微软雅黑" w:hAnsi="微软雅黑" w:hint="eastAsia"/>
        </w:rPr>
        <w:t>新功能。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732D4A" w:rsidRDefault="00797E4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小组成员：</w:t>
      </w:r>
      <w:r w:rsidRPr="00530EFD">
        <w:rPr>
          <w:rFonts w:ascii="微软雅黑" w:eastAsia="微软雅黑" w:hAnsi="微软雅黑" w:hint="eastAsia"/>
        </w:rPr>
        <w:t>陈子源</w:t>
      </w:r>
      <w:r>
        <w:rPr>
          <w:rFonts w:ascii="微软雅黑" w:eastAsia="微软雅黑" w:hAnsi="微软雅黑" w:hint="eastAsia"/>
        </w:rPr>
        <w:t xml:space="preserve"> 王智超 </w:t>
      </w:r>
      <w:r w:rsidRPr="00530EFD">
        <w:rPr>
          <w:rFonts w:ascii="微软雅黑" w:eastAsia="微软雅黑" w:hAnsi="微软雅黑" w:hint="eastAsia"/>
        </w:rPr>
        <w:t>张莹 张健鹏 胡品爵 刘文佳 董哲 杜少恒 张涵 徐传旭</w:t>
      </w:r>
    </w:p>
    <w:p w:rsidR="00797E42" w:rsidRDefault="00797E4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项目内容：Tinder即时通讯软件</w:t>
      </w:r>
    </w:p>
    <w:p w:rsidR="00797E42" w:rsidRDefault="00797E4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功能点：由原有的4个新增</w:t>
      </w:r>
      <w:r w:rsidR="00B75CC7"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 w:hint="eastAsia"/>
        </w:rPr>
        <w:t>当前的1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个，分别是：注册登录、文字传输、安全加密、文件传输、</w:t>
      </w:r>
      <w:r w:rsidR="00B75CC7">
        <w:rPr>
          <w:rFonts w:ascii="微软雅黑" w:eastAsia="微软雅黑" w:hAnsi="微软雅黑" w:hint="eastAsia"/>
        </w:rPr>
        <w:t>视频聊天、语音聊天、</w:t>
      </w:r>
      <w:r>
        <w:rPr>
          <w:rFonts w:ascii="微软雅黑" w:eastAsia="微软雅黑" w:hAnsi="微软雅黑" w:hint="eastAsia"/>
        </w:rPr>
        <w:t>聊天记录、消息提醒、个人信息修改、名片展示</w:t>
      </w:r>
      <w:r w:rsidR="00B75CC7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位置共享</w:t>
      </w:r>
      <w:r w:rsidR="009D2455">
        <w:rPr>
          <w:rFonts w:ascii="微软雅黑" w:eastAsia="微软雅黑" w:hAnsi="微软雅黑" w:hint="eastAsia"/>
        </w:rPr>
        <w:t>。</w:t>
      </w:r>
    </w:p>
    <w:p w:rsidR="00732D4A" w:rsidRDefault="00732D4A">
      <w:pPr>
        <w:rPr>
          <w:rFonts w:ascii="微软雅黑" w:eastAsia="微软雅黑" w:hAnsi="Verdana"/>
        </w:rPr>
      </w:pPr>
    </w:p>
    <w:sectPr w:rsidR="00732D4A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DD8" w:rsidRDefault="00116DD8">
      <w:r>
        <w:separator/>
      </w:r>
    </w:p>
  </w:endnote>
  <w:endnote w:type="continuationSeparator" w:id="0">
    <w:p w:rsidR="00116DD8" w:rsidRDefault="0011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4A" w:rsidRDefault="00C40056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>
        <w:rPr>
          <w:rFonts w:ascii="微软雅黑" w:eastAsia="微软雅黑" w:hAnsi="微软雅黑"/>
        </w:rPr>
        <w:t>1</w:t>
      </w:r>
    </w:fldSimple>
    <w:r>
      <w:rPr>
        <w:rFonts w:ascii="微软雅黑" w:eastAsia="微软雅黑" w:hAnsi="微软雅黑" w:hint="eastAsia"/>
      </w:rPr>
      <w:t>页</w:t>
    </w:r>
  </w:p>
  <w:p w:rsidR="00732D4A" w:rsidRDefault="00732D4A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DD8" w:rsidRDefault="00116DD8">
      <w:r>
        <w:separator/>
      </w:r>
    </w:p>
  </w:footnote>
  <w:footnote w:type="continuationSeparator" w:id="0">
    <w:p w:rsidR="00116DD8" w:rsidRDefault="00116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4A" w:rsidRDefault="00732D4A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32D4A" w:rsidRDefault="00C40056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51494"/>
    <w:rsid w:val="00061C1B"/>
    <w:rsid w:val="000C0A5C"/>
    <w:rsid w:val="000E3F10"/>
    <w:rsid w:val="00116DD8"/>
    <w:rsid w:val="00122993"/>
    <w:rsid w:val="00132E03"/>
    <w:rsid w:val="001C225E"/>
    <w:rsid w:val="002258DC"/>
    <w:rsid w:val="002551BD"/>
    <w:rsid w:val="00257360"/>
    <w:rsid w:val="002669F2"/>
    <w:rsid w:val="002B57FF"/>
    <w:rsid w:val="00397EB2"/>
    <w:rsid w:val="00411482"/>
    <w:rsid w:val="00450BA4"/>
    <w:rsid w:val="004A4BFE"/>
    <w:rsid w:val="00530EFD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32D4A"/>
    <w:rsid w:val="0075430F"/>
    <w:rsid w:val="00775C4E"/>
    <w:rsid w:val="0079564B"/>
    <w:rsid w:val="00797E42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13C06"/>
    <w:rsid w:val="00925FAE"/>
    <w:rsid w:val="00994F39"/>
    <w:rsid w:val="009C79EA"/>
    <w:rsid w:val="009D2455"/>
    <w:rsid w:val="009F7352"/>
    <w:rsid w:val="00A26035"/>
    <w:rsid w:val="00A5176E"/>
    <w:rsid w:val="00AA3872"/>
    <w:rsid w:val="00B13A7E"/>
    <w:rsid w:val="00B34DCB"/>
    <w:rsid w:val="00B75CC7"/>
    <w:rsid w:val="00B906FE"/>
    <w:rsid w:val="00BE663F"/>
    <w:rsid w:val="00C40056"/>
    <w:rsid w:val="00C40CE2"/>
    <w:rsid w:val="00C81502"/>
    <w:rsid w:val="00D06B20"/>
    <w:rsid w:val="00DB55C8"/>
    <w:rsid w:val="00EA68D1"/>
    <w:rsid w:val="00F10F67"/>
    <w:rsid w:val="00F12514"/>
    <w:rsid w:val="00F30E85"/>
    <w:rsid w:val="00F34760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390B0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595585" w:rsidRDefault="000455BD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03589C"/>
    <w:rsid w:val="000455BD"/>
    <w:rsid w:val="00466D2B"/>
    <w:rsid w:val="004A4F60"/>
    <w:rsid w:val="004F4994"/>
    <w:rsid w:val="00595585"/>
    <w:rsid w:val="00825D3C"/>
    <w:rsid w:val="00A70670"/>
    <w:rsid w:val="00C03150"/>
    <w:rsid w:val="00C968C8"/>
    <w:rsid w:val="00D955D4"/>
    <w:rsid w:val="00F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B05769-F324-3047-964B-1D0EF8ED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44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9</cp:revision>
  <dcterms:created xsi:type="dcterms:W3CDTF">2019-07-03T02:33:00Z</dcterms:created>
  <dcterms:modified xsi:type="dcterms:W3CDTF">2019-07-03T09:09:00Z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