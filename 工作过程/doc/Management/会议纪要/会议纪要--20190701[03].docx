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4A" w:rsidRDefault="00C40056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732D4A" w:rsidRDefault="00732D4A">
      <w:pPr>
        <w:jc w:val="center"/>
        <w:rPr>
          <w:rFonts w:ascii="微软雅黑" w:eastAsia="微软雅黑" w:hAnsi="微软雅黑"/>
        </w:rPr>
      </w:pPr>
    </w:p>
    <w:p w:rsidR="00732D4A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2019年7月1日星期一</w:t>
          </w:r>
        </w:sdtContent>
      </w:sdt>
    </w:p>
    <w:p w:rsidR="00530EFD" w:rsidRPr="00530EFD" w:rsidRDefault="00530EFD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A50C8A">
        <w:rPr>
          <w:rFonts w:ascii="微软雅黑" w:eastAsia="微软雅黑" w:hAnsi="微软雅黑"/>
        </w:rPr>
        <w:t>1</w:t>
      </w:r>
      <w:r w:rsidR="0002737A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时</w:t>
      </w:r>
      <w:r w:rsidR="0002737A">
        <w:rPr>
          <w:rFonts w:ascii="微软雅黑" w:eastAsia="微软雅黑" w:hAnsi="微软雅黑"/>
        </w:rPr>
        <w:t>0</w:t>
      </w:r>
      <w:r w:rsidR="00A50C8A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分 至 </w:t>
      </w:r>
      <w:r w:rsidR="00A50C8A">
        <w:rPr>
          <w:rFonts w:ascii="微软雅黑" w:eastAsia="微软雅黑" w:hAnsi="微软雅黑"/>
        </w:rPr>
        <w:t>1</w:t>
      </w:r>
      <w:r w:rsidR="0002737A">
        <w:rPr>
          <w:rFonts w:ascii="微软雅黑" w:eastAsia="微软雅黑" w:hAnsi="微软雅黑"/>
        </w:rPr>
        <w:t>6</w:t>
      </w:r>
      <w:r w:rsidR="00D06B20">
        <w:rPr>
          <w:rFonts w:ascii="微软雅黑" w:eastAsia="微软雅黑" w:hAnsi="微软雅黑" w:hint="eastAsia"/>
        </w:rPr>
        <w:t>时</w:t>
      </w:r>
      <w:r w:rsidR="00A50C8A">
        <w:rPr>
          <w:rFonts w:ascii="微软雅黑" w:eastAsia="微软雅黑" w:hAnsi="微软雅黑"/>
        </w:rPr>
        <w:t>5</w:t>
      </w:r>
      <w:r w:rsidR="00D06B20">
        <w:rPr>
          <w:rFonts w:ascii="微软雅黑" w:eastAsia="微软雅黑" w:hAnsi="微软雅黑"/>
        </w:rPr>
        <w:t>0</w:t>
      </w:r>
      <w:r w:rsidR="00D06B20">
        <w:rPr>
          <w:rFonts w:ascii="微软雅黑" w:eastAsia="微软雅黑" w:hAnsi="微软雅黑" w:hint="eastAsia"/>
        </w:rPr>
        <w:t>分</w:t>
      </w:r>
    </w:p>
    <w:p w:rsidR="00732D4A" w:rsidRDefault="00C40056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 w:rsidR="00530EFD">
        <w:rPr>
          <w:rFonts w:ascii="微软雅黑" w:eastAsia="微软雅黑" w:hAnsi="微软雅黑"/>
        </w:rPr>
        <w:t>3</w:t>
      </w:r>
      <w:r w:rsidR="00530EFD">
        <w:rPr>
          <w:rFonts w:ascii="微软雅黑" w:eastAsia="微软雅黑" w:hAnsi="微软雅黑" w:hint="eastAsia"/>
        </w:rPr>
        <w:t>层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会议主持：</w:t>
      </w:r>
      <w:r w:rsidR="00530EFD" w:rsidRPr="00530EFD">
        <w:rPr>
          <w:rFonts w:ascii="微软雅黑" w:eastAsia="微软雅黑" w:hAnsi="微软雅黑" w:hint="eastAsia"/>
        </w:rPr>
        <w:t>陈子源</w:t>
      </w:r>
    </w:p>
    <w:p w:rsidR="0002737A" w:rsidRDefault="00C400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参会人员：</w:t>
      </w:r>
      <w:r w:rsidR="00A50C8A" w:rsidRPr="00A50C8A">
        <w:rPr>
          <w:rFonts w:ascii="微软雅黑" w:eastAsia="微软雅黑" w:hAnsi="微软雅黑" w:hint="eastAsia"/>
        </w:rPr>
        <w:t>王智超</w:t>
      </w:r>
      <w:r w:rsidR="0002737A">
        <w:rPr>
          <w:rFonts w:ascii="微软雅黑" w:eastAsia="微软雅黑" w:hAnsi="微软雅黑" w:hint="eastAsia"/>
        </w:rPr>
        <w:t xml:space="preserve"> </w:t>
      </w:r>
      <w:r w:rsidR="00530EFD" w:rsidRPr="00530EFD">
        <w:rPr>
          <w:rFonts w:ascii="微软雅黑" w:eastAsia="微软雅黑" w:hAnsi="微软雅黑" w:hint="eastAsia"/>
        </w:rPr>
        <w:t>胡品爵</w:t>
      </w:r>
      <w:r w:rsidR="0002737A">
        <w:rPr>
          <w:rFonts w:ascii="微软雅黑" w:eastAsia="微软雅黑" w:hAnsi="微软雅黑" w:hint="eastAsia"/>
        </w:rPr>
        <w:t xml:space="preserve"> </w:t>
      </w:r>
      <w:r w:rsidR="00530EFD" w:rsidRPr="00530EFD">
        <w:rPr>
          <w:rFonts w:ascii="微软雅黑" w:eastAsia="微软雅黑" w:hAnsi="微软雅黑" w:hint="eastAsia"/>
        </w:rPr>
        <w:t>杜少恒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732D4A" w:rsidRDefault="0002737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梳理功能点和任务分工</w:t>
      </w:r>
    </w:p>
    <w:p w:rsidR="00732D4A" w:rsidRDefault="00C400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732D4A" w:rsidRDefault="00481146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会议人员</w:t>
      </w:r>
      <w:r w:rsidR="006605D5">
        <w:rPr>
          <w:rFonts w:ascii="微软雅黑" w:eastAsia="微软雅黑" w:hAnsi="微软雅黑" w:hint="eastAsia"/>
        </w:rPr>
        <w:t>基于自己对项目的熟悉情况，</w:t>
      </w:r>
      <w:r w:rsidR="00587A12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项目实现的代码细节</w:t>
      </w:r>
      <w:r w:rsidR="00587A12">
        <w:rPr>
          <w:rFonts w:ascii="微软雅黑" w:eastAsia="微软雅黑" w:hAnsi="微软雅黑" w:hint="eastAsia"/>
        </w:rPr>
        <w:t>进行讨论验证，</w:t>
      </w:r>
      <w:r w:rsidR="00713490">
        <w:rPr>
          <w:rFonts w:ascii="微软雅黑" w:eastAsia="微软雅黑" w:hAnsi="微软雅黑" w:hint="eastAsia"/>
        </w:rPr>
        <w:t>讨论是否</w:t>
      </w:r>
      <w:r>
        <w:rPr>
          <w:rFonts w:ascii="微软雅黑" w:eastAsia="微软雅黑" w:hAnsi="微软雅黑" w:hint="eastAsia"/>
        </w:rPr>
        <w:t>使用</w:t>
      </w:r>
      <w:r w:rsidR="00587A12">
        <w:rPr>
          <w:rFonts w:ascii="微软雅黑" w:eastAsia="微软雅黑" w:hAnsi="微软雅黑" w:hint="eastAsia"/>
        </w:rPr>
        <w:t>c</w:t>
      </w:r>
      <w:r w:rsidR="00587A12">
        <w:rPr>
          <w:rFonts w:ascii="微软雅黑" w:eastAsia="微软雅黑" w:hAnsi="微软雅黑"/>
        </w:rPr>
        <w:t>/s</w:t>
      </w:r>
      <w:r w:rsidR="00587A12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软件</w:t>
      </w:r>
      <w:r w:rsidR="00587A12">
        <w:rPr>
          <w:rFonts w:ascii="微软雅黑" w:eastAsia="微软雅黑" w:hAnsi="微软雅黑" w:hint="eastAsia"/>
        </w:rPr>
        <w:t>架构</w:t>
      </w:r>
      <w:r>
        <w:rPr>
          <w:rFonts w:ascii="微软雅黑" w:eastAsia="微软雅黑" w:hAnsi="微软雅黑" w:hint="eastAsia"/>
        </w:rPr>
        <w:t>。随后，大家对开发的功能点进行了可行性分析，决定将原有的1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个功能点增加为1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个功能点，并将原来的视频聊天和语音聊天功能放在最后一次的迭代过程中。另外</w:t>
      </w:r>
      <w:r w:rsidR="00713490">
        <w:rPr>
          <w:rFonts w:ascii="微软雅黑" w:eastAsia="微软雅黑" w:hAnsi="微软雅黑" w:hint="eastAsia"/>
        </w:rPr>
        <w:t>，</w:t>
      </w:r>
      <w:r w:rsidR="00D10E2A">
        <w:rPr>
          <w:rFonts w:ascii="微软雅黑" w:eastAsia="微软雅黑" w:hAnsi="微软雅黑" w:hint="eastAsia"/>
        </w:rPr>
        <w:t>第一小组负责软件的概要UI；第二小组负责完成描绘项目计划甘特图；第三</w:t>
      </w:r>
      <w:r w:rsidR="00713490">
        <w:rPr>
          <w:rFonts w:ascii="微软雅黑" w:eastAsia="微软雅黑" w:hAnsi="微软雅黑" w:hint="eastAsia"/>
        </w:rPr>
        <w:t>小组负责完成</w:t>
      </w:r>
      <w:r w:rsidR="00D10E2A">
        <w:rPr>
          <w:rFonts w:ascii="微软雅黑" w:eastAsia="微软雅黑" w:hAnsi="微软雅黑" w:hint="eastAsia"/>
        </w:rPr>
        <w:t>对功能需求的</w:t>
      </w:r>
      <w:r w:rsidR="00713490">
        <w:rPr>
          <w:rFonts w:ascii="微软雅黑" w:eastAsia="微软雅黑" w:hAnsi="微软雅黑" w:hint="eastAsia"/>
        </w:rPr>
        <w:t>提取、定义和编写</w:t>
      </w:r>
      <w:r w:rsidR="00D10E2A">
        <w:rPr>
          <w:rFonts w:ascii="微软雅黑" w:eastAsia="微软雅黑" w:hAnsi="微软雅黑" w:hint="eastAsia"/>
        </w:rPr>
        <w:t>。</w:t>
      </w:r>
    </w:p>
    <w:p w:rsidR="00481146" w:rsidRPr="00481146" w:rsidRDefault="00C40056" w:rsidP="00481146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732D4A" w:rsidRDefault="00587A12" w:rsidP="00D10E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确定了最后所进行开发的1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个功能点：注册登录、文字传输、部门管理、安全加密、文件传输、部门群聊、聊天记录、消息提醒、个人信息修改、名片展示、位置共享和统一用户管理。2个功能视情况决定是否完成：视频聊天、语音聊天。</w:t>
      </w:r>
    </w:p>
    <w:p w:rsidR="00D10E2A" w:rsidRDefault="00D10E2A" w:rsidP="00D10E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第一小组需要在7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号完成概要UI</w:t>
      </w:r>
      <w:r w:rsidR="00AD045D">
        <w:rPr>
          <w:rFonts w:ascii="微软雅黑" w:eastAsia="微软雅黑" w:hAnsi="微软雅黑" w:hint="eastAsia"/>
        </w:rPr>
        <w:t>，审核人为王智超</w:t>
      </w:r>
      <w:r>
        <w:rPr>
          <w:rFonts w:ascii="微软雅黑" w:eastAsia="微软雅黑" w:hAnsi="微软雅黑" w:hint="eastAsia"/>
        </w:rPr>
        <w:t>。</w:t>
      </w:r>
    </w:p>
    <w:p w:rsidR="00D10E2A" w:rsidRDefault="00D10E2A" w:rsidP="00D10E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第二小组需要在7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号完成项目计划甘特图</w:t>
      </w:r>
      <w:r w:rsidR="00AD045D">
        <w:rPr>
          <w:rFonts w:ascii="微软雅黑" w:eastAsia="微软雅黑" w:hAnsi="微软雅黑" w:hint="eastAsia"/>
        </w:rPr>
        <w:t>，审核人为</w:t>
      </w:r>
      <w:r w:rsidR="00AD045D">
        <w:rPr>
          <w:rFonts w:ascii="微软雅黑" w:eastAsia="微软雅黑" w:hAnsi="微软雅黑" w:hint="eastAsia"/>
        </w:rPr>
        <w:t>胡品爵</w:t>
      </w:r>
      <w:r>
        <w:rPr>
          <w:rFonts w:ascii="微软雅黑" w:eastAsia="微软雅黑" w:hAnsi="微软雅黑" w:hint="eastAsia"/>
        </w:rPr>
        <w:t>。</w:t>
      </w:r>
    </w:p>
    <w:p w:rsidR="00D10E2A" w:rsidRPr="00D10E2A" w:rsidRDefault="00D10E2A" w:rsidP="00D10E2A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第三小组需要在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号完成对功能需求的提取、定义和编写</w:t>
      </w:r>
      <w:r w:rsidR="00AD045D">
        <w:rPr>
          <w:rFonts w:ascii="微软雅黑" w:eastAsia="微软雅黑" w:hAnsi="微软雅黑" w:hint="eastAsia"/>
        </w:rPr>
        <w:t>，审核人为</w:t>
      </w:r>
      <w:r w:rsidR="00AD045D">
        <w:rPr>
          <w:rFonts w:ascii="微软雅黑" w:eastAsia="微软雅黑" w:hAnsi="微软雅黑" w:hint="eastAsia"/>
        </w:rPr>
        <w:t>杜少恒</w:t>
      </w:r>
      <w:bookmarkStart w:id="0" w:name="_GoBack"/>
      <w:bookmarkEnd w:id="0"/>
      <w:r>
        <w:rPr>
          <w:rFonts w:ascii="微软雅黑" w:eastAsia="微软雅黑" w:hAnsi="微软雅黑" w:hint="eastAsia"/>
        </w:rPr>
        <w:t>。</w:t>
      </w:r>
    </w:p>
    <w:sectPr w:rsidR="00D10E2A" w:rsidRPr="00D10E2A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F08" w:rsidRDefault="00F05F08">
      <w:r>
        <w:separator/>
      </w:r>
    </w:p>
  </w:endnote>
  <w:endnote w:type="continuationSeparator" w:id="0">
    <w:p w:rsidR="00F05F08" w:rsidRDefault="00F0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C40056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2D40CD">
      <w:rPr>
        <w:rFonts w:ascii="微软雅黑" w:eastAsia="微软雅黑" w:hAnsi="微软雅黑"/>
      </w:rPr>
      <w:fldChar w:fldCharType="begin"/>
    </w:r>
    <w:r w:rsidR="002D40CD">
      <w:rPr>
        <w:rFonts w:ascii="微软雅黑" w:eastAsia="微软雅黑" w:hAnsi="微软雅黑"/>
      </w:rPr>
      <w:instrText xml:space="preserve"> NUMPAGES   \* MERGEFORMAT </w:instrText>
    </w:r>
    <w:r w:rsidR="002D40CD"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 w:rsidR="002D40CD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32D4A" w:rsidRDefault="00732D4A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F08" w:rsidRDefault="00F05F08">
      <w:r>
        <w:separator/>
      </w:r>
    </w:p>
  </w:footnote>
  <w:footnote w:type="continuationSeparator" w:id="0">
    <w:p w:rsidR="00F05F08" w:rsidRDefault="00F0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4A" w:rsidRDefault="00732D4A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32D4A" w:rsidRDefault="00C40056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2737A"/>
    <w:rsid w:val="00051494"/>
    <w:rsid w:val="00061C1B"/>
    <w:rsid w:val="000C0A5C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B7BBF"/>
    <w:rsid w:val="002D40CD"/>
    <w:rsid w:val="00397EB2"/>
    <w:rsid w:val="00411482"/>
    <w:rsid w:val="00450BA4"/>
    <w:rsid w:val="00481146"/>
    <w:rsid w:val="004A4BFE"/>
    <w:rsid w:val="00530EFD"/>
    <w:rsid w:val="00534782"/>
    <w:rsid w:val="00555502"/>
    <w:rsid w:val="00587A12"/>
    <w:rsid w:val="005E339C"/>
    <w:rsid w:val="005E4AC8"/>
    <w:rsid w:val="006601F2"/>
    <w:rsid w:val="006605D5"/>
    <w:rsid w:val="00675548"/>
    <w:rsid w:val="00693E19"/>
    <w:rsid w:val="006B0C68"/>
    <w:rsid w:val="006E0F58"/>
    <w:rsid w:val="006F49C1"/>
    <w:rsid w:val="0070664F"/>
    <w:rsid w:val="00713490"/>
    <w:rsid w:val="00732D4A"/>
    <w:rsid w:val="0075430F"/>
    <w:rsid w:val="00775C4E"/>
    <w:rsid w:val="0079564B"/>
    <w:rsid w:val="00797E42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13C06"/>
    <w:rsid w:val="00925FAE"/>
    <w:rsid w:val="00994F39"/>
    <w:rsid w:val="009C79EA"/>
    <w:rsid w:val="009D2455"/>
    <w:rsid w:val="009F7352"/>
    <w:rsid w:val="00A26035"/>
    <w:rsid w:val="00A50C8A"/>
    <w:rsid w:val="00A5176E"/>
    <w:rsid w:val="00AA3872"/>
    <w:rsid w:val="00AD045D"/>
    <w:rsid w:val="00B13A7E"/>
    <w:rsid w:val="00B34DCB"/>
    <w:rsid w:val="00B906FE"/>
    <w:rsid w:val="00BE663F"/>
    <w:rsid w:val="00C40056"/>
    <w:rsid w:val="00C40CE2"/>
    <w:rsid w:val="00C81502"/>
    <w:rsid w:val="00D06B20"/>
    <w:rsid w:val="00D10E2A"/>
    <w:rsid w:val="00DB55C8"/>
    <w:rsid w:val="00EA68D1"/>
    <w:rsid w:val="00F05F08"/>
    <w:rsid w:val="00F10F67"/>
    <w:rsid w:val="00F12514"/>
    <w:rsid w:val="00F30E85"/>
    <w:rsid w:val="00F34760"/>
    <w:rsid w:val="00FD3F65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91A6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595585" w:rsidRDefault="000455BD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0455BD"/>
    <w:rsid w:val="00466D2B"/>
    <w:rsid w:val="004A4F60"/>
    <w:rsid w:val="004F4994"/>
    <w:rsid w:val="00595585"/>
    <w:rsid w:val="00825D3C"/>
    <w:rsid w:val="008E5EEB"/>
    <w:rsid w:val="00A70670"/>
    <w:rsid w:val="00C03150"/>
    <w:rsid w:val="00C93FA3"/>
    <w:rsid w:val="00C968C8"/>
    <w:rsid w:val="00D955D4"/>
    <w:rsid w:val="00F16742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038F5-6247-1746-A35D-E740A2EE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69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14</cp:revision>
  <dcterms:created xsi:type="dcterms:W3CDTF">2019-07-03T02:33:00Z</dcterms:created>
  <dcterms:modified xsi:type="dcterms:W3CDTF">2019-07-03T12:06:00Z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