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AFF" w:rsidRDefault="00D9260E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议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纪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要</w:t>
      </w:r>
    </w:p>
    <w:p w:rsidR="003A5AFF" w:rsidRDefault="003A5AFF">
      <w:pPr>
        <w:jc w:val="center"/>
        <w:rPr>
          <w:rFonts w:ascii="微软雅黑" w:eastAsia="微软雅黑" w:hAnsi="微软雅黑"/>
        </w:rPr>
      </w:pPr>
    </w:p>
    <w:p w:rsidR="003A5AFF" w:rsidRDefault="00D926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5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</w:t>
          </w:r>
          <w:r>
            <w:rPr>
              <w:rFonts w:ascii="微软雅黑" w:eastAsia="微软雅黑" w:hAnsi="微软雅黑" w:hint="eastAsia"/>
            </w:rPr>
            <w:t>年</w:t>
          </w:r>
          <w:r>
            <w:rPr>
              <w:rFonts w:ascii="微软雅黑" w:eastAsia="微软雅黑" w:hAnsi="微软雅黑" w:hint="eastAsia"/>
            </w:rPr>
            <w:t>7</w:t>
          </w:r>
          <w:r>
            <w:rPr>
              <w:rFonts w:ascii="微软雅黑" w:eastAsia="微软雅黑" w:hAnsi="微软雅黑" w:hint="eastAsia"/>
            </w:rPr>
            <w:t>月</w:t>
          </w:r>
          <w:r>
            <w:rPr>
              <w:rFonts w:ascii="微软雅黑" w:eastAsia="微软雅黑" w:hAnsi="微软雅黑" w:hint="eastAsia"/>
            </w:rPr>
            <w:t>5</w:t>
          </w:r>
          <w:r>
            <w:rPr>
              <w:rFonts w:ascii="微软雅黑" w:eastAsia="微软雅黑" w:hAnsi="微软雅黑" w:hint="eastAsia"/>
            </w:rPr>
            <w:t>日星期五</w:t>
          </w:r>
        </w:sdtContent>
      </w:sdt>
    </w:p>
    <w:p w:rsidR="003A5AFF" w:rsidRDefault="00D9260E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分至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分</w:t>
      </w:r>
    </w:p>
    <w:p w:rsidR="003A5AFF" w:rsidRDefault="00D9260E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</w:t>
      </w:r>
      <w:r>
        <w:rPr>
          <w:rFonts w:ascii="微软雅黑" w:eastAsia="微软雅黑" w:hAnsi="微软雅黑" w:hint="eastAsia"/>
        </w:rPr>
        <w:t>315</w:t>
      </w:r>
      <w:r>
        <w:rPr>
          <w:rFonts w:ascii="微软雅黑" w:eastAsia="微软雅黑" w:hAnsi="微软雅黑" w:hint="eastAsia"/>
        </w:rPr>
        <w:t>实验室</w:t>
      </w:r>
    </w:p>
    <w:p w:rsidR="003A5AFF" w:rsidRPr="00D16FBD" w:rsidRDefault="00D9260E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</w:rPr>
        <w:t>会议主持：</w:t>
      </w:r>
      <w:r w:rsidRPr="00D16FBD">
        <w:rPr>
          <w:rFonts w:ascii="微软雅黑" w:eastAsia="微软雅黑" w:hAnsi="微软雅黑" w:hint="eastAsia"/>
          <w:bCs/>
        </w:rPr>
        <w:t>胡品爵</w:t>
      </w:r>
    </w:p>
    <w:p w:rsidR="003A5AFF" w:rsidRDefault="00D9260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Pr="00D16FBD">
        <w:rPr>
          <w:rFonts w:ascii="微软雅黑" w:eastAsia="微软雅黑" w:hAnsi="微软雅黑" w:hint="eastAsia"/>
          <w:bCs/>
        </w:rPr>
        <w:t>刘文佳</w:t>
      </w:r>
      <w:r w:rsidRPr="00D16FBD">
        <w:rPr>
          <w:rFonts w:ascii="微软雅黑" w:eastAsia="微软雅黑" w:hAnsi="微软雅黑" w:hint="eastAsia"/>
          <w:bCs/>
        </w:rPr>
        <w:t xml:space="preserve"> </w:t>
      </w:r>
      <w:r w:rsidRPr="00D16FBD">
        <w:rPr>
          <w:rFonts w:ascii="微软雅黑" w:eastAsia="微软雅黑" w:hAnsi="微软雅黑" w:hint="eastAsia"/>
          <w:bCs/>
        </w:rPr>
        <w:t>董哲</w:t>
      </w:r>
    </w:p>
    <w:p w:rsidR="003A5AFF" w:rsidRDefault="00D9260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  <w:bookmarkStart w:id="0" w:name="_GoBack"/>
      <w:bookmarkEnd w:id="0"/>
    </w:p>
    <w:p w:rsidR="003A5AFF" w:rsidRDefault="00D9260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项目进度甘特图任务分配</w:t>
      </w:r>
    </w:p>
    <w:p w:rsidR="003A5AFF" w:rsidRDefault="00D9260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软件结构设计文档任务分配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服务器端（对接客户端部分）代码实现</w:t>
      </w:r>
    </w:p>
    <w:p w:rsidR="003A5AFF" w:rsidRDefault="00D9260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3A5AFF" w:rsidRDefault="00D9260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本次迭代</w:t>
      </w:r>
      <w:r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服务器端对接客户端部分的代码进行任务</w:t>
      </w:r>
      <w:r>
        <w:rPr>
          <w:rFonts w:ascii="微软雅黑" w:eastAsia="微软雅黑" w:hAnsi="微软雅黑" w:hint="eastAsia"/>
        </w:rPr>
        <w:t>安排，</w:t>
      </w:r>
      <w:r>
        <w:rPr>
          <w:rFonts w:ascii="微软雅黑" w:eastAsia="微软雅黑" w:hAnsi="微软雅黑" w:hint="eastAsia"/>
        </w:rPr>
        <w:t>代码实现</w:t>
      </w:r>
      <w:r>
        <w:rPr>
          <w:rFonts w:ascii="微软雅黑" w:eastAsia="微软雅黑" w:hAnsi="微软雅黑" w:hint="eastAsia"/>
        </w:rPr>
        <w:t>完成后将提交给</w:t>
      </w:r>
      <w:r>
        <w:rPr>
          <w:rFonts w:ascii="微软雅黑" w:eastAsia="微软雅黑" w:hAnsi="微软雅黑" w:hint="eastAsia"/>
        </w:rPr>
        <w:t>客户端功能实现小组进行测试</w:t>
      </w:r>
      <w:r>
        <w:rPr>
          <w:rFonts w:ascii="微软雅黑" w:eastAsia="微软雅黑" w:hAnsi="微软雅黑" w:hint="eastAsia"/>
        </w:rPr>
        <w:t>。</w:t>
      </w:r>
    </w:p>
    <w:p w:rsidR="003A5AFF" w:rsidRDefault="00D9260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3A5AFF" w:rsidRDefault="00D9260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代码详细实现工作</w:t>
      </w:r>
      <w:r>
        <w:rPr>
          <w:rFonts w:ascii="微软雅黑" w:eastAsia="微软雅黑" w:hAnsi="微软雅黑" w:hint="eastAsia"/>
        </w:rPr>
        <w:t>工作由</w:t>
      </w:r>
      <w:r>
        <w:rPr>
          <w:rFonts w:ascii="微软雅黑" w:eastAsia="微软雅黑" w:hAnsi="微软雅黑" w:hint="eastAsia"/>
        </w:rPr>
        <w:t>胡品爵</w:t>
      </w:r>
      <w:r>
        <w:rPr>
          <w:rFonts w:ascii="微软雅黑" w:eastAsia="微软雅黑" w:hAnsi="微软雅黑" w:hint="eastAsia"/>
        </w:rPr>
        <w:t>进行。</w:t>
      </w:r>
    </w:p>
    <w:p w:rsidR="003A5AFF" w:rsidRDefault="00D9260E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由刘文佳继续进行项目进度报告的后续编写工作以及甘特图绘制。</w:t>
      </w:r>
    </w:p>
    <w:p w:rsidR="003A5AFF" w:rsidRDefault="00D9260E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由董哲进行软件结构设计的文档编写（</w:t>
      </w:r>
      <w:r>
        <w:rPr>
          <w:rFonts w:ascii="微软雅黑" w:eastAsia="微软雅黑" w:hAnsi="Verdana" w:hint="eastAsia"/>
        </w:rPr>
        <w:t>0.1</w:t>
      </w:r>
      <w:r>
        <w:rPr>
          <w:rFonts w:ascii="微软雅黑" w:eastAsia="微软雅黑" w:hAnsi="Verdana" w:hint="eastAsia"/>
        </w:rPr>
        <w:t>版本）</w:t>
      </w:r>
    </w:p>
    <w:sectPr w:rsidR="003A5AF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60E" w:rsidRDefault="00D9260E">
      <w:r>
        <w:separator/>
      </w:r>
    </w:p>
  </w:endnote>
  <w:endnote w:type="continuationSeparator" w:id="0">
    <w:p w:rsidR="00D9260E" w:rsidRDefault="00D9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FF" w:rsidRDefault="00D9260E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A5AFF" w:rsidRDefault="003A5AFF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60E" w:rsidRDefault="00D9260E">
      <w:r>
        <w:separator/>
      </w:r>
    </w:p>
  </w:footnote>
  <w:footnote w:type="continuationSeparator" w:id="0">
    <w:p w:rsidR="00D9260E" w:rsidRDefault="00D92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FF" w:rsidRDefault="003A5AFF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A5AFF" w:rsidRDefault="00D9260E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                               Tinder</w:t>
    </w:r>
    <w:r>
      <w:rPr>
        <w:rFonts w:ascii="微软雅黑" w:eastAsia="微软雅黑" w:hAnsi="微软雅黑" w:hint="eastAsia"/>
      </w:rPr>
      <w:t>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064C4"/>
    <w:rsid w:val="00051494"/>
    <w:rsid w:val="00061C1B"/>
    <w:rsid w:val="000E3F10"/>
    <w:rsid w:val="00122993"/>
    <w:rsid w:val="00132E03"/>
    <w:rsid w:val="001A7711"/>
    <w:rsid w:val="001C225E"/>
    <w:rsid w:val="002258DC"/>
    <w:rsid w:val="002340B2"/>
    <w:rsid w:val="002551BD"/>
    <w:rsid w:val="00257360"/>
    <w:rsid w:val="002669F2"/>
    <w:rsid w:val="002B57FF"/>
    <w:rsid w:val="00397EB2"/>
    <w:rsid w:val="003A5AFF"/>
    <w:rsid w:val="00411482"/>
    <w:rsid w:val="00440B2B"/>
    <w:rsid w:val="00450BA4"/>
    <w:rsid w:val="004A4BFE"/>
    <w:rsid w:val="004D2AA2"/>
    <w:rsid w:val="004F51DF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96B7F"/>
    <w:rsid w:val="007F3C15"/>
    <w:rsid w:val="00802AE2"/>
    <w:rsid w:val="008075C6"/>
    <w:rsid w:val="008102C2"/>
    <w:rsid w:val="00832E1D"/>
    <w:rsid w:val="00862535"/>
    <w:rsid w:val="00871F58"/>
    <w:rsid w:val="0089498A"/>
    <w:rsid w:val="008A0255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06FE"/>
    <w:rsid w:val="00BE663F"/>
    <w:rsid w:val="00C40CE2"/>
    <w:rsid w:val="00C477DC"/>
    <w:rsid w:val="00C81502"/>
    <w:rsid w:val="00D16FBD"/>
    <w:rsid w:val="00D709AC"/>
    <w:rsid w:val="00D9260E"/>
    <w:rsid w:val="00DB55C8"/>
    <w:rsid w:val="00EA68D1"/>
    <w:rsid w:val="00F10F67"/>
    <w:rsid w:val="00F12514"/>
    <w:rsid w:val="00F23953"/>
    <w:rsid w:val="00F30E85"/>
    <w:rsid w:val="00F34760"/>
    <w:rsid w:val="01923D35"/>
    <w:rsid w:val="09DF77F6"/>
    <w:rsid w:val="0CDD4C05"/>
    <w:rsid w:val="45AA323B"/>
    <w:rsid w:val="46513C64"/>
    <w:rsid w:val="5364753C"/>
    <w:rsid w:val="5B6C0877"/>
    <w:rsid w:val="5DB7431A"/>
    <w:rsid w:val="603662F6"/>
    <w:rsid w:val="6D561FE8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AF3316-2519-774B-BA88-E0AFF01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886F82" w:rsidRDefault="002177FC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2177FC"/>
    <w:rsid w:val="00466D2B"/>
    <w:rsid w:val="004A4F60"/>
    <w:rsid w:val="004F4994"/>
    <w:rsid w:val="00620017"/>
    <w:rsid w:val="006C469E"/>
    <w:rsid w:val="00825D3C"/>
    <w:rsid w:val="00886F82"/>
    <w:rsid w:val="00930196"/>
    <w:rsid w:val="00A70670"/>
    <w:rsid w:val="00C03150"/>
    <w:rsid w:val="00C968C8"/>
    <w:rsid w:val="00D661CC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DA1324-891E-E64B-9A92-645A1E4D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43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13</cp:revision>
  <dcterms:created xsi:type="dcterms:W3CDTF">2019-07-03T02:33:00Z</dcterms:created>
  <dcterms:modified xsi:type="dcterms:W3CDTF">2019-07-09T12:38:00Z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