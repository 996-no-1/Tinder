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118" w:rsidRDefault="00A75655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AF5118" w:rsidRDefault="00AF5118">
      <w:pPr>
        <w:jc w:val="center"/>
        <w:rPr>
          <w:rFonts w:ascii="微软雅黑" w:eastAsia="微软雅黑" w:hAnsi="微软雅黑"/>
        </w:rPr>
      </w:pPr>
    </w:p>
    <w:p w:rsidR="00AF5118" w:rsidRDefault="00A756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7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2019年7月7日星期日</w:t>
          </w:r>
        </w:sdtContent>
      </w:sdt>
    </w:p>
    <w:p w:rsidR="00AF5118" w:rsidRDefault="00A75655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>
        <w:rPr>
          <w:rFonts w:ascii="微软雅黑" w:eastAsia="微软雅黑" w:hAnsi="微软雅黑" w:hint="eastAsia"/>
        </w:rPr>
        <w:t>15时00分至15时30分</w:t>
      </w:r>
    </w:p>
    <w:p w:rsidR="00AF5118" w:rsidRDefault="00A75655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－毅字楼315实验室</w:t>
      </w:r>
    </w:p>
    <w:p w:rsidR="00AF5118" w:rsidRDefault="00A756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会议主持：</w:t>
      </w:r>
      <w:r w:rsidRPr="00A46476">
        <w:rPr>
          <w:rFonts w:ascii="微软雅黑" w:eastAsia="微软雅黑" w:hAnsi="微软雅黑" w:hint="eastAsia"/>
          <w:bCs/>
        </w:rPr>
        <w:t>胡品爵</w:t>
      </w:r>
    </w:p>
    <w:p w:rsidR="00AF5118" w:rsidRDefault="00A7565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Pr="00A46476">
        <w:rPr>
          <w:rFonts w:ascii="微软雅黑" w:eastAsia="微软雅黑" w:hAnsi="微软雅黑" w:hint="eastAsia"/>
          <w:bCs/>
        </w:rPr>
        <w:t>刘文佳 董哲</w:t>
      </w:r>
    </w:p>
    <w:p w:rsidR="00AF5118" w:rsidRDefault="00A7565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AF5118" w:rsidRPr="00B475CB" w:rsidRDefault="00A75655" w:rsidP="00B475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项目进度报告后续编写</w:t>
      </w:r>
    </w:p>
    <w:p w:rsidR="00AF5118" w:rsidRDefault="00A7565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管理员模块功能设计</w:t>
      </w:r>
    </w:p>
    <w:p w:rsidR="00AF5118" w:rsidRDefault="00A7565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  <w:bookmarkStart w:id="0" w:name="_GoBack"/>
      <w:bookmarkEnd w:id="0"/>
    </w:p>
    <w:p w:rsidR="00AF5118" w:rsidRDefault="00A7565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对本次迭代中的文档工作进行安排</w:t>
      </w:r>
    </w:p>
    <w:p w:rsidR="00AF5118" w:rsidRDefault="00A7565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对管理员模块的所有功能进行设计</w:t>
      </w:r>
    </w:p>
    <w:p w:rsidR="00AF5118" w:rsidRDefault="00A7565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AF5118" w:rsidRDefault="00A7565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管理员模块设计由胡品爵、董哲完成。</w:t>
      </w:r>
    </w:p>
    <w:p w:rsidR="00AF5118" w:rsidRDefault="00A75655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由刘文佳继续进行项目进度报告的后续编写工作。</w:t>
      </w:r>
    </w:p>
    <w:sectPr w:rsidR="00AF5118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6AE" w:rsidRDefault="006F76AE">
      <w:r>
        <w:separator/>
      </w:r>
    </w:p>
  </w:endnote>
  <w:endnote w:type="continuationSeparator" w:id="0">
    <w:p w:rsidR="006F76AE" w:rsidRDefault="006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118" w:rsidRDefault="00A75655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fldSimple w:instr=" NUMPAGES   \* MERGEFORMAT ">
      <w:r>
        <w:rPr>
          <w:rFonts w:ascii="微软雅黑" w:eastAsia="微软雅黑" w:hAnsi="微软雅黑"/>
        </w:rPr>
        <w:t>1</w:t>
      </w:r>
    </w:fldSimple>
    <w:r>
      <w:rPr>
        <w:rFonts w:ascii="微软雅黑" w:eastAsia="微软雅黑" w:hAnsi="微软雅黑" w:hint="eastAsia"/>
      </w:rPr>
      <w:t>页</w:t>
    </w:r>
  </w:p>
  <w:p w:rsidR="00AF5118" w:rsidRDefault="00AF5118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6AE" w:rsidRDefault="006F76AE">
      <w:r>
        <w:separator/>
      </w:r>
    </w:p>
  </w:footnote>
  <w:footnote w:type="continuationSeparator" w:id="0">
    <w:p w:rsidR="006F76AE" w:rsidRDefault="006F7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118" w:rsidRDefault="00AF5118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AF5118" w:rsidRDefault="00A75655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064C4"/>
    <w:rsid w:val="00051494"/>
    <w:rsid w:val="00061C1B"/>
    <w:rsid w:val="000E3F10"/>
    <w:rsid w:val="00122993"/>
    <w:rsid w:val="00132E03"/>
    <w:rsid w:val="001A7711"/>
    <w:rsid w:val="001C225E"/>
    <w:rsid w:val="002258DC"/>
    <w:rsid w:val="002340B2"/>
    <w:rsid w:val="002551BD"/>
    <w:rsid w:val="00257360"/>
    <w:rsid w:val="002669F2"/>
    <w:rsid w:val="002B57FF"/>
    <w:rsid w:val="00397EB2"/>
    <w:rsid w:val="00411482"/>
    <w:rsid w:val="00440B2B"/>
    <w:rsid w:val="00450BA4"/>
    <w:rsid w:val="004A4BFE"/>
    <w:rsid w:val="004D2AA2"/>
    <w:rsid w:val="004F51DF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6F76AE"/>
    <w:rsid w:val="0070664F"/>
    <w:rsid w:val="0075430F"/>
    <w:rsid w:val="00775C4E"/>
    <w:rsid w:val="0079564B"/>
    <w:rsid w:val="00796B7F"/>
    <w:rsid w:val="007F3C15"/>
    <w:rsid w:val="00802AE2"/>
    <w:rsid w:val="008075C6"/>
    <w:rsid w:val="008102C2"/>
    <w:rsid w:val="00832E1D"/>
    <w:rsid w:val="00862535"/>
    <w:rsid w:val="00871F58"/>
    <w:rsid w:val="0089498A"/>
    <w:rsid w:val="008A0255"/>
    <w:rsid w:val="008A3947"/>
    <w:rsid w:val="008C558B"/>
    <w:rsid w:val="00925FAE"/>
    <w:rsid w:val="00994F39"/>
    <w:rsid w:val="009C79EA"/>
    <w:rsid w:val="009F7352"/>
    <w:rsid w:val="00A26035"/>
    <w:rsid w:val="00A46476"/>
    <w:rsid w:val="00A5176E"/>
    <w:rsid w:val="00A75655"/>
    <w:rsid w:val="00AA3872"/>
    <w:rsid w:val="00AF5118"/>
    <w:rsid w:val="00B13A7E"/>
    <w:rsid w:val="00B34DCB"/>
    <w:rsid w:val="00B475CB"/>
    <w:rsid w:val="00B906FE"/>
    <w:rsid w:val="00BE663F"/>
    <w:rsid w:val="00C40CE2"/>
    <w:rsid w:val="00C477DC"/>
    <w:rsid w:val="00C81502"/>
    <w:rsid w:val="00D709AC"/>
    <w:rsid w:val="00DB55C8"/>
    <w:rsid w:val="00EA68D1"/>
    <w:rsid w:val="00F10F67"/>
    <w:rsid w:val="00F12514"/>
    <w:rsid w:val="00F23953"/>
    <w:rsid w:val="00F30E85"/>
    <w:rsid w:val="00F34760"/>
    <w:rsid w:val="01923D35"/>
    <w:rsid w:val="09DF77F6"/>
    <w:rsid w:val="0CDD4C05"/>
    <w:rsid w:val="1F2C1301"/>
    <w:rsid w:val="42144841"/>
    <w:rsid w:val="46513C64"/>
    <w:rsid w:val="5B6C0877"/>
    <w:rsid w:val="5DB7431A"/>
    <w:rsid w:val="6D561FE8"/>
    <w:rsid w:val="735A7713"/>
    <w:rsid w:val="73776B5B"/>
    <w:rsid w:val="7B66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AF3316-2519-774B-BA88-E0AFF01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392E88" w:rsidRDefault="009F2AEB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392E88"/>
    <w:rsid w:val="00466D2B"/>
    <w:rsid w:val="004A4F60"/>
    <w:rsid w:val="004F4994"/>
    <w:rsid w:val="00620017"/>
    <w:rsid w:val="006C469E"/>
    <w:rsid w:val="00825D3C"/>
    <w:rsid w:val="008E4C05"/>
    <w:rsid w:val="00930196"/>
    <w:rsid w:val="009F2AEB"/>
    <w:rsid w:val="00A70670"/>
    <w:rsid w:val="00C03150"/>
    <w:rsid w:val="00C968C8"/>
    <w:rsid w:val="00D661CC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BB7437-D925-6547-A2EF-712E1D31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42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14</cp:revision>
  <dcterms:created xsi:type="dcterms:W3CDTF">2019-07-03T02:33:00Z</dcterms:created>
  <dcterms:modified xsi:type="dcterms:W3CDTF">2019-07-09T12:38:00Z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