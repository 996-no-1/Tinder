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B2D" w:rsidRDefault="00CA62BE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会</w:t>
      </w:r>
      <w:r>
        <w:rPr>
          <w:rFonts w:ascii="微软雅黑" w:eastAsia="微软雅黑" w:hAnsi="微软雅黑" w:hint="eastAsia"/>
          <w:b/>
          <w:sz w:val="36"/>
        </w:rPr>
        <w:t xml:space="preserve">  </w:t>
      </w:r>
      <w:r>
        <w:rPr>
          <w:rFonts w:ascii="微软雅黑" w:eastAsia="微软雅黑" w:hAnsi="微软雅黑" w:hint="eastAsia"/>
          <w:b/>
          <w:sz w:val="36"/>
        </w:rPr>
        <w:t>议</w:t>
      </w:r>
      <w:r>
        <w:rPr>
          <w:rFonts w:ascii="微软雅黑" w:eastAsia="微软雅黑" w:hAnsi="微软雅黑" w:hint="eastAsia"/>
          <w:b/>
          <w:sz w:val="36"/>
        </w:rPr>
        <w:t xml:space="preserve">  </w:t>
      </w:r>
      <w:r>
        <w:rPr>
          <w:rFonts w:ascii="微软雅黑" w:eastAsia="微软雅黑" w:hAnsi="微软雅黑" w:hint="eastAsia"/>
          <w:b/>
          <w:sz w:val="36"/>
        </w:rPr>
        <w:t>纪</w:t>
      </w:r>
      <w:r>
        <w:rPr>
          <w:rFonts w:ascii="微软雅黑" w:eastAsia="微软雅黑" w:hAnsi="微软雅黑" w:hint="eastAsia"/>
          <w:b/>
          <w:sz w:val="36"/>
        </w:rPr>
        <w:t xml:space="preserve">  </w:t>
      </w:r>
      <w:r>
        <w:rPr>
          <w:rFonts w:ascii="微软雅黑" w:eastAsia="微软雅黑" w:hAnsi="微软雅黑" w:hint="eastAsia"/>
          <w:b/>
          <w:sz w:val="36"/>
        </w:rPr>
        <w:t>要</w:t>
      </w:r>
    </w:p>
    <w:p w:rsidR="005B5B2D" w:rsidRDefault="005B5B2D">
      <w:pPr>
        <w:jc w:val="center"/>
        <w:rPr>
          <w:rFonts w:ascii="微软雅黑" w:eastAsia="微软雅黑" w:hAnsi="微软雅黑"/>
        </w:rPr>
      </w:pPr>
    </w:p>
    <w:p w:rsidR="005B5B2D" w:rsidRDefault="00CA62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会议日期：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B84108C00DAE4D6C86E4C59FFCD82520"/>
          </w:placeholder>
          <w:date w:fullDate="2019-07-12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>
            <w:rPr>
              <w:rFonts w:ascii="微软雅黑" w:eastAsia="微软雅黑" w:hAnsi="微软雅黑" w:hint="eastAsia"/>
            </w:rPr>
            <w:t>2019</w:t>
          </w:r>
          <w:r>
            <w:rPr>
              <w:rFonts w:ascii="微软雅黑" w:eastAsia="微软雅黑" w:hAnsi="微软雅黑" w:hint="eastAsia"/>
            </w:rPr>
            <w:t>年</w:t>
          </w:r>
          <w:r>
            <w:rPr>
              <w:rFonts w:ascii="微软雅黑" w:eastAsia="微软雅黑" w:hAnsi="微软雅黑" w:hint="eastAsia"/>
            </w:rPr>
            <w:t>7</w:t>
          </w:r>
          <w:r>
            <w:rPr>
              <w:rFonts w:ascii="微软雅黑" w:eastAsia="微软雅黑" w:hAnsi="微软雅黑" w:hint="eastAsia"/>
            </w:rPr>
            <w:t>月</w:t>
          </w:r>
          <w:r>
            <w:rPr>
              <w:rFonts w:ascii="微软雅黑" w:eastAsia="微软雅黑" w:hAnsi="微软雅黑" w:hint="eastAsia"/>
            </w:rPr>
            <w:t>12</w:t>
          </w:r>
          <w:r>
            <w:rPr>
              <w:rFonts w:ascii="微软雅黑" w:eastAsia="微软雅黑" w:hAnsi="微软雅黑" w:hint="eastAsia"/>
            </w:rPr>
            <w:t>日星期五</w:t>
          </w:r>
        </w:sdtContent>
      </w:sdt>
    </w:p>
    <w:p w:rsidR="005B5B2D" w:rsidRDefault="00CA62BE">
      <w:pPr>
        <w:tabs>
          <w:tab w:val="right" w:pos="830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会议时间：</w:t>
      </w:r>
      <w:r>
        <w:rPr>
          <w:rFonts w:ascii="微软雅黑" w:eastAsia="微软雅黑" w:hAnsi="微软雅黑" w:hint="eastAsia"/>
        </w:rPr>
        <w:t>15</w:t>
      </w:r>
      <w:r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 w:hint="eastAsia"/>
        </w:rPr>
        <w:t>00</w:t>
      </w:r>
      <w:r>
        <w:rPr>
          <w:rFonts w:ascii="微软雅黑" w:eastAsia="微软雅黑" w:hAnsi="微软雅黑" w:hint="eastAsia"/>
        </w:rPr>
        <w:t>分至</w:t>
      </w:r>
      <w:r>
        <w:rPr>
          <w:rFonts w:ascii="微软雅黑" w:eastAsia="微软雅黑" w:hAnsi="微软雅黑" w:hint="eastAsia"/>
        </w:rPr>
        <w:t>15</w:t>
      </w:r>
      <w:r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 w:hint="eastAsia"/>
        </w:rPr>
        <w:t>30</w:t>
      </w:r>
      <w:r>
        <w:rPr>
          <w:rFonts w:ascii="微软雅黑" w:eastAsia="微软雅黑" w:hAnsi="微软雅黑" w:hint="eastAsia"/>
        </w:rPr>
        <w:t>分</w:t>
      </w:r>
    </w:p>
    <w:p w:rsidR="005B5B2D" w:rsidRDefault="00CA62BE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会议地点：</w:t>
      </w:r>
      <w:r>
        <w:rPr>
          <w:rFonts w:ascii="微软雅黑" w:eastAsia="微软雅黑" w:hAnsi="微软雅黑" w:hint="eastAsia"/>
          <w:bCs/>
        </w:rPr>
        <w:t>西北工业大学</w:t>
      </w:r>
      <w:r>
        <w:rPr>
          <w:rFonts w:ascii="微软雅黑" w:eastAsia="微软雅黑" w:hAnsi="微软雅黑" w:hint="eastAsia"/>
        </w:rPr>
        <w:t>－毅字楼</w:t>
      </w:r>
      <w:r>
        <w:rPr>
          <w:rFonts w:ascii="微软雅黑" w:eastAsia="微软雅黑" w:hAnsi="微软雅黑" w:hint="eastAsia"/>
        </w:rPr>
        <w:t>315</w:t>
      </w:r>
      <w:r>
        <w:rPr>
          <w:rFonts w:ascii="微软雅黑" w:eastAsia="微软雅黑" w:hAnsi="微软雅黑" w:hint="eastAsia"/>
        </w:rPr>
        <w:t>实验室</w:t>
      </w:r>
    </w:p>
    <w:p w:rsidR="005B5B2D" w:rsidRDefault="00CA62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会议主持：</w:t>
      </w:r>
      <w:r w:rsidRPr="00E77619">
        <w:rPr>
          <w:rFonts w:ascii="微软雅黑" w:eastAsia="微软雅黑" w:hAnsi="微软雅黑" w:hint="eastAsia"/>
        </w:rPr>
        <w:t>胡品爵</w:t>
      </w:r>
    </w:p>
    <w:p w:rsidR="005B5B2D" w:rsidRDefault="00CA62B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参会人员：</w:t>
      </w:r>
      <w:r w:rsidRPr="00E77619">
        <w:rPr>
          <w:rFonts w:ascii="微软雅黑" w:eastAsia="微软雅黑" w:hAnsi="微软雅黑" w:hint="eastAsia"/>
        </w:rPr>
        <w:t>刘文佳</w:t>
      </w:r>
      <w:r>
        <w:rPr>
          <w:rFonts w:ascii="微软雅黑" w:eastAsia="微软雅黑" w:hAnsi="微软雅黑" w:hint="eastAsia"/>
        </w:rPr>
        <w:t xml:space="preserve"> </w:t>
      </w:r>
      <w:r w:rsidRPr="00E77619">
        <w:rPr>
          <w:rFonts w:ascii="微软雅黑" w:eastAsia="微软雅黑" w:hAnsi="微软雅黑" w:hint="eastAsia"/>
        </w:rPr>
        <w:t>董哲</w:t>
      </w:r>
    </w:p>
    <w:p w:rsidR="005B5B2D" w:rsidRDefault="00CA62B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会议主题：</w:t>
      </w:r>
    </w:p>
    <w:p w:rsidR="005B5B2D" w:rsidRDefault="00CA62B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对项目开发总体过程的总结与反思</w:t>
      </w:r>
    </w:p>
    <w:p w:rsidR="005B5B2D" w:rsidRDefault="00CA62B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会议内容：</w:t>
      </w:r>
    </w:p>
    <w:p w:rsidR="005B5B2D" w:rsidRDefault="00CA62B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 w:hint="eastAsia"/>
        </w:rPr>
        <w:t>本次课程的项目开发过程进行了深入的分析与总结，并结合最终成果与阶段性成果进行了反思。</w:t>
      </w:r>
    </w:p>
    <w:p w:rsidR="005B5B2D" w:rsidRDefault="00CA62B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会议结论：</w:t>
      </w:r>
    </w:p>
    <w:p w:rsidR="005B5B2D" w:rsidRDefault="00CA62BE">
      <w:pPr>
        <w:ind w:firstLine="420"/>
        <w:rPr>
          <w:rFonts w:ascii="微软雅黑" w:eastAsia="微软雅黑" w:hAnsi="Verdana"/>
        </w:rPr>
      </w:pPr>
      <w:r>
        <w:rPr>
          <w:rFonts w:ascii="微软雅黑" w:eastAsia="微软雅黑" w:hAnsi="Verdana" w:hint="eastAsia"/>
        </w:rPr>
        <w:t>作为小组长的胡品爵，在小组成员调度方面做的不错，但对时间的管理仍需改进。</w:t>
      </w:r>
    </w:p>
    <w:p w:rsidR="005B5B2D" w:rsidRDefault="00CA62BE">
      <w:pPr>
        <w:ind w:firstLine="420"/>
        <w:rPr>
          <w:rFonts w:ascii="微软雅黑" w:eastAsia="微软雅黑" w:hAnsi="Verdana"/>
        </w:rPr>
      </w:pPr>
      <w:r>
        <w:rPr>
          <w:rFonts w:ascii="微软雅黑" w:eastAsia="微软雅黑" w:hAnsi="Verdana" w:hint="eastAsia"/>
        </w:rPr>
        <w:t>刘文佳经过课程学习，对项目开发文档与甘特图以及软件需求文档等文档的理解更加精进，但她希望在之后的项目合作中能够有更多的代码编写机会。</w:t>
      </w:r>
    </w:p>
    <w:p w:rsidR="005B5B2D" w:rsidRDefault="00CA62BE">
      <w:pPr>
        <w:ind w:firstLine="420"/>
        <w:rPr>
          <w:rFonts w:ascii="微软雅黑" w:eastAsia="微软雅黑" w:hAnsi="Verdana"/>
        </w:rPr>
      </w:pPr>
      <w:r>
        <w:rPr>
          <w:rFonts w:ascii="微软雅黑" w:eastAsia="微软雅黑" w:hAnsi="Verdana" w:hint="eastAsia"/>
        </w:rPr>
        <w:t>董哲在项目开发期间学习到了对</w:t>
      </w:r>
      <w:proofErr w:type="spellStart"/>
      <w:r>
        <w:rPr>
          <w:rFonts w:ascii="微软雅黑" w:eastAsia="微软雅黑" w:hAnsi="Verdana" w:hint="eastAsia"/>
        </w:rPr>
        <w:t>Github</w:t>
      </w:r>
      <w:proofErr w:type="spellEnd"/>
      <w:r>
        <w:rPr>
          <w:rFonts w:ascii="微软雅黑" w:eastAsia="微软雅黑" w:hAnsi="Verdana" w:hint="eastAsia"/>
        </w:rPr>
        <w:t>的使用并熟练掌握了项目开发各个阶段所应进行的</w:t>
      </w:r>
      <w:r>
        <w:rPr>
          <w:rFonts w:ascii="微软雅黑" w:eastAsia="微软雅黑" w:hAnsi="Verdana" w:hint="eastAsia"/>
        </w:rPr>
        <w:t>commit</w:t>
      </w:r>
      <w:r>
        <w:rPr>
          <w:rFonts w:ascii="微软雅黑" w:eastAsia="微软雅黑" w:hAnsi="Verdana" w:hint="eastAsia"/>
        </w:rPr>
        <w:t>工作。</w:t>
      </w:r>
      <w:bookmarkStart w:id="0" w:name="_GoBack"/>
      <w:bookmarkEnd w:id="0"/>
    </w:p>
    <w:sectPr w:rsidR="005B5B2D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2BE" w:rsidRDefault="00CA62BE">
      <w:r>
        <w:separator/>
      </w:r>
    </w:p>
  </w:endnote>
  <w:endnote w:type="continuationSeparator" w:id="0">
    <w:p w:rsidR="00CA62BE" w:rsidRDefault="00CA6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B2D" w:rsidRDefault="00CA62BE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  </w:t>
    </w:r>
    <w:r>
      <w:rPr>
        <w:rFonts w:ascii="微软雅黑" w:eastAsia="微软雅黑" w:hAnsi="微软雅黑" w:hint="eastAsia"/>
      </w:rPr>
      <w:t>管理文档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eastAsia="微软雅黑" w:hAnsi="微软雅黑"/>
      </w:rPr>
      <w:t>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5B5B2D" w:rsidRDefault="005B5B2D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2BE" w:rsidRDefault="00CA62BE">
      <w:r>
        <w:separator/>
      </w:r>
    </w:p>
  </w:footnote>
  <w:footnote w:type="continuationSeparator" w:id="0">
    <w:p w:rsidR="00CA62BE" w:rsidRDefault="00CA6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B2D" w:rsidRDefault="005B5B2D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5B5B2D" w:rsidRDefault="00CA62BE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Tinder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                                  </w:t>
    </w:r>
    <w:r>
      <w:rPr>
        <w:rFonts w:ascii="微软雅黑" w:eastAsia="微软雅黑" w:hAnsi="微软雅黑" w:hint="eastAsia"/>
      </w:rPr>
      <w:t xml:space="preserve"> Tinder</w:t>
    </w:r>
    <w:r>
      <w:rPr>
        <w:rFonts w:ascii="微软雅黑" w:eastAsia="微软雅黑" w:hAnsi="微软雅黑" w:hint="eastAsia"/>
      </w:rPr>
      <w:t>即时通信系统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502"/>
    <w:rsid w:val="000064C4"/>
    <w:rsid w:val="00051494"/>
    <w:rsid w:val="00061C1B"/>
    <w:rsid w:val="000E3F10"/>
    <w:rsid w:val="00122993"/>
    <w:rsid w:val="00132E03"/>
    <w:rsid w:val="001A7711"/>
    <w:rsid w:val="001C225E"/>
    <w:rsid w:val="002258DC"/>
    <w:rsid w:val="002340B2"/>
    <w:rsid w:val="002551BD"/>
    <w:rsid w:val="00257360"/>
    <w:rsid w:val="002669F2"/>
    <w:rsid w:val="002B57FF"/>
    <w:rsid w:val="00397EB2"/>
    <w:rsid w:val="00411482"/>
    <w:rsid w:val="00440B2B"/>
    <w:rsid w:val="00450BA4"/>
    <w:rsid w:val="004A4BFE"/>
    <w:rsid w:val="004D2AA2"/>
    <w:rsid w:val="004F51DF"/>
    <w:rsid w:val="00534782"/>
    <w:rsid w:val="00555502"/>
    <w:rsid w:val="005B5B2D"/>
    <w:rsid w:val="005E339C"/>
    <w:rsid w:val="005E4AC8"/>
    <w:rsid w:val="006601F2"/>
    <w:rsid w:val="00675548"/>
    <w:rsid w:val="00693E19"/>
    <w:rsid w:val="006B0C68"/>
    <w:rsid w:val="006E0F58"/>
    <w:rsid w:val="006F49C1"/>
    <w:rsid w:val="0070664F"/>
    <w:rsid w:val="0075430F"/>
    <w:rsid w:val="00775C4E"/>
    <w:rsid w:val="0079564B"/>
    <w:rsid w:val="00796B7F"/>
    <w:rsid w:val="007F3C15"/>
    <w:rsid w:val="00802AE2"/>
    <w:rsid w:val="008075C6"/>
    <w:rsid w:val="008102C2"/>
    <w:rsid w:val="00832E1D"/>
    <w:rsid w:val="00862535"/>
    <w:rsid w:val="00871F58"/>
    <w:rsid w:val="0089498A"/>
    <w:rsid w:val="008A0255"/>
    <w:rsid w:val="008A3947"/>
    <w:rsid w:val="008C558B"/>
    <w:rsid w:val="00925FAE"/>
    <w:rsid w:val="00994F39"/>
    <w:rsid w:val="009C79EA"/>
    <w:rsid w:val="009F7352"/>
    <w:rsid w:val="00A26035"/>
    <w:rsid w:val="00A5176E"/>
    <w:rsid w:val="00AA3872"/>
    <w:rsid w:val="00B13A7E"/>
    <w:rsid w:val="00B34DCB"/>
    <w:rsid w:val="00B906FE"/>
    <w:rsid w:val="00BE663F"/>
    <w:rsid w:val="00C40CE2"/>
    <w:rsid w:val="00C477DC"/>
    <w:rsid w:val="00C81502"/>
    <w:rsid w:val="00CA62BE"/>
    <w:rsid w:val="00D709AC"/>
    <w:rsid w:val="00DB55C8"/>
    <w:rsid w:val="00E77619"/>
    <w:rsid w:val="00EA68D1"/>
    <w:rsid w:val="00F10F67"/>
    <w:rsid w:val="00F12514"/>
    <w:rsid w:val="00F23953"/>
    <w:rsid w:val="00F30E85"/>
    <w:rsid w:val="00F34760"/>
    <w:rsid w:val="01923D35"/>
    <w:rsid w:val="09DF77F6"/>
    <w:rsid w:val="0EB86AAE"/>
    <w:rsid w:val="242B6A68"/>
    <w:rsid w:val="5B6C0877"/>
    <w:rsid w:val="649B2092"/>
    <w:rsid w:val="6D561FE8"/>
    <w:rsid w:val="735A7713"/>
    <w:rsid w:val="7377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EAF3316-2519-774B-BA88-E0AFF01E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ell\Tinder\doc\Management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4108C00DAE4D6C86E4C59FFCD825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96398A-2629-440C-880A-A6276B30B21C}"/>
      </w:docPartPr>
      <w:docPartBody>
        <w:p w:rsidR="006762F1" w:rsidRDefault="00BF277D">
          <w:pPr>
            <w:pStyle w:val="B84108C00DAE4D6C86E4C59FFCD825201"/>
          </w:pPr>
          <w:r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D2B"/>
    <w:rsid w:val="00466D2B"/>
    <w:rsid w:val="004A4F60"/>
    <w:rsid w:val="004F4994"/>
    <w:rsid w:val="00620017"/>
    <w:rsid w:val="006762F1"/>
    <w:rsid w:val="006C469E"/>
    <w:rsid w:val="00825D3C"/>
    <w:rsid w:val="00930196"/>
    <w:rsid w:val="00A70670"/>
    <w:rsid w:val="00BF277D"/>
    <w:rsid w:val="00C03150"/>
    <w:rsid w:val="00C968C8"/>
    <w:rsid w:val="00D661CC"/>
    <w:rsid w:val="00D955D4"/>
    <w:rsid w:val="00F6269F"/>
    <w:rsid w:val="00F7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AE11E49299AC4433A8EE679778EC22EA">
    <w:name w:val="AE11E49299AC4433A8EE679778EC22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01D856C9E54A8D9D07A5B27BD26117">
    <w:name w:val="C401D856C9E54A8D9D07A5B27BD261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">
    <w:name w:val="B84108C00DAE4D6C86E4C59FFCD82520"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">
    <w:name w:val="B1E6AFC039804B2784B7F5C505B2A1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">
    <w:name w:val="2C3020D138214E45991FE5CBB819E31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">
    <w:name w:val="07C104940BA748F482D77C625ABA2BE5"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">
    <w:name w:val="0CC7A5C68FA64CBCBBF561B3175007A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">
    <w:name w:val="ECFC4D1DC71141D3B75C9550EE7680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">
    <w:name w:val="D824F1962911465BBB02B108964A3691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1">
    <w:name w:val="B84108C00DAE4D6C86E4C59FFCD82520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1">
    <w:name w:val="B1E6AFC039804B2784B7F5C505B2A15D1"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1">
    <w:name w:val="2C3020D138214E45991FE5CBB819E31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1">
    <w:name w:val="07C104940BA748F482D77C625ABA2BE5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1">
    <w:name w:val="0CC7A5C68FA64CBCBBF561B3175007A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1">
    <w:name w:val="ECFC4D1DC71141D3B75C9550EE76805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1">
    <w:name w:val="D824F1962911465BBB02B108964A3691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778B2EE4F144ECA0D8009EAC0EEA41">
    <w:name w:val="14778B2EE4F144ECA0D8009EAC0EEA4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41E775762C6483FA95631F9FA54D6ED">
    <w:name w:val="D41E775762C6483FA95631F9FA54D6E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45EF81295AA4AA0A787B456940435C0">
    <w:name w:val="445EF81295AA4AA0A787B456940435C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74B6C3647E467BA719E8C02F570E66">
    <w:name w:val="D674B6C3647E467BA719E8C02F570E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C782739BE4EE596EE968D257C3FFF">
    <w:name w:val="FDBC782739BE4EE596EE968D257C3FF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07E5243D8B341C8A96A74B6219EDBDF">
    <w:name w:val="B07E5243D8B341C8A96A74B6219EDBDF"/>
    <w:pPr>
      <w:widowControl w:val="0"/>
      <w:jc w:val="both"/>
    </w:pPr>
    <w:rPr>
      <w:kern w:val="2"/>
      <w:sz w:val="21"/>
      <w:szCs w:val="22"/>
    </w:rPr>
  </w:style>
  <w:style w:type="paragraph" w:customStyle="1" w:styleId="370BC699B8084694A63A8F735857C2D2">
    <w:name w:val="370BC699B8084694A63A8F735857C2D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BBEB4762C2F460E909EF0D41DD6BAD3">
    <w:name w:val="7BBEB4762C2F460E909EF0D41DD6BA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C897EA449354813A5E1E1B5AFB27EC6">
    <w:name w:val="8C897EA449354813A5E1E1B5AFB27E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4A6F2716BB438EA182FC0DDC606BAE">
    <w:name w:val="744A6F2716BB438EA182FC0DDC606BAE"/>
    <w:pPr>
      <w:widowControl w:val="0"/>
      <w:jc w:val="both"/>
    </w:pPr>
    <w:rPr>
      <w:kern w:val="2"/>
      <w:sz w:val="21"/>
      <w:szCs w:val="22"/>
    </w:rPr>
  </w:style>
  <w:style w:type="paragraph" w:customStyle="1" w:styleId="191F4824FEB748A4AEE4E66DBEF6126D">
    <w:name w:val="191F4824FEB748A4AEE4E66DBEF6126D"/>
    <w:pPr>
      <w:widowControl w:val="0"/>
      <w:jc w:val="both"/>
    </w:pPr>
    <w:rPr>
      <w:kern w:val="2"/>
      <w:sz w:val="21"/>
      <w:szCs w:val="22"/>
    </w:rPr>
  </w:style>
  <w:style w:type="paragraph" w:customStyle="1" w:styleId="8EC6297163E24B1DA460450A5715F3DE">
    <w:name w:val="8EC6297163E24B1DA460450A5715F3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C060D88B34E9E805996938794AF7B">
    <w:name w:val="352C060D88B34E9E805996938794AF7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FE2245-4A64-7941-9DF7-DDF52F3DF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C:\Users\dell\Tinder\doc\Management\会议纪要模板.dotx</Template>
  <TotalTime>45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法国冠军</dc:creator>
  <cp:lastModifiedBy>Microsoft Office User</cp:lastModifiedBy>
  <cp:revision>13</cp:revision>
  <dcterms:created xsi:type="dcterms:W3CDTF">2019-07-03T02:33:00Z</dcterms:created>
  <dcterms:modified xsi:type="dcterms:W3CDTF">2019-07-09T12:37:00Z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