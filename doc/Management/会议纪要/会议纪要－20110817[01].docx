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AA306D" w14:textId="77777777" w:rsidR="005E4AC8" w:rsidRPr="003C3376" w:rsidRDefault="005E4AC8" w:rsidP="005E4AC8">
      <w:pPr>
        <w:jc w:val="center"/>
        <w:rPr>
          <w:rFonts w:ascii="微软雅黑" w:eastAsia="微软雅黑" w:hAnsi="微软雅黑"/>
          <w:b/>
          <w:sz w:val="36"/>
        </w:rPr>
      </w:pPr>
      <w:r w:rsidRPr="003C3376">
        <w:rPr>
          <w:rFonts w:ascii="微软雅黑" w:eastAsia="微软雅黑" w:hAnsi="微软雅黑" w:hint="eastAsia"/>
          <w:b/>
          <w:sz w:val="36"/>
        </w:rPr>
        <w:t>会</w:t>
      </w:r>
      <w:r>
        <w:rPr>
          <w:rFonts w:ascii="微软雅黑" w:eastAsia="微软雅黑" w:hAnsi="微软雅黑" w:hint="eastAsia"/>
          <w:b/>
          <w:sz w:val="36"/>
        </w:rPr>
        <w:t xml:space="preserve">  </w:t>
      </w:r>
      <w:r w:rsidRPr="003C3376">
        <w:rPr>
          <w:rFonts w:ascii="微软雅黑" w:eastAsia="微软雅黑" w:hAnsi="微软雅黑" w:hint="eastAsia"/>
          <w:b/>
          <w:sz w:val="36"/>
        </w:rPr>
        <w:t>议</w:t>
      </w:r>
      <w:r>
        <w:rPr>
          <w:rFonts w:ascii="微软雅黑" w:eastAsia="微软雅黑" w:hAnsi="微软雅黑" w:hint="eastAsia"/>
          <w:b/>
          <w:sz w:val="36"/>
        </w:rPr>
        <w:t xml:space="preserve">  纪  要</w:t>
      </w:r>
    </w:p>
    <w:p w14:paraId="4C10C8B9" w14:textId="77777777" w:rsidR="005E4AC8" w:rsidRDefault="005E4AC8" w:rsidP="005E4AC8">
      <w:pPr>
        <w:jc w:val="center"/>
        <w:rPr>
          <w:rFonts w:ascii="微软雅黑" w:eastAsia="微软雅黑" w:hAnsi="微软雅黑"/>
        </w:rPr>
      </w:pPr>
      <w:bookmarkStart w:id="0" w:name="_GoBack"/>
      <w:bookmarkEnd w:id="0"/>
    </w:p>
    <w:p w14:paraId="3AF1361A" w14:textId="1C34A062" w:rsidR="005E4AC8" w:rsidRPr="006615E7" w:rsidRDefault="005E4AC8" w:rsidP="005E4AC8">
      <w:pPr>
        <w:rPr>
          <w:rFonts w:ascii="微软雅黑" w:eastAsia="微软雅黑" w:hAnsi="微软雅黑"/>
        </w:rPr>
      </w:pPr>
      <w:r w:rsidRPr="00E02647">
        <w:rPr>
          <w:rFonts w:ascii="微软雅黑" w:eastAsia="微软雅黑" w:hAnsi="微软雅黑" w:hint="eastAsia"/>
          <w:b/>
        </w:rPr>
        <w:t>会议</w:t>
      </w:r>
      <w:r>
        <w:rPr>
          <w:rFonts w:ascii="微软雅黑" w:eastAsia="微软雅黑" w:hAnsi="微软雅黑" w:hint="eastAsia"/>
          <w:b/>
        </w:rPr>
        <w:t>日期</w:t>
      </w:r>
      <w:r w:rsidRPr="00E02647">
        <w:rPr>
          <w:rFonts w:ascii="微软雅黑" w:eastAsia="微软雅黑" w:hAnsi="微软雅黑" w:hint="eastAsia"/>
          <w:b/>
        </w:rPr>
        <w:t>：</w:t>
      </w:r>
      <w:sdt>
        <w:sdtPr>
          <w:rPr>
            <w:rFonts w:ascii="微软雅黑" w:eastAsia="微软雅黑" w:hAnsi="微软雅黑" w:hint="eastAsia"/>
          </w:rPr>
          <w:id w:val="-1851250563"/>
          <w:placeholder>
            <w:docPart w:val="2F1679C5F6234909AD85BCE6442A64AA"/>
          </w:placeholder>
          <w:date w:fullDate="2011-08-17T00:00:00Z">
            <w:dateFormat w:val="yyyy年M月d日星期W"/>
            <w:lid w:val="zh-CN"/>
            <w:storeMappedDataAs w:val="dateTime"/>
            <w:calendar w:val="gregorian"/>
          </w:date>
        </w:sdtPr>
        <w:sdtEndPr/>
        <w:sdtContent>
          <w:r w:rsidR="00084EDA">
            <w:rPr>
              <w:rFonts w:ascii="微软雅黑" w:eastAsia="微软雅黑" w:hAnsi="微软雅黑" w:hint="eastAsia"/>
            </w:rPr>
            <w:t>2011年8月17日星期三</w:t>
          </w:r>
        </w:sdtContent>
      </w:sdt>
    </w:p>
    <w:p w14:paraId="52B55591" w14:textId="61011371" w:rsidR="005E4AC8" w:rsidRPr="000E5998" w:rsidRDefault="005E4AC8" w:rsidP="005E4AC8">
      <w:pPr>
        <w:rPr>
          <w:rFonts w:ascii="微软雅黑" w:eastAsia="微软雅黑" w:hAnsi="微软雅黑"/>
        </w:rPr>
      </w:pPr>
      <w:r w:rsidRPr="000E5998">
        <w:rPr>
          <w:rFonts w:ascii="微软雅黑" w:eastAsia="微软雅黑" w:hAnsi="微软雅黑" w:hint="eastAsia"/>
          <w:b/>
        </w:rPr>
        <w:t>会议时间：</w:t>
      </w:r>
      <w:sdt>
        <w:sdtPr>
          <w:rPr>
            <w:rFonts w:ascii="微软雅黑" w:eastAsia="微软雅黑" w:hAnsi="微软雅黑" w:hint="eastAsia"/>
          </w:rPr>
          <w:id w:val="85189659"/>
          <w:placeholder>
            <w:docPart w:val="88CA300CA01A419A886D1A874742B275"/>
          </w:placeholder>
          <w:date w:fullDate="2011-08-17T10:30:00Z">
            <w:dateFormat w:val="H时m分"/>
            <w:lid w:val="zh-CN"/>
            <w:storeMappedDataAs w:val="dateTime"/>
            <w:calendar w:val="gregorian"/>
          </w:date>
        </w:sdtPr>
        <w:sdtEndPr/>
        <w:sdtContent>
          <w:r w:rsidR="00084EDA">
            <w:rPr>
              <w:rFonts w:ascii="微软雅黑" w:eastAsia="微软雅黑" w:hAnsi="微软雅黑" w:hint="eastAsia"/>
            </w:rPr>
            <w:t>10时30分</w:t>
          </w:r>
        </w:sdtContent>
      </w:sdt>
      <w:r w:rsidRPr="000E5998">
        <w:rPr>
          <w:rFonts w:ascii="微软雅黑" w:eastAsia="微软雅黑" w:hAnsi="微软雅黑" w:hint="eastAsia"/>
        </w:rPr>
        <w:t xml:space="preserve"> 至</w:t>
      </w:r>
      <w:r>
        <w:rPr>
          <w:rFonts w:ascii="微软雅黑" w:eastAsia="微软雅黑" w:hAnsi="微软雅黑" w:hint="eastAsia"/>
        </w:rPr>
        <w:t xml:space="preserve"> </w:t>
      </w:r>
      <w:sdt>
        <w:sdtPr>
          <w:rPr>
            <w:rFonts w:ascii="微软雅黑" w:eastAsia="微软雅黑" w:hAnsi="微软雅黑" w:hint="eastAsia"/>
          </w:rPr>
          <w:id w:val="-1268535246"/>
          <w:placeholder>
            <w:docPart w:val="5C3E8A748F884AB2BDCA5E48290ACD39"/>
          </w:placeholder>
          <w:date w:fullDate="2011-08-17T11:45:00Z">
            <w:dateFormat w:val="H时m分"/>
            <w:lid w:val="zh-CN"/>
            <w:storeMappedDataAs w:val="dateTime"/>
            <w:calendar w:val="gregorian"/>
          </w:date>
        </w:sdtPr>
        <w:sdtEndPr/>
        <w:sdtContent>
          <w:r w:rsidR="00084EDA">
            <w:rPr>
              <w:rFonts w:ascii="微软雅黑" w:eastAsia="微软雅黑" w:hAnsi="微软雅黑" w:hint="eastAsia"/>
            </w:rPr>
            <w:t>11时45分</w:t>
          </w:r>
        </w:sdtContent>
      </w:sdt>
    </w:p>
    <w:p w14:paraId="11A07884" w14:textId="77777777" w:rsidR="005E4AC8" w:rsidRPr="00E02647" w:rsidRDefault="005E4AC8" w:rsidP="005E4AC8">
      <w:pPr>
        <w:tabs>
          <w:tab w:val="right" w:pos="8306"/>
        </w:tabs>
        <w:rPr>
          <w:rFonts w:ascii="微软雅黑" w:eastAsia="微软雅黑" w:hAnsi="微软雅黑"/>
          <w:b/>
        </w:rPr>
      </w:pPr>
      <w:r w:rsidRPr="00E02647">
        <w:rPr>
          <w:rFonts w:ascii="微软雅黑" w:eastAsia="微软雅黑" w:hAnsi="微软雅黑" w:hint="eastAsia"/>
          <w:b/>
        </w:rPr>
        <w:t>会议地点：</w:t>
      </w:r>
      <w:sdt>
        <w:sdtPr>
          <w:rPr>
            <w:rFonts w:ascii="微软雅黑" w:eastAsia="微软雅黑" w:hAnsi="微软雅黑" w:hint="eastAsia"/>
          </w:rPr>
          <w:alias w:val="选择单位"/>
          <w:tag w:val="选择单位"/>
          <w:id w:val="3253703"/>
          <w:placeholder>
            <w:docPart w:val="F61B9D83935F4E15AF147A531C9FAFA8"/>
          </w:placeholder>
          <w:comboBox>
            <w:listItem w:displayText="西工大" w:value="NWPU"/>
            <w:listItem w:displayText="中兴通讯" w:value="ZTE"/>
          </w:comboBox>
        </w:sdtPr>
        <w:sdtEndPr/>
        <w:sdtContent>
          <w:r w:rsidR="00084EDA">
            <w:rPr>
              <w:rFonts w:ascii="微软雅黑" w:eastAsia="微软雅黑" w:hAnsi="微软雅黑" w:hint="eastAsia"/>
            </w:rPr>
            <w:t>西工大</w:t>
          </w:r>
        </w:sdtContent>
      </w:sdt>
      <w:r>
        <w:rPr>
          <w:rFonts w:ascii="微软雅黑" w:eastAsia="微软雅黑" w:hAnsi="微软雅黑" w:hint="eastAsia"/>
        </w:rPr>
        <w:t>－</w:t>
      </w:r>
      <w:sdt>
        <w:sdtPr>
          <w:rPr>
            <w:rFonts w:ascii="微软雅黑" w:eastAsia="微软雅黑" w:hAnsi="微软雅黑" w:hint="eastAsia"/>
          </w:rPr>
          <w:alias w:val="选择位置"/>
          <w:tag w:val="选择位置"/>
          <w:id w:val="1841894337"/>
          <w:placeholder>
            <w:docPart w:val="F61B9D83935F4E15AF147A531C9FAFA8"/>
          </w:placeholder>
          <w:comboBox>
            <w:listItem w:displayText="毅字楼537室" w:value="毅字楼537室"/>
            <w:listItem w:displayText="毅字楼522室" w:value="毅字楼522室"/>
            <w:listItem w:displayText="毅字楼527室" w:value="毅字楼527室"/>
          </w:comboBox>
        </w:sdtPr>
        <w:sdtEndPr/>
        <w:sdtContent>
          <w:proofErr w:type="gramStart"/>
          <w:r w:rsidR="00084EDA">
            <w:rPr>
              <w:rFonts w:ascii="微软雅黑" w:eastAsia="微软雅黑" w:hAnsi="微软雅黑" w:hint="eastAsia"/>
            </w:rPr>
            <w:t>毅字楼</w:t>
          </w:r>
          <w:proofErr w:type="gramEnd"/>
          <w:r w:rsidR="00084EDA">
            <w:rPr>
              <w:rFonts w:ascii="微软雅黑" w:eastAsia="微软雅黑" w:hAnsi="微软雅黑" w:hint="eastAsia"/>
            </w:rPr>
            <w:t>537室</w:t>
          </w:r>
        </w:sdtContent>
      </w:sdt>
    </w:p>
    <w:p w14:paraId="543C1573" w14:textId="77777777" w:rsidR="005E4AC8" w:rsidRPr="00E02647" w:rsidRDefault="005E4AC8" w:rsidP="005E4AC8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会议主持</w:t>
      </w:r>
      <w:r w:rsidRPr="00E02647">
        <w:rPr>
          <w:rFonts w:ascii="微软雅黑" w:eastAsia="微软雅黑" w:hAnsi="微软雅黑" w:hint="eastAsia"/>
          <w:b/>
        </w:rPr>
        <w:t>：</w:t>
      </w:r>
      <w:sdt>
        <w:sdtPr>
          <w:rPr>
            <w:rFonts w:ascii="微软雅黑" w:eastAsia="微软雅黑" w:hAnsi="微软雅黑" w:hint="eastAsia"/>
          </w:rPr>
          <w:alias w:val="选择人员"/>
          <w:tag w:val="选择人员"/>
          <w:id w:val="-1867986263"/>
          <w:placeholder>
            <w:docPart w:val="24FAED185C2E4FD387AA694B124134EF"/>
          </w:placeholder>
          <w:dropDownList>
            <w:listItem w:displayText="杨帆" w:value="杨帆"/>
            <w:listItem w:displayText="朱院长" w:value="朱院长"/>
            <w:listItem w:displayText="李联" w:value="李联"/>
            <w:listItem w:displayText="张翔" w:value="张翔"/>
            <w:listItem w:displayText="迟建涛" w:value="迟建涛"/>
            <w:listItem w:displayText="段行" w:value="段行"/>
            <w:listItem w:displayText="王哲" w:value="王哲"/>
          </w:dropDownList>
        </w:sdtPr>
        <w:sdtEndPr>
          <w:rPr>
            <w:b/>
          </w:rPr>
        </w:sdtEndPr>
        <w:sdtContent>
          <w:r w:rsidR="00084EDA">
            <w:rPr>
              <w:rFonts w:ascii="微软雅黑" w:eastAsia="微软雅黑" w:hAnsi="微软雅黑" w:hint="eastAsia"/>
            </w:rPr>
            <w:t>杨帆</w:t>
          </w:r>
        </w:sdtContent>
      </w:sdt>
    </w:p>
    <w:p w14:paraId="200FD125" w14:textId="77777777" w:rsidR="005E4AC8" w:rsidRPr="00E02647" w:rsidRDefault="005E4AC8" w:rsidP="005E4AC8">
      <w:pPr>
        <w:rPr>
          <w:rFonts w:ascii="微软雅黑" w:eastAsia="微软雅黑" w:hAnsi="微软雅黑"/>
          <w:b/>
        </w:rPr>
      </w:pPr>
      <w:r w:rsidRPr="00E02647">
        <w:rPr>
          <w:rFonts w:ascii="微软雅黑" w:eastAsia="微软雅黑" w:hAnsi="微软雅黑" w:hint="eastAsia"/>
          <w:b/>
        </w:rPr>
        <w:t>参会人员：</w:t>
      </w:r>
      <w:sdt>
        <w:sdtPr>
          <w:rPr>
            <w:rFonts w:ascii="微软雅黑" w:eastAsia="微软雅黑" w:hAnsi="微软雅黑" w:hint="eastAsia"/>
          </w:rPr>
          <w:alias w:val="选择人员"/>
          <w:tag w:val="选择人员"/>
          <w:id w:val="-27252331"/>
          <w:placeholder>
            <w:docPart w:val="F61B9D83935F4E15AF147A531C9FAFA8"/>
          </w:placeholder>
          <w:dropDownList>
            <w:listItem w:displayText="杨帆" w:value="杨帆"/>
            <w:listItem w:displayText="朱院长" w:value="朱院长"/>
            <w:listItem w:displayText="李联" w:value="李联"/>
            <w:listItem w:displayText="张翔" w:value="张翔"/>
            <w:listItem w:displayText="迟建涛" w:value="迟建涛"/>
            <w:listItem w:displayText="段行" w:value="段行"/>
            <w:listItem w:displayText="王哲" w:value="王哲"/>
          </w:dropDownList>
        </w:sdtPr>
        <w:sdtEndPr>
          <w:rPr>
            <w:b/>
          </w:rPr>
        </w:sdtEndPr>
        <w:sdtContent>
          <w:r w:rsidR="00084EDA">
            <w:rPr>
              <w:rFonts w:ascii="微软雅黑" w:eastAsia="微软雅黑" w:hAnsi="微软雅黑" w:hint="eastAsia"/>
            </w:rPr>
            <w:t>张翔</w:t>
          </w:r>
        </w:sdtContent>
      </w:sdt>
      <w:r w:rsidR="008C558B">
        <w:rPr>
          <w:rFonts w:ascii="微软雅黑" w:eastAsia="微软雅黑" w:hAnsi="微软雅黑" w:hint="eastAsia"/>
        </w:rPr>
        <w:t>、</w:t>
      </w:r>
      <w:sdt>
        <w:sdtPr>
          <w:rPr>
            <w:rFonts w:ascii="微软雅黑" w:eastAsia="微软雅黑" w:hAnsi="微软雅黑" w:hint="eastAsia"/>
          </w:rPr>
          <w:alias w:val="选择人员"/>
          <w:tag w:val="选择人员"/>
          <w:id w:val="1473254409"/>
          <w:placeholder>
            <w:docPart w:val="991342A2C59D4320BA0BA72B8403EB31"/>
          </w:placeholder>
          <w:dropDownList>
            <w:listItem w:displayText="杨帆" w:value="杨帆"/>
            <w:listItem w:displayText="朱院长" w:value="朱院长"/>
            <w:listItem w:displayText="李联" w:value="李联"/>
            <w:listItem w:displayText="张翔" w:value="张翔"/>
            <w:listItem w:displayText="迟建涛" w:value="迟建涛"/>
            <w:listItem w:displayText="段行" w:value="段行"/>
            <w:listItem w:displayText="王哲" w:value="王哲"/>
          </w:dropDownList>
        </w:sdtPr>
        <w:sdtEndPr>
          <w:rPr>
            <w:b/>
          </w:rPr>
        </w:sdtEndPr>
        <w:sdtContent>
          <w:r w:rsidR="00084EDA">
            <w:rPr>
              <w:rFonts w:ascii="微软雅黑" w:eastAsia="微软雅黑" w:hAnsi="微软雅黑" w:hint="eastAsia"/>
            </w:rPr>
            <w:t>迟建涛</w:t>
          </w:r>
        </w:sdtContent>
      </w:sdt>
      <w:r w:rsidR="008C558B">
        <w:rPr>
          <w:rFonts w:ascii="微软雅黑" w:eastAsia="微软雅黑" w:hAnsi="微软雅黑" w:hint="eastAsia"/>
        </w:rPr>
        <w:t>、</w:t>
      </w:r>
      <w:sdt>
        <w:sdtPr>
          <w:rPr>
            <w:rFonts w:ascii="微软雅黑" w:eastAsia="微软雅黑" w:hAnsi="微软雅黑" w:hint="eastAsia"/>
          </w:rPr>
          <w:alias w:val="选择人员"/>
          <w:tag w:val="选择人员"/>
          <w:id w:val="-402519815"/>
          <w:placeholder>
            <w:docPart w:val="71D5D280083A4144BC7550EA674EC920"/>
          </w:placeholder>
          <w:dropDownList>
            <w:listItem w:displayText="杨帆" w:value="杨帆"/>
            <w:listItem w:displayText="朱院长" w:value="朱院长"/>
            <w:listItem w:displayText="李联" w:value="李联"/>
            <w:listItem w:displayText="张翔" w:value="张翔"/>
            <w:listItem w:displayText="迟建涛" w:value="迟建涛"/>
            <w:listItem w:displayText="段行" w:value="段行"/>
            <w:listItem w:displayText="王哲" w:value="王哲"/>
          </w:dropDownList>
        </w:sdtPr>
        <w:sdtEndPr>
          <w:rPr>
            <w:b/>
          </w:rPr>
        </w:sdtEndPr>
        <w:sdtContent>
          <w:r w:rsidR="00084EDA">
            <w:rPr>
              <w:rFonts w:ascii="微软雅黑" w:eastAsia="微软雅黑" w:hAnsi="微软雅黑" w:hint="eastAsia"/>
            </w:rPr>
            <w:t>段行</w:t>
          </w:r>
        </w:sdtContent>
      </w:sdt>
      <w:r w:rsidR="008C558B">
        <w:rPr>
          <w:rFonts w:ascii="微软雅黑" w:eastAsia="微软雅黑" w:hAnsi="微软雅黑" w:hint="eastAsia"/>
        </w:rPr>
        <w:t>、</w:t>
      </w:r>
      <w:sdt>
        <w:sdtPr>
          <w:rPr>
            <w:rFonts w:ascii="微软雅黑" w:eastAsia="微软雅黑" w:hAnsi="微软雅黑" w:hint="eastAsia"/>
          </w:rPr>
          <w:alias w:val="选择人员"/>
          <w:tag w:val="选择人员"/>
          <w:id w:val="-497887485"/>
          <w:placeholder>
            <w:docPart w:val="4B845C6BD0CE467E90C90C3CDB267497"/>
          </w:placeholder>
          <w:dropDownList>
            <w:listItem w:displayText="杨帆" w:value="杨帆"/>
            <w:listItem w:displayText="朱院长" w:value="朱院长"/>
            <w:listItem w:displayText="李联" w:value="李联"/>
            <w:listItem w:displayText="张翔" w:value="张翔"/>
            <w:listItem w:displayText="迟建涛" w:value="迟建涛"/>
            <w:listItem w:displayText="段行" w:value="段行"/>
            <w:listItem w:displayText="王哲" w:value="王哲"/>
          </w:dropDownList>
        </w:sdtPr>
        <w:sdtEndPr>
          <w:rPr>
            <w:b/>
          </w:rPr>
        </w:sdtEndPr>
        <w:sdtContent>
          <w:r w:rsidR="00084EDA">
            <w:rPr>
              <w:rFonts w:ascii="微软雅黑" w:eastAsia="微软雅黑" w:hAnsi="微软雅黑" w:hint="eastAsia"/>
            </w:rPr>
            <w:t>王哲</w:t>
          </w:r>
        </w:sdtContent>
      </w:sdt>
    </w:p>
    <w:p w14:paraId="19D72F4B" w14:textId="77777777" w:rsidR="005E4AC8" w:rsidRPr="00E02647" w:rsidRDefault="005E4AC8" w:rsidP="005E4AC8">
      <w:pPr>
        <w:rPr>
          <w:rFonts w:ascii="微软雅黑" w:eastAsia="微软雅黑" w:hAnsi="微软雅黑"/>
          <w:b/>
        </w:rPr>
      </w:pPr>
      <w:r w:rsidRPr="00E02647">
        <w:rPr>
          <w:rFonts w:ascii="微软雅黑" w:eastAsia="微软雅黑" w:hAnsi="微软雅黑" w:hint="eastAsia"/>
          <w:b/>
        </w:rPr>
        <w:t>会议主题：</w:t>
      </w:r>
    </w:p>
    <w:sdt>
      <w:sdtPr>
        <w:rPr>
          <w:rFonts w:ascii="微软雅黑" w:eastAsia="微软雅黑" w:hAnsi="微软雅黑" w:hint="eastAsia"/>
        </w:rPr>
        <w:id w:val="1751464768"/>
        <w:placeholder>
          <w:docPart w:val="C7F0FE85C3E74D77A4CB45549EC84CB2"/>
        </w:placeholder>
      </w:sdtPr>
      <w:sdtEndPr/>
      <w:sdtContent>
        <w:p w14:paraId="6F3E0239" w14:textId="28A62C06" w:rsidR="005E4AC8" w:rsidRPr="00E1767D" w:rsidRDefault="009C7CCA" w:rsidP="005E4AC8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评审《</w:t>
          </w:r>
          <w:r w:rsidRPr="009C7CCA">
            <w:rPr>
              <w:rFonts w:ascii="微软雅黑" w:eastAsia="微软雅黑" w:hAnsi="微软雅黑" w:hint="eastAsia"/>
              <w:szCs w:val="21"/>
            </w:rPr>
            <w:t>Android系统界面定制调研报告</w:t>
          </w:r>
          <w:r>
            <w:rPr>
              <w:rFonts w:ascii="微软雅黑" w:eastAsia="微软雅黑" w:hAnsi="微软雅黑" w:hint="eastAsia"/>
            </w:rPr>
            <w:t>》和《软件编码规范》</w:t>
          </w:r>
        </w:p>
      </w:sdtContent>
    </w:sdt>
    <w:p w14:paraId="38E82477" w14:textId="77777777" w:rsidR="005E4AC8" w:rsidRPr="00E02647" w:rsidRDefault="005E4AC8" w:rsidP="005E4AC8">
      <w:pPr>
        <w:rPr>
          <w:rFonts w:ascii="微软雅黑" w:eastAsia="微软雅黑" w:hAnsi="微软雅黑"/>
          <w:b/>
        </w:rPr>
      </w:pPr>
      <w:r w:rsidRPr="00E02647">
        <w:rPr>
          <w:rFonts w:ascii="微软雅黑" w:eastAsia="微软雅黑" w:hAnsi="微软雅黑" w:hint="eastAsia"/>
          <w:b/>
        </w:rPr>
        <w:t>会议内容：</w:t>
      </w:r>
    </w:p>
    <w:sdt>
      <w:sdtPr>
        <w:rPr>
          <w:rFonts w:ascii="微软雅黑" w:eastAsia="微软雅黑" w:hAnsi="微软雅黑" w:hint="eastAsia"/>
        </w:rPr>
        <w:id w:val="1775820081"/>
        <w:placeholder>
          <w:docPart w:val="F0F1316ACC654E27BEF61D60EC1831FD"/>
        </w:placeholder>
      </w:sdtPr>
      <w:sdtEndPr/>
      <w:sdtContent>
        <w:p w14:paraId="3CCBC851" w14:textId="739974EE" w:rsidR="005E4AC8" w:rsidRPr="00324912" w:rsidRDefault="0080001A" w:rsidP="0080001A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杨帆讲解《软件开发计划》，总结了这两天的工作。大家讨论了由段行编写的《</w:t>
          </w:r>
          <w:r w:rsidRPr="00324912">
            <w:rPr>
              <w:rFonts w:ascii="微软雅黑" w:eastAsia="微软雅黑" w:hAnsi="微软雅黑" w:hint="eastAsia"/>
              <w:szCs w:val="21"/>
            </w:rPr>
            <w:t>Android系统界面定制调研报</w:t>
          </w:r>
          <w:r w:rsidR="0090064F">
            <w:rPr>
              <w:rFonts w:ascii="微软雅黑" w:eastAsia="微软雅黑" w:hAnsi="微软雅黑" w:hint="eastAsia"/>
              <w:szCs w:val="21"/>
            </w:rPr>
            <w:t>告</w:t>
          </w:r>
          <w:r>
            <w:rPr>
              <w:rFonts w:ascii="微软雅黑" w:eastAsia="微软雅黑" w:hAnsi="微软雅黑" w:hint="eastAsia"/>
            </w:rPr>
            <w:t>》，文档主要内容包括目前市场上主流手机和平板的Android UI定制情况，并与原生态Android系统进行对比分析。随后大家讨论了由王哲编写的《软件编码规范》，文档分为Java编码规范和Android编码规范两部分，需要进行进一步整合，变成一套独有的Android开发编码规范。最后大家统一了软硬件开发环境。</w:t>
          </w:r>
        </w:p>
      </w:sdtContent>
    </w:sdt>
    <w:p w14:paraId="70D09228" w14:textId="77777777" w:rsidR="005E4AC8" w:rsidRDefault="005E4AC8" w:rsidP="005E4AC8">
      <w:pPr>
        <w:rPr>
          <w:rFonts w:ascii="微软雅黑" w:eastAsia="微软雅黑" w:hAnsi="微软雅黑"/>
          <w:b/>
        </w:rPr>
      </w:pPr>
      <w:r w:rsidRPr="00E02647">
        <w:rPr>
          <w:rFonts w:ascii="微软雅黑" w:eastAsia="微软雅黑" w:hAnsi="微软雅黑" w:hint="eastAsia"/>
          <w:b/>
        </w:rPr>
        <w:t>会议结论：</w:t>
      </w:r>
    </w:p>
    <w:sdt>
      <w:sdtPr>
        <w:rPr>
          <w:rFonts w:ascii="微软雅黑" w:eastAsia="微软雅黑" w:hAnsi="微软雅黑"/>
        </w:rPr>
        <w:id w:val="1000552601"/>
        <w:placeholder>
          <w:docPart w:val="A91540D694124C44AD2D56B4AE3D5D5B"/>
        </w:placeholder>
      </w:sdtPr>
      <w:sdtEndPr/>
      <w:sdtContent>
        <w:p w14:paraId="0C83F45B" w14:textId="77777777" w:rsidR="00324912" w:rsidRDefault="00324912" w:rsidP="005E4AC8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王</w:t>
          </w:r>
          <w:proofErr w:type="gramStart"/>
          <w:r>
            <w:rPr>
              <w:rFonts w:ascii="微软雅黑" w:eastAsia="微软雅黑" w:hAnsi="微软雅黑" w:hint="eastAsia"/>
            </w:rPr>
            <w:t>哲继续</w:t>
          </w:r>
          <w:proofErr w:type="gramEnd"/>
          <w:r>
            <w:rPr>
              <w:rFonts w:ascii="微软雅黑" w:eastAsia="微软雅黑" w:hAnsi="微软雅黑" w:hint="eastAsia"/>
            </w:rPr>
            <w:t>对《软件编码规范》进行改进</w:t>
          </w:r>
          <w:r w:rsidR="00D85B65">
            <w:rPr>
              <w:rFonts w:ascii="微软雅黑" w:eastAsia="微软雅黑" w:hAnsi="微软雅黑" w:hint="eastAsia"/>
            </w:rPr>
            <w:t>，本周内完成</w:t>
          </w:r>
          <w:r>
            <w:rPr>
              <w:rFonts w:ascii="微软雅黑" w:eastAsia="微软雅黑" w:hAnsi="微软雅黑" w:hint="eastAsia"/>
            </w:rPr>
            <w:t>；</w:t>
          </w:r>
        </w:p>
        <w:p w14:paraId="3D420939" w14:textId="6127C512" w:rsidR="00C81502" w:rsidRPr="00E43BCD" w:rsidRDefault="00324912" w:rsidP="00E43BCD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8</w:t>
          </w:r>
          <w:r w:rsidR="00D85B65">
            <w:rPr>
              <w:rFonts w:ascii="微软雅黑" w:eastAsia="微软雅黑" w:hAnsi="微软雅黑" w:hint="eastAsia"/>
            </w:rPr>
            <w:t>月</w:t>
          </w:r>
          <w:r>
            <w:rPr>
              <w:rFonts w:ascii="微软雅黑" w:eastAsia="微软雅黑" w:hAnsi="微软雅黑" w:hint="eastAsia"/>
            </w:rPr>
            <w:t>18</w:t>
          </w:r>
          <w:r w:rsidR="00D85B65">
            <w:rPr>
              <w:rFonts w:ascii="微软雅黑" w:eastAsia="微软雅黑" w:hAnsi="微软雅黑" w:hint="eastAsia"/>
            </w:rPr>
            <w:t>日</w:t>
          </w:r>
          <w:r>
            <w:rPr>
              <w:rFonts w:ascii="微软雅黑" w:eastAsia="微软雅黑" w:hAnsi="微软雅黑" w:hint="eastAsia"/>
            </w:rPr>
            <w:t>早九点开会研究中兴给的UI资料，分解原型，着手编写《</w:t>
          </w:r>
          <w:r w:rsidR="00D85B65">
            <w:rPr>
              <w:rFonts w:ascii="微软雅黑" w:eastAsia="微软雅黑" w:hAnsi="微软雅黑" w:hint="eastAsia"/>
            </w:rPr>
            <w:t>可行性分析报告》</w:t>
          </w:r>
          <w:r w:rsidR="009C7CCA">
            <w:rPr>
              <w:rFonts w:ascii="微软雅黑" w:eastAsia="微软雅黑" w:hAnsi="微软雅黑" w:hint="eastAsia"/>
            </w:rPr>
            <w:t>。</w:t>
          </w:r>
        </w:p>
      </w:sdtContent>
    </w:sdt>
    <w:sectPr w:rsidR="00C81502" w:rsidRPr="00E43BCD" w:rsidSect="005E4AC8">
      <w:headerReference w:type="default" r:id="rId11"/>
      <w:footerReference w:type="default" r:id="rId12"/>
      <w:pgSz w:w="11906" w:h="16838"/>
      <w:pgMar w:top="1440" w:right="1800" w:bottom="1440" w:left="1800" w:header="426" w:footer="66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340627" w14:textId="77777777" w:rsidR="00DD01C7" w:rsidRDefault="00DD01C7" w:rsidP="00693E19">
      <w:r>
        <w:separator/>
      </w:r>
    </w:p>
  </w:endnote>
  <w:endnote w:type="continuationSeparator" w:id="0">
    <w:p w14:paraId="7EA9C5F4" w14:textId="77777777" w:rsidR="00DD01C7" w:rsidRDefault="00DD01C7" w:rsidP="00693E19">
      <w:r>
        <w:continuationSeparator/>
      </w:r>
    </w:p>
  </w:endnote>
  <w:endnote w:type="continuationNotice" w:id="1">
    <w:p w14:paraId="1A7C61F7" w14:textId="77777777" w:rsidR="00DD01C7" w:rsidRDefault="00DD01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C3DBDF" w14:textId="77777777" w:rsidR="00693E19" w:rsidRPr="00775C4E" w:rsidRDefault="00AA3872" w:rsidP="00775C4E">
    <w:pPr>
      <w:pStyle w:val="a4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西北工业大学</w:t>
    </w:r>
    <w:r w:rsidR="00061C1B">
      <w:rPr>
        <w:rFonts w:ascii="微软雅黑" w:eastAsia="微软雅黑" w:hAnsi="微软雅黑" w:hint="eastAsia"/>
      </w:rPr>
      <w:t xml:space="preserve">                             </w:t>
    </w:r>
    <w:r w:rsidR="005E4AC8">
      <w:rPr>
        <w:rFonts w:ascii="微软雅黑" w:eastAsia="微软雅黑" w:hAnsi="微软雅黑" w:hint="eastAsia"/>
      </w:rPr>
      <w:t>管理</w:t>
    </w:r>
    <w:r w:rsidR="00132E03">
      <w:rPr>
        <w:rFonts w:ascii="微软雅黑" w:eastAsia="微软雅黑" w:hAnsi="微软雅黑" w:hint="eastAsia"/>
      </w:rPr>
      <w:t>文档 注意保密</w:t>
    </w:r>
    <w:r w:rsidR="00693E19" w:rsidRPr="00775C4E">
      <w:rPr>
        <w:rFonts w:ascii="微软雅黑" w:eastAsia="微软雅黑" w:hAnsi="微软雅黑"/>
      </w:rPr>
      <w:ptab w:relativeTo="margin" w:alignment="right" w:leader="none"/>
    </w:r>
    <w:r w:rsidR="00775C4E" w:rsidRPr="00775C4E">
      <w:rPr>
        <w:rFonts w:ascii="微软雅黑" w:eastAsia="微软雅黑" w:hAnsi="微软雅黑" w:hint="eastAsia"/>
      </w:rPr>
      <w:t>第</w:t>
    </w:r>
    <w:r w:rsidR="00257360" w:rsidRPr="00775C4E">
      <w:rPr>
        <w:rFonts w:ascii="微软雅黑" w:eastAsia="微软雅黑" w:hAnsi="微软雅黑"/>
      </w:rPr>
      <w:fldChar w:fldCharType="begin"/>
    </w:r>
    <w:r w:rsidR="00775C4E" w:rsidRPr="00775C4E">
      <w:rPr>
        <w:rFonts w:ascii="微软雅黑" w:eastAsia="微软雅黑" w:hAnsi="微软雅黑"/>
      </w:rPr>
      <w:instrText xml:space="preserve"> </w:instrText>
    </w:r>
    <w:r w:rsidR="00775C4E" w:rsidRPr="00775C4E">
      <w:rPr>
        <w:rFonts w:ascii="微软雅黑" w:eastAsia="微软雅黑" w:hAnsi="微软雅黑" w:hint="eastAsia"/>
      </w:rPr>
      <w:instrText>PAGE   \* MERGEFORMAT</w:instrText>
    </w:r>
    <w:r w:rsidR="00775C4E" w:rsidRPr="00775C4E">
      <w:rPr>
        <w:rFonts w:ascii="微软雅黑" w:eastAsia="微软雅黑" w:hAnsi="微软雅黑"/>
      </w:rPr>
      <w:instrText xml:space="preserve"> </w:instrText>
    </w:r>
    <w:r w:rsidR="00257360" w:rsidRPr="00775C4E">
      <w:rPr>
        <w:rFonts w:ascii="微软雅黑" w:eastAsia="微软雅黑" w:hAnsi="微软雅黑"/>
      </w:rPr>
      <w:fldChar w:fldCharType="separate"/>
    </w:r>
    <w:r w:rsidR="00CB1EE8">
      <w:rPr>
        <w:rFonts w:ascii="微软雅黑" w:eastAsia="微软雅黑" w:hAnsi="微软雅黑"/>
        <w:noProof/>
      </w:rPr>
      <w:t>1</w:t>
    </w:r>
    <w:r w:rsidR="00257360" w:rsidRPr="00775C4E">
      <w:rPr>
        <w:rFonts w:ascii="微软雅黑" w:eastAsia="微软雅黑" w:hAnsi="微软雅黑"/>
      </w:rPr>
      <w:fldChar w:fldCharType="end"/>
    </w:r>
    <w:r w:rsidR="00775C4E" w:rsidRPr="00775C4E">
      <w:rPr>
        <w:rFonts w:ascii="微软雅黑" w:eastAsia="微软雅黑" w:hAnsi="微软雅黑" w:hint="eastAsia"/>
      </w:rPr>
      <w:t>页 共</w:t>
    </w:r>
    <w:fldSimple w:instr=" NUMPAGES   \* MERGEFORMAT ">
      <w:r w:rsidR="00CB1EE8" w:rsidRPr="00CB1EE8">
        <w:rPr>
          <w:rFonts w:ascii="微软雅黑" w:eastAsia="微软雅黑" w:hAnsi="微软雅黑"/>
          <w:noProof/>
        </w:rPr>
        <w:t>1</w:t>
      </w:r>
    </w:fldSimple>
    <w:r w:rsidR="00775C4E" w:rsidRPr="00775C4E">
      <w:rPr>
        <w:rFonts w:ascii="微软雅黑" w:eastAsia="微软雅黑" w:hAnsi="微软雅黑" w:hint="eastAsia"/>
      </w:rPr>
      <w:t>页</w:t>
    </w:r>
  </w:p>
  <w:p w14:paraId="07D6BB81" w14:textId="77777777" w:rsidR="00775C4E" w:rsidRPr="00775C4E" w:rsidRDefault="00775C4E" w:rsidP="00775C4E">
    <w:pPr>
      <w:pStyle w:val="a4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 w:rsidRPr="00775C4E">
      <w:rPr>
        <w:rFonts w:ascii="微软雅黑" w:eastAsia="微软雅黑" w:hAnsi="微软雅黑" w:hint="eastAsia"/>
      </w:rPr>
      <w:t>地址：西安</w:t>
    </w:r>
    <w:r w:rsidR="00AA3872">
      <w:rPr>
        <w:rFonts w:ascii="微软雅黑" w:eastAsia="微软雅黑" w:hAnsi="微软雅黑" w:hint="eastAsia"/>
      </w:rPr>
      <w:t>市友谊西路127号</w:t>
    </w:r>
    <w:r w:rsidRPr="00775C4E"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 xml:space="preserve"> </w:t>
    </w:r>
    <w:r w:rsidR="00AA3872">
      <w:rPr>
        <w:rFonts w:ascii="微软雅黑" w:eastAsia="微软雅黑" w:hAnsi="微软雅黑" w:hint="eastAsia"/>
      </w:rPr>
      <w:t xml:space="preserve"> </w:t>
    </w:r>
    <w:r w:rsidR="00132E03">
      <w:rPr>
        <w:rFonts w:ascii="微软雅黑" w:eastAsia="微软雅黑" w:hAnsi="微软雅黑" w:hint="eastAsia"/>
      </w:rPr>
      <w:t xml:space="preserve">    </w:t>
    </w:r>
    <w:r w:rsidR="00061C1B">
      <w:rPr>
        <w:rFonts w:ascii="微软雅黑" w:eastAsia="微软雅黑" w:hAnsi="微软雅黑" w:hint="eastAsia"/>
      </w:rPr>
      <w:t xml:space="preserve">      </w:t>
    </w:r>
    <w:r w:rsidRPr="00775C4E">
      <w:rPr>
        <w:rFonts w:ascii="微软雅黑" w:eastAsia="微软雅黑" w:hAnsi="微软雅黑" w:hint="eastAsia"/>
      </w:rPr>
      <w:t>电话：029-88</w:t>
    </w:r>
    <w:r w:rsidR="00AA3872">
      <w:rPr>
        <w:rFonts w:ascii="微软雅黑" w:eastAsia="微软雅黑" w:hAnsi="微软雅黑" w:hint="eastAsia"/>
      </w:rPr>
      <w:t>4943</w:t>
    </w:r>
    <w:r w:rsidR="00A5176E">
      <w:rPr>
        <w:rFonts w:ascii="微软雅黑" w:eastAsia="微软雅黑" w:hAnsi="微软雅黑" w:hint="eastAsia"/>
      </w:rPr>
      <w:t>09</w:t>
    </w:r>
    <w:r>
      <w:rPr>
        <w:rFonts w:ascii="微软雅黑" w:eastAsia="微软雅黑" w:hAnsi="微软雅黑" w:hint="eastAsia"/>
      </w:rPr>
      <w:t xml:space="preserve"> </w:t>
    </w:r>
    <w:r w:rsidR="00132E03">
      <w:rPr>
        <w:rFonts w:ascii="微软雅黑" w:eastAsia="微软雅黑" w:hAnsi="微软雅黑" w:hint="eastAsia"/>
      </w:rPr>
      <w:t xml:space="preserve">  </w:t>
    </w:r>
    <w:r w:rsidR="00061C1B">
      <w:rPr>
        <w:rFonts w:ascii="微软雅黑" w:eastAsia="微软雅黑" w:hAnsi="微软雅黑" w:hint="eastAsia"/>
      </w:rPr>
      <w:t xml:space="preserve">   </w:t>
    </w:r>
    <w:r w:rsidR="00132E03">
      <w:rPr>
        <w:rFonts w:ascii="微软雅黑" w:eastAsia="微软雅黑" w:hAnsi="微软雅黑" w:hint="eastAsia"/>
      </w:rPr>
      <w:t xml:space="preserve">  </w:t>
    </w:r>
    <w:r w:rsidR="00AA3872"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 xml:space="preserve"> </w:t>
    </w:r>
    <w:r w:rsidRPr="00775C4E">
      <w:rPr>
        <w:rFonts w:ascii="微软雅黑" w:eastAsia="微软雅黑" w:hAnsi="微软雅黑" w:hint="eastAsia"/>
      </w:rPr>
      <w:t>网址：www.</w:t>
    </w:r>
    <w:r w:rsidR="00AA3872">
      <w:rPr>
        <w:rFonts w:ascii="微软雅黑" w:eastAsia="微软雅黑" w:hAnsi="微软雅黑" w:hint="eastAsia"/>
      </w:rPr>
      <w:t>nwpu</w:t>
    </w:r>
    <w:r w:rsidRPr="00775C4E">
      <w:rPr>
        <w:rFonts w:ascii="微软雅黑" w:eastAsia="微软雅黑" w:hAnsi="微软雅黑" w:hint="eastAsia"/>
      </w:rPr>
      <w:t>.</w:t>
    </w:r>
    <w:r w:rsidR="00AA3872">
      <w:rPr>
        <w:rFonts w:ascii="微软雅黑" w:eastAsia="微软雅黑" w:hAnsi="微软雅黑" w:hint="eastAsia"/>
      </w:rPr>
      <w:t>edu.cn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973B3D" w14:textId="77777777" w:rsidR="00DD01C7" w:rsidRDefault="00DD01C7" w:rsidP="00693E19">
      <w:r>
        <w:separator/>
      </w:r>
    </w:p>
  </w:footnote>
  <w:footnote w:type="continuationSeparator" w:id="0">
    <w:p w14:paraId="5FAB4EEC" w14:textId="77777777" w:rsidR="00DD01C7" w:rsidRDefault="00DD01C7" w:rsidP="00693E19">
      <w:r>
        <w:continuationSeparator/>
      </w:r>
    </w:p>
  </w:footnote>
  <w:footnote w:type="continuationNotice" w:id="1">
    <w:p w14:paraId="6CE9DD6F" w14:textId="77777777" w:rsidR="00DD01C7" w:rsidRDefault="00DD01C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689218" w14:textId="77777777" w:rsidR="0089498A" w:rsidRDefault="0089498A" w:rsidP="00C40CE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14:paraId="2BB97A03" w14:textId="77777777" w:rsidR="00693E19" w:rsidRPr="00775C4E" w:rsidRDefault="00C40CE2" w:rsidP="0075430F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西北工业大学</w:t>
    </w:r>
    <w:r w:rsidR="00A5176E">
      <w:rPr>
        <w:rFonts w:ascii="微软雅黑" w:eastAsia="微软雅黑" w:hAnsi="微软雅黑" w:hint="eastAsia"/>
      </w:rPr>
      <w:t>－</w:t>
    </w:r>
    <w:r>
      <w:rPr>
        <w:rFonts w:ascii="微软雅黑" w:eastAsia="微软雅黑" w:hAnsi="微软雅黑" w:hint="eastAsia"/>
      </w:rPr>
      <w:t>中兴通讯嵌入式系统联合开发实验室</w:t>
    </w:r>
    <w:r w:rsidR="0075430F">
      <w:rPr>
        <w:rFonts w:ascii="微软雅黑" w:eastAsia="微软雅黑" w:hAnsi="微软雅黑" w:hint="eastAsia"/>
      </w:rPr>
      <w:t xml:space="preserve"> </w:t>
    </w:r>
    <w:r w:rsidR="005E4AC8">
      <w:rPr>
        <w:rFonts w:ascii="微软雅黑" w:eastAsia="微软雅黑" w:hAnsi="微软雅黑" w:hint="eastAsia"/>
      </w:rPr>
      <w:t xml:space="preserve">          </w:t>
    </w:r>
    <w:sdt>
      <w:sdtPr>
        <w:rPr>
          <w:rFonts w:ascii="微软雅黑" w:eastAsia="微软雅黑" w:hAnsi="微软雅黑" w:hint="eastAsia"/>
        </w:rPr>
        <w:id w:val="189186327"/>
        <w:placeholder>
          <w:docPart w:val="2F1679C5F6234909AD85BCE6442A64AA"/>
        </w:placeholder>
      </w:sdtPr>
      <w:sdtEndPr/>
      <w:sdtContent>
        <w:r w:rsidR="005E4AC8">
          <w:rPr>
            <w:rFonts w:ascii="微软雅黑" w:eastAsia="微软雅黑" w:hAnsi="微软雅黑" w:hint="eastAsia"/>
          </w:rPr>
          <w:t>中兴Android系统界面软件设计与开发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8A3"/>
    <w:rsid w:val="00051494"/>
    <w:rsid w:val="00061C1B"/>
    <w:rsid w:val="00084EDA"/>
    <w:rsid w:val="000E3F10"/>
    <w:rsid w:val="00122993"/>
    <w:rsid w:val="00132E03"/>
    <w:rsid w:val="001A0B87"/>
    <w:rsid w:val="001A315A"/>
    <w:rsid w:val="001C225E"/>
    <w:rsid w:val="002258DC"/>
    <w:rsid w:val="002551BD"/>
    <w:rsid w:val="00257360"/>
    <w:rsid w:val="002669F2"/>
    <w:rsid w:val="002B57FF"/>
    <w:rsid w:val="00324912"/>
    <w:rsid w:val="00397EB2"/>
    <w:rsid w:val="003E58A3"/>
    <w:rsid w:val="00411482"/>
    <w:rsid w:val="00450BA4"/>
    <w:rsid w:val="004A4BFE"/>
    <w:rsid w:val="005E339C"/>
    <w:rsid w:val="005E4AC8"/>
    <w:rsid w:val="00615027"/>
    <w:rsid w:val="00622EC2"/>
    <w:rsid w:val="00633101"/>
    <w:rsid w:val="006601F2"/>
    <w:rsid w:val="00675548"/>
    <w:rsid w:val="006815BA"/>
    <w:rsid w:val="00693E19"/>
    <w:rsid w:val="006B0C68"/>
    <w:rsid w:val="006E0F58"/>
    <w:rsid w:val="006F49C1"/>
    <w:rsid w:val="0070664F"/>
    <w:rsid w:val="0075430F"/>
    <w:rsid w:val="00775C4E"/>
    <w:rsid w:val="0079564B"/>
    <w:rsid w:val="007F3C15"/>
    <w:rsid w:val="0080001A"/>
    <w:rsid w:val="00802AE2"/>
    <w:rsid w:val="008075C6"/>
    <w:rsid w:val="008102C2"/>
    <w:rsid w:val="00832E1D"/>
    <w:rsid w:val="0084513F"/>
    <w:rsid w:val="00871F58"/>
    <w:rsid w:val="0089498A"/>
    <w:rsid w:val="008A3947"/>
    <w:rsid w:val="008C1080"/>
    <w:rsid w:val="008C558B"/>
    <w:rsid w:val="008D6D0F"/>
    <w:rsid w:val="0090064F"/>
    <w:rsid w:val="00925FAE"/>
    <w:rsid w:val="00994F39"/>
    <w:rsid w:val="009C79EA"/>
    <w:rsid w:val="009C7CCA"/>
    <w:rsid w:val="009F7352"/>
    <w:rsid w:val="00A26035"/>
    <w:rsid w:val="00A5176E"/>
    <w:rsid w:val="00AA3872"/>
    <w:rsid w:val="00B13A7E"/>
    <w:rsid w:val="00B34DCB"/>
    <w:rsid w:val="00BE663F"/>
    <w:rsid w:val="00BF11A0"/>
    <w:rsid w:val="00C17A87"/>
    <w:rsid w:val="00C40CE2"/>
    <w:rsid w:val="00C81502"/>
    <w:rsid w:val="00CB1EE8"/>
    <w:rsid w:val="00D85B65"/>
    <w:rsid w:val="00DB55C8"/>
    <w:rsid w:val="00DD01C7"/>
    <w:rsid w:val="00E22DFE"/>
    <w:rsid w:val="00E43BCD"/>
    <w:rsid w:val="00EA68D1"/>
    <w:rsid w:val="00EC0B6A"/>
    <w:rsid w:val="00F06AA5"/>
    <w:rsid w:val="00F10F67"/>
    <w:rsid w:val="00F30E85"/>
    <w:rsid w:val="00F34760"/>
    <w:rsid w:val="00F6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FE8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A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3E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3E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3E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3E19"/>
    <w:rPr>
      <w:sz w:val="18"/>
      <w:szCs w:val="18"/>
    </w:rPr>
  </w:style>
  <w:style w:type="character" w:styleId="a6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F3C15"/>
  </w:style>
  <w:style w:type="paragraph" w:styleId="20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8">
    <w:name w:val="List Paragraph"/>
    <w:basedOn w:val="a"/>
    <w:uiPriority w:val="34"/>
    <w:qFormat/>
    <w:rsid w:val="00802AE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75430F"/>
    <w:rPr>
      <w:color w:val="808080"/>
    </w:rPr>
  </w:style>
  <w:style w:type="paragraph" w:styleId="aa">
    <w:name w:val="Revision"/>
    <w:hidden/>
    <w:uiPriority w:val="99"/>
    <w:semiHidden/>
    <w:rsid w:val="00C17A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A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3E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3E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3E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3E19"/>
    <w:rPr>
      <w:sz w:val="18"/>
      <w:szCs w:val="18"/>
    </w:rPr>
  </w:style>
  <w:style w:type="character" w:styleId="a6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F3C15"/>
  </w:style>
  <w:style w:type="paragraph" w:styleId="20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8">
    <w:name w:val="List Paragraph"/>
    <w:basedOn w:val="a"/>
    <w:uiPriority w:val="34"/>
    <w:qFormat/>
    <w:rsid w:val="00802AE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75430F"/>
    <w:rPr>
      <w:color w:val="808080"/>
    </w:rPr>
  </w:style>
  <w:style w:type="paragraph" w:styleId="aa">
    <w:name w:val="Revision"/>
    <w:hidden/>
    <w:uiPriority w:val="99"/>
    <w:semiHidden/>
    <w:rsid w:val="00C17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0250;&#35758;&#32426;&#35201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F1679C5F6234909AD85BCE6442A64A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203036B-E805-4972-A296-14362B20272E}"/>
      </w:docPartPr>
      <w:docPartBody>
        <w:p w:rsidR="00BF0155" w:rsidRDefault="00BB0D75">
          <w:pPr>
            <w:pStyle w:val="2F1679C5F6234909AD85BCE6442A64AA"/>
          </w:pPr>
          <w:r w:rsidRPr="00B92D6B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88CA300CA01A419A886D1A874742B27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ABCC37A-6BD2-4DB0-A741-01E64981FFDC}"/>
      </w:docPartPr>
      <w:docPartBody>
        <w:p w:rsidR="00BF0155" w:rsidRDefault="00BB0D75">
          <w:pPr>
            <w:pStyle w:val="88CA300CA01A419A886D1A874742B275"/>
          </w:pPr>
          <w:r w:rsidRPr="000E5998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5C3E8A748F884AB2BDCA5E48290ACD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602BBC3-6CC1-4E62-A696-2CD8E7AE8AB8}"/>
      </w:docPartPr>
      <w:docPartBody>
        <w:p w:rsidR="00BF0155" w:rsidRDefault="00BB0D75">
          <w:pPr>
            <w:pStyle w:val="5C3E8A748F884AB2BDCA5E48290ACD39"/>
          </w:pPr>
          <w:r w:rsidRPr="000E5998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F61B9D83935F4E15AF147A531C9FAFA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9797716-96C7-4BDB-A6E7-9B18A682494F}"/>
      </w:docPartPr>
      <w:docPartBody>
        <w:p w:rsidR="00BF0155" w:rsidRDefault="00BB0D75">
          <w:pPr>
            <w:pStyle w:val="F61B9D83935F4E15AF147A531C9FAFA8"/>
          </w:pPr>
          <w:r w:rsidRPr="00B92D6B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24FAED185C2E4FD387AA694B124134E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B90A217-3733-439B-B93A-5F939A55C72F}"/>
      </w:docPartPr>
      <w:docPartBody>
        <w:p w:rsidR="00BF0155" w:rsidRDefault="00BB0D75">
          <w:pPr>
            <w:pStyle w:val="24FAED185C2E4FD387AA694B124134EF"/>
          </w:pPr>
          <w:r w:rsidRPr="003638D1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991342A2C59D4320BA0BA72B8403EB3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3206C45-76AD-4DFB-9767-41BE7D1A12E0}"/>
      </w:docPartPr>
      <w:docPartBody>
        <w:p w:rsidR="00BF0155" w:rsidRDefault="00BB0D75">
          <w:pPr>
            <w:pStyle w:val="991342A2C59D4320BA0BA72B8403EB31"/>
          </w:pPr>
          <w:r w:rsidRPr="00B92D6B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71D5D280083A4144BC7550EA674EC9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6FF372D-2642-44EB-A0E5-8D377300A1E4}"/>
      </w:docPartPr>
      <w:docPartBody>
        <w:p w:rsidR="00BF0155" w:rsidRDefault="00BB0D75">
          <w:pPr>
            <w:pStyle w:val="71D5D280083A4144BC7550EA674EC920"/>
          </w:pPr>
          <w:r w:rsidRPr="00B92D6B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B845C6BD0CE467E90C90C3CDB26749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8575573-AE1C-4865-A721-D6673BDDA1AE}"/>
      </w:docPartPr>
      <w:docPartBody>
        <w:p w:rsidR="00BF0155" w:rsidRDefault="00BB0D75">
          <w:pPr>
            <w:pStyle w:val="4B845C6BD0CE467E90C90C3CDB267497"/>
          </w:pPr>
          <w:r w:rsidRPr="00B92D6B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C7F0FE85C3E74D77A4CB45549EC84CB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8E2360-45BA-4167-991D-E30E1153BA43}"/>
      </w:docPartPr>
      <w:docPartBody>
        <w:p w:rsidR="00BF0155" w:rsidRDefault="00BB0D75">
          <w:pPr>
            <w:pStyle w:val="C7F0FE85C3E74D77A4CB45549EC84CB2"/>
          </w:pPr>
          <w:r w:rsidRPr="00B92D6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A91540D694124C44AD2D56B4AE3D5D5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4C94E1-4657-464D-8DC0-61DEFFBB42D5}"/>
      </w:docPartPr>
      <w:docPartBody>
        <w:p w:rsidR="00BF0155" w:rsidRDefault="00BB0D75">
          <w:pPr>
            <w:pStyle w:val="A91540D694124C44AD2D56B4AE3D5D5B"/>
          </w:pPr>
          <w:r w:rsidRPr="00B92D6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F0F1316ACC654E27BEF61D60EC1831F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99FF41C-9A62-476B-B664-485DC8A5AEA9}"/>
      </w:docPartPr>
      <w:docPartBody>
        <w:p w:rsidR="006C6F05" w:rsidRDefault="00B34AEB" w:rsidP="00B34AEB">
          <w:pPr>
            <w:pStyle w:val="F0F1316ACC654E27BEF61D60EC1831FD"/>
          </w:pPr>
          <w:r w:rsidRPr="00B92D6B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D75"/>
    <w:rsid w:val="002977AC"/>
    <w:rsid w:val="003D21D4"/>
    <w:rsid w:val="005E2835"/>
    <w:rsid w:val="006C6F05"/>
    <w:rsid w:val="00B34AEB"/>
    <w:rsid w:val="00BB0D75"/>
    <w:rsid w:val="00BE1FD3"/>
    <w:rsid w:val="00BF0155"/>
    <w:rsid w:val="00C65D33"/>
    <w:rsid w:val="00CE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4AEB"/>
    <w:rPr>
      <w:color w:val="808080"/>
    </w:rPr>
  </w:style>
  <w:style w:type="paragraph" w:customStyle="1" w:styleId="2F1679C5F6234909AD85BCE6442A64AA">
    <w:name w:val="2F1679C5F6234909AD85BCE6442A64AA"/>
    <w:pPr>
      <w:widowControl w:val="0"/>
      <w:jc w:val="both"/>
    </w:pPr>
  </w:style>
  <w:style w:type="paragraph" w:customStyle="1" w:styleId="88CA300CA01A419A886D1A874742B275">
    <w:name w:val="88CA300CA01A419A886D1A874742B275"/>
    <w:pPr>
      <w:widowControl w:val="0"/>
      <w:jc w:val="both"/>
    </w:pPr>
  </w:style>
  <w:style w:type="paragraph" w:customStyle="1" w:styleId="5C3E8A748F884AB2BDCA5E48290ACD39">
    <w:name w:val="5C3E8A748F884AB2BDCA5E48290ACD39"/>
    <w:pPr>
      <w:widowControl w:val="0"/>
      <w:jc w:val="both"/>
    </w:pPr>
  </w:style>
  <w:style w:type="paragraph" w:customStyle="1" w:styleId="F61B9D83935F4E15AF147A531C9FAFA8">
    <w:name w:val="F61B9D83935F4E15AF147A531C9FAFA8"/>
    <w:pPr>
      <w:widowControl w:val="0"/>
      <w:jc w:val="both"/>
    </w:pPr>
  </w:style>
  <w:style w:type="paragraph" w:customStyle="1" w:styleId="24FAED185C2E4FD387AA694B124134EF">
    <w:name w:val="24FAED185C2E4FD387AA694B124134EF"/>
    <w:pPr>
      <w:widowControl w:val="0"/>
      <w:jc w:val="both"/>
    </w:pPr>
  </w:style>
  <w:style w:type="paragraph" w:customStyle="1" w:styleId="991342A2C59D4320BA0BA72B8403EB31">
    <w:name w:val="991342A2C59D4320BA0BA72B8403EB31"/>
    <w:pPr>
      <w:widowControl w:val="0"/>
      <w:jc w:val="both"/>
    </w:pPr>
  </w:style>
  <w:style w:type="paragraph" w:customStyle="1" w:styleId="71D5D280083A4144BC7550EA674EC920">
    <w:name w:val="71D5D280083A4144BC7550EA674EC920"/>
    <w:pPr>
      <w:widowControl w:val="0"/>
      <w:jc w:val="both"/>
    </w:pPr>
  </w:style>
  <w:style w:type="paragraph" w:customStyle="1" w:styleId="4B845C6BD0CE467E90C90C3CDB267497">
    <w:name w:val="4B845C6BD0CE467E90C90C3CDB267497"/>
    <w:pPr>
      <w:widowControl w:val="0"/>
      <w:jc w:val="both"/>
    </w:pPr>
  </w:style>
  <w:style w:type="paragraph" w:customStyle="1" w:styleId="CFD2E80B83D14172A902AD06A6BBB36F">
    <w:name w:val="CFD2E80B83D14172A902AD06A6BBB36F"/>
    <w:pPr>
      <w:widowControl w:val="0"/>
      <w:jc w:val="both"/>
    </w:pPr>
  </w:style>
  <w:style w:type="paragraph" w:customStyle="1" w:styleId="C77DA43799484271A4CA2B0309F60AF1">
    <w:name w:val="C77DA43799484271A4CA2B0309F60AF1"/>
    <w:pPr>
      <w:widowControl w:val="0"/>
      <w:jc w:val="both"/>
    </w:pPr>
  </w:style>
  <w:style w:type="paragraph" w:customStyle="1" w:styleId="C7F0FE85C3E74D77A4CB45549EC84CB2">
    <w:name w:val="C7F0FE85C3E74D77A4CB45549EC84CB2"/>
    <w:pPr>
      <w:widowControl w:val="0"/>
      <w:jc w:val="both"/>
    </w:pPr>
  </w:style>
  <w:style w:type="paragraph" w:customStyle="1" w:styleId="A91540D694124C44AD2D56B4AE3D5D5B">
    <w:name w:val="A91540D694124C44AD2D56B4AE3D5D5B"/>
    <w:pPr>
      <w:widowControl w:val="0"/>
      <w:jc w:val="both"/>
    </w:pPr>
  </w:style>
  <w:style w:type="paragraph" w:customStyle="1" w:styleId="FC8912E4EA0542478C2C20D649A7F137">
    <w:name w:val="FC8912E4EA0542478C2C20D649A7F137"/>
    <w:rsid w:val="00B34AEB"/>
    <w:pPr>
      <w:widowControl w:val="0"/>
      <w:jc w:val="both"/>
    </w:pPr>
  </w:style>
  <w:style w:type="paragraph" w:customStyle="1" w:styleId="F0F1316ACC654E27BEF61D60EC1831FD">
    <w:name w:val="F0F1316ACC654E27BEF61D60EC1831FD"/>
    <w:rsid w:val="00B34AEB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4AEB"/>
    <w:rPr>
      <w:color w:val="808080"/>
    </w:rPr>
  </w:style>
  <w:style w:type="paragraph" w:customStyle="1" w:styleId="2F1679C5F6234909AD85BCE6442A64AA">
    <w:name w:val="2F1679C5F6234909AD85BCE6442A64AA"/>
    <w:pPr>
      <w:widowControl w:val="0"/>
      <w:jc w:val="both"/>
    </w:pPr>
  </w:style>
  <w:style w:type="paragraph" w:customStyle="1" w:styleId="88CA300CA01A419A886D1A874742B275">
    <w:name w:val="88CA300CA01A419A886D1A874742B275"/>
    <w:pPr>
      <w:widowControl w:val="0"/>
      <w:jc w:val="both"/>
    </w:pPr>
  </w:style>
  <w:style w:type="paragraph" w:customStyle="1" w:styleId="5C3E8A748F884AB2BDCA5E48290ACD39">
    <w:name w:val="5C3E8A748F884AB2BDCA5E48290ACD39"/>
    <w:pPr>
      <w:widowControl w:val="0"/>
      <w:jc w:val="both"/>
    </w:pPr>
  </w:style>
  <w:style w:type="paragraph" w:customStyle="1" w:styleId="F61B9D83935F4E15AF147A531C9FAFA8">
    <w:name w:val="F61B9D83935F4E15AF147A531C9FAFA8"/>
    <w:pPr>
      <w:widowControl w:val="0"/>
      <w:jc w:val="both"/>
    </w:pPr>
  </w:style>
  <w:style w:type="paragraph" w:customStyle="1" w:styleId="24FAED185C2E4FD387AA694B124134EF">
    <w:name w:val="24FAED185C2E4FD387AA694B124134EF"/>
    <w:pPr>
      <w:widowControl w:val="0"/>
      <w:jc w:val="both"/>
    </w:pPr>
  </w:style>
  <w:style w:type="paragraph" w:customStyle="1" w:styleId="991342A2C59D4320BA0BA72B8403EB31">
    <w:name w:val="991342A2C59D4320BA0BA72B8403EB31"/>
    <w:pPr>
      <w:widowControl w:val="0"/>
      <w:jc w:val="both"/>
    </w:pPr>
  </w:style>
  <w:style w:type="paragraph" w:customStyle="1" w:styleId="71D5D280083A4144BC7550EA674EC920">
    <w:name w:val="71D5D280083A4144BC7550EA674EC920"/>
    <w:pPr>
      <w:widowControl w:val="0"/>
      <w:jc w:val="both"/>
    </w:pPr>
  </w:style>
  <w:style w:type="paragraph" w:customStyle="1" w:styleId="4B845C6BD0CE467E90C90C3CDB267497">
    <w:name w:val="4B845C6BD0CE467E90C90C3CDB267497"/>
    <w:pPr>
      <w:widowControl w:val="0"/>
      <w:jc w:val="both"/>
    </w:pPr>
  </w:style>
  <w:style w:type="paragraph" w:customStyle="1" w:styleId="CFD2E80B83D14172A902AD06A6BBB36F">
    <w:name w:val="CFD2E80B83D14172A902AD06A6BBB36F"/>
    <w:pPr>
      <w:widowControl w:val="0"/>
      <w:jc w:val="both"/>
    </w:pPr>
  </w:style>
  <w:style w:type="paragraph" w:customStyle="1" w:styleId="C77DA43799484271A4CA2B0309F60AF1">
    <w:name w:val="C77DA43799484271A4CA2B0309F60AF1"/>
    <w:pPr>
      <w:widowControl w:val="0"/>
      <w:jc w:val="both"/>
    </w:pPr>
  </w:style>
  <w:style w:type="paragraph" w:customStyle="1" w:styleId="C7F0FE85C3E74D77A4CB45549EC84CB2">
    <w:name w:val="C7F0FE85C3E74D77A4CB45549EC84CB2"/>
    <w:pPr>
      <w:widowControl w:val="0"/>
      <w:jc w:val="both"/>
    </w:pPr>
  </w:style>
  <w:style w:type="paragraph" w:customStyle="1" w:styleId="A91540D694124C44AD2D56B4AE3D5D5B">
    <w:name w:val="A91540D694124C44AD2D56B4AE3D5D5B"/>
    <w:pPr>
      <w:widowControl w:val="0"/>
      <w:jc w:val="both"/>
    </w:pPr>
  </w:style>
  <w:style w:type="paragraph" w:customStyle="1" w:styleId="FC8912E4EA0542478C2C20D649A7F137">
    <w:name w:val="FC8912E4EA0542478C2C20D649A7F137"/>
    <w:rsid w:val="00B34AEB"/>
    <w:pPr>
      <w:widowControl w:val="0"/>
      <w:jc w:val="both"/>
    </w:pPr>
  </w:style>
  <w:style w:type="paragraph" w:customStyle="1" w:styleId="F0F1316ACC654E27BEF61D60EC1831FD">
    <w:name w:val="F0F1316ACC654E27BEF61D60EC1831FD"/>
    <w:rsid w:val="00B34AE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BDF8D-B6FB-4B25-8BDB-21BE9AF8A2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8DDE98-DD24-4C12-994D-41BFB3C832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2DC620-6B05-44A0-89D8-22C33CC30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会议纪要模板.dotx</Template>
  <TotalTime>33</TotalTime>
  <Pages>1</Pages>
  <Words>66</Words>
  <Characters>378</Characters>
  <Application>Microsoft Office Word</Application>
  <DocSecurity>0</DocSecurity>
  <Lines>3</Lines>
  <Paragraphs>1</Paragraphs>
  <ScaleCrop>false</ScaleCrop>
  <Company>西安同路信息科技有限公司</Company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杨帆</cp:lastModifiedBy>
  <cp:revision>3</cp:revision>
  <dcterms:created xsi:type="dcterms:W3CDTF">2011-08-17T02:40:00Z</dcterms:created>
  <dcterms:modified xsi:type="dcterms:W3CDTF">2011-08-18T01:41:00Z</dcterms:modified>
</cp:coreProperties>
</file>