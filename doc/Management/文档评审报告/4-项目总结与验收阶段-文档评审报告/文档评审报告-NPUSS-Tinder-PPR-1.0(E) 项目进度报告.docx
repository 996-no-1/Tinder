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FE7F69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09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FE7F69">
            <w:rPr>
              <w:rFonts w:ascii="微软雅黑" w:eastAsia="微软雅黑" w:hAnsi="微软雅黑" w:hint="eastAsia"/>
            </w:rPr>
            <w:t>9时30分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09:55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FE7F69">
            <w:rPr>
              <w:rFonts w:ascii="微软雅黑" w:eastAsia="微软雅黑" w:hAnsi="微软雅黑" w:hint="eastAsia"/>
            </w:rPr>
            <w:t>9时55分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E11538">
                <w:rPr>
                  <w:rFonts w:ascii="微软雅黑" w:eastAsia="微软雅黑" w:hAnsi="微软雅黑" w:hint="eastAsia"/>
                </w:rPr>
                <w:t>项目进度报告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E11538">
            <w:rPr>
              <w:rFonts w:ascii="微软雅黑" w:eastAsia="微软雅黑" w:hAnsi="微软雅黑" w:hint="eastAsia"/>
            </w:rPr>
            <w:t>PPR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53DCBCE0B44A4B19A88B786409581B0C"/>
        </w:placeholder>
      </w:sdtPr>
      <w:sdtEndPr>
        <w:rPr>
          <w:rFonts w:ascii="微软雅黑" w:eastAsia="微软雅黑" w:hAnsi="微软雅黑"/>
        </w:rPr>
      </w:sdtEndPr>
      <w:sdtContent>
        <w:p w:rsidR="00B17281" w:rsidRPr="00973AFC" w:rsidRDefault="00B17281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1.4中文档的超链接没有设置，建议添加。</w:t>
          </w:r>
          <w:bookmarkStart w:id="0" w:name="_GoBack"/>
          <w:bookmarkEnd w:id="0"/>
        </w:p>
        <w:p w:rsidR="001D158C" w:rsidRDefault="00B17281" w:rsidP="001D158C">
          <w:pPr>
            <w:rPr>
              <w:rFonts w:ascii="微软雅黑" w:eastAsia="微软雅黑" w:hAnsi="微软雅黑"/>
            </w:rPr>
          </w:pPr>
        </w:p>
      </w:sdtContent>
    </w:sdt>
    <w:p w:rsidR="005E4AC8" w:rsidRPr="00415AE1" w:rsidRDefault="005E4AC8" w:rsidP="00E21D76">
      <w:pPr>
        <w:rPr>
          <w:rFonts w:ascii="微软雅黑" w:eastAsia="微软雅黑" w:hAnsi="微软雅黑"/>
        </w:rPr>
      </w:pPr>
    </w:p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214" w:rsidRDefault="00560214" w:rsidP="00693E19">
      <w:r>
        <w:separator/>
      </w:r>
    </w:p>
  </w:endnote>
  <w:endnote w:type="continuationSeparator" w:id="0">
    <w:p w:rsidR="00560214" w:rsidRDefault="0056021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B17281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B17281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214" w:rsidRDefault="00560214" w:rsidP="00693E19">
      <w:r>
        <w:separator/>
      </w:r>
    </w:p>
  </w:footnote>
  <w:footnote w:type="continuationSeparator" w:id="0">
    <w:p w:rsidR="00560214" w:rsidRDefault="0056021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554A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158C"/>
    <w:rsid w:val="001D36A3"/>
    <w:rsid w:val="001E6655"/>
    <w:rsid w:val="002104B3"/>
    <w:rsid w:val="002258DC"/>
    <w:rsid w:val="002551BD"/>
    <w:rsid w:val="00257360"/>
    <w:rsid w:val="002669F2"/>
    <w:rsid w:val="002B4B34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60214"/>
    <w:rsid w:val="005743F2"/>
    <w:rsid w:val="005A19B2"/>
    <w:rsid w:val="005A46D0"/>
    <w:rsid w:val="005B16AB"/>
    <w:rsid w:val="005B2B27"/>
    <w:rsid w:val="005B3DBF"/>
    <w:rsid w:val="005E339C"/>
    <w:rsid w:val="005E4AC8"/>
    <w:rsid w:val="006252A3"/>
    <w:rsid w:val="006601F2"/>
    <w:rsid w:val="006647C4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427A6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301B3"/>
    <w:rsid w:val="009452E6"/>
    <w:rsid w:val="00950205"/>
    <w:rsid w:val="00951450"/>
    <w:rsid w:val="009556A1"/>
    <w:rsid w:val="0095714F"/>
    <w:rsid w:val="00967C08"/>
    <w:rsid w:val="00973AFC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17281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11538"/>
    <w:rsid w:val="00E21D76"/>
    <w:rsid w:val="00E5210A"/>
    <w:rsid w:val="00EA4D9C"/>
    <w:rsid w:val="00EA68D1"/>
    <w:rsid w:val="00EE33AB"/>
    <w:rsid w:val="00F10F67"/>
    <w:rsid w:val="00F30E85"/>
    <w:rsid w:val="00F34760"/>
    <w:rsid w:val="00F358A4"/>
    <w:rsid w:val="00F46865"/>
    <w:rsid w:val="00F96FB4"/>
    <w:rsid w:val="00FD4DBB"/>
    <w:rsid w:val="00FE7629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CBCE0B44A4B19A88B786409581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62A89-1D81-4824-A669-259A999617C8}"/>
      </w:docPartPr>
      <w:docPartBody>
        <w:p w:rsidR="00FF50B1" w:rsidRDefault="00C576EF" w:rsidP="00C576EF">
          <w:pPr>
            <w:pStyle w:val="53DCBCE0B44A4B19A88B786409581B0C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43065E"/>
    <w:rsid w:val="005D2B1F"/>
    <w:rsid w:val="0065106A"/>
    <w:rsid w:val="007A6E73"/>
    <w:rsid w:val="00923735"/>
    <w:rsid w:val="00995B60"/>
    <w:rsid w:val="00A52D4F"/>
    <w:rsid w:val="00B00FCD"/>
    <w:rsid w:val="00B56D76"/>
    <w:rsid w:val="00BC7740"/>
    <w:rsid w:val="00C576EF"/>
    <w:rsid w:val="00C80CB4"/>
    <w:rsid w:val="00CF2A9E"/>
    <w:rsid w:val="00D124BA"/>
    <w:rsid w:val="00D60BF2"/>
    <w:rsid w:val="00D65126"/>
    <w:rsid w:val="00DE0D2F"/>
    <w:rsid w:val="00DF1972"/>
    <w:rsid w:val="00E331E6"/>
    <w:rsid w:val="00EA6E6F"/>
    <w:rsid w:val="00F20D85"/>
    <w:rsid w:val="00FF2750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666B-BFA4-4D89-AC88-6A11F7B9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163</TotalTime>
  <Pages>1</Pages>
  <Words>26</Words>
  <Characters>150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97</cp:revision>
  <dcterms:created xsi:type="dcterms:W3CDTF">2019-03-27T11:55:00Z</dcterms:created>
  <dcterms:modified xsi:type="dcterms:W3CDTF">2019-07-11T02:11:00Z</dcterms:modified>
</cp:coreProperties>
</file>