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AC8" w:rsidRPr="00B26AE0" w:rsidRDefault="00B26AE0" w:rsidP="005E4AC8">
      <w:pPr>
        <w:jc w:val="center"/>
        <w:rPr>
          <w:rFonts w:ascii="微软雅黑" w:eastAsia="微软雅黑" w:hAnsi="微软雅黑"/>
          <w:b/>
          <w:sz w:val="36"/>
        </w:rPr>
      </w:pPr>
      <w:r>
        <w:rPr>
          <w:rFonts w:ascii="微软雅黑" w:eastAsia="微软雅黑" w:hAnsi="微软雅黑" w:hint="eastAsia"/>
          <w:b/>
          <w:sz w:val="36"/>
        </w:rPr>
        <w:t>文档评审报告</w:t>
      </w:r>
    </w:p>
    <w:p w:rsidR="005E4AC8" w:rsidRDefault="005E4AC8" w:rsidP="005E4AC8">
      <w:pPr>
        <w:jc w:val="center"/>
        <w:rPr>
          <w:rFonts w:ascii="微软雅黑" w:eastAsia="微软雅黑" w:hAnsi="微软雅黑"/>
        </w:rPr>
      </w:pPr>
    </w:p>
    <w:p w:rsidR="005E4AC8" w:rsidRPr="006615E7" w:rsidRDefault="00B26AE0" w:rsidP="005E4A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评审</w:t>
      </w:r>
      <w:r w:rsidR="005E4AC8">
        <w:rPr>
          <w:rFonts w:ascii="微软雅黑" w:eastAsia="微软雅黑" w:hAnsi="微软雅黑" w:hint="eastAsia"/>
          <w:b/>
        </w:rPr>
        <w:t>日期</w:t>
      </w:r>
      <w:r w:rsidR="005E4AC8" w:rsidRPr="00E02647">
        <w:rPr>
          <w:rFonts w:ascii="微软雅黑" w:eastAsia="微软雅黑" w:hAnsi="微软雅黑" w:hint="eastAsia"/>
          <w:b/>
        </w:rPr>
        <w:t>：</w:t>
      </w:r>
      <w:sdt>
        <w:sdtPr>
          <w:rPr>
            <w:rFonts w:ascii="微软雅黑" w:eastAsia="微软雅黑" w:hAnsi="微软雅黑" w:hint="eastAsia"/>
          </w:rPr>
          <w:id w:val="-1851250563"/>
          <w:placeholder>
            <w:docPart w:val="2621067634C74A4A9C37644129E7EE69"/>
          </w:placeholder>
          <w:date w:fullDate="2019-07-10T00:00:00Z">
            <w:dateFormat w:val="yyyy年M月d日星期W"/>
            <w:lid w:val="zh-CN"/>
            <w:storeMappedDataAs w:val="dateTime"/>
            <w:calendar w:val="gregorian"/>
          </w:date>
        </w:sdtPr>
        <w:sdtEndPr/>
        <w:sdtContent>
          <w:r w:rsidR="0044421C">
            <w:rPr>
              <w:rFonts w:ascii="微软雅黑" w:eastAsia="微软雅黑" w:hAnsi="微软雅黑" w:hint="eastAsia"/>
            </w:rPr>
            <w:t>2019年7月10日星期三</w:t>
          </w:r>
        </w:sdtContent>
      </w:sdt>
    </w:p>
    <w:p w:rsidR="005E4AC8" w:rsidRPr="000E5998" w:rsidRDefault="00B26AE0" w:rsidP="005E4A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评审</w:t>
      </w:r>
      <w:r w:rsidR="005E4AC8" w:rsidRPr="000E5998">
        <w:rPr>
          <w:rFonts w:ascii="微软雅黑" w:eastAsia="微软雅黑" w:hAnsi="微软雅黑" w:hint="eastAsia"/>
          <w:b/>
        </w:rPr>
        <w:t>时间：</w:t>
      </w:r>
      <w:sdt>
        <w:sdtPr>
          <w:rPr>
            <w:rFonts w:ascii="微软雅黑" w:eastAsia="微软雅黑" w:hAnsi="微软雅黑" w:hint="eastAsia"/>
          </w:rPr>
          <w:id w:val="85189659"/>
          <w:placeholder>
            <w:docPart w:val="194C4493FBCC452B946DDAA6FC5FF547"/>
          </w:placeholder>
          <w:date w:fullDate="2019-07-10T11:10:00Z">
            <w:dateFormat w:val="h时m分"/>
            <w:lid w:val="zh-CN"/>
            <w:storeMappedDataAs w:val="dateTime"/>
            <w:calendar w:val="gregorian"/>
          </w:date>
        </w:sdtPr>
        <w:sdtEndPr/>
        <w:sdtContent>
          <w:r w:rsidR="000C60B4">
            <w:rPr>
              <w:rFonts w:ascii="微软雅黑" w:eastAsia="微软雅黑" w:hAnsi="微软雅黑" w:hint="eastAsia"/>
            </w:rPr>
            <w:t>11时10分</w:t>
          </w:r>
        </w:sdtContent>
      </w:sdt>
      <w:r w:rsidR="005E4AC8" w:rsidRPr="000E5998">
        <w:rPr>
          <w:rFonts w:ascii="微软雅黑" w:eastAsia="微软雅黑" w:hAnsi="微软雅黑" w:hint="eastAsia"/>
        </w:rPr>
        <w:t xml:space="preserve"> 至</w:t>
      </w:r>
      <w:r w:rsidR="005E4AC8">
        <w:rPr>
          <w:rFonts w:ascii="微软雅黑" w:eastAsia="微软雅黑" w:hAnsi="微软雅黑" w:hint="eastAsia"/>
        </w:rPr>
        <w:t xml:space="preserve"> </w:t>
      </w:r>
      <w:sdt>
        <w:sdtPr>
          <w:rPr>
            <w:rFonts w:ascii="微软雅黑" w:eastAsia="微软雅黑" w:hAnsi="微软雅黑" w:hint="eastAsia"/>
          </w:rPr>
          <w:id w:val="-1268535246"/>
          <w:placeholder>
            <w:docPart w:val="4E7AE24EB7564168A70C6C4F50C5B99D"/>
          </w:placeholder>
          <w:date w:fullDate="2019-07-10T11:30:00Z">
            <w:dateFormat w:val="H时m分"/>
            <w:lid w:val="zh-CN"/>
            <w:storeMappedDataAs w:val="dateTime"/>
            <w:calendar w:val="gregorian"/>
          </w:date>
        </w:sdtPr>
        <w:sdtEndPr/>
        <w:sdtContent>
          <w:r w:rsidR="000C60B4">
            <w:rPr>
              <w:rFonts w:ascii="微软雅黑" w:eastAsia="微软雅黑" w:hAnsi="微软雅黑" w:hint="eastAsia"/>
            </w:rPr>
            <w:t>11时30分</w:t>
          </w:r>
        </w:sdtContent>
      </w:sdt>
    </w:p>
    <w:p w:rsidR="005E4AC8" w:rsidRPr="00E02647" w:rsidRDefault="00B26AE0" w:rsidP="009B7F50">
      <w:pPr>
        <w:tabs>
          <w:tab w:val="right" w:pos="8306"/>
        </w:tabs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评审</w:t>
      </w:r>
      <w:r w:rsidR="005E4AC8" w:rsidRPr="00E02647">
        <w:rPr>
          <w:rFonts w:ascii="微软雅黑" w:eastAsia="微软雅黑" w:hAnsi="微软雅黑" w:hint="eastAsia"/>
          <w:b/>
        </w:rPr>
        <w:t>地点：</w:t>
      </w:r>
      <w:sdt>
        <w:sdtPr>
          <w:rPr>
            <w:rFonts w:ascii="微软雅黑" w:eastAsia="微软雅黑" w:hAnsi="微软雅黑" w:hint="eastAsia"/>
          </w:rPr>
          <w:alias w:val="请选择评审地点"/>
          <w:tag w:val="111"/>
          <w:id w:val="-1819488291"/>
          <w:placeholder>
            <w:docPart w:val="DefaultPlaceholder_1082065159"/>
          </w:placeholder>
          <w:dropDownList>
            <w:listItem w:value="选择一项。"/>
            <w:listItem w:displayText="西北工业大学毅字楼315" w:value="西北工业大学毅字楼315"/>
          </w:dropDownList>
        </w:sdtPr>
        <w:sdtEndPr/>
        <w:sdtContent>
          <w:r w:rsidR="0044421C">
            <w:rPr>
              <w:rFonts w:ascii="微软雅黑" w:eastAsia="微软雅黑" w:hAnsi="微软雅黑" w:hint="eastAsia"/>
            </w:rPr>
            <w:t>西北工业大学毅字楼315</w:t>
          </w:r>
        </w:sdtContent>
      </w:sdt>
      <w:r w:rsidR="009B7F50">
        <w:rPr>
          <w:rFonts w:ascii="微软雅黑" w:eastAsia="微软雅黑" w:hAnsi="微软雅黑"/>
        </w:rPr>
        <w:tab/>
      </w:r>
    </w:p>
    <w:p w:rsidR="005E4AC8" w:rsidRPr="00B26AD0" w:rsidRDefault="00B26AE0" w:rsidP="0016457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参与评审</w:t>
      </w:r>
      <w:r w:rsidR="005E4AC8" w:rsidRPr="00E02647">
        <w:rPr>
          <w:rFonts w:ascii="微软雅黑" w:eastAsia="微软雅黑" w:hAnsi="微软雅黑" w:hint="eastAsia"/>
          <w:b/>
        </w:rPr>
        <w:t>人员：</w:t>
      </w:r>
      <w:sdt>
        <w:sdtPr>
          <w:rPr>
            <w:rFonts w:ascii="微软雅黑" w:eastAsia="微软雅黑" w:hAnsi="微软雅黑" w:hint="eastAsia"/>
            <w:szCs w:val="21"/>
          </w:rPr>
          <w:alias w:val="请选择编写人员"/>
          <w:tag w:val="请选择编写人员"/>
          <w:id w:val="-634951604"/>
          <w:placeholder>
            <w:docPart w:val="54394F65C2644E9AA83FEE9B92E6AE60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 w:rsidR="0044421C">
            <w:rPr>
              <w:rFonts w:ascii="微软雅黑" w:eastAsia="微软雅黑" w:hAnsi="微软雅黑" w:hint="eastAsia"/>
              <w:szCs w:val="21"/>
            </w:rPr>
            <w:t>张健鹏</w:t>
          </w:r>
        </w:sdtContent>
      </w:sdt>
    </w:p>
    <w:p w:rsidR="005E4AC8" w:rsidRPr="00E02647" w:rsidRDefault="00B26AE0" w:rsidP="005E4AC8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评审文档</w:t>
      </w:r>
      <w:r w:rsidR="005E4AC8" w:rsidRPr="00E02647">
        <w:rPr>
          <w:rFonts w:ascii="微软雅黑" w:eastAsia="微软雅黑" w:hAnsi="微软雅黑" w:hint="eastAsia"/>
          <w:b/>
        </w:rPr>
        <w:t>：</w:t>
      </w:r>
      <w:sdt>
        <w:sdtPr>
          <w:rPr>
            <w:rFonts w:ascii="微软雅黑" w:hAnsi="微软雅黑" w:hint="eastAsia"/>
          </w:rPr>
          <w:alias w:val="请输入文档名称"/>
          <w:tag w:val="请输入文档名称"/>
          <w:id w:val="-1285487132"/>
          <w:placeholder>
            <w:docPart w:val="BE486B7BB48D43F480A7FA686DCEF21B"/>
          </w:placeholder>
        </w:sdtPr>
        <w:sdtEndPr>
          <w:rPr>
            <w:rFonts w:eastAsia="微软雅黑"/>
          </w:rPr>
        </w:sdtEndPr>
        <w:sdtContent>
          <w:sdt>
            <w:sdtPr>
              <w:rPr>
                <w:rFonts w:ascii="微软雅黑" w:eastAsia="微软雅黑" w:hAnsi="微软雅黑" w:hint="eastAsia"/>
              </w:rPr>
              <w:alias w:val="请选择中文名称"/>
              <w:tag w:val="请选择中文名称"/>
              <w:id w:val="180174551"/>
              <w:placeholder>
                <w:docPart w:val="FA44F85EA40F442F90CD4F3B1CEAF917"/>
              </w:placeholder>
              <w:dropDownList>
                <w:listItem w:displayText="选择一项" w:value=""/>
                <w:listItem w:displayText="可行性分析报告" w:value="可行性分析报告"/>
                <w:listItem w:displayText="项目解决方案" w:value="项目解决方案"/>
                <w:listItem w:displayText="文档编号规则" w:value="文档编号规则"/>
                <w:listItem w:displayText="软件文档规范" w:value="软件文档规范"/>
                <w:listItem w:displayText="开发环境配置" w:value="开发环境配置"/>
                <w:listItem w:displayText="软件编码规范" w:value="软件编码规范"/>
                <w:listItem w:displayText="软件开发计划" w:value="软件开发计划"/>
                <w:listItem w:displayText="原型开发说明" w:value="原型开发说明"/>
                <w:listItem w:displayText="软件功能列表" w:value="软件功能列表"/>
                <w:listItem w:displayText="用户界面设计说明" w:value="用户界面设计说明"/>
                <w:listItem w:displayText="软件结构设计说明" w:value="软件结构设计说明"/>
                <w:listItem w:displayText="软件物理设计说明" w:value="软件物理设计说明"/>
                <w:listItem w:displayText="集成测试用例" w:value="集成测试用例"/>
                <w:listItem w:displayText="模块测试用例" w:value="模块测试用例"/>
                <w:listItem w:displayText="软件测试报告" w:value="软件测试报告"/>
                <w:listItem w:displayText="代码走查报告" w:value="代码走查报告"/>
                <w:listItem w:displayText="软件版本说明" w:value="软件版本说明"/>
                <w:listItem w:displayText="软件用户手册" w:value="软件用户手册"/>
                <w:listItem w:displayText="项目进度报告" w:value="项目进度报告"/>
                <w:listItem w:displayText="项目开发总结报告" w:value="项目开发总结报告"/>
                <w:listItem w:displayText="项目验收申请报告" w:value="项目验收申请报告"/>
                <w:listItem w:displayText="软件测试说明" w:value="软件测试说明"/>
                <w:listItem w:displayText="软件需求规格说明" w:value="软件需求规格说明"/>
              </w:dropDownList>
            </w:sdtPr>
            <w:sdtEndPr/>
            <w:sdtContent>
              <w:r w:rsidR="000C60B4">
                <w:rPr>
                  <w:rFonts w:ascii="微软雅黑" w:eastAsia="微软雅黑" w:hAnsi="微软雅黑" w:hint="eastAsia"/>
                </w:rPr>
                <w:t>项目进度报告</w:t>
              </w:r>
            </w:sdtContent>
          </w:sdt>
        </w:sdtContent>
      </w:sdt>
      <w:r w:rsidR="00B26AD0" w:rsidRPr="00B26AD0">
        <w:rPr>
          <w:rFonts w:ascii="微软雅黑" w:eastAsia="微软雅黑" w:hAnsi="微软雅黑"/>
          <w:b/>
        </w:rPr>
        <w:t xml:space="preserve"> </w:t>
      </w:r>
    </w:p>
    <w:p w:rsidR="001A3D17" w:rsidRPr="00967C08" w:rsidRDefault="00B26AE0" w:rsidP="00B26AD0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评审文档编号</w:t>
      </w:r>
      <w:r w:rsidR="005E4AC8" w:rsidRPr="00E02647">
        <w:rPr>
          <w:rFonts w:ascii="微软雅黑" w:eastAsia="微软雅黑" w:hAnsi="微软雅黑" w:hint="eastAsia"/>
          <w:b/>
        </w:rPr>
        <w:t>：</w:t>
      </w:r>
    </w:p>
    <w:p w:rsidR="00B26AD0" w:rsidRDefault="00B26AD0" w:rsidP="001A3D17">
      <w:pPr>
        <w:ind w:firstLineChars="200" w:firstLine="420"/>
        <w:rPr>
          <w:rFonts w:ascii="微软雅黑" w:hAnsi="微软雅黑"/>
        </w:rPr>
      </w:pPr>
      <w:r w:rsidRPr="00ED2726">
        <w:rPr>
          <w:rFonts w:ascii="微软雅黑" w:hAnsi="微软雅黑"/>
        </w:rPr>
        <w:t>NPUSS</w:t>
      </w:r>
      <w:r w:rsidRPr="00ED2726">
        <w:rPr>
          <w:rFonts w:ascii="微软雅黑" w:hAnsi="微软雅黑" w:hint="eastAsia"/>
        </w:rPr>
        <w:t>-</w:t>
      </w:r>
      <w:r w:rsidRPr="00ED2726">
        <w:rPr>
          <w:rFonts w:ascii="微软雅黑" w:hAnsi="微软雅黑"/>
        </w:rPr>
        <w:t>T</w:t>
      </w:r>
      <w:r w:rsidRPr="00ED2726">
        <w:rPr>
          <w:rFonts w:ascii="微软雅黑" w:hAnsi="微软雅黑" w:hint="eastAsia"/>
        </w:rPr>
        <w:t xml:space="preserve">inder </w:t>
      </w:r>
      <w:r w:rsidR="008B1317">
        <w:rPr>
          <w:rFonts w:ascii="微软雅黑" w:hAnsi="微软雅黑"/>
        </w:rPr>
        <w:t>–</w:t>
      </w:r>
      <w:sdt>
        <w:sdtPr>
          <w:rPr>
            <w:rFonts w:ascii="微软雅黑" w:eastAsia="微软雅黑" w:hAnsi="微软雅黑" w:hint="eastAsia"/>
          </w:rPr>
          <w:alias w:val="请选择英文缩写"/>
          <w:tag w:val="请选择英文缩写"/>
          <w:id w:val="-472369086"/>
          <w:placeholder>
            <w:docPart w:val="A39315F1E74C4B019D314FBA6B3BDE26"/>
          </w:placeholder>
          <w:dropDownList>
            <w:listItem w:displayText="选择一项" w:value=""/>
            <w:listItem w:displayText="FAR" w:value="FAR"/>
            <w:listItem w:displayText="PSS" w:value="PSS"/>
            <w:listItem w:displayText="DNR" w:value="DNR"/>
            <w:listItem w:displayText="SDS" w:value="SDS"/>
            <w:listItem w:displayText="DEC" w:value="DEC"/>
            <w:listItem w:displayText="SCS" w:value="SCS"/>
            <w:listItem w:displayText="SDP" w:value="SDP"/>
            <w:listItem w:displayText="PDD" w:value="PDD"/>
            <w:listItem w:displayText="SFT" w:value="SFT"/>
            <w:listItem w:displayText="UIDD" w:value="UIDD"/>
            <w:listItem w:displayText="SADD" w:value="SADD"/>
            <w:listItem w:displayText="SPDD" w:value="SPDD"/>
            <w:listItem w:displayText="ITC" w:value="ITC"/>
            <w:listItem w:displayText="MTC" w:value="MTC"/>
            <w:listItem w:displayText="STR" w:value="STR"/>
            <w:listItem w:displayText="CRR" w:value="CRR"/>
            <w:listItem w:displayText="SVD" w:value="SVD"/>
            <w:listItem w:displayText="SUM" w:value="SUM"/>
            <w:listItem w:displayText="PPR" w:value="PPR"/>
            <w:listItem w:displayText="PDSR" w:value="PDSR"/>
            <w:listItem w:displayText="PAAR" w:value="PAAR"/>
            <w:listItem w:displayText="STD" w:value="STD"/>
            <w:listItem w:displayText="SRS" w:value="SRS"/>
          </w:dropDownList>
        </w:sdtPr>
        <w:sdtEndPr/>
        <w:sdtContent>
          <w:r w:rsidR="00FD4DBB">
            <w:rPr>
              <w:rFonts w:ascii="微软雅黑" w:eastAsia="微软雅黑" w:hAnsi="微软雅黑" w:hint="eastAsia"/>
            </w:rPr>
            <w:t>PPR</w:t>
          </w:r>
        </w:sdtContent>
      </w:sdt>
      <w:r w:rsidR="00326110">
        <w:rPr>
          <w:rFonts w:ascii="微软雅黑" w:hAnsi="微软雅黑" w:hint="eastAsia"/>
        </w:rPr>
        <w:t xml:space="preserve"> </w:t>
      </w:r>
      <w:r w:rsidR="008B1317">
        <w:rPr>
          <w:rFonts w:ascii="微软雅黑" w:hAnsi="微软雅黑" w:hint="eastAsia"/>
        </w:rPr>
        <w:t>-</w:t>
      </w:r>
      <w:r w:rsidR="008B1317" w:rsidRPr="008B1317">
        <w:rPr>
          <w:rFonts w:ascii="微软雅黑" w:hAnsi="微软雅黑" w:hint="eastAsia"/>
        </w:rPr>
        <w:t xml:space="preserve"> </w:t>
      </w:r>
      <w:sdt>
        <w:sdtPr>
          <w:rPr>
            <w:rFonts w:ascii="微软雅黑" w:hAnsi="微软雅黑" w:hint="eastAsia"/>
          </w:rPr>
          <w:alias w:val="请选择版本号"/>
          <w:tag w:val="请选择版本号"/>
          <w:id w:val="541637589"/>
          <w:placeholder>
            <w:docPart w:val="E1FB5D57F3B44A5083EB2DB9874E98FC"/>
          </w:placeholder>
          <w:dropDownList>
            <w:listItem w:displayText="选择一项" w:value=""/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FD4DBB">
            <w:rPr>
              <w:rFonts w:ascii="微软雅黑" w:hAnsi="微软雅黑" w:hint="eastAsia"/>
            </w:rPr>
            <w:t>0.1</w:t>
          </w:r>
        </w:sdtContent>
      </w:sdt>
    </w:p>
    <w:p w:rsidR="005E4AC8" w:rsidRDefault="00B26AE0" w:rsidP="005E4AC8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评审主要意见</w:t>
      </w:r>
      <w:r w:rsidR="005E4AC8" w:rsidRPr="00E02647">
        <w:rPr>
          <w:rFonts w:ascii="微软雅黑" w:eastAsia="微软雅黑" w:hAnsi="微软雅黑" w:hint="eastAsia"/>
          <w:b/>
        </w:rPr>
        <w:t>：</w:t>
      </w:r>
    </w:p>
    <w:sdt>
      <w:sdtPr>
        <w:id w:val="1000552601"/>
        <w:placeholder>
          <w:docPart w:val="28AE230219C841B5AF3387D9A186F034"/>
        </w:placeholder>
      </w:sdtPr>
      <w:sdtEndPr>
        <w:rPr>
          <w:rFonts w:ascii="微软雅黑" w:eastAsia="微软雅黑" w:hAnsi="微软雅黑"/>
        </w:rPr>
      </w:sdtEndPr>
      <w:sdtContent>
        <w:p w:rsidR="00A75D92" w:rsidRDefault="00A75D92" w:rsidP="00132D7F">
          <w:pPr>
            <w:pStyle w:val="a8"/>
            <w:numPr>
              <w:ilvl w:val="0"/>
              <w:numId w:val="6"/>
            </w:numPr>
            <w:ind w:firstLineChars="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1.4中参考文档的超链接没有添加对应的跳转文件，建议修改文档，增加超链接。</w:t>
          </w:r>
        </w:p>
        <w:p w:rsidR="00A75D92" w:rsidRDefault="00A75D92" w:rsidP="004338A2">
          <w:pPr>
            <w:pStyle w:val="a8"/>
            <w:numPr>
              <w:ilvl w:val="0"/>
              <w:numId w:val="6"/>
            </w:numPr>
            <w:ind w:firstLineChars="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2.2.1中表布局不美观，建议调整表格</w:t>
          </w:r>
          <w:bookmarkStart w:id="0" w:name="_GoBack"/>
          <w:bookmarkEnd w:id="0"/>
          <w:r>
            <w:rPr>
              <w:rFonts w:ascii="微软雅黑" w:eastAsia="微软雅黑" w:hAnsi="微软雅黑" w:hint="eastAsia"/>
            </w:rPr>
            <w:t>。</w:t>
          </w:r>
        </w:p>
        <w:p w:rsidR="005E4AC8" w:rsidRPr="00415AE1" w:rsidRDefault="00A75D92" w:rsidP="00E21D76">
          <w:pPr>
            <w:rPr>
              <w:rFonts w:ascii="微软雅黑" w:eastAsia="微软雅黑" w:hAnsi="微软雅黑"/>
            </w:rPr>
          </w:pPr>
        </w:p>
      </w:sdtContent>
    </w:sdt>
    <w:p w:rsidR="00C81502" w:rsidRPr="008E31C0" w:rsidRDefault="00C81502">
      <w:pPr>
        <w:rPr>
          <w:rFonts w:ascii="微软雅黑" w:eastAsia="微软雅黑" w:hAnsi="Verdana"/>
        </w:rPr>
      </w:pPr>
    </w:p>
    <w:sectPr w:rsidR="00C81502" w:rsidRPr="008E31C0" w:rsidSect="005E4AC8">
      <w:headerReference w:type="default" r:id="rId9"/>
      <w:footerReference w:type="default" r:id="rId10"/>
      <w:pgSz w:w="11906" w:h="16838"/>
      <w:pgMar w:top="1440" w:right="1800" w:bottom="1440" w:left="1800" w:header="426" w:footer="66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28E" w:rsidRDefault="00B2628E" w:rsidP="00693E19">
      <w:r>
        <w:separator/>
      </w:r>
    </w:p>
  </w:endnote>
  <w:endnote w:type="continuationSeparator" w:id="0">
    <w:p w:rsidR="00B2628E" w:rsidRDefault="00B2628E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2FD" w:rsidRPr="00775C4E" w:rsidRDefault="00B572FD" w:rsidP="00B572FD">
    <w:pPr>
      <w:pStyle w:val="a4"/>
      <w:pBdr>
        <w:top w:val="thinThickSmallGap" w:sz="24" w:space="1" w:color="622423" w:themeColor="accent2" w:themeShade="7F"/>
      </w:pBdr>
      <w:rPr>
        <w:rFonts w:ascii="微软雅黑" w:hAnsi="微软雅黑"/>
      </w:rPr>
    </w:pPr>
    <w:r>
      <w:rPr>
        <w:rFonts w:ascii="微软雅黑" w:hAnsi="微软雅黑"/>
      </w:rPr>
      <w:t>T</w:t>
    </w:r>
    <w:r>
      <w:rPr>
        <w:rFonts w:ascii="微软雅黑" w:hAnsi="微软雅黑" w:hint="eastAsia"/>
      </w:rPr>
      <w:t>inder</w:t>
    </w:r>
    <w:r>
      <w:rPr>
        <w:rFonts w:ascii="微软雅黑" w:hAnsi="微软雅黑" w:hint="eastAsia"/>
      </w:rPr>
      <w:t>项目开发小组</w:t>
    </w:r>
    <w:r>
      <w:rPr>
        <w:rFonts w:ascii="微软雅黑" w:hAnsi="微软雅黑" w:hint="eastAsia"/>
      </w:rPr>
      <w:t xml:space="preserve">                      </w:t>
    </w:r>
    <w:r>
      <w:rPr>
        <w:rFonts w:ascii="微软雅黑" w:hAnsi="微软雅黑" w:hint="eastAsia"/>
      </w:rPr>
      <w:t>管理文档</w:t>
    </w:r>
    <w:r>
      <w:rPr>
        <w:rFonts w:ascii="微软雅黑" w:hAnsi="微软雅黑" w:hint="eastAsia"/>
      </w:rPr>
      <w:t xml:space="preserve"> </w:t>
    </w:r>
    <w:r>
      <w:rPr>
        <w:rFonts w:ascii="微软雅黑" w:hAnsi="微软雅黑" w:hint="eastAsia"/>
      </w:rPr>
      <w:t>注意保密</w:t>
    </w:r>
    <w:r w:rsidRPr="00775C4E">
      <w:rPr>
        <w:rFonts w:ascii="微软雅黑" w:hAnsi="微软雅黑"/>
      </w:rPr>
      <w:ptab w:relativeTo="margin" w:alignment="right" w:leader="none"/>
    </w:r>
    <w:r w:rsidRPr="00775C4E">
      <w:rPr>
        <w:rFonts w:ascii="微软雅黑" w:hAnsi="微软雅黑" w:hint="eastAsia"/>
      </w:rPr>
      <w:t>第</w:t>
    </w:r>
    <w:r w:rsidRPr="00775C4E">
      <w:rPr>
        <w:rFonts w:ascii="微软雅黑" w:hAnsi="微软雅黑"/>
      </w:rPr>
      <w:fldChar w:fldCharType="begin"/>
    </w:r>
    <w:r w:rsidRPr="00775C4E">
      <w:rPr>
        <w:rFonts w:ascii="微软雅黑" w:hAnsi="微软雅黑"/>
      </w:rPr>
      <w:instrText xml:space="preserve"> </w:instrText>
    </w:r>
    <w:r w:rsidRPr="00775C4E">
      <w:rPr>
        <w:rFonts w:ascii="微软雅黑" w:hAnsi="微软雅黑" w:hint="eastAsia"/>
      </w:rPr>
      <w:instrText>PAGE   \* MERGEFORMAT</w:instrText>
    </w:r>
    <w:r w:rsidRPr="00775C4E">
      <w:rPr>
        <w:rFonts w:ascii="微软雅黑" w:hAnsi="微软雅黑"/>
      </w:rPr>
      <w:instrText xml:space="preserve"> </w:instrText>
    </w:r>
    <w:r w:rsidRPr="00775C4E">
      <w:rPr>
        <w:rFonts w:ascii="微软雅黑" w:hAnsi="微软雅黑"/>
      </w:rPr>
      <w:fldChar w:fldCharType="separate"/>
    </w:r>
    <w:r w:rsidR="00A75D92">
      <w:rPr>
        <w:rFonts w:ascii="微软雅黑" w:hAnsi="微软雅黑"/>
        <w:noProof/>
      </w:rPr>
      <w:t>1</w:t>
    </w:r>
    <w:r w:rsidRPr="00775C4E">
      <w:rPr>
        <w:rFonts w:ascii="微软雅黑" w:hAnsi="微软雅黑"/>
      </w:rPr>
      <w:fldChar w:fldCharType="end"/>
    </w:r>
    <w:r w:rsidRPr="00775C4E">
      <w:rPr>
        <w:rFonts w:ascii="微软雅黑" w:hAnsi="微软雅黑" w:hint="eastAsia"/>
      </w:rPr>
      <w:t>页</w:t>
    </w:r>
    <w:r w:rsidRPr="00775C4E">
      <w:rPr>
        <w:rFonts w:ascii="微软雅黑" w:hAnsi="微软雅黑" w:hint="eastAsia"/>
      </w:rPr>
      <w:t xml:space="preserve"> </w:t>
    </w:r>
    <w:r w:rsidRPr="00775C4E">
      <w:rPr>
        <w:rFonts w:ascii="微软雅黑" w:hAnsi="微软雅黑" w:hint="eastAsia"/>
      </w:rPr>
      <w:t>共</w:t>
    </w:r>
    <w:r>
      <w:rPr>
        <w:rFonts w:ascii="微软雅黑" w:hAnsi="微软雅黑"/>
        <w:noProof/>
      </w:rPr>
      <w:fldChar w:fldCharType="begin"/>
    </w:r>
    <w:r>
      <w:rPr>
        <w:rFonts w:ascii="微软雅黑" w:hAnsi="微软雅黑"/>
        <w:noProof/>
      </w:rPr>
      <w:instrText xml:space="preserve"> NUMPAGES   \* MERGEFORMAT </w:instrText>
    </w:r>
    <w:r>
      <w:rPr>
        <w:rFonts w:ascii="微软雅黑" w:hAnsi="微软雅黑"/>
        <w:noProof/>
      </w:rPr>
      <w:fldChar w:fldCharType="separate"/>
    </w:r>
    <w:r w:rsidR="00A75D92">
      <w:rPr>
        <w:rFonts w:ascii="微软雅黑" w:hAnsi="微软雅黑"/>
        <w:noProof/>
      </w:rPr>
      <w:t>1</w:t>
    </w:r>
    <w:r>
      <w:rPr>
        <w:rFonts w:ascii="微软雅黑" w:hAnsi="微软雅黑"/>
        <w:noProof/>
      </w:rPr>
      <w:fldChar w:fldCharType="end"/>
    </w:r>
    <w:r w:rsidRPr="00775C4E">
      <w:rPr>
        <w:rFonts w:ascii="微软雅黑" w:hAnsi="微软雅黑" w:hint="eastAsia"/>
      </w:rPr>
      <w:t>页</w:t>
    </w:r>
  </w:p>
  <w:p w:rsidR="00395EB3" w:rsidRPr="00B572FD" w:rsidRDefault="00395EB3" w:rsidP="00B572F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28E" w:rsidRDefault="00B2628E" w:rsidP="00693E19">
      <w:r>
        <w:separator/>
      </w:r>
    </w:p>
  </w:footnote>
  <w:footnote w:type="continuationSeparator" w:id="0">
    <w:p w:rsidR="00B2628E" w:rsidRDefault="00B2628E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F82" w:rsidRDefault="00B22F82" w:rsidP="00B22F8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hAnsi="微软雅黑"/>
      </w:rPr>
    </w:pPr>
  </w:p>
  <w:p w:rsidR="00395EB3" w:rsidRPr="00B22F82" w:rsidRDefault="00B22F82" w:rsidP="00B22F8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hAnsi="微软雅黑" w:cstheme="majorBidi"/>
        <w:sz w:val="32"/>
        <w:szCs w:val="32"/>
      </w:rPr>
    </w:pPr>
    <w:r>
      <w:rPr>
        <w:rFonts w:ascii="微软雅黑" w:hAnsi="微软雅黑"/>
      </w:rPr>
      <w:t>T</w:t>
    </w:r>
    <w:r>
      <w:rPr>
        <w:rFonts w:ascii="微软雅黑" w:hAnsi="微软雅黑" w:hint="eastAsia"/>
      </w:rPr>
      <w:t>inder</w:t>
    </w:r>
    <w:r>
      <w:rPr>
        <w:rFonts w:ascii="微软雅黑" w:hAnsi="微软雅黑" w:hint="eastAsia"/>
      </w:rPr>
      <w:t>项目开发小组</w:t>
    </w:r>
    <w:r>
      <w:rPr>
        <w:rFonts w:ascii="微软雅黑" w:hAnsi="微软雅黑" w:hint="eastAsia"/>
      </w:rPr>
      <w:t xml:space="preserve"> </w:t>
    </w:r>
    <w:r>
      <w:rPr>
        <w:rFonts w:ascii="微软雅黑" w:hAnsi="微软雅黑"/>
      </w:rPr>
      <w:t xml:space="preserve">     </w:t>
    </w:r>
    <w:r>
      <w:rPr>
        <w:rFonts w:ascii="微软雅黑" w:hAnsi="微软雅黑" w:hint="eastAsia"/>
      </w:rPr>
      <w:t xml:space="preserve">                       </w:t>
    </w:r>
    <w:r>
      <w:rPr>
        <w:rFonts w:ascii="微软雅黑" w:hAnsi="微软雅黑"/>
      </w:rPr>
      <w:t xml:space="preserve">                       </w:t>
    </w:r>
    <w:r>
      <w:rPr>
        <w:rFonts w:ascii="微软雅黑" w:hAnsi="微软雅黑" w:hint="eastAsia"/>
      </w:rPr>
      <w:t xml:space="preserve"> </w:t>
    </w:r>
    <w:r w:rsidR="001E6655">
      <w:rPr>
        <w:rFonts w:ascii="微软雅黑" w:hAnsi="微软雅黑" w:hint="eastAsia"/>
      </w:rPr>
      <w:tab/>
    </w:r>
    <w:r w:rsidR="001E6655">
      <w:rPr>
        <w:rFonts w:ascii="微软雅黑" w:hAnsi="微软雅黑" w:hint="eastAsia"/>
      </w:rPr>
      <w:t>文档评审报告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71709"/>
    <w:multiLevelType w:val="hybridMultilevel"/>
    <w:tmpl w:val="BB46EF6E"/>
    <w:lvl w:ilvl="0" w:tplc="121871F8">
      <w:start w:val="1"/>
      <w:numFmt w:val="japaneseCounting"/>
      <w:lvlText w:val="第%1节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6D4E07"/>
    <w:multiLevelType w:val="hybridMultilevel"/>
    <w:tmpl w:val="3E4AF3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409703B"/>
    <w:multiLevelType w:val="hybridMultilevel"/>
    <w:tmpl w:val="C02860FE"/>
    <w:lvl w:ilvl="0" w:tplc="71D21A50">
      <w:start w:val="1"/>
      <w:numFmt w:val="decimal"/>
      <w:lvlText w:val="%1、"/>
      <w:lvlJc w:val="left"/>
      <w:pPr>
        <w:ind w:left="15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43F972F5"/>
    <w:multiLevelType w:val="hybridMultilevel"/>
    <w:tmpl w:val="BDEE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6E55F9"/>
    <w:multiLevelType w:val="hybridMultilevel"/>
    <w:tmpl w:val="C354F53E"/>
    <w:lvl w:ilvl="0" w:tplc="2E9ED324">
      <w:start w:val="1"/>
      <w:numFmt w:val="japaneseCounting"/>
      <w:lvlText w:val="第%1条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3F3891"/>
    <w:multiLevelType w:val="hybridMultilevel"/>
    <w:tmpl w:val="A5BA7AA4"/>
    <w:lvl w:ilvl="0" w:tplc="67A0D4B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749"/>
    <w:rsid w:val="00005749"/>
    <w:rsid w:val="00006199"/>
    <w:rsid w:val="00012DBE"/>
    <w:rsid w:val="00016387"/>
    <w:rsid w:val="00051494"/>
    <w:rsid w:val="00061C1B"/>
    <w:rsid w:val="00061DB2"/>
    <w:rsid w:val="000C4DD1"/>
    <w:rsid w:val="000C60B4"/>
    <w:rsid w:val="000E3F10"/>
    <w:rsid w:val="000E474A"/>
    <w:rsid w:val="00122993"/>
    <w:rsid w:val="00132D7F"/>
    <w:rsid w:val="00132E03"/>
    <w:rsid w:val="0016457A"/>
    <w:rsid w:val="0018554A"/>
    <w:rsid w:val="001A3D17"/>
    <w:rsid w:val="001B5C87"/>
    <w:rsid w:val="001C0441"/>
    <w:rsid w:val="001C05BC"/>
    <w:rsid w:val="001D36A3"/>
    <w:rsid w:val="001E6655"/>
    <w:rsid w:val="002104B3"/>
    <w:rsid w:val="002258DC"/>
    <w:rsid w:val="002551BD"/>
    <w:rsid w:val="00257360"/>
    <w:rsid w:val="002669F2"/>
    <w:rsid w:val="002B57FF"/>
    <w:rsid w:val="002C6F4A"/>
    <w:rsid w:val="002F4896"/>
    <w:rsid w:val="00326110"/>
    <w:rsid w:val="00360016"/>
    <w:rsid w:val="00361868"/>
    <w:rsid w:val="00362D66"/>
    <w:rsid w:val="00395EB3"/>
    <w:rsid w:val="00397EB2"/>
    <w:rsid w:val="00411482"/>
    <w:rsid w:val="0042109F"/>
    <w:rsid w:val="004338A2"/>
    <w:rsid w:val="0044421C"/>
    <w:rsid w:val="00450BA4"/>
    <w:rsid w:val="00452D0F"/>
    <w:rsid w:val="00480FDF"/>
    <w:rsid w:val="004A4BFE"/>
    <w:rsid w:val="004D139F"/>
    <w:rsid w:val="005B16AB"/>
    <w:rsid w:val="005B3DBF"/>
    <w:rsid w:val="005E339C"/>
    <w:rsid w:val="005E4AC8"/>
    <w:rsid w:val="006601F2"/>
    <w:rsid w:val="00675548"/>
    <w:rsid w:val="0069196E"/>
    <w:rsid w:val="00693E19"/>
    <w:rsid w:val="006A170E"/>
    <w:rsid w:val="006B0C68"/>
    <w:rsid w:val="006C0CF6"/>
    <w:rsid w:val="006E0F58"/>
    <w:rsid w:val="006F49C1"/>
    <w:rsid w:val="0070664F"/>
    <w:rsid w:val="00727AAB"/>
    <w:rsid w:val="0075430F"/>
    <w:rsid w:val="00775C4E"/>
    <w:rsid w:val="007761D2"/>
    <w:rsid w:val="007B7701"/>
    <w:rsid w:val="007D60D9"/>
    <w:rsid w:val="007F3C15"/>
    <w:rsid w:val="00802AE2"/>
    <w:rsid w:val="008075C6"/>
    <w:rsid w:val="008102C2"/>
    <w:rsid w:val="00832E1D"/>
    <w:rsid w:val="00870C63"/>
    <w:rsid w:val="00871F58"/>
    <w:rsid w:val="00893767"/>
    <w:rsid w:val="0089498A"/>
    <w:rsid w:val="00896337"/>
    <w:rsid w:val="008A0712"/>
    <w:rsid w:val="008B1317"/>
    <w:rsid w:val="008D1186"/>
    <w:rsid w:val="008E31C0"/>
    <w:rsid w:val="00925FAE"/>
    <w:rsid w:val="009452E6"/>
    <w:rsid w:val="00950205"/>
    <w:rsid w:val="00951450"/>
    <w:rsid w:val="009556A1"/>
    <w:rsid w:val="0095714F"/>
    <w:rsid w:val="00967C08"/>
    <w:rsid w:val="00994F39"/>
    <w:rsid w:val="009B7F50"/>
    <w:rsid w:val="009C79EA"/>
    <w:rsid w:val="009F7352"/>
    <w:rsid w:val="00A01AD5"/>
    <w:rsid w:val="00A12CCC"/>
    <w:rsid w:val="00A26035"/>
    <w:rsid w:val="00A34F93"/>
    <w:rsid w:val="00A4026C"/>
    <w:rsid w:val="00A5176E"/>
    <w:rsid w:val="00A746B3"/>
    <w:rsid w:val="00A75D92"/>
    <w:rsid w:val="00AA3872"/>
    <w:rsid w:val="00B13A7E"/>
    <w:rsid w:val="00B22F82"/>
    <w:rsid w:val="00B2628E"/>
    <w:rsid w:val="00B26AD0"/>
    <w:rsid w:val="00B26AE0"/>
    <w:rsid w:val="00B34DCB"/>
    <w:rsid w:val="00B40356"/>
    <w:rsid w:val="00B572FD"/>
    <w:rsid w:val="00B94F6E"/>
    <w:rsid w:val="00BE663F"/>
    <w:rsid w:val="00C03E9F"/>
    <w:rsid w:val="00C40CE2"/>
    <w:rsid w:val="00C81502"/>
    <w:rsid w:val="00CC7FAA"/>
    <w:rsid w:val="00CE4164"/>
    <w:rsid w:val="00CE7835"/>
    <w:rsid w:val="00D13B7F"/>
    <w:rsid w:val="00D337D6"/>
    <w:rsid w:val="00D338DD"/>
    <w:rsid w:val="00D73DD7"/>
    <w:rsid w:val="00D80D66"/>
    <w:rsid w:val="00DB55C8"/>
    <w:rsid w:val="00E008F0"/>
    <w:rsid w:val="00E21D76"/>
    <w:rsid w:val="00E5210A"/>
    <w:rsid w:val="00EA68D1"/>
    <w:rsid w:val="00EE33AB"/>
    <w:rsid w:val="00F10F67"/>
    <w:rsid w:val="00F30E85"/>
    <w:rsid w:val="00F34760"/>
    <w:rsid w:val="00FD4DBB"/>
    <w:rsid w:val="00FE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A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3E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3E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3E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3E19"/>
    <w:rPr>
      <w:sz w:val="18"/>
      <w:szCs w:val="18"/>
    </w:rPr>
  </w:style>
  <w:style w:type="character" w:styleId="a6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F3C15"/>
  </w:style>
  <w:style w:type="paragraph" w:styleId="20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8">
    <w:name w:val="List Paragraph"/>
    <w:basedOn w:val="a"/>
    <w:uiPriority w:val="34"/>
    <w:qFormat/>
    <w:rsid w:val="00802AE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75430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A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3E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3E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3E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3E19"/>
    <w:rPr>
      <w:sz w:val="18"/>
      <w:szCs w:val="18"/>
    </w:rPr>
  </w:style>
  <w:style w:type="character" w:styleId="a6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F3C15"/>
  </w:style>
  <w:style w:type="paragraph" w:styleId="20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8">
    <w:name w:val="List Paragraph"/>
    <w:basedOn w:val="a"/>
    <w:uiPriority w:val="34"/>
    <w:qFormat/>
    <w:rsid w:val="00802AE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7543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0250;&#35758;&#32426;&#35201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621067634C74A4A9C37644129E7EE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22BDB6-FCEC-4B24-A66A-10EC3F5E0157}"/>
      </w:docPartPr>
      <w:docPartBody>
        <w:p w:rsidR="0000462C" w:rsidRDefault="00995B60">
          <w:pPr>
            <w:pStyle w:val="2621067634C74A4A9C37644129E7EE69"/>
          </w:pPr>
          <w:r w:rsidRPr="00B92D6B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194C4493FBCC452B946DDAA6FC5FF5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01FDC2-EC52-4BF3-B0D8-83001D8116D0}"/>
      </w:docPartPr>
      <w:docPartBody>
        <w:p w:rsidR="0000462C" w:rsidRDefault="00995B60">
          <w:pPr>
            <w:pStyle w:val="194C4493FBCC452B946DDAA6FC5FF547"/>
          </w:pPr>
          <w:r w:rsidRPr="000E5998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4E7AE24EB7564168A70C6C4F50C5B9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965F9C-D23C-493B-ACE6-E11EBE75947F}"/>
      </w:docPartPr>
      <w:docPartBody>
        <w:p w:rsidR="0000462C" w:rsidRDefault="00995B60">
          <w:pPr>
            <w:pStyle w:val="4E7AE24EB7564168A70C6C4F50C5B99D"/>
          </w:pPr>
          <w:r w:rsidRPr="000E5998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28AE230219C841B5AF3387D9A186F03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5FAEBC-5390-429C-8195-007ECC6BC6DB}"/>
      </w:docPartPr>
      <w:docPartBody>
        <w:p w:rsidR="0000462C" w:rsidRDefault="00995B60">
          <w:pPr>
            <w:pStyle w:val="28AE230219C841B5AF3387D9A186F034"/>
          </w:pPr>
          <w:r w:rsidRPr="00B92D6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54394F65C2644E9AA83FEE9B92E6AE6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00EAFE-47C7-42E8-8CDD-B2AB98ACE7B8}"/>
      </w:docPartPr>
      <w:docPartBody>
        <w:p w:rsidR="0017568B" w:rsidRDefault="003F60DB" w:rsidP="003F60DB">
          <w:pPr>
            <w:pStyle w:val="54394F65C2644E9AA83FEE9B92E6AE60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BE486B7BB48D43F480A7FA686DCEF21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E83709-0C51-4A81-8431-ECCF41AD1D7B}"/>
      </w:docPartPr>
      <w:docPartBody>
        <w:p w:rsidR="0017568B" w:rsidRDefault="003F60DB" w:rsidP="003F60DB">
          <w:pPr>
            <w:pStyle w:val="BE486B7BB48D43F480A7FA686DCEF21B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FA44F85EA40F442F90CD4F3B1CEAF91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7A2843-04FD-4CCF-9B61-06530C464002}"/>
      </w:docPartPr>
      <w:docPartBody>
        <w:p w:rsidR="0017568B" w:rsidRDefault="003F60DB" w:rsidP="003F60DB">
          <w:pPr>
            <w:pStyle w:val="FA44F85EA40F442F90CD4F3B1CEAF917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204D7E-5EF5-4B69-B5BB-67F1879CDF6B}"/>
      </w:docPartPr>
      <w:docPartBody>
        <w:p w:rsidR="0017568B" w:rsidRDefault="003F60DB">
          <w:r w:rsidRPr="004044C9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1FB5D57F3B44A5083EB2DB9874E98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CD6430-057A-4778-81FF-0FCC547CDB4E}"/>
      </w:docPartPr>
      <w:docPartBody>
        <w:p w:rsidR="0017568B" w:rsidRDefault="003F60DB" w:rsidP="003F60DB">
          <w:pPr>
            <w:pStyle w:val="E1FB5D57F3B44A5083EB2DB9874E98FC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A39315F1E74C4B019D314FBA6B3BDE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8C4D3AD-9A26-4753-8C77-57E17C634152}"/>
      </w:docPartPr>
      <w:docPartBody>
        <w:p w:rsidR="0017568B" w:rsidRDefault="003F60DB" w:rsidP="003F60DB">
          <w:pPr>
            <w:pStyle w:val="A39315F1E74C4B019D314FBA6B3BDE26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CB4"/>
    <w:rsid w:val="0000462C"/>
    <w:rsid w:val="0017568B"/>
    <w:rsid w:val="0019730A"/>
    <w:rsid w:val="001D5942"/>
    <w:rsid w:val="00214BBF"/>
    <w:rsid w:val="003C3255"/>
    <w:rsid w:val="003F60DB"/>
    <w:rsid w:val="005D2B1F"/>
    <w:rsid w:val="00923735"/>
    <w:rsid w:val="00995B60"/>
    <w:rsid w:val="00A52D4F"/>
    <w:rsid w:val="00B00FCD"/>
    <w:rsid w:val="00B56D76"/>
    <w:rsid w:val="00C80CB4"/>
    <w:rsid w:val="00CF2A9E"/>
    <w:rsid w:val="00D124BA"/>
    <w:rsid w:val="00D65126"/>
    <w:rsid w:val="00DE0D2F"/>
    <w:rsid w:val="00DF1972"/>
    <w:rsid w:val="00E331E6"/>
    <w:rsid w:val="00F20D85"/>
    <w:rsid w:val="00FF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568B"/>
    <w:rPr>
      <w:color w:val="808080"/>
    </w:rPr>
  </w:style>
  <w:style w:type="paragraph" w:customStyle="1" w:styleId="2621067634C74A4A9C37644129E7EE69">
    <w:name w:val="2621067634C74A4A9C37644129E7EE69"/>
    <w:pPr>
      <w:widowControl w:val="0"/>
      <w:jc w:val="both"/>
    </w:pPr>
  </w:style>
  <w:style w:type="paragraph" w:customStyle="1" w:styleId="194C4493FBCC452B946DDAA6FC5FF547">
    <w:name w:val="194C4493FBCC452B946DDAA6FC5FF547"/>
    <w:pPr>
      <w:widowControl w:val="0"/>
      <w:jc w:val="both"/>
    </w:pPr>
  </w:style>
  <w:style w:type="paragraph" w:customStyle="1" w:styleId="4E7AE24EB7564168A70C6C4F50C5B99D">
    <w:name w:val="4E7AE24EB7564168A70C6C4F50C5B99D"/>
    <w:pPr>
      <w:widowControl w:val="0"/>
      <w:jc w:val="both"/>
    </w:pPr>
  </w:style>
  <w:style w:type="paragraph" w:customStyle="1" w:styleId="D6A4B5C925394AF180AD0EFC67598394">
    <w:name w:val="D6A4B5C925394AF180AD0EFC67598394"/>
    <w:pPr>
      <w:widowControl w:val="0"/>
      <w:jc w:val="both"/>
    </w:pPr>
  </w:style>
  <w:style w:type="paragraph" w:customStyle="1" w:styleId="CB8748E874EA42BB8CF8720FAE444833">
    <w:name w:val="CB8748E874EA42BB8CF8720FAE444833"/>
    <w:pPr>
      <w:widowControl w:val="0"/>
      <w:jc w:val="both"/>
    </w:pPr>
  </w:style>
  <w:style w:type="paragraph" w:customStyle="1" w:styleId="0F43C2CF4DAE4BD291CBBE6328BEA59A">
    <w:name w:val="0F43C2CF4DAE4BD291CBBE6328BEA59A"/>
    <w:pPr>
      <w:widowControl w:val="0"/>
      <w:jc w:val="both"/>
    </w:pPr>
  </w:style>
  <w:style w:type="paragraph" w:customStyle="1" w:styleId="28AE230219C841B5AF3387D9A186F034">
    <w:name w:val="28AE230219C841B5AF3387D9A186F034"/>
    <w:pPr>
      <w:widowControl w:val="0"/>
      <w:jc w:val="both"/>
    </w:pPr>
  </w:style>
  <w:style w:type="paragraph" w:customStyle="1" w:styleId="D5C36469DC85413EA591C55F639A2F86">
    <w:name w:val="D5C36469DC85413EA591C55F639A2F86"/>
    <w:rsid w:val="00C80CB4"/>
    <w:pPr>
      <w:widowControl w:val="0"/>
      <w:jc w:val="both"/>
    </w:pPr>
  </w:style>
  <w:style w:type="paragraph" w:customStyle="1" w:styleId="13E39D61191543CD8C2AF34D7D144415">
    <w:name w:val="13E39D61191543CD8C2AF34D7D144415"/>
    <w:rsid w:val="00C80CB4"/>
    <w:pPr>
      <w:widowControl w:val="0"/>
      <w:jc w:val="both"/>
    </w:pPr>
  </w:style>
  <w:style w:type="paragraph" w:customStyle="1" w:styleId="EFC50CD301354428B6905AF1A868A7CD">
    <w:name w:val="EFC50CD301354428B6905AF1A868A7CD"/>
    <w:rsid w:val="00CF2A9E"/>
    <w:pPr>
      <w:widowControl w:val="0"/>
      <w:jc w:val="both"/>
    </w:pPr>
  </w:style>
  <w:style w:type="paragraph" w:customStyle="1" w:styleId="D0A785D1837647BB82DE1B31EE9FB4E9">
    <w:name w:val="D0A785D1837647BB82DE1B31EE9FB4E9"/>
    <w:rsid w:val="00A52D4F"/>
    <w:pPr>
      <w:widowControl w:val="0"/>
      <w:jc w:val="both"/>
    </w:pPr>
  </w:style>
  <w:style w:type="paragraph" w:customStyle="1" w:styleId="7A404986E5C94231A662E8CF440F7553">
    <w:name w:val="7A404986E5C94231A662E8CF440F7553"/>
    <w:rsid w:val="00D65126"/>
    <w:pPr>
      <w:widowControl w:val="0"/>
      <w:jc w:val="both"/>
    </w:pPr>
  </w:style>
  <w:style w:type="paragraph" w:customStyle="1" w:styleId="5D5BA36554AE434E85F9CAF146AB0727">
    <w:name w:val="5D5BA36554AE434E85F9CAF146AB0727"/>
    <w:rsid w:val="00D65126"/>
    <w:pPr>
      <w:widowControl w:val="0"/>
      <w:jc w:val="both"/>
    </w:pPr>
  </w:style>
  <w:style w:type="paragraph" w:customStyle="1" w:styleId="4C7CBB89BCE94DA6B5C6E383EABE85F8">
    <w:name w:val="4C7CBB89BCE94DA6B5C6E383EABE85F8"/>
    <w:rsid w:val="00D65126"/>
    <w:pPr>
      <w:widowControl w:val="0"/>
      <w:jc w:val="both"/>
    </w:pPr>
  </w:style>
  <w:style w:type="paragraph" w:customStyle="1" w:styleId="54394F65C2644E9AA83FEE9B92E6AE60">
    <w:name w:val="54394F65C2644E9AA83FEE9B92E6AE60"/>
    <w:rsid w:val="003F60DB"/>
    <w:pPr>
      <w:widowControl w:val="0"/>
      <w:jc w:val="both"/>
    </w:pPr>
  </w:style>
  <w:style w:type="paragraph" w:customStyle="1" w:styleId="71B1846950174838BFA86C9775B6A519">
    <w:name w:val="71B1846950174838BFA86C9775B6A519"/>
    <w:rsid w:val="003F60DB"/>
    <w:pPr>
      <w:widowControl w:val="0"/>
      <w:jc w:val="both"/>
    </w:pPr>
  </w:style>
  <w:style w:type="paragraph" w:customStyle="1" w:styleId="EB5A737F554C4526AA35F520BE4EF957">
    <w:name w:val="EB5A737F554C4526AA35F520BE4EF957"/>
    <w:rsid w:val="003F60DB"/>
    <w:pPr>
      <w:widowControl w:val="0"/>
      <w:jc w:val="both"/>
    </w:pPr>
  </w:style>
  <w:style w:type="paragraph" w:customStyle="1" w:styleId="BE486B7BB48D43F480A7FA686DCEF21B">
    <w:name w:val="BE486B7BB48D43F480A7FA686DCEF21B"/>
    <w:rsid w:val="003F60DB"/>
    <w:pPr>
      <w:widowControl w:val="0"/>
      <w:jc w:val="both"/>
    </w:pPr>
  </w:style>
  <w:style w:type="paragraph" w:customStyle="1" w:styleId="FA44F85EA40F442F90CD4F3B1CEAF917">
    <w:name w:val="FA44F85EA40F442F90CD4F3B1CEAF917"/>
    <w:rsid w:val="003F60DB"/>
    <w:pPr>
      <w:widowControl w:val="0"/>
      <w:jc w:val="both"/>
    </w:pPr>
  </w:style>
  <w:style w:type="paragraph" w:customStyle="1" w:styleId="69822CDB3CE141889A646BBABCD4C099">
    <w:name w:val="69822CDB3CE141889A646BBABCD4C099"/>
    <w:rsid w:val="003F60DB"/>
    <w:pPr>
      <w:widowControl w:val="0"/>
      <w:jc w:val="both"/>
    </w:pPr>
  </w:style>
  <w:style w:type="paragraph" w:customStyle="1" w:styleId="A8A37083ED3E4F70AC86C287C5570A12">
    <w:name w:val="A8A37083ED3E4F70AC86C287C5570A12"/>
    <w:rsid w:val="003F60DB"/>
    <w:pPr>
      <w:widowControl w:val="0"/>
      <w:jc w:val="both"/>
    </w:pPr>
  </w:style>
  <w:style w:type="paragraph" w:customStyle="1" w:styleId="71685A6974AB4E0E95A317430F138F1E">
    <w:name w:val="71685A6974AB4E0E95A317430F138F1E"/>
    <w:rsid w:val="003F60DB"/>
    <w:pPr>
      <w:widowControl w:val="0"/>
      <w:jc w:val="both"/>
    </w:pPr>
  </w:style>
  <w:style w:type="paragraph" w:customStyle="1" w:styleId="482D6CF3D4AD48B6A8AF82FD43C0858F">
    <w:name w:val="482D6CF3D4AD48B6A8AF82FD43C0858F"/>
    <w:rsid w:val="003F60DB"/>
    <w:pPr>
      <w:widowControl w:val="0"/>
      <w:jc w:val="both"/>
    </w:pPr>
  </w:style>
  <w:style w:type="paragraph" w:customStyle="1" w:styleId="E1FB5D57F3B44A5083EB2DB9874E98FC">
    <w:name w:val="E1FB5D57F3B44A5083EB2DB9874E98FC"/>
    <w:rsid w:val="003F60DB"/>
    <w:pPr>
      <w:widowControl w:val="0"/>
      <w:jc w:val="both"/>
    </w:pPr>
  </w:style>
  <w:style w:type="paragraph" w:customStyle="1" w:styleId="EF7D828620FB4834A59714521BB02A77">
    <w:name w:val="EF7D828620FB4834A59714521BB02A77"/>
    <w:rsid w:val="003F60DB"/>
    <w:pPr>
      <w:widowControl w:val="0"/>
      <w:jc w:val="both"/>
    </w:pPr>
  </w:style>
  <w:style w:type="paragraph" w:customStyle="1" w:styleId="A39315F1E74C4B019D314FBA6B3BDE26">
    <w:name w:val="A39315F1E74C4B019D314FBA6B3BDE26"/>
    <w:rsid w:val="003F60DB"/>
    <w:pPr>
      <w:widowControl w:val="0"/>
      <w:jc w:val="both"/>
    </w:pPr>
  </w:style>
  <w:style w:type="paragraph" w:customStyle="1" w:styleId="97975C9837974F3484006D4040BEAB85">
    <w:name w:val="97975C9837974F3484006D4040BEAB85"/>
    <w:rsid w:val="0017568B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568B"/>
    <w:rPr>
      <w:color w:val="808080"/>
    </w:rPr>
  </w:style>
  <w:style w:type="paragraph" w:customStyle="1" w:styleId="2621067634C74A4A9C37644129E7EE69">
    <w:name w:val="2621067634C74A4A9C37644129E7EE69"/>
    <w:pPr>
      <w:widowControl w:val="0"/>
      <w:jc w:val="both"/>
    </w:pPr>
  </w:style>
  <w:style w:type="paragraph" w:customStyle="1" w:styleId="194C4493FBCC452B946DDAA6FC5FF547">
    <w:name w:val="194C4493FBCC452B946DDAA6FC5FF547"/>
    <w:pPr>
      <w:widowControl w:val="0"/>
      <w:jc w:val="both"/>
    </w:pPr>
  </w:style>
  <w:style w:type="paragraph" w:customStyle="1" w:styleId="4E7AE24EB7564168A70C6C4F50C5B99D">
    <w:name w:val="4E7AE24EB7564168A70C6C4F50C5B99D"/>
    <w:pPr>
      <w:widowControl w:val="0"/>
      <w:jc w:val="both"/>
    </w:pPr>
  </w:style>
  <w:style w:type="paragraph" w:customStyle="1" w:styleId="D6A4B5C925394AF180AD0EFC67598394">
    <w:name w:val="D6A4B5C925394AF180AD0EFC67598394"/>
    <w:pPr>
      <w:widowControl w:val="0"/>
      <w:jc w:val="both"/>
    </w:pPr>
  </w:style>
  <w:style w:type="paragraph" w:customStyle="1" w:styleId="CB8748E874EA42BB8CF8720FAE444833">
    <w:name w:val="CB8748E874EA42BB8CF8720FAE444833"/>
    <w:pPr>
      <w:widowControl w:val="0"/>
      <w:jc w:val="both"/>
    </w:pPr>
  </w:style>
  <w:style w:type="paragraph" w:customStyle="1" w:styleId="0F43C2CF4DAE4BD291CBBE6328BEA59A">
    <w:name w:val="0F43C2CF4DAE4BD291CBBE6328BEA59A"/>
    <w:pPr>
      <w:widowControl w:val="0"/>
      <w:jc w:val="both"/>
    </w:pPr>
  </w:style>
  <w:style w:type="paragraph" w:customStyle="1" w:styleId="28AE230219C841B5AF3387D9A186F034">
    <w:name w:val="28AE230219C841B5AF3387D9A186F034"/>
    <w:pPr>
      <w:widowControl w:val="0"/>
      <w:jc w:val="both"/>
    </w:pPr>
  </w:style>
  <w:style w:type="paragraph" w:customStyle="1" w:styleId="D5C36469DC85413EA591C55F639A2F86">
    <w:name w:val="D5C36469DC85413EA591C55F639A2F86"/>
    <w:rsid w:val="00C80CB4"/>
    <w:pPr>
      <w:widowControl w:val="0"/>
      <w:jc w:val="both"/>
    </w:pPr>
  </w:style>
  <w:style w:type="paragraph" w:customStyle="1" w:styleId="13E39D61191543CD8C2AF34D7D144415">
    <w:name w:val="13E39D61191543CD8C2AF34D7D144415"/>
    <w:rsid w:val="00C80CB4"/>
    <w:pPr>
      <w:widowControl w:val="0"/>
      <w:jc w:val="both"/>
    </w:pPr>
  </w:style>
  <w:style w:type="paragraph" w:customStyle="1" w:styleId="EFC50CD301354428B6905AF1A868A7CD">
    <w:name w:val="EFC50CD301354428B6905AF1A868A7CD"/>
    <w:rsid w:val="00CF2A9E"/>
    <w:pPr>
      <w:widowControl w:val="0"/>
      <w:jc w:val="both"/>
    </w:pPr>
  </w:style>
  <w:style w:type="paragraph" w:customStyle="1" w:styleId="D0A785D1837647BB82DE1B31EE9FB4E9">
    <w:name w:val="D0A785D1837647BB82DE1B31EE9FB4E9"/>
    <w:rsid w:val="00A52D4F"/>
    <w:pPr>
      <w:widowControl w:val="0"/>
      <w:jc w:val="both"/>
    </w:pPr>
  </w:style>
  <w:style w:type="paragraph" w:customStyle="1" w:styleId="7A404986E5C94231A662E8CF440F7553">
    <w:name w:val="7A404986E5C94231A662E8CF440F7553"/>
    <w:rsid w:val="00D65126"/>
    <w:pPr>
      <w:widowControl w:val="0"/>
      <w:jc w:val="both"/>
    </w:pPr>
  </w:style>
  <w:style w:type="paragraph" w:customStyle="1" w:styleId="5D5BA36554AE434E85F9CAF146AB0727">
    <w:name w:val="5D5BA36554AE434E85F9CAF146AB0727"/>
    <w:rsid w:val="00D65126"/>
    <w:pPr>
      <w:widowControl w:val="0"/>
      <w:jc w:val="both"/>
    </w:pPr>
  </w:style>
  <w:style w:type="paragraph" w:customStyle="1" w:styleId="4C7CBB89BCE94DA6B5C6E383EABE85F8">
    <w:name w:val="4C7CBB89BCE94DA6B5C6E383EABE85F8"/>
    <w:rsid w:val="00D65126"/>
    <w:pPr>
      <w:widowControl w:val="0"/>
      <w:jc w:val="both"/>
    </w:pPr>
  </w:style>
  <w:style w:type="paragraph" w:customStyle="1" w:styleId="54394F65C2644E9AA83FEE9B92E6AE60">
    <w:name w:val="54394F65C2644E9AA83FEE9B92E6AE60"/>
    <w:rsid w:val="003F60DB"/>
    <w:pPr>
      <w:widowControl w:val="0"/>
      <w:jc w:val="both"/>
    </w:pPr>
  </w:style>
  <w:style w:type="paragraph" w:customStyle="1" w:styleId="71B1846950174838BFA86C9775B6A519">
    <w:name w:val="71B1846950174838BFA86C9775B6A519"/>
    <w:rsid w:val="003F60DB"/>
    <w:pPr>
      <w:widowControl w:val="0"/>
      <w:jc w:val="both"/>
    </w:pPr>
  </w:style>
  <w:style w:type="paragraph" w:customStyle="1" w:styleId="EB5A737F554C4526AA35F520BE4EF957">
    <w:name w:val="EB5A737F554C4526AA35F520BE4EF957"/>
    <w:rsid w:val="003F60DB"/>
    <w:pPr>
      <w:widowControl w:val="0"/>
      <w:jc w:val="both"/>
    </w:pPr>
  </w:style>
  <w:style w:type="paragraph" w:customStyle="1" w:styleId="BE486B7BB48D43F480A7FA686DCEF21B">
    <w:name w:val="BE486B7BB48D43F480A7FA686DCEF21B"/>
    <w:rsid w:val="003F60DB"/>
    <w:pPr>
      <w:widowControl w:val="0"/>
      <w:jc w:val="both"/>
    </w:pPr>
  </w:style>
  <w:style w:type="paragraph" w:customStyle="1" w:styleId="FA44F85EA40F442F90CD4F3B1CEAF917">
    <w:name w:val="FA44F85EA40F442F90CD4F3B1CEAF917"/>
    <w:rsid w:val="003F60DB"/>
    <w:pPr>
      <w:widowControl w:val="0"/>
      <w:jc w:val="both"/>
    </w:pPr>
  </w:style>
  <w:style w:type="paragraph" w:customStyle="1" w:styleId="69822CDB3CE141889A646BBABCD4C099">
    <w:name w:val="69822CDB3CE141889A646BBABCD4C099"/>
    <w:rsid w:val="003F60DB"/>
    <w:pPr>
      <w:widowControl w:val="0"/>
      <w:jc w:val="both"/>
    </w:pPr>
  </w:style>
  <w:style w:type="paragraph" w:customStyle="1" w:styleId="A8A37083ED3E4F70AC86C287C5570A12">
    <w:name w:val="A8A37083ED3E4F70AC86C287C5570A12"/>
    <w:rsid w:val="003F60DB"/>
    <w:pPr>
      <w:widowControl w:val="0"/>
      <w:jc w:val="both"/>
    </w:pPr>
  </w:style>
  <w:style w:type="paragraph" w:customStyle="1" w:styleId="71685A6974AB4E0E95A317430F138F1E">
    <w:name w:val="71685A6974AB4E0E95A317430F138F1E"/>
    <w:rsid w:val="003F60DB"/>
    <w:pPr>
      <w:widowControl w:val="0"/>
      <w:jc w:val="both"/>
    </w:pPr>
  </w:style>
  <w:style w:type="paragraph" w:customStyle="1" w:styleId="482D6CF3D4AD48B6A8AF82FD43C0858F">
    <w:name w:val="482D6CF3D4AD48B6A8AF82FD43C0858F"/>
    <w:rsid w:val="003F60DB"/>
    <w:pPr>
      <w:widowControl w:val="0"/>
      <w:jc w:val="both"/>
    </w:pPr>
  </w:style>
  <w:style w:type="paragraph" w:customStyle="1" w:styleId="E1FB5D57F3B44A5083EB2DB9874E98FC">
    <w:name w:val="E1FB5D57F3B44A5083EB2DB9874E98FC"/>
    <w:rsid w:val="003F60DB"/>
    <w:pPr>
      <w:widowControl w:val="0"/>
      <w:jc w:val="both"/>
    </w:pPr>
  </w:style>
  <w:style w:type="paragraph" w:customStyle="1" w:styleId="EF7D828620FB4834A59714521BB02A77">
    <w:name w:val="EF7D828620FB4834A59714521BB02A77"/>
    <w:rsid w:val="003F60DB"/>
    <w:pPr>
      <w:widowControl w:val="0"/>
      <w:jc w:val="both"/>
    </w:pPr>
  </w:style>
  <w:style w:type="paragraph" w:customStyle="1" w:styleId="A39315F1E74C4B019D314FBA6B3BDE26">
    <w:name w:val="A39315F1E74C4B019D314FBA6B3BDE26"/>
    <w:rsid w:val="003F60DB"/>
    <w:pPr>
      <w:widowControl w:val="0"/>
      <w:jc w:val="both"/>
    </w:pPr>
  </w:style>
  <w:style w:type="paragraph" w:customStyle="1" w:styleId="97975C9837974F3484006D4040BEAB85">
    <w:name w:val="97975C9837974F3484006D4040BEAB85"/>
    <w:rsid w:val="0017568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10DFDE-4712-4395-BF99-2767FD287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会议纪要模板.dotx</Template>
  <TotalTime>53</TotalTime>
  <Pages>1</Pages>
  <Words>31</Words>
  <Characters>181</Characters>
  <Application>Microsoft Office Word</Application>
  <DocSecurity>0</DocSecurity>
  <Lines>1</Lines>
  <Paragraphs>1</Paragraphs>
  <ScaleCrop>false</ScaleCrop>
  <Company>西安同路信息科技有限公司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Hp</cp:lastModifiedBy>
  <cp:revision>53</cp:revision>
  <dcterms:created xsi:type="dcterms:W3CDTF">2019-03-27T11:55:00Z</dcterms:created>
  <dcterms:modified xsi:type="dcterms:W3CDTF">2019-07-10T05:17:00Z</dcterms:modified>
</cp:coreProperties>
</file>