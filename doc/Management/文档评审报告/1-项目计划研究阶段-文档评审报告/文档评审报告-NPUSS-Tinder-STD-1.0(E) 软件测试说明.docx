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C8" w:rsidRPr="00B26AE0" w:rsidRDefault="00B26AE0" w:rsidP="005E4AC8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文档评审报告</w:t>
      </w:r>
    </w:p>
    <w:p w:rsidR="005E4AC8" w:rsidRDefault="005E4AC8" w:rsidP="005E4AC8">
      <w:pPr>
        <w:jc w:val="center"/>
        <w:rPr>
          <w:rFonts w:ascii="微软雅黑" w:eastAsia="微软雅黑" w:hAnsi="微软雅黑"/>
        </w:rPr>
      </w:pPr>
    </w:p>
    <w:p w:rsidR="005E4AC8" w:rsidRPr="006615E7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>
        <w:rPr>
          <w:rFonts w:ascii="微软雅黑" w:eastAsia="微软雅黑" w:hAnsi="微软雅黑" w:hint="eastAsia"/>
          <w:b/>
        </w:rPr>
        <w:t>日期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2621067634C74A4A9C37644129E7EE69"/>
          </w:placeholder>
          <w:date w:fullDate="2019-07-10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44421C">
            <w:rPr>
              <w:rFonts w:ascii="微软雅黑" w:eastAsia="微软雅黑" w:hAnsi="微软雅黑" w:hint="eastAsia"/>
            </w:rPr>
            <w:t>2019年7月10日星期三</w:t>
          </w:r>
        </w:sdtContent>
      </w:sdt>
    </w:p>
    <w:p w:rsidR="005E4AC8" w:rsidRPr="000E5998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0E5998">
        <w:rPr>
          <w:rFonts w:ascii="微软雅黑" w:eastAsia="微软雅黑" w:hAnsi="微软雅黑" w:hint="eastAsia"/>
          <w:b/>
        </w:rPr>
        <w:t>时间：</w:t>
      </w:r>
      <w:sdt>
        <w:sdtPr>
          <w:rPr>
            <w:rFonts w:ascii="微软雅黑" w:eastAsia="微软雅黑" w:hAnsi="微软雅黑" w:hint="eastAsia"/>
          </w:rPr>
          <w:id w:val="85189659"/>
          <w:placeholder>
            <w:docPart w:val="194C4493FBCC452B946DDAA6FC5FF547"/>
          </w:placeholder>
          <w:date w:fullDate="2019-07-10T16:1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9301B3">
            <w:rPr>
              <w:rFonts w:ascii="微软雅黑" w:eastAsia="微软雅黑" w:hAnsi="微软雅黑" w:hint="eastAsia"/>
            </w:rPr>
            <w:t>16时10分</w:t>
          </w:r>
        </w:sdtContent>
      </w:sdt>
      <w:r w:rsidR="005E4AC8" w:rsidRPr="000E5998">
        <w:rPr>
          <w:rFonts w:ascii="微软雅黑" w:eastAsia="微软雅黑" w:hAnsi="微软雅黑" w:hint="eastAsia"/>
        </w:rPr>
        <w:t xml:space="preserve"> 至</w:t>
      </w:r>
      <w:r w:rsidR="005E4AC8">
        <w:rPr>
          <w:rFonts w:ascii="微软雅黑" w:eastAsia="微软雅黑" w:hAnsi="微软雅黑" w:hint="eastAsia"/>
        </w:rPr>
        <w:t xml:space="preserve"> </w:t>
      </w:r>
      <w:sdt>
        <w:sdtPr>
          <w:rPr>
            <w:rFonts w:ascii="微软雅黑" w:eastAsia="微软雅黑" w:hAnsi="微软雅黑" w:hint="eastAsia"/>
          </w:rPr>
          <w:id w:val="-1268535246"/>
          <w:placeholder>
            <w:docPart w:val="4E7AE24EB7564168A70C6C4F50C5B99D"/>
          </w:placeholder>
          <w:date w:fullDate="2019-07-10T17:25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9301B3">
            <w:rPr>
              <w:rFonts w:ascii="微软雅黑" w:eastAsia="微软雅黑" w:hAnsi="微软雅黑" w:hint="eastAsia"/>
            </w:rPr>
            <w:t>17时25分</w:t>
          </w:r>
        </w:sdtContent>
      </w:sdt>
    </w:p>
    <w:p w:rsidR="005E4AC8" w:rsidRPr="00E02647" w:rsidRDefault="00B26AE0" w:rsidP="009B7F50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E02647">
        <w:rPr>
          <w:rFonts w:ascii="微软雅黑" w:eastAsia="微软雅黑" w:hAnsi="微软雅黑" w:hint="eastAsia"/>
          <w:b/>
        </w:rPr>
        <w:t>地点：</w:t>
      </w:r>
      <w:sdt>
        <w:sdtPr>
          <w:rPr>
            <w:rFonts w:ascii="微软雅黑" w:eastAsia="微软雅黑" w:hAnsi="微软雅黑" w:hint="eastAsia"/>
          </w:rPr>
          <w:alias w:val="请选择评审地点"/>
          <w:tag w:val="111"/>
          <w:id w:val="-1819488291"/>
          <w:placeholder>
            <w:docPart w:val="DefaultPlaceholder_1082065159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/>
        <w:sdtContent>
          <w:r w:rsidR="0044421C">
            <w:rPr>
              <w:rFonts w:ascii="微软雅黑" w:eastAsia="微软雅黑" w:hAnsi="微软雅黑" w:hint="eastAsia"/>
            </w:rPr>
            <w:t>西北工业大学毅字楼315</w:t>
          </w:r>
        </w:sdtContent>
      </w:sdt>
      <w:r w:rsidR="009B7F50">
        <w:rPr>
          <w:rFonts w:ascii="微软雅黑" w:eastAsia="微软雅黑" w:hAnsi="微软雅黑"/>
        </w:rPr>
        <w:tab/>
      </w:r>
    </w:p>
    <w:p w:rsidR="005E4AC8" w:rsidRPr="00B26AD0" w:rsidRDefault="00B26AE0" w:rsidP="0016457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参与评审</w:t>
      </w:r>
      <w:r w:rsidR="005E4AC8" w:rsidRPr="00E02647">
        <w:rPr>
          <w:rFonts w:ascii="微软雅黑" w:eastAsia="微软雅黑" w:hAnsi="微软雅黑" w:hint="eastAsia"/>
          <w:b/>
        </w:rPr>
        <w:t>人员：</w:t>
      </w:r>
      <w:sdt>
        <w:sdtPr>
          <w:rPr>
            <w:rFonts w:ascii="微软雅黑" w:eastAsia="微软雅黑" w:hAnsi="微软雅黑" w:hint="eastAsia"/>
            <w:szCs w:val="21"/>
          </w:rPr>
          <w:alias w:val="请选择编写人员"/>
          <w:tag w:val="请选择编写人员"/>
          <w:id w:val="-634951604"/>
          <w:placeholder>
            <w:docPart w:val="54394F65C2644E9AA83FEE9B92E6AE60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44421C">
            <w:rPr>
              <w:rFonts w:ascii="微软雅黑" w:eastAsia="微软雅黑" w:hAnsi="微软雅黑" w:hint="eastAsia"/>
              <w:szCs w:val="21"/>
            </w:rPr>
            <w:t>张健鹏</w:t>
          </w:r>
        </w:sdtContent>
      </w:sdt>
    </w:p>
    <w:p w:rsidR="005E4AC8" w:rsidRPr="00E02647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hAnsi="微软雅黑" w:hint="eastAsia"/>
          </w:rPr>
          <w:alias w:val="请输入文档名称"/>
          <w:tag w:val="请输入文档名称"/>
          <w:id w:val="-1285487132"/>
          <w:placeholder>
            <w:docPart w:val="BE486B7BB48D43F480A7FA686DCEF21B"/>
          </w:placeholder>
        </w:sdtPr>
        <w:sdtEndPr>
          <w:rPr>
            <w:rFonts w:eastAsia="微软雅黑"/>
          </w:rPr>
        </w:sdtEndPr>
        <w:sdtContent>
          <w:sdt>
            <w:sdtPr>
              <w:rPr>
                <w:rFonts w:ascii="微软雅黑" w:eastAsia="微软雅黑" w:hAnsi="微软雅黑" w:hint="eastAsia"/>
              </w:rPr>
              <w:alias w:val="请选择中文名称"/>
              <w:tag w:val="请选择中文名称"/>
              <w:id w:val="180174551"/>
              <w:placeholder>
                <w:docPart w:val="FA44F85EA40F442F90CD4F3B1CEAF917"/>
              </w:placeholder>
              <w:dropDownList>
                <w:listItem w:displayText="选择一项" w:value="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  <w:listItem w:displayText="软件配置管理计划" w:value="软件配置管理计划"/>
              </w:dropDownList>
            </w:sdtPr>
            <w:sdtEndPr/>
            <w:sdtContent>
              <w:r w:rsidR="0001554A">
                <w:rPr>
                  <w:rFonts w:ascii="微软雅黑" w:eastAsia="微软雅黑" w:hAnsi="微软雅黑" w:hint="eastAsia"/>
                </w:rPr>
                <w:t>软件测试说明</w:t>
              </w:r>
            </w:sdtContent>
          </w:sdt>
        </w:sdtContent>
      </w:sdt>
      <w:r w:rsidR="00B26AD0" w:rsidRPr="00B26AD0">
        <w:rPr>
          <w:rFonts w:ascii="微软雅黑" w:eastAsia="微软雅黑" w:hAnsi="微软雅黑"/>
          <w:b/>
        </w:rPr>
        <w:t xml:space="preserve"> </w:t>
      </w:r>
    </w:p>
    <w:p w:rsidR="001A3D17" w:rsidRPr="00967C08" w:rsidRDefault="00B26AE0" w:rsidP="00B26AD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评审文档编号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p w:rsidR="00B26AD0" w:rsidRDefault="00B26AD0" w:rsidP="001A3D17">
      <w:pPr>
        <w:ind w:firstLineChars="200" w:firstLine="420"/>
        <w:rPr>
          <w:rFonts w:ascii="微软雅黑" w:hAnsi="微软雅黑"/>
        </w:rPr>
      </w:pPr>
      <w:r w:rsidRPr="00ED2726">
        <w:rPr>
          <w:rFonts w:ascii="微软雅黑" w:hAnsi="微软雅黑"/>
        </w:rPr>
        <w:t>NPUSS</w:t>
      </w:r>
      <w:r w:rsidRPr="00ED2726">
        <w:rPr>
          <w:rFonts w:ascii="微软雅黑" w:hAnsi="微软雅黑" w:hint="eastAsia"/>
        </w:rPr>
        <w:t>-</w:t>
      </w:r>
      <w:r w:rsidRPr="00ED2726">
        <w:rPr>
          <w:rFonts w:ascii="微软雅黑" w:hAnsi="微软雅黑"/>
        </w:rPr>
        <w:t>T</w:t>
      </w:r>
      <w:r w:rsidRPr="00ED2726">
        <w:rPr>
          <w:rFonts w:ascii="微软雅黑" w:hAnsi="微软雅黑" w:hint="eastAsia"/>
        </w:rPr>
        <w:t xml:space="preserve">inder </w:t>
      </w:r>
      <w:r w:rsidR="008B1317">
        <w:rPr>
          <w:rFonts w:ascii="微软雅黑" w:hAnsi="微软雅黑"/>
        </w:rPr>
        <w:t>–</w:t>
      </w:r>
      <w:sdt>
        <w:sdtPr>
          <w:rPr>
            <w:rFonts w:ascii="微软雅黑" w:eastAsia="微软雅黑" w:hAnsi="微软雅黑" w:hint="eastAsia"/>
          </w:rPr>
          <w:alias w:val="请选择英文缩写"/>
          <w:tag w:val="请选择英文缩写"/>
          <w:id w:val="-472369086"/>
          <w:placeholder>
            <w:docPart w:val="A39315F1E74C4B019D314FBA6B3BDE26"/>
          </w:placeholder>
          <w:dropDownList>
            <w:listItem w:displayText="选择一项" w:value=""/>
            <w:listItem w:displayText="FAR" w:value="FAR"/>
            <w:listItem w:displayText="PSS" w:value="PSS"/>
            <w:listItem w:displayText="DNR" w:value="DNR"/>
            <w:listItem w:displayText="SDS" w:value="SDS"/>
            <w:listItem w:displayText="DEC" w:value="DEC"/>
            <w:listItem w:displayText="SCS" w:value="SCS"/>
            <w:listItem w:displayText="SDP" w:value="SDP"/>
            <w:listItem w:displayText="PDD" w:value="PDD"/>
            <w:listItem w:displayText="SFT" w:value="SFT"/>
            <w:listItem w:displayText="UIDD" w:value="UIDD"/>
            <w:listItem w:displayText="SADD" w:value="SADD"/>
            <w:listItem w:displayText="SPDD" w:value="SPDD"/>
            <w:listItem w:displayText="ITC" w:value="ITC"/>
            <w:listItem w:displayText="MTC" w:value="MTC"/>
            <w:listItem w:displayText="STR" w:value="STR"/>
            <w:listItem w:displayText="CRR" w:value="CRR"/>
            <w:listItem w:displayText="SVD" w:value="SVD"/>
            <w:listItem w:displayText="SUM" w:value="SUM"/>
            <w:listItem w:displayText="PPR" w:value="PPR"/>
            <w:listItem w:displayText="PDSR" w:value="PDSR"/>
            <w:listItem w:displayText="PAAR" w:value="PAAR"/>
            <w:listItem w:displayText="STD" w:value="STD"/>
            <w:listItem w:displayText="SRS" w:value="SRS"/>
            <w:listItem w:displayText="SCMP" w:value="SCMP"/>
          </w:dropDownList>
        </w:sdtPr>
        <w:sdtEndPr/>
        <w:sdtContent>
          <w:r w:rsidR="0001554A">
            <w:rPr>
              <w:rFonts w:ascii="微软雅黑" w:eastAsia="微软雅黑" w:hAnsi="微软雅黑" w:hint="eastAsia"/>
            </w:rPr>
            <w:t>STD</w:t>
          </w:r>
        </w:sdtContent>
      </w:sdt>
      <w:r w:rsidR="00326110">
        <w:rPr>
          <w:rFonts w:ascii="微软雅黑" w:hAnsi="微软雅黑" w:hint="eastAsia"/>
        </w:rPr>
        <w:t xml:space="preserve"> </w:t>
      </w:r>
      <w:r w:rsidR="008B1317">
        <w:rPr>
          <w:rFonts w:ascii="微软雅黑" w:hAnsi="微软雅黑" w:hint="eastAsia"/>
        </w:rPr>
        <w:t>-</w:t>
      </w:r>
      <w:r w:rsidR="008B1317" w:rsidRPr="008B1317">
        <w:rPr>
          <w:rFonts w:ascii="微软雅黑" w:hAnsi="微软雅黑" w:hint="eastAsia"/>
        </w:rPr>
        <w:t xml:space="preserve"> 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541637589"/>
          <w:placeholder>
            <w:docPart w:val="E1FB5D57F3B44A5083EB2DB9874E98FC"/>
          </w:placeholder>
          <w:dropDownList>
            <w:listItem w:displayText="选择一项" w:value="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A05F81">
            <w:rPr>
              <w:rFonts w:ascii="微软雅黑" w:hAnsi="微软雅黑" w:hint="eastAsia"/>
            </w:rPr>
            <w:t>1.0</w:t>
          </w:r>
        </w:sdtContent>
      </w:sdt>
      <w:r w:rsidR="00A05F81">
        <w:rPr>
          <w:rFonts w:ascii="微软雅黑" w:hAnsi="微软雅黑" w:hint="eastAsia"/>
        </w:rPr>
        <w:t>(E)</w:t>
      </w:r>
    </w:p>
    <w:p w:rsidR="005E4AC8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评审主要意见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sdt>
      <w:sdtPr>
        <w:id w:val="1000552601"/>
        <w:placeholder>
          <w:docPart w:val="53DCBCE0B44A4B19A88B786409581B0C"/>
        </w:placeholder>
      </w:sdtPr>
      <w:sdtEndPr>
        <w:rPr>
          <w:rFonts w:ascii="微软雅黑" w:eastAsia="微软雅黑" w:hAnsi="微软雅黑"/>
        </w:rPr>
      </w:sdtEndPr>
      <w:sdtContent>
        <w:p w:rsidR="00973AFC" w:rsidRPr="00973AFC" w:rsidRDefault="00973AFC" w:rsidP="001D158C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 w:rsidRPr="00973AFC">
            <w:rPr>
              <w:rFonts w:ascii="微软雅黑" w:eastAsia="微软雅黑" w:hAnsi="微软雅黑"/>
            </w:rPr>
            <w:t>文档</w:t>
          </w:r>
          <w:r>
            <w:rPr>
              <w:rFonts w:ascii="微软雅黑" w:eastAsia="微软雅黑" w:hAnsi="微软雅黑"/>
            </w:rPr>
            <w:t>标题的等级不对</w:t>
          </w:r>
          <w:r>
            <w:rPr>
              <w:rFonts w:ascii="微软雅黑" w:eastAsia="微软雅黑" w:hAnsi="微软雅黑" w:hint="eastAsia"/>
            </w:rPr>
            <w:t>，</w:t>
          </w:r>
          <w:r>
            <w:rPr>
              <w:rFonts w:ascii="微软雅黑" w:eastAsia="微软雅黑" w:hAnsi="微软雅黑"/>
            </w:rPr>
            <w:t>影响阅读体验</w:t>
          </w:r>
          <w:r>
            <w:rPr>
              <w:rFonts w:ascii="微软雅黑" w:eastAsia="微软雅黑" w:hAnsi="微软雅黑" w:hint="eastAsia"/>
            </w:rPr>
            <w:t>，</w:t>
          </w:r>
          <w:r>
            <w:rPr>
              <w:rFonts w:ascii="微软雅黑" w:eastAsia="微软雅黑" w:hAnsi="微软雅黑"/>
            </w:rPr>
            <w:t>建议重新调整文档标题的等级</w:t>
          </w:r>
          <w:r>
            <w:rPr>
              <w:rFonts w:ascii="微软雅黑" w:eastAsia="微软雅黑" w:hAnsi="微软雅黑" w:hint="eastAsia"/>
            </w:rPr>
            <w:t>。</w:t>
          </w:r>
          <w:bookmarkStart w:id="0" w:name="_GoBack"/>
          <w:bookmarkEnd w:id="0"/>
        </w:p>
        <w:p w:rsidR="001D158C" w:rsidRDefault="00973AFC" w:rsidP="001D158C">
          <w:pPr>
            <w:rPr>
              <w:rFonts w:ascii="微软雅黑" w:eastAsia="微软雅黑" w:hAnsi="微软雅黑"/>
            </w:rPr>
          </w:pPr>
        </w:p>
      </w:sdtContent>
    </w:sdt>
    <w:p w:rsidR="005E4AC8" w:rsidRPr="00415AE1" w:rsidRDefault="005E4AC8" w:rsidP="00E21D76">
      <w:pPr>
        <w:rPr>
          <w:rFonts w:ascii="微软雅黑" w:eastAsia="微软雅黑" w:hAnsi="微软雅黑"/>
        </w:rPr>
      </w:pPr>
    </w:p>
    <w:p w:rsidR="00C81502" w:rsidRPr="008E31C0" w:rsidRDefault="00C81502">
      <w:pPr>
        <w:rPr>
          <w:rFonts w:ascii="微软雅黑" w:eastAsia="微软雅黑" w:hAnsi="Verdana"/>
        </w:rPr>
      </w:pPr>
    </w:p>
    <w:sectPr w:rsidR="00C81502" w:rsidRPr="008E31C0" w:rsidSect="005E4AC8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2A3" w:rsidRDefault="006252A3" w:rsidP="00693E19">
      <w:r>
        <w:separator/>
      </w:r>
    </w:p>
  </w:endnote>
  <w:endnote w:type="continuationSeparator" w:id="0">
    <w:p w:rsidR="006252A3" w:rsidRDefault="006252A3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2FD" w:rsidRPr="00775C4E" w:rsidRDefault="00B572FD" w:rsidP="00B572FD">
    <w:pPr>
      <w:pStyle w:val="a4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 w:rsidR="00973AFC">
      <w:rPr>
        <w:rFonts w:ascii="微软雅黑" w:hAnsi="微软雅黑"/>
        <w:noProof/>
      </w:rPr>
      <w:t>1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</w:t>
    </w:r>
    <w:r w:rsidRPr="00775C4E">
      <w:rPr>
        <w:rFonts w:ascii="微软雅黑" w:hAnsi="微软雅黑" w:hint="eastAsia"/>
      </w:rPr>
      <w:t xml:space="preserve"> </w:t>
    </w:r>
    <w:r w:rsidRPr="00775C4E">
      <w:rPr>
        <w:rFonts w:ascii="微软雅黑" w:hAnsi="微软雅黑" w:hint="eastAsia"/>
      </w:rPr>
      <w:t>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 w:rsidR="00973AFC">
      <w:rPr>
        <w:rFonts w:ascii="微软雅黑" w:hAnsi="微软雅黑"/>
        <w:noProof/>
      </w:rPr>
      <w:t>1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:rsidR="00395EB3" w:rsidRPr="00B572FD" w:rsidRDefault="00395EB3" w:rsidP="00B572F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2A3" w:rsidRDefault="006252A3" w:rsidP="00693E19">
      <w:r>
        <w:separator/>
      </w:r>
    </w:p>
  </w:footnote>
  <w:footnote w:type="continuationSeparator" w:id="0">
    <w:p w:rsidR="006252A3" w:rsidRDefault="006252A3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/>
      </w:rPr>
    </w:pPr>
  </w:p>
  <w:p w:rsidR="00395EB3" w:rsidRP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ascii="微软雅黑" w:hAnsi="微软雅黑" w:hint="eastAsia"/>
      </w:rPr>
      <w:t xml:space="preserve"> </w:t>
    </w:r>
    <w:r w:rsidR="001E6655">
      <w:rPr>
        <w:rFonts w:ascii="微软雅黑" w:hAnsi="微软雅黑" w:hint="eastAsia"/>
      </w:rPr>
      <w:tab/>
    </w:r>
    <w:r w:rsidR="001E6655">
      <w:rPr>
        <w:rFonts w:ascii="微软雅黑" w:hAnsi="微软雅黑" w:hint="eastAsia"/>
      </w:rPr>
      <w:t>文档评审报告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D4E07"/>
    <w:multiLevelType w:val="hybridMultilevel"/>
    <w:tmpl w:val="3E4AF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49"/>
    <w:rsid w:val="00005749"/>
    <w:rsid w:val="00006199"/>
    <w:rsid w:val="00012DBE"/>
    <w:rsid w:val="0001554A"/>
    <w:rsid w:val="00016387"/>
    <w:rsid w:val="0003140A"/>
    <w:rsid w:val="00051494"/>
    <w:rsid w:val="00061C1B"/>
    <w:rsid w:val="00061DB2"/>
    <w:rsid w:val="000C4DD1"/>
    <w:rsid w:val="000C60B4"/>
    <w:rsid w:val="000E3F10"/>
    <w:rsid w:val="000E474A"/>
    <w:rsid w:val="00120964"/>
    <w:rsid w:val="00122993"/>
    <w:rsid w:val="00132D7F"/>
    <w:rsid w:val="00132E03"/>
    <w:rsid w:val="0015169E"/>
    <w:rsid w:val="0016457A"/>
    <w:rsid w:val="0018554A"/>
    <w:rsid w:val="001A3D17"/>
    <w:rsid w:val="001B408D"/>
    <w:rsid w:val="001B5C87"/>
    <w:rsid w:val="001C0441"/>
    <w:rsid w:val="001C05BC"/>
    <w:rsid w:val="001D158C"/>
    <w:rsid w:val="001D36A3"/>
    <w:rsid w:val="001E6655"/>
    <w:rsid w:val="002104B3"/>
    <w:rsid w:val="002258DC"/>
    <w:rsid w:val="002551BD"/>
    <w:rsid w:val="00257360"/>
    <w:rsid w:val="002669F2"/>
    <w:rsid w:val="002B4B34"/>
    <w:rsid w:val="002B57FF"/>
    <w:rsid w:val="002C6F4A"/>
    <w:rsid w:val="002F4896"/>
    <w:rsid w:val="00326110"/>
    <w:rsid w:val="00360016"/>
    <w:rsid w:val="00361868"/>
    <w:rsid w:val="00362D66"/>
    <w:rsid w:val="00395EB3"/>
    <w:rsid w:val="00397EB2"/>
    <w:rsid w:val="00411482"/>
    <w:rsid w:val="00420DD8"/>
    <w:rsid w:val="0042109F"/>
    <w:rsid w:val="004338A2"/>
    <w:rsid w:val="0044421C"/>
    <w:rsid w:val="00450BA4"/>
    <w:rsid w:val="00452D0F"/>
    <w:rsid w:val="00480FDF"/>
    <w:rsid w:val="004A4BFE"/>
    <w:rsid w:val="004D139F"/>
    <w:rsid w:val="005743F2"/>
    <w:rsid w:val="005A19B2"/>
    <w:rsid w:val="005A46D0"/>
    <w:rsid w:val="005B16AB"/>
    <w:rsid w:val="005B2B27"/>
    <w:rsid w:val="005B3DBF"/>
    <w:rsid w:val="005E339C"/>
    <w:rsid w:val="005E4AC8"/>
    <w:rsid w:val="006252A3"/>
    <w:rsid w:val="006601F2"/>
    <w:rsid w:val="006647C4"/>
    <w:rsid w:val="00675548"/>
    <w:rsid w:val="006874D8"/>
    <w:rsid w:val="0069196E"/>
    <w:rsid w:val="00693E19"/>
    <w:rsid w:val="006A170E"/>
    <w:rsid w:val="006B0C68"/>
    <w:rsid w:val="006C0CF6"/>
    <w:rsid w:val="006E0F58"/>
    <w:rsid w:val="006F49C1"/>
    <w:rsid w:val="0070664F"/>
    <w:rsid w:val="00727AAB"/>
    <w:rsid w:val="0075430F"/>
    <w:rsid w:val="00775C4E"/>
    <w:rsid w:val="007761D2"/>
    <w:rsid w:val="007B7701"/>
    <w:rsid w:val="007D60D9"/>
    <w:rsid w:val="007F3C15"/>
    <w:rsid w:val="00802AE2"/>
    <w:rsid w:val="008075C6"/>
    <w:rsid w:val="008102C2"/>
    <w:rsid w:val="00832E1D"/>
    <w:rsid w:val="00870C63"/>
    <w:rsid w:val="00871F58"/>
    <w:rsid w:val="00884BC0"/>
    <w:rsid w:val="00893767"/>
    <w:rsid w:val="0089498A"/>
    <w:rsid w:val="00896337"/>
    <w:rsid w:val="008A0712"/>
    <w:rsid w:val="008B1317"/>
    <w:rsid w:val="008D1186"/>
    <w:rsid w:val="008E31C0"/>
    <w:rsid w:val="00912108"/>
    <w:rsid w:val="00925FAE"/>
    <w:rsid w:val="009301B3"/>
    <w:rsid w:val="009452E6"/>
    <w:rsid w:val="00950205"/>
    <w:rsid w:val="00951450"/>
    <w:rsid w:val="009556A1"/>
    <w:rsid w:val="0095714F"/>
    <w:rsid w:val="00967C08"/>
    <w:rsid w:val="00973AFC"/>
    <w:rsid w:val="00994F39"/>
    <w:rsid w:val="009B7F50"/>
    <w:rsid w:val="009C79EA"/>
    <w:rsid w:val="009F7352"/>
    <w:rsid w:val="00A01AD5"/>
    <w:rsid w:val="00A05F81"/>
    <w:rsid w:val="00A12CCC"/>
    <w:rsid w:val="00A26035"/>
    <w:rsid w:val="00A34F93"/>
    <w:rsid w:val="00A4026C"/>
    <w:rsid w:val="00A5176E"/>
    <w:rsid w:val="00A746B3"/>
    <w:rsid w:val="00A75D92"/>
    <w:rsid w:val="00AA3872"/>
    <w:rsid w:val="00B13A7E"/>
    <w:rsid w:val="00B22F82"/>
    <w:rsid w:val="00B2628E"/>
    <w:rsid w:val="00B26AD0"/>
    <w:rsid w:val="00B26AE0"/>
    <w:rsid w:val="00B313AB"/>
    <w:rsid w:val="00B34DCB"/>
    <w:rsid w:val="00B40356"/>
    <w:rsid w:val="00B572FD"/>
    <w:rsid w:val="00B636DC"/>
    <w:rsid w:val="00B94F6E"/>
    <w:rsid w:val="00BE663F"/>
    <w:rsid w:val="00C03E9F"/>
    <w:rsid w:val="00C40CE2"/>
    <w:rsid w:val="00C81502"/>
    <w:rsid w:val="00CC7FAA"/>
    <w:rsid w:val="00CE4164"/>
    <w:rsid w:val="00CE7835"/>
    <w:rsid w:val="00D13B7F"/>
    <w:rsid w:val="00D26994"/>
    <w:rsid w:val="00D337D6"/>
    <w:rsid w:val="00D338DD"/>
    <w:rsid w:val="00D563A4"/>
    <w:rsid w:val="00D73DD7"/>
    <w:rsid w:val="00D80D66"/>
    <w:rsid w:val="00DB55C8"/>
    <w:rsid w:val="00E008F0"/>
    <w:rsid w:val="00E21D76"/>
    <w:rsid w:val="00E5210A"/>
    <w:rsid w:val="00EA4D9C"/>
    <w:rsid w:val="00EA68D1"/>
    <w:rsid w:val="00EE33AB"/>
    <w:rsid w:val="00F10F67"/>
    <w:rsid w:val="00F30E85"/>
    <w:rsid w:val="00F34760"/>
    <w:rsid w:val="00F358A4"/>
    <w:rsid w:val="00F96FB4"/>
    <w:rsid w:val="00FD4DBB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21067634C74A4A9C37644129E7EE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2BDB6-FCEC-4B24-A66A-10EC3F5E0157}"/>
      </w:docPartPr>
      <w:docPartBody>
        <w:p w:rsidR="0000462C" w:rsidRDefault="00995B60">
          <w:pPr>
            <w:pStyle w:val="2621067634C74A4A9C37644129E7EE69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194C4493FBCC452B946DDAA6FC5FF5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01FDC2-EC52-4BF3-B0D8-83001D8116D0}"/>
      </w:docPartPr>
      <w:docPartBody>
        <w:p w:rsidR="0000462C" w:rsidRDefault="00995B60">
          <w:pPr>
            <w:pStyle w:val="194C4493FBCC452B946DDAA6FC5FF547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E7AE24EB7564168A70C6C4F50C5B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965F9C-D23C-493B-ACE6-E11EBE75947F}"/>
      </w:docPartPr>
      <w:docPartBody>
        <w:p w:rsidR="0000462C" w:rsidRDefault="00995B60">
          <w:pPr>
            <w:pStyle w:val="4E7AE24EB7564168A70C6C4F50C5B99D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54394F65C2644E9AA83FEE9B92E6AE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0EAFE-47C7-42E8-8CDD-B2AB98ACE7B8}"/>
      </w:docPartPr>
      <w:docPartBody>
        <w:p w:rsidR="0017568B" w:rsidRDefault="003F60DB" w:rsidP="003F60DB">
          <w:pPr>
            <w:pStyle w:val="54394F65C2644E9AA83FEE9B92E6AE60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E486B7BB48D43F480A7FA686DCEF2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E83709-0C51-4A81-8431-ECCF41AD1D7B}"/>
      </w:docPartPr>
      <w:docPartBody>
        <w:p w:rsidR="0017568B" w:rsidRDefault="003F60DB" w:rsidP="003F60DB">
          <w:pPr>
            <w:pStyle w:val="BE486B7BB48D43F480A7FA686DCEF21B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A44F85EA40F442F90CD4F3B1CEAF9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7A2843-04FD-4CCF-9B61-06530C464002}"/>
      </w:docPartPr>
      <w:docPartBody>
        <w:p w:rsidR="0017568B" w:rsidRDefault="003F60DB" w:rsidP="003F60DB">
          <w:pPr>
            <w:pStyle w:val="FA44F85EA40F442F90CD4F3B1CEAF917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204D7E-5EF5-4B69-B5BB-67F1879CDF6B}"/>
      </w:docPartPr>
      <w:docPartBody>
        <w:p w:rsidR="0017568B" w:rsidRDefault="003F60DB">
          <w:r w:rsidRPr="004044C9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1FB5D57F3B44A5083EB2DB9874E9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CD6430-057A-4778-81FF-0FCC547CDB4E}"/>
      </w:docPartPr>
      <w:docPartBody>
        <w:p w:rsidR="0017568B" w:rsidRDefault="003F60DB" w:rsidP="003F60DB">
          <w:pPr>
            <w:pStyle w:val="E1FB5D57F3B44A5083EB2DB9874E98F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39315F1E74C4B019D314FBA6B3BDE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C4D3AD-9A26-4753-8C77-57E17C634152}"/>
      </w:docPartPr>
      <w:docPartBody>
        <w:p w:rsidR="0017568B" w:rsidRDefault="003F60DB" w:rsidP="003F60DB">
          <w:pPr>
            <w:pStyle w:val="A39315F1E74C4B019D314FBA6B3BDE2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3DCBCE0B44A4B19A88B786409581B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362A89-1D81-4824-A669-259A999617C8}"/>
      </w:docPartPr>
      <w:docPartBody>
        <w:p w:rsidR="00000000" w:rsidRDefault="00C576EF" w:rsidP="00C576EF">
          <w:pPr>
            <w:pStyle w:val="53DCBCE0B44A4B19A88B786409581B0C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4"/>
    <w:rsid w:val="0000462C"/>
    <w:rsid w:val="0017568B"/>
    <w:rsid w:val="0019730A"/>
    <w:rsid w:val="001D5942"/>
    <w:rsid w:val="00214BBF"/>
    <w:rsid w:val="003C3255"/>
    <w:rsid w:val="003F60DB"/>
    <w:rsid w:val="0043065E"/>
    <w:rsid w:val="005D2B1F"/>
    <w:rsid w:val="0065106A"/>
    <w:rsid w:val="007A6E73"/>
    <w:rsid w:val="00923735"/>
    <w:rsid w:val="00995B60"/>
    <w:rsid w:val="00A52D4F"/>
    <w:rsid w:val="00B00FCD"/>
    <w:rsid w:val="00B56D76"/>
    <w:rsid w:val="00C576EF"/>
    <w:rsid w:val="00C80CB4"/>
    <w:rsid w:val="00CF2A9E"/>
    <w:rsid w:val="00D124BA"/>
    <w:rsid w:val="00D65126"/>
    <w:rsid w:val="00DE0D2F"/>
    <w:rsid w:val="00DF1972"/>
    <w:rsid w:val="00E331E6"/>
    <w:rsid w:val="00EA6E6F"/>
    <w:rsid w:val="00F20D85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76EF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  <w:style w:type="paragraph" w:customStyle="1" w:styleId="2C051168596B4ED5B5F041BD6A8EBFDA">
    <w:name w:val="2C051168596B4ED5B5F041BD6A8EBFDA"/>
    <w:rsid w:val="00C576EF"/>
    <w:pPr>
      <w:widowControl w:val="0"/>
      <w:jc w:val="both"/>
    </w:pPr>
  </w:style>
  <w:style w:type="paragraph" w:customStyle="1" w:styleId="53DCBCE0B44A4B19A88B786409581B0C">
    <w:name w:val="53DCBCE0B44A4B19A88B786409581B0C"/>
    <w:rsid w:val="00C576E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76EF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  <w:style w:type="paragraph" w:customStyle="1" w:styleId="2C051168596B4ED5B5F041BD6A8EBFDA">
    <w:name w:val="2C051168596B4ED5B5F041BD6A8EBFDA"/>
    <w:rsid w:val="00C576EF"/>
    <w:pPr>
      <w:widowControl w:val="0"/>
      <w:jc w:val="both"/>
    </w:pPr>
  </w:style>
  <w:style w:type="paragraph" w:customStyle="1" w:styleId="53DCBCE0B44A4B19A88B786409581B0C">
    <w:name w:val="53DCBCE0B44A4B19A88B786409581B0C"/>
    <w:rsid w:val="00C576E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39468-ABF7-4907-93D4-7D2833253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TotalTime>157</TotalTime>
  <Pages>1</Pages>
  <Words>28</Words>
  <Characters>161</Characters>
  <Application>Microsoft Office Word</Application>
  <DocSecurity>0</DocSecurity>
  <Lines>1</Lines>
  <Paragraphs>1</Paragraphs>
  <ScaleCrop>false</ScaleCrop>
  <Company>西安同路信息科技有限公司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85</cp:revision>
  <dcterms:created xsi:type="dcterms:W3CDTF">2019-03-27T11:55:00Z</dcterms:created>
  <dcterms:modified xsi:type="dcterms:W3CDTF">2019-07-10T07:48:00Z</dcterms:modified>
</cp:coreProperties>
</file>