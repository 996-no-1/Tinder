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4C8" w:rsidRDefault="009A39E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日 工 作 报 告</w:t>
      </w:r>
    </w:p>
    <w:p w:rsidR="000454C8" w:rsidRDefault="000454C8">
      <w:pPr>
        <w:jc w:val="center"/>
        <w:rPr>
          <w:rFonts w:ascii="微软雅黑" w:eastAsia="微软雅黑" w:hAnsi="微软雅黑"/>
        </w:rPr>
      </w:pPr>
    </w:p>
    <w:p w:rsidR="000454C8" w:rsidRDefault="009A39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报告日期：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>
            <w:rPr>
              <w:rFonts w:ascii="微软雅黑" w:eastAsia="微软雅黑" w:hAnsi="微软雅黑" w:hint="eastAsia"/>
            </w:rPr>
            <w:t>2019年7月2日星期二</w:t>
          </w:r>
        </w:sdtContent>
      </w:sdt>
      <w:r>
        <w:rPr>
          <w:rFonts w:ascii="微软雅黑" w:eastAsia="微软雅黑" w:hAnsi="微软雅黑" w:hint="eastAsia"/>
        </w:rPr>
        <w:t xml:space="preserve"> </w:t>
      </w:r>
    </w:p>
    <w:p w:rsidR="000454C8" w:rsidRDefault="009A39E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本日项目进展：</w:t>
      </w:r>
    </w:p>
    <w:sdt>
      <w:sdtPr>
        <w:rPr>
          <w:rFonts w:ascii="微软雅黑" w:eastAsia="微软雅黑" w:hAnsi="微软雅黑" w:hint="eastAsia"/>
        </w:rPr>
        <w:id w:val="1751464768"/>
        <w:placeholder>
          <w:docPart w:val="ECFC4D1DC71141D3B75C9550EE768057"/>
        </w:placeholder>
      </w:sdtPr>
      <w:sdtEndPr/>
      <w:sdtContent>
        <w:p w:rsidR="00800921" w:rsidRDefault="009A39E0" w:rsidP="00800921">
          <w:pPr>
            <w:tabs>
              <w:tab w:val="left" w:pos="48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GUI概要设计</w:t>
          </w:r>
        </w:p>
        <w:p w:rsidR="00800921" w:rsidRDefault="009A39E0" w:rsidP="00800921">
          <w:pPr>
            <w:tabs>
              <w:tab w:val="left" w:pos="48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数据库搭建</w:t>
          </w:r>
        </w:p>
        <w:p w:rsidR="00800921" w:rsidRDefault="009A39E0" w:rsidP="00800921">
          <w:pPr>
            <w:tabs>
              <w:tab w:val="left" w:pos="48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《框架模板》《文档编号规则》《软件文档规范》的编写</w:t>
          </w:r>
        </w:p>
        <w:p w:rsidR="000454C8" w:rsidRDefault="009A39E0" w:rsidP="00800921">
          <w:pPr>
            <w:tabs>
              <w:tab w:val="left" w:pos="486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Server部分代码重构</w:t>
          </w:r>
        </w:p>
      </w:sdtContent>
    </w:sdt>
    <w:p w:rsidR="000454C8" w:rsidRDefault="009A39E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次日项目计划：</w:t>
      </w:r>
    </w:p>
    <w:sdt>
      <w:sdtPr>
        <w:rPr>
          <w:rFonts w:ascii="微软雅黑" w:eastAsia="微软雅黑" w:hAnsi="微软雅黑"/>
        </w:rPr>
        <w:id w:val="2136827984"/>
        <w:placeholder>
          <w:docPart w:val="ECFC4D1DC71141D3B75C9550EE768057"/>
        </w:placeholder>
      </w:sdtPr>
      <w:sdtEndPr/>
      <w:sdtContent>
        <w:p w:rsidR="000454C8" w:rsidRDefault="009A39E0">
          <w:pPr>
            <w:tabs>
              <w:tab w:val="left" w:pos="501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  <w:t>数据库相关类的实现、完成个人和群的消息传输和文件传输功能、群聊功能和个人信息修改功能后端的实现、编写《软件开发计划》《软件配置管理计划》《数据库（顶层）设计说明》和《软件设计需求规格说明书》</w:t>
          </w:r>
        </w:p>
      </w:sdtContent>
    </w:sdt>
    <w:p w:rsidR="000454C8" w:rsidRDefault="009A39E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需组内讨论解决的问题：</w:t>
      </w:r>
    </w:p>
    <w:sdt>
      <w:sdtPr>
        <w:rPr>
          <w:rFonts w:ascii="微软雅黑" w:eastAsia="微软雅黑" w:hAnsi="微软雅黑"/>
        </w:rPr>
        <w:id w:val="1000552601"/>
        <w:placeholder>
          <w:docPart w:val="D824F1962911465BBB02B108964A3691"/>
        </w:placeholder>
      </w:sdtPr>
      <w:sdtEndPr/>
      <w:sdtContent>
        <w:p w:rsidR="000454C8" w:rsidRDefault="009A39E0">
          <w:pPr>
            <w:tabs>
              <w:tab w:val="left" w:pos="441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</w:r>
          <w:r w:rsidR="009438F3">
            <w:rPr>
              <w:rFonts w:ascii="微软雅黑" w:eastAsia="微软雅黑" w:hAnsi="微软雅黑" w:hint="eastAsia"/>
            </w:rPr>
            <w:t>GUI设计的响应问题</w:t>
          </w:r>
        </w:p>
        <w:bookmarkStart w:id="0" w:name="_GoBack" w:displacedByCustomXml="next"/>
        <w:bookmarkEnd w:id="0" w:displacedByCustomXml="next"/>
      </w:sdtContent>
    </w:sdt>
    <w:p w:rsidR="000454C8" w:rsidRDefault="009A39E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其他问题：</w:t>
      </w:r>
    </w:p>
    <w:sdt>
      <w:sdtPr>
        <w:rPr>
          <w:rFonts w:ascii="微软雅黑" w:eastAsia="微软雅黑" w:hAnsi="微软雅黑"/>
        </w:rPr>
        <w:id w:val="683400393"/>
        <w:placeholder>
          <w:docPart w:val="6520D8D7141343089BDE733EC1C0E9E0"/>
        </w:placeholder>
      </w:sdtPr>
      <w:sdtEndPr/>
      <w:sdtContent>
        <w:p w:rsidR="000454C8" w:rsidRDefault="009A39E0">
          <w:pPr>
            <w:tabs>
              <w:tab w:val="left" w:pos="471"/>
            </w:tabs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ab/>
            <w:t>无</w:t>
          </w:r>
        </w:p>
      </w:sdtContent>
    </w:sdt>
    <w:p w:rsidR="000454C8" w:rsidRDefault="000454C8">
      <w:pPr>
        <w:rPr>
          <w:rFonts w:ascii="微软雅黑" w:eastAsia="微软雅黑" w:hAnsi="Verdana"/>
        </w:rPr>
      </w:pPr>
    </w:p>
    <w:sectPr w:rsidR="000454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458" w:rsidRDefault="009A4458">
      <w:r>
        <w:separator/>
      </w:r>
    </w:p>
  </w:endnote>
  <w:endnote w:type="continuationSeparator" w:id="0">
    <w:p w:rsidR="009A4458" w:rsidRDefault="009A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9A39E0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>
        <w:rPr>
          <w:rFonts w:ascii="微软雅黑" w:eastAsia="微软雅黑" w:hAnsi="微软雅黑"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0454C8" w:rsidRDefault="009A39E0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458" w:rsidRDefault="009A4458">
      <w:r>
        <w:separator/>
      </w:r>
    </w:p>
  </w:footnote>
  <w:footnote w:type="continuationSeparator" w:id="0">
    <w:p w:rsidR="009A4458" w:rsidRDefault="009A4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4C8" w:rsidRDefault="000454C8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454C8" w:rsidRDefault="009A39E0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Tinder项目开发小组                                             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AE11E49299AC4433A8EE679778EC22EA"/>
        </w:placeholder>
      </w:sdtPr>
      <w:sdtEndPr/>
      <w:sdtContent>
        <w:r>
          <w:rPr>
            <w:rFonts w:ascii="微软雅黑" w:eastAsia="微软雅黑" w:hAnsi="微软雅黑" w:hint="eastAsia"/>
          </w:rPr>
          <w:t>Tinder即时通信系统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7925B0"/>
    <w:rsid w:val="000454C8"/>
    <w:rsid w:val="00051494"/>
    <w:rsid w:val="00061C1B"/>
    <w:rsid w:val="000E3F10"/>
    <w:rsid w:val="00122993"/>
    <w:rsid w:val="00132E03"/>
    <w:rsid w:val="001C225E"/>
    <w:rsid w:val="002258DC"/>
    <w:rsid w:val="002551BD"/>
    <w:rsid w:val="00257360"/>
    <w:rsid w:val="002669F2"/>
    <w:rsid w:val="002B57FF"/>
    <w:rsid w:val="002E65E6"/>
    <w:rsid w:val="003550A6"/>
    <w:rsid w:val="00397EB2"/>
    <w:rsid w:val="00411482"/>
    <w:rsid w:val="00450BA4"/>
    <w:rsid w:val="004A4BFE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1245B"/>
    <w:rsid w:val="0075430F"/>
    <w:rsid w:val="00775C4E"/>
    <w:rsid w:val="0079564B"/>
    <w:rsid w:val="007F3C15"/>
    <w:rsid w:val="00800921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438F3"/>
    <w:rsid w:val="00994F39"/>
    <w:rsid w:val="009A39E0"/>
    <w:rsid w:val="009A4458"/>
    <w:rsid w:val="009C79EA"/>
    <w:rsid w:val="009F7352"/>
    <w:rsid w:val="00A26035"/>
    <w:rsid w:val="00A5176E"/>
    <w:rsid w:val="00AA3872"/>
    <w:rsid w:val="00B13A7E"/>
    <w:rsid w:val="00B34DCB"/>
    <w:rsid w:val="00BE663F"/>
    <w:rsid w:val="00C40CE2"/>
    <w:rsid w:val="00C81502"/>
    <w:rsid w:val="00DB55C8"/>
    <w:rsid w:val="00EA68D1"/>
    <w:rsid w:val="00F10F67"/>
    <w:rsid w:val="00F12514"/>
    <w:rsid w:val="00F30E85"/>
    <w:rsid w:val="00F34760"/>
    <w:rsid w:val="292F6D15"/>
    <w:rsid w:val="2FDE3E7A"/>
    <w:rsid w:val="4379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5546F"/>
  <w15:docId w15:val="{B1687AD1-B477-8142-B1A2-053D26D5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ll\Tinder\doc\Management\&#21608;&#24037;&#20316;&#25253;&#21578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11E49299AC4433A8EE679778E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18F03-5F6C-413E-8F71-69117EB1B566}"/>
      </w:docPartPr>
      <w:docPartBody>
        <w:p w:rsidR="008442EE" w:rsidRDefault="004A6F2C">
          <w:pPr>
            <w:pStyle w:val="AE11E49299AC4433A8EE679778EC22E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8442EE" w:rsidRDefault="004A6F2C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ECFC4D1DC71141D3B75C9550EE7680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547F80-561B-4F03-B58D-635677B03C0A}"/>
      </w:docPartPr>
      <w:docPartBody>
        <w:p w:rsidR="008442EE" w:rsidRDefault="004A6F2C">
          <w:pPr>
            <w:pStyle w:val="ECFC4D1DC71141D3B75C9550EE768057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824F1962911465BBB02B108964A36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0644EC-C917-4F81-8539-2EE39B819419}"/>
      </w:docPartPr>
      <w:docPartBody>
        <w:p w:rsidR="008442EE" w:rsidRDefault="004A6F2C">
          <w:pPr>
            <w:pStyle w:val="D824F1962911465BBB02B108964A3691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520D8D7141343089BDE733EC1C0E9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38094E-BFF0-4817-90B2-0C3BD971D5B6}"/>
      </w:docPartPr>
      <w:docPartBody>
        <w:p w:rsidR="008442EE" w:rsidRDefault="004A6F2C">
          <w:pPr>
            <w:pStyle w:val="6520D8D7141343089BDE733EC1C0E9E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2B"/>
    <w:rsid w:val="00466D2B"/>
    <w:rsid w:val="004A4F60"/>
    <w:rsid w:val="004A6F2C"/>
    <w:rsid w:val="00825D3C"/>
    <w:rsid w:val="008442EE"/>
    <w:rsid w:val="00902D28"/>
    <w:rsid w:val="00A70670"/>
    <w:rsid w:val="00B316A1"/>
    <w:rsid w:val="00C03150"/>
    <w:rsid w:val="00C968C8"/>
    <w:rsid w:val="00D955D4"/>
    <w:rsid w:val="00F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4BC302C7D94B86B710D030879C2D78">
    <w:name w:val="2D4BC302C7D94B86B710D030879C2D7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20D8D7141343089BDE733EC1C0E9E0">
    <w:name w:val="6520D8D7141343089BDE733EC1C0E9E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EDB5A-BC91-E14F-8D9D-F9075C1E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C:\Users\dell\Tinder\doc\Management\周工作报告模板.dotx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Microsoft Office User</cp:lastModifiedBy>
  <cp:revision>9</cp:revision>
  <dcterms:created xsi:type="dcterms:W3CDTF">2019-07-03T02:22:00Z</dcterms:created>
  <dcterms:modified xsi:type="dcterms:W3CDTF">2019-07-05T07:39:00Z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