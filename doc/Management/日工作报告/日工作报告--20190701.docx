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299" w:rsidRDefault="003B7F4E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日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工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作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报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告</w:t>
      </w:r>
    </w:p>
    <w:p w:rsidR="00C33299" w:rsidRDefault="00C33299">
      <w:pPr>
        <w:jc w:val="center"/>
        <w:rPr>
          <w:rFonts w:ascii="微软雅黑" w:eastAsia="微软雅黑" w:hAnsi="微软雅黑"/>
        </w:rPr>
      </w:pPr>
    </w:p>
    <w:p w:rsidR="00C33299" w:rsidRDefault="003B7F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报告日期：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</w:t>
          </w:r>
          <w:r>
            <w:rPr>
              <w:rFonts w:ascii="微软雅黑" w:eastAsia="微软雅黑" w:hAnsi="微软雅黑" w:hint="eastAsia"/>
            </w:rPr>
            <w:t>年</w:t>
          </w:r>
          <w:r>
            <w:rPr>
              <w:rFonts w:ascii="微软雅黑" w:eastAsia="微软雅黑" w:hAnsi="微软雅黑" w:hint="eastAsia"/>
            </w:rPr>
            <w:t>7</w:t>
          </w:r>
          <w:r>
            <w:rPr>
              <w:rFonts w:ascii="微软雅黑" w:eastAsia="微软雅黑" w:hAnsi="微软雅黑" w:hint="eastAsia"/>
            </w:rPr>
            <w:t>月</w:t>
          </w:r>
          <w:r>
            <w:rPr>
              <w:rFonts w:ascii="微软雅黑" w:eastAsia="微软雅黑" w:hAnsi="微软雅黑" w:hint="eastAsia"/>
            </w:rPr>
            <w:t>1</w:t>
          </w:r>
          <w:r>
            <w:rPr>
              <w:rFonts w:ascii="微软雅黑" w:eastAsia="微软雅黑" w:hAnsi="微软雅黑" w:hint="eastAsia"/>
            </w:rPr>
            <w:t>日星期一</w:t>
          </w:r>
        </w:sdtContent>
      </w:sdt>
      <w:r>
        <w:rPr>
          <w:rFonts w:ascii="微软雅黑" w:eastAsia="微软雅黑" w:hAnsi="微软雅黑" w:hint="eastAsia"/>
        </w:rPr>
        <w:t xml:space="preserve"> </w:t>
      </w:r>
    </w:p>
    <w:p w:rsidR="00C33299" w:rsidRDefault="003B7F4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本</w:t>
      </w:r>
      <w:r>
        <w:rPr>
          <w:rFonts w:ascii="微软雅黑" w:eastAsia="微软雅黑" w:hAnsi="微软雅黑" w:hint="eastAsia"/>
          <w:b/>
        </w:rPr>
        <w:t>日</w:t>
      </w:r>
      <w:r>
        <w:rPr>
          <w:rFonts w:ascii="微软雅黑" w:eastAsia="微软雅黑" w:hAnsi="微软雅黑" w:hint="eastAsia"/>
          <w:b/>
        </w:rPr>
        <w:t>项目进展：</w:t>
      </w:r>
    </w:p>
    <w:sdt>
      <w:sdtPr>
        <w:rPr>
          <w:rFonts w:ascii="微软雅黑" w:eastAsia="微软雅黑" w:hAnsi="微软雅黑" w:hint="eastAsia"/>
        </w:rPr>
        <w:id w:val="1751464768"/>
        <w:placeholder>
          <w:docPart w:val="ECFC4D1DC71141D3B75C9550EE768057"/>
        </w:placeholder>
      </w:sdtPr>
      <w:sdtEndPr/>
      <w:sdtContent>
        <w:p w:rsidR="00D97F15" w:rsidRDefault="003B7F4E" w:rsidP="00D97F15">
          <w:pPr>
            <w:ind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确定小组成员，确定项目。</w:t>
          </w:r>
        </w:p>
        <w:p w:rsidR="00D97F15" w:rsidRDefault="003B7F4E" w:rsidP="00D97F15">
          <w:pPr>
            <w:ind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完成项目计划甘特图。</w:t>
          </w:r>
        </w:p>
        <w:p w:rsidR="00D97F15" w:rsidRDefault="003B7F4E" w:rsidP="00D97F15">
          <w:pPr>
            <w:ind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提取并定义功能需求。</w:t>
          </w:r>
        </w:p>
        <w:p w:rsidR="00C33299" w:rsidRDefault="00D97F15" w:rsidP="00D97F15">
          <w:pPr>
            <w:ind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组内分组，确定小组</w:t>
          </w:r>
          <w:bookmarkStart w:id="0" w:name="_GoBack"/>
          <w:bookmarkEnd w:id="0"/>
          <w:r>
            <w:rPr>
              <w:rFonts w:ascii="微软雅黑" w:eastAsia="微软雅黑" w:hAnsi="微软雅黑" w:hint="eastAsia"/>
            </w:rPr>
            <w:t>长</w:t>
          </w:r>
        </w:p>
      </w:sdtContent>
    </w:sdt>
    <w:p w:rsidR="00C33299" w:rsidRDefault="003B7F4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次日</w:t>
      </w:r>
      <w:r>
        <w:rPr>
          <w:rFonts w:ascii="微软雅黑" w:eastAsia="微软雅黑" w:hAnsi="微软雅黑" w:hint="eastAsia"/>
          <w:b/>
        </w:rPr>
        <w:t>项目计划：</w:t>
      </w:r>
    </w:p>
    <w:sdt>
      <w:sdtPr>
        <w:rPr>
          <w:rFonts w:ascii="微软雅黑" w:eastAsia="微软雅黑" w:hAnsi="微软雅黑"/>
        </w:rPr>
        <w:id w:val="2136827984"/>
        <w:placeholder>
          <w:docPart w:val="ECFC4D1DC71141D3B75C9550EE768057"/>
        </w:placeholder>
      </w:sdtPr>
      <w:sdtEndPr/>
      <w:sdtContent>
        <w:p w:rsidR="00C33299" w:rsidRDefault="003B7F4E">
          <w:pPr>
            <w:tabs>
              <w:tab w:val="left" w:pos="501"/>
            </w:tabs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ab/>
          </w:r>
          <w:r>
            <w:rPr>
              <w:rFonts w:ascii="微软雅黑" w:eastAsia="微软雅黑" w:hAnsi="微软雅黑" w:hint="eastAsia"/>
            </w:rPr>
            <w:t xml:space="preserve"> GUI</w:t>
          </w:r>
          <w:r>
            <w:rPr>
              <w:rFonts w:ascii="微软雅黑" w:eastAsia="微软雅黑" w:hAnsi="微软雅黑" w:hint="eastAsia"/>
            </w:rPr>
            <w:t>概要设计、设计用户用例图、搭建数据库。</w:t>
          </w:r>
        </w:p>
        <w:p w:rsidR="00C33299" w:rsidRDefault="003B7F4E">
          <w:pPr>
            <w:tabs>
              <w:tab w:val="left" w:pos="501"/>
            </w:tabs>
            <w:ind w:firstLineChars="300" w:firstLine="63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完成《框架模板》《文档编号规则》《软件文档规范》。</w:t>
          </w:r>
        </w:p>
      </w:sdtContent>
    </w:sdt>
    <w:p w:rsidR="00C33299" w:rsidRDefault="003B7F4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需</w:t>
      </w:r>
      <w:r>
        <w:rPr>
          <w:rFonts w:ascii="微软雅黑" w:eastAsia="微软雅黑" w:hAnsi="微软雅黑" w:hint="eastAsia"/>
          <w:b/>
        </w:rPr>
        <w:t>组内讨论解决</w:t>
      </w:r>
      <w:r>
        <w:rPr>
          <w:rFonts w:ascii="微软雅黑" w:eastAsia="微软雅黑" w:hAnsi="微软雅黑" w:hint="eastAsia"/>
          <w:b/>
        </w:rPr>
        <w:t>的问题：</w:t>
      </w:r>
    </w:p>
    <w:sdt>
      <w:sdtPr>
        <w:rPr>
          <w:rFonts w:ascii="微软雅黑" w:eastAsia="微软雅黑" w:hAnsi="微软雅黑"/>
        </w:rPr>
        <w:id w:val="1000552601"/>
        <w:placeholder>
          <w:docPart w:val="D824F1962911465BBB02B108964A3691"/>
        </w:placeholder>
      </w:sdtPr>
      <w:sdtEndPr/>
      <w:sdtContent>
        <w:p w:rsidR="00C33299" w:rsidRDefault="003B7F4E">
          <w:pPr>
            <w:tabs>
              <w:tab w:val="left" w:pos="516"/>
            </w:tabs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ab/>
          </w:r>
          <w:r>
            <w:rPr>
              <w:rFonts w:ascii="微软雅黑" w:eastAsia="微软雅黑" w:hAnsi="微软雅黑" w:hint="eastAsia"/>
            </w:rPr>
            <w:t>所有人需要熟悉</w:t>
          </w:r>
          <w:proofErr w:type="spellStart"/>
          <w:r>
            <w:rPr>
              <w:rFonts w:ascii="微软雅黑" w:eastAsia="微软雅黑" w:hAnsi="微软雅黑" w:hint="eastAsia"/>
            </w:rPr>
            <w:t>github</w:t>
          </w:r>
          <w:proofErr w:type="spellEnd"/>
          <w:r>
            <w:rPr>
              <w:rFonts w:ascii="微软雅黑" w:eastAsia="微软雅黑" w:hAnsi="微软雅黑" w:hint="eastAsia"/>
            </w:rPr>
            <w:t>用法以及</w:t>
          </w:r>
          <w:r>
            <w:rPr>
              <w:rFonts w:ascii="微软雅黑" w:eastAsia="微软雅黑" w:hAnsi="微软雅黑" w:hint="eastAsia"/>
            </w:rPr>
            <w:t>git</w:t>
          </w:r>
          <w:r>
            <w:rPr>
              <w:rFonts w:ascii="微软雅黑" w:eastAsia="微软雅黑" w:hAnsi="微软雅黑" w:hint="eastAsia"/>
            </w:rPr>
            <w:t>常用命令。</w:t>
          </w:r>
        </w:p>
      </w:sdtContent>
    </w:sdt>
    <w:p w:rsidR="00C33299" w:rsidRDefault="003B7F4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其他问题：</w:t>
      </w:r>
    </w:p>
    <w:sdt>
      <w:sdtPr>
        <w:rPr>
          <w:rFonts w:ascii="微软雅黑" w:eastAsia="微软雅黑" w:hAnsi="微软雅黑"/>
        </w:rPr>
        <w:id w:val="683400393"/>
        <w:placeholder>
          <w:docPart w:val="6520D8D7141343089BDE733EC1C0E9E0"/>
        </w:placeholder>
      </w:sdtPr>
      <w:sdtEndPr/>
      <w:sdtContent>
        <w:p w:rsidR="00C33299" w:rsidRDefault="003B7F4E">
          <w:pPr>
            <w:tabs>
              <w:tab w:val="left" w:pos="486"/>
            </w:tabs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ab/>
          </w:r>
          <w:r>
            <w:rPr>
              <w:rFonts w:ascii="微软雅黑" w:eastAsia="微软雅黑" w:hAnsi="微软雅黑" w:hint="eastAsia"/>
            </w:rPr>
            <w:t>无</w:t>
          </w:r>
        </w:p>
      </w:sdtContent>
    </w:sdt>
    <w:p w:rsidR="00C33299" w:rsidRDefault="00C33299">
      <w:pPr>
        <w:rPr>
          <w:rFonts w:ascii="微软雅黑" w:eastAsia="微软雅黑" w:hAnsi="Verdana"/>
        </w:rPr>
      </w:pPr>
    </w:p>
    <w:sectPr w:rsidR="00C33299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F4E" w:rsidRDefault="003B7F4E">
      <w:r>
        <w:separator/>
      </w:r>
    </w:p>
  </w:endnote>
  <w:endnote w:type="continuationSeparator" w:id="0">
    <w:p w:rsidR="003B7F4E" w:rsidRDefault="003B7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299" w:rsidRDefault="003B7F4E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C33299" w:rsidRDefault="003B7F4E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F4E" w:rsidRDefault="003B7F4E">
      <w:r>
        <w:separator/>
      </w:r>
    </w:p>
  </w:footnote>
  <w:footnote w:type="continuationSeparator" w:id="0">
    <w:p w:rsidR="003B7F4E" w:rsidRDefault="003B7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299" w:rsidRDefault="00C33299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C33299" w:rsidRDefault="003B7F4E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</w:t>
    </w:r>
    <w:r>
      <w:rPr>
        <w:rFonts w:ascii="微软雅黑" w:eastAsia="微软雅黑" w:hAnsi="微软雅黑" w:hint="eastAsia"/>
      </w:rPr>
      <w:t xml:space="preserve">                     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id w:val="189186327"/>
        <w:placeholder>
          <w:docPart w:val="AE11E49299AC4433A8EE679778EC22EA"/>
        </w:placeholder>
      </w:sdtPr>
      <w:sdtEndPr/>
      <w:sdtContent>
        <w:r>
          <w:rPr>
            <w:rFonts w:ascii="微软雅黑" w:eastAsia="微软雅黑" w:hAnsi="微软雅黑" w:hint="eastAsia"/>
          </w:rPr>
          <w:t>Tinder</w:t>
        </w:r>
        <w:r>
          <w:rPr>
            <w:rFonts w:ascii="微软雅黑" w:eastAsia="微软雅黑" w:hAnsi="微软雅黑" w:hint="eastAsia"/>
          </w:rPr>
          <w:t>即时通信系统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7925B0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E65E6"/>
    <w:rsid w:val="003550A6"/>
    <w:rsid w:val="00397EB2"/>
    <w:rsid w:val="003B7F4E"/>
    <w:rsid w:val="00411482"/>
    <w:rsid w:val="00450BA4"/>
    <w:rsid w:val="004A4BFE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1245B"/>
    <w:rsid w:val="0075430F"/>
    <w:rsid w:val="00775C4E"/>
    <w:rsid w:val="0079564B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E663F"/>
    <w:rsid w:val="00C33299"/>
    <w:rsid w:val="00C40CE2"/>
    <w:rsid w:val="00C81502"/>
    <w:rsid w:val="00D97F15"/>
    <w:rsid w:val="00DB55C8"/>
    <w:rsid w:val="00EA68D1"/>
    <w:rsid w:val="00F10F67"/>
    <w:rsid w:val="00F12514"/>
    <w:rsid w:val="00F30E85"/>
    <w:rsid w:val="00F34760"/>
    <w:rsid w:val="292F6D15"/>
    <w:rsid w:val="314E485B"/>
    <w:rsid w:val="437925B0"/>
    <w:rsid w:val="4E9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677D0"/>
  <w15:docId w15:val="{B1687AD1-B477-8142-B1A2-053D26D5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1608;&#24037;&#20316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11E49299AC4433A8EE679778EC2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18F03-5F6C-413E-8F71-69117EB1B566}"/>
      </w:docPartPr>
      <w:docPartBody>
        <w:p w:rsidR="00030CD6" w:rsidRDefault="00284B53">
          <w:pPr>
            <w:pStyle w:val="AE11E49299AC4433A8EE679778EC22EA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030CD6" w:rsidRDefault="00284B53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ECFC4D1DC71141D3B75C9550EE768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547F80-561B-4F03-B58D-635677B03C0A}"/>
      </w:docPartPr>
      <w:docPartBody>
        <w:p w:rsidR="00030CD6" w:rsidRDefault="00284B53">
          <w:pPr>
            <w:pStyle w:val="ECFC4D1DC71141D3B75C9550EE768057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824F1962911465BBB02B108964A36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0644EC-C917-4F81-8539-2EE39B819419}"/>
      </w:docPartPr>
      <w:docPartBody>
        <w:p w:rsidR="00030CD6" w:rsidRDefault="00284B53">
          <w:pPr>
            <w:pStyle w:val="D824F1962911465BBB02B108964A3691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520D8D7141343089BDE733EC1C0E9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38094E-BFF0-4817-90B2-0C3BD971D5B6}"/>
      </w:docPartPr>
      <w:docPartBody>
        <w:p w:rsidR="00030CD6" w:rsidRDefault="00284B53">
          <w:pPr>
            <w:pStyle w:val="6520D8D7141343089BDE733EC1C0E9E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030CD6"/>
    <w:rsid w:val="00284B53"/>
    <w:rsid w:val="00466D2B"/>
    <w:rsid w:val="004A4F60"/>
    <w:rsid w:val="00825D3C"/>
    <w:rsid w:val="00902D28"/>
    <w:rsid w:val="00A70670"/>
    <w:rsid w:val="00C03150"/>
    <w:rsid w:val="00C968C8"/>
    <w:rsid w:val="00D955D4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E11E49299AC4433A8EE679778EC22EA">
    <w:name w:val="AE11E49299AC4433A8EE679778EC22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2D4BC302C7D94B86B710D030879C2D78">
    <w:name w:val="2D4BC302C7D94B86B710D030879C2D7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20D8D7141343089BDE733EC1C0E9E0">
    <w:name w:val="6520D8D7141343089BDE733EC1C0E9E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541792-57B2-6B47-9EFD-AC2FBA36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C:\Users\dell\Tinder\doc\Management\周工作报告模板.dotx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8</cp:revision>
  <dcterms:created xsi:type="dcterms:W3CDTF">2019-07-03T02:22:00Z</dcterms:created>
  <dcterms:modified xsi:type="dcterms:W3CDTF">2019-07-05T07:28:00Z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