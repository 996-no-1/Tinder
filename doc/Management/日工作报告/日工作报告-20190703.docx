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  <w:lang w:val="en-US" w:eastAsia="zh-CN"/>
        </w:rPr>
        <w:t>日</w:t>
      </w:r>
      <w:r>
        <w:rPr>
          <w:rFonts w:hint="eastAsia" w:ascii="微软雅黑" w:hAnsi="微软雅黑" w:eastAsia="微软雅黑"/>
          <w:b/>
          <w:sz w:val="36"/>
        </w:rPr>
        <w:t xml:space="preserve"> 工 作 报 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报告日期：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B84108C00DAE4D6C86E4C59FFCD82520"/>
          </w:placeholder>
          <w:showingPlcHdr/>
          <w:date w:fullDate="2011-07-15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Style w:val="25"/>
              <w:rFonts w:hint="eastAsia"/>
            </w:rPr>
            <w:t>单击此处输入日期。</w:t>
          </w:r>
        </w:sdtContent>
      </w:sdt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本</w:t>
      </w:r>
      <w:r>
        <w:rPr>
          <w:rFonts w:hint="eastAsia" w:ascii="微软雅黑" w:hAnsi="微软雅黑" w:eastAsia="微软雅黑"/>
          <w:b/>
          <w:lang w:val="en-US" w:eastAsia="zh-CN"/>
        </w:rPr>
        <w:t>日</w:t>
      </w:r>
      <w:r>
        <w:rPr>
          <w:rFonts w:hint="eastAsia" w:ascii="微软雅黑" w:hAnsi="微软雅黑" w:eastAsia="微软雅黑"/>
          <w:b/>
        </w:rPr>
        <w:t>项目进展：</w:t>
      </w:r>
    </w:p>
    <w:sdt>
      <w:sdtPr>
        <w:rPr>
          <w:rFonts w:hint="eastAsia" w:ascii="微软雅黑" w:hAnsi="微软雅黑" w:eastAsia="微软雅黑"/>
        </w:rPr>
        <w:id w:val="1751464768"/>
        <w:placeholder>
          <w:docPart w:val="ECFC4D1DC71141D3B75C9550EE768057"/>
        </w:placeholder>
        <w:showingPlcHdr/>
      </w:sdtPr>
      <w:sdtEndPr>
        <w:rPr>
          <w:rFonts w:hint="eastAsia"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次日</w:t>
      </w:r>
      <w:r>
        <w:rPr>
          <w:rFonts w:hint="eastAsia" w:ascii="微软雅黑" w:hAnsi="微软雅黑" w:eastAsia="微软雅黑"/>
          <w:b/>
        </w:rPr>
        <w:t>项目计划：</w:t>
      </w:r>
    </w:p>
    <w:sdt>
      <w:sdtPr>
        <w:rPr>
          <w:rFonts w:ascii="微软雅黑" w:hAnsi="微软雅黑" w:eastAsia="微软雅黑"/>
        </w:rPr>
        <w:id w:val="2136827984"/>
        <w:placeholder>
          <w:docPart w:val="ECFC4D1DC71141D3B75C9550EE768057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</w:t>
      </w:r>
      <w:r>
        <w:rPr>
          <w:rFonts w:hint="eastAsia" w:ascii="微软雅黑" w:hAnsi="微软雅黑" w:eastAsia="微软雅黑"/>
          <w:b/>
          <w:lang w:val="en-US" w:eastAsia="zh-CN"/>
        </w:rPr>
        <w:t>组内讨论解决</w:t>
      </w:r>
      <w:r>
        <w:rPr>
          <w:rFonts w:hint="eastAsia" w:ascii="微软雅黑" w:hAnsi="微软雅黑" w:eastAsia="微软雅黑"/>
          <w:b/>
        </w:rPr>
        <w:t>的问题：</w:t>
      </w:r>
      <w:bookmarkStart w:id="0" w:name="_GoBack"/>
      <w:bookmarkEnd w:id="0"/>
    </w:p>
    <w:sdt>
      <w:sdtPr>
        <w:rPr>
          <w:rFonts w:ascii="微软雅黑" w:hAnsi="微软雅黑" w:eastAsia="微软雅黑"/>
        </w:rPr>
        <w:id w:val="1000552601"/>
        <w:placeholder>
          <w:docPart w:val="D824F1962911465BBB02B108964A3691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其他问题：</w:t>
      </w:r>
    </w:p>
    <w:sdt>
      <w:sdtPr>
        <w:rPr>
          <w:rFonts w:ascii="微软雅黑" w:hAnsi="微软雅黑" w:eastAsia="微软雅黑"/>
        </w:rPr>
        <w:id w:val="683400393"/>
        <w:placeholder>
          <w:docPart w:val="6520D8D7141343089BDE733EC1C0E9E0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id w:val="189186327"/>
        <w:placeholder>
          <w:docPart w:val="AE11E49299AC4433A8EE679778EC22EA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Tinder即时通信系统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292F6D15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E11E49299AC4433A8EE679778EC22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18F03-5F6C-413E-8F71-69117EB1B56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6398A-2629-440C-880A-A6276B30B21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47F80-561B-4F03-B58D-635677B03C0A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644EC-C917-4F81-8539-2EE39B81941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094E-BFF0-4817-90B2-0C3BD971D5B6}"/>
      </w:docPartPr>
      <w:docPartBody>
        <w:p>
          <w:pPr>
            <w:pStyle w:val="2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825D3C"/>
    <w:rsid w:val="00902D28"/>
    <w:rsid w:val="00A70670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E11E49299AC4433A8EE679778EC22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01D856C9E54A8D9D07A5B27BD26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84108C00DAE4D6C86E4C59FFCD825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1E6AFC039804B2784B7F5C505B2A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C3020D138214E45991FE5CBB819E3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7C104940BA748F482D77C625ABA2B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CC7A5C68FA64CBCBBF561B3175007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CFC4D1DC71141D3B75C9550EE768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824F1962911465BBB02B108964A36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84108C00DAE4D6C86E4C59FFCD82520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1E6AFC039804B2784B7F5C505B2A15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3020D138214E45991FE5CBB819E31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07C104940BA748F482D77C625ABA2BE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7A5C68FA64CBCBBF561B3175007A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CFC4D1DC71141D3B75C9550EE76805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824F1962911465BBB02B108964A369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4778B2EE4F144ECA0D8009EAC0EE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41E775762C6483FA95631F9FA54D6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45EF81295AA4AA0A787B456940435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674B6C3647E467BA719E8C02F570E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DBC782739BE4EE596EE968D257C3F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D4BC302C7D94B86B710D030879C2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520D8D7141343089BDE733EC1C0E9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FBBB0-0769-4F48-AC0A-4A7518B2E9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Pages>1</Pages>
  <Words>95</Words>
  <Characters>95</Characters>
  <Lines>1</Lines>
  <Paragraphs>1</Paragraphs>
  <TotalTime>8</TotalTime>
  <ScaleCrop>false</ScaleCrop>
  <LinksUpToDate>false</LinksUpToDate>
  <CharactersWithSpaces>101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2019-07-03T02:22:00Z</dcterms:created>
  <dc:creator>法国冠军</dc:creator>
  <cp:lastModifiedBy>法国冠军</cp:lastModifiedBy>
  <dcterms:modified xsi:type="dcterms:W3CDTF">2019-07-03T02:32:04Z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