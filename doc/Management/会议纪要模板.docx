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会  议  纪  要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B84108C00DAE4D6C86E4C59FFCD82520"/>
          </w:placeholder>
          <w:date w:fullDate="2019-07-0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2019年7月1日星期一</w:t>
          </w:r>
        </w:sdtContent>
      </w:sdt>
    </w:p>
    <w:p>
      <w:pPr>
        <w:tabs>
          <w:tab w:val="right" w:pos="8306"/>
        </w:tabs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西北工业大学</w:t>
      </w:r>
      <w:r>
        <w:rPr>
          <w:rFonts w:hint="eastAsia" w:ascii="微软雅黑" w:hAnsi="微软雅黑" w:eastAsia="微软雅黑"/>
        </w:rPr>
        <w:t>－</w:t>
      </w:r>
      <w:r>
        <w:rPr>
          <w:rFonts w:hint="eastAsia" w:ascii="微软雅黑" w:hAnsi="微软雅黑" w:eastAsia="微软雅黑"/>
          <w:lang w:val="en-US" w:eastAsia="zh-CN"/>
        </w:rPr>
        <w:t>毅字楼315实验室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会议主持：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参会人员：</w:t>
      </w:r>
    </w:p>
    <w:p>
      <w:pPr>
        <w:rPr>
          <w:rFonts w:hint="eastAsia" w:ascii="微软雅黑" w:hAnsi="微软雅黑" w:eastAsia="微软雅黑"/>
          <w:b/>
        </w:rPr>
      </w:pPr>
      <w:bookmarkStart w:id="0" w:name="_GoBack"/>
      <w:bookmarkEnd w:id="0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会议主题：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会议内容：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会议结论：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rPr>
          <w:rFonts w:ascii="微软雅黑" w:hAnsi="Verdana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1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9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0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  <w:lang w:val="en-US" w:eastAsia="zh-CN"/>
      </w:rPr>
      <w:t>Tinder项目开发小组</w:t>
    </w:r>
    <w:r>
      <w:rPr>
        <w:rFonts w:hint="eastAsia" w:ascii="微软雅黑" w:hAnsi="微软雅黑" w:eastAsia="微软雅黑"/>
      </w:rPr>
      <w:t xml:space="preserve">         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               </w:t>
    </w:r>
    <w:r>
      <w:rPr>
        <w:rFonts w:hint="eastAsia" w:ascii="微软雅黑" w:hAnsi="微软雅黑" w:eastAsia="微软雅黑"/>
      </w:rPr>
      <w:t>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397EB2"/>
    <w:rsid w:val="00411482"/>
    <w:rsid w:val="00450BA4"/>
    <w:rsid w:val="004A4BFE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9"/>
    <w:qFormat/>
    <w:uiPriority w:val="99"/>
    <w:rPr>
      <w:sz w:val="18"/>
      <w:szCs w:val="18"/>
    </w:rPr>
  </w:style>
  <w:style w:type="character" w:customStyle="1" w:styleId="18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84108C00DAE4D6C86E4C59FFCD8252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6398A-2629-440C-880A-A6276B30B21C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4F4994"/>
    <w:rsid w:val="00825D3C"/>
    <w:rsid w:val="00A70670"/>
    <w:rsid w:val="00C03150"/>
    <w:rsid w:val="00C968C8"/>
    <w:rsid w:val="00D955D4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AE11E49299AC4433A8EE679778EC22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01D856C9E54A8D9D07A5B27BD26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84108C00DAE4D6C86E4C59FFCD825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1E6AFC039804B2784B7F5C505B2A1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C3020D138214E45991FE5CBB819E3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7C104940BA748F482D77C625ABA2B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CC7A5C68FA64CBCBBF561B3175007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ECFC4D1DC71141D3B75C9550EE7680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824F1962911465BBB02B108964A36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84108C00DAE4D6C86E4C59FFCD82520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1E6AFC039804B2784B7F5C505B2A15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3020D138214E45991FE5CBB819E31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07C104940BA748F482D77C625ABA2BE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CC7A5C68FA64CBCBBF561B3175007A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CFC4D1DC71141D3B75C9550EE76805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824F1962911465BBB02B108964A369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4778B2EE4F144ECA0D8009EAC0EE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41E775762C6483FA95631F9FA54D6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45EF81295AA4AA0A787B45694043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674B6C3647E467BA719E8C02F570E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DBC782739BE4EE596EE968D257C3FF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B07E5243D8B341C8A96A74B6219EDB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370BC699B8084694A63A8F735857C2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7BBEB4762C2F460E909EF0D41DD6BA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8C897EA449354813A5E1E1B5AFB27EC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44A6F2716BB438EA182FC0DDC606B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191F4824FEB748A4AEE4E66DBEF612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EC6297163E24B1DA460450A5715F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352C060D88B34E9E805996938794AF7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DA79BB-0E28-446E-876D-7DCA5A5A19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162</Words>
  <Characters>167</Characters>
  <Lines>1</Lines>
  <Paragraphs>1</Paragraphs>
  <TotalTime>13</TotalTime>
  <ScaleCrop>false</ScaleCrop>
  <LinksUpToDate>false</LinksUpToDate>
  <CharactersWithSpaces>175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2019-07-03T02:33:00Z</dcterms:created>
  <dc:creator>法国冠军</dc:creator>
  <cp:lastModifiedBy>法国冠军</cp:lastModifiedBy>
  <dcterms:modified xsi:type="dcterms:W3CDTF">2019-07-03T02:49:58Z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