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F34997" w:rsidP="00F34997">
      <w:pPr>
        <w:jc w:val="center"/>
        <w:rPr>
          <w:rFonts w:ascii="微软雅黑" w:eastAsia="微软雅黑" w:hAnsi="微软雅黑"/>
          <w:sz w:val="44"/>
          <w:szCs w:val="44"/>
        </w:rPr>
      </w:pPr>
      <w:r w:rsidRPr="00B8757E">
        <w:rPr>
          <w:rFonts w:ascii="微软雅黑" w:eastAsia="微软雅黑" w:hAnsi="微软雅黑" w:hint="eastAsia"/>
          <w:sz w:val="44"/>
          <w:szCs w:val="44"/>
        </w:rPr>
        <w:t>中兴Android系统界面软件设计与开发</w:t>
      </w:r>
    </w:p>
    <w:p w:rsidR="00802AE2" w:rsidRPr="00583459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8CAFAD4F8E64ABEB4AF0865F29D2CB0"/>
        </w:placeholder>
      </w:sdtPr>
      <w:sdtEndPr/>
      <w:sdtContent>
        <w:p w:rsidR="00A5176E" w:rsidRPr="00583459" w:rsidRDefault="00B1658F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项目开发总结报告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1658F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8B3CD67F92D14CADA44955FBD6A8F46B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="00B1658F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  翔</w:t>
          </w:r>
        </w:sdtContent>
      </w:sdt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09BCC16F63ED437BBF0A30322A240110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="00B1658F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李凤彬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92290D79ED94FBD817284A995EB7EEA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="00B1658F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杨  帆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AE771268CBE14E5D945AC7E13EABFD08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EndPr/>
        <w:sdtContent>
          <w:r w:rsidR="00A4111A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朱怡安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西北工业大学－中兴通讯嵌入式系统联合</w:t>
      </w:r>
      <w:r w:rsidR="00802AE2" w:rsidRPr="00583459">
        <w:rPr>
          <w:rFonts w:ascii="微软雅黑" w:eastAsia="微软雅黑" w:hAnsi="微软雅黑" w:hint="eastAsia"/>
          <w:b/>
          <w:sz w:val="28"/>
          <w:szCs w:val="28"/>
        </w:rPr>
        <w:t>开发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实验室</w:t>
      </w:r>
    </w:p>
    <w:sdt>
      <w:sdtPr>
        <w:rPr>
          <w:rFonts w:ascii="微软雅黑" w:eastAsia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207C9BE4AF144419A097C9C0953C3409"/>
        </w:placeholder>
        <w:date w:fullDate="2012-03-30T00:00:00Z">
          <w:dateFormat w:val="yyyy年M月"/>
          <w:lid w:val="zh-CN"/>
          <w:storeMappedDataAs w:val="dateTime"/>
          <w:calendar w:val="gregorian"/>
        </w:date>
      </w:sdtPr>
      <w:sdtEndPr/>
      <w:sdtContent>
        <w:p w:rsidR="0033297E" w:rsidRDefault="00B1658F" w:rsidP="00A5176E">
          <w:pPr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2012年3月</w:t>
          </w:r>
        </w:p>
      </w:sdtContent>
    </w:sdt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8C4BE3" w:rsidRDefault="00573D81">
      <w:pPr>
        <w:pStyle w:val="10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17842587" w:history="1">
        <w:r w:rsidR="008C4BE3" w:rsidRPr="00674D28">
          <w:rPr>
            <w:rStyle w:val="a6"/>
            <w:rFonts w:ascii="微软雅黑" w:eastAsia="微软雅黑" w:hAnsi="微软雅黑"/>
            <w:noProof/>
          </w:rPr>
          <w:t>1</w:t>
        </w:r>
        <w:r w:rsidR="008C4BE3" w:rsidRPr="00674D28">
          <w:rPr>
            <w:rStyle w:val="a6"/>
            <w:rFonts w:ascii="微软雅黑" w:eastAsia="微软雅黑" w:hAnsi="微软雅黑" w:hint="eastAsia"/>
            <w:noProof/>
          </w:rPr>
          <w:t>引言</w:t>
        </w:r>
        <w:r w:rsidR="008C4BE3">
          <w:rPr>
            <w:noProof/>
            <w:webHidden/>
          </w:rPr>
          <w:tab/>
        </w:r>
        <w:r w:rsidR="008C4BE3">
          <w:rPr>
            <w:noProof/>
            <w:webHidden/>
          </w:rPr>
          <w:fldChar w:fldCharType="begin"/>
        </w:r>
        <w:r w:rsidR="008C4BE3">
          <w:rPr>
            <w:noProof/>
            <w:webHidden/>
          </w:rPr>
          <w:instrText xml:space="preserve"> PAGEREF _Toc317842587 \h </w:instrText>
        </w:r>
        <w:r w:rsidR="008C4BE3">
          <w:rPr>
            <w:noProof/>
            <w:webHidden/>
          </w:rPr>
        </w:r>
        <w:r w:rsidR="008C4BE3">
          <w:rPr>
            <w:noProof/>
            <w:webHidden/>
          </w:rPr>
          <w:fldChar w:fldCharType="separate"/>
        </w:r>
        <w:r w:rsidR="008C4BE3">
          <w:rPr>
            <w:noProof/>
            <w:webHidden/>
          </w:rPr>
          <w:t>3</w:t>
        </w:r>
        <w:r w:rsidR="008C4BE3">
          <w:rPr>
            <w:noProof/>
            <w:webHidden/>
          </w:rPr>
          <w:fldChar w:fldCharType="end"/>
        </w:r>
      </w:hyperlink>
    </w:p>
    <w:p w:rsidR="008C4BE3" w:rsidRDefault="008C4BE3">
      <w:pPr>
        <w:pStyle w:val="20"/>
        <w:tabs>
          <w:tab w:val="right" w:leader="dot" w:pos="8296"/>
        </w:tabs>
        <w:rPr>
          <w:noProof/>
        </w:rPr>
      </w:pPr>
      <w:hyperlink w:anchor="_Toc317842588" w:history="1">
        <w:r w:rsidRPr="00674D28">
          <w:rPr>
            <w:rStyle w:val="a6"/>
            <w:rFonts w:ascii="微软雅黑" w:eastAsia="微软雅黑" w:hAnsi="微软雅黑"/>
            <w:noProof/>
          </w:rPr>
          <w:t>1.1</w:t>
        </w:r>
        <w:r w:rsidRPr="00674D28">
          <w:rPr>
            <w:rStyle w:val="a6"/>
            <w:rFonts w:ascii="微软雅黑" w:eastAsia="微软雅黑" w:hAnsi="微软雅黑" w:hint="eastAsia"/>
            <w:noProof/>
          </w:rPr>
          <w:t>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_Toc317842588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4BE3" w:rsidRDefault="008C4BE3">
      <w:pPr>
        <w:pStyle w:val="20"/>
        <w:tabs>
          <w:tab w:val="right" w:leader="dot" w:pos="8296"/>
        </w:tabs>
        <w:rPr>
          <w:noProof/>
        </w:rPr>
      </w:pPr>
      <w:hyperlink w:anchor="_Toc317842589" w:history="1">
        <w:r w:rsidRPr="00674D28">
          <w:rPr>
            <w:rStyle w:val="a6"/>
            <w:rFonts w:ascii="微软雅黑" w:eastAsia="微软雅黑" w:hAnsi="微软雅黑"/>
            <w:noProof/>
          </w:rPr>
          <w:t>1.2</w:t>
        </w:r>
        <w:r w:rsidRPr="00674D28">
          <w:rPr>
            <w:rStyle w:val="a6"/>
            <w:rFonts w:ascii="微软雅黑" w:eastAsia="微软雅黑" w:hAnsi="微软雅黑"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_Toc317842589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4BE3" w:rsidRDefault="008C4BE3">
      <w:pPr>
        <w:pStyle w:val="20"/>
        <w:tabs>
          <w:tab w:val="right" w:leader="dot" w:pos="8296"/>
        </w:tabs>
        <w:rPr>
          <w:noProof/>
        </w:rPr>
      </w:pPr>
      <w:hyperlink w:anchor="_Toc317842590" w:history="1">
        <w:r w:rsidRPr="00674D28">
          <w:rPr>
            <w:rStyle w:val="a6"/>
            <w:rFonts w:ascii="微软雅黑" w:eastAsia="微软雅黑" w:hAnsi="微软雅黑"/>
            <w:noProof/>
          </w:rPr>
          <w:t>1.3</w:t>
        </w:r>
        <w:r w:rsidRPr="00674D28">
          <w:rPr>
            <w:rStyle w:val="a6"/>
            <w:rFonts w:ascii="微软雅黑" w:eastAsia="微软雅黑" w:hAnsi="微软雅黑"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_Toc317842590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4BE3" w:rsidRDefault="008C4BE3">
      <w:pPr>
        <w:pStyle w:val="20"/>
        <w:tabs>
          <w:tab w:val="right" w:leader="dot" w:pos="8296"/>
        </w:tabs>
        <w:rPr>
          <w:noProof/>
        </w:rPr>
      </w:pPr>
      <w:hyperlink w:anchor="_Toc317842591" w:history="1">
        <w:r w:rsidRPr="00674D28">
          <w:rPr>
            <w:rStyle w:val="a6"/>
            <w:rFonts w:ascii="微软雅黑" w:eastAsia="微软雅黑" w:hAnsi="微软雅黑"/>
            <w:noProof/>
          </w:rPr>
          <w:t>1.4</w:t>
        </w:r>
        <w:r w:rsidRPr="00674D28">
          <w:rPr>
            <w:rStyle w:val="a6"/>
            <w:rFonts w:ascii="微软雅黑" w:eastAsia="微软雅黑" w:hAnsi="微软雅黑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_Toc317842591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4BE3" w:rsidRDefault="008C4BE3">
      <w:pPr>
        <w:pStyle w:val="10"/>
        <w:rPr>
          <w:noProof/>
        </w:rPr>
      </w:pPr>
      <w:hyperlink w:anchor="_Toc317842592" w:history="1">
        <w:r w:rsidRPr="00674D28">
          <w:rPr>
            <w:rStyle w:val="a6"/>
            <w:rFonts w:ascii="微软雅黑" w:eastAsia="微软雅黑" w:hAnsi="微软雅黑"/>
            <w:noProof/>
          </w:rPr>
          <w:t>2</w:t>
        </w:r>
        <w:r w:rsidRPr="00674D28">
          <w:rPr>
            <w:rStyle w:val="a6"/>
            <w:rFonts w:ascii="微软雅黑" w:eastAsia="微软雅黑" w:hAnsi="微软雅黑" w:hint="eastAsia"/>
            <w:noProof/>
          </w:rPr>
          <w:t>技术难点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_Toc317842592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4BE3" w:rsidRDefault="008C4BE3">
      <w:pPr>
        <w:pStyle w:val="10"/>
        <w:rPr>
          <w:noProof/>
        </w:rPr>
      </w:pPr>
      <w:hyperlink w:anchor="_Toc317842593" w:history="1">
        <w:r w:rsidRPr="00674D28">
          <w:rPr>
            <w:rStyle w:val="a6"/>
            <w:rFonts w:ascii="微软雅黑" w:eastAsia="微软雅黑" w:hAnsi="微软雅黑"/>
            <w:noProof/>
          </w:rPr>
          <w:t>3</w:t>
        </w:r>
        <w:r w:rsidRPr="00674D28">
          <w:rPr>
            <w:rStyle w:val="a6"/>
            <w:rFonts w:ascii="微软雅黑" w:eastAsia="微软雅黑" w:hAnsi="微软雅黑" w:hint="eastAsia"/>
            <w:noProof/>
          </w:rPr>
          <w:t>设计方案的优点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_Toc317842593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4BE3" w:rsidRDefault="008C4BE3">
      <w:pPr>
        <w:pStyle w:val="10"/>
        <w:rPr>
          <w:noProof/>
        </w:rPr>
      </w:pPr>
      <w:hyperlink w:anchor="_Toc317842594" w:history="1">
        <w:r w:rsidRPr="00674D28">
          <w:rPr>
            <w:rStyle w:val="a6"/>
            <w:rFonts w:ascii="微软雅黑" w:eastAsia="微软雅黑" w:hAnsi="微软雅黑"/>
            <w:noProof/>
          </w:rPr>
          <w:t>4</w:t>
        </w:r>
        <w:r w:rsidRPr="00674D28">
          <w:rPr>
            <w:rStyle w:val="a6"/>
            <w:rFonts w:ascii="微软雅黑" w:eastAsia="微软雅黑" w:hAnsi="微软雅黑" w:hint="eastAsia"/>
            <w:noProof/>
          </w:rPr>
          <w:t>不足之处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_Toc317842594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C4BE3" w:rsidRDefault="008C4BE3">
      <w:pPr>
        <w:pStyle w:val="10"/>
        <w:rPr>
          <w:noProof/>
        </w:rPr>
      </w:pPr>
      <w:hyperlink w:anchor="_Toc317842595" w:history="1">
        <w:r w:rsidRPr="00674D28">
          <w:rPr>
            <w:rStyle w:val="a6"/>
            <w:rFonts w:ascii="微软雅黑" w:eastAsia="微软雅黑" w:hAnsi="微软雅黑"/>
            <w:noProof/>
          </w:rPr>
          <w:t>5</w:t>
        </w:r>
        <w:r w:rsidRPr="00674D28">
          <w:rPr>
            <w:rStyle w:val="a6"/>
            <w:rFonts w:ascii="微软雅黑" w:eastAsia="微软雅黑" w:hAnsi="微软雅黑" w:hint="eastAsia"/>
            <w:noProof/>
          </w:rPr>
          <w:t>下一步改进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_Toc317842595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1729" w:rsidRPr="00583459" w:rsidRDefault="00573D81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  <w:bookmarkStart w:id="0" w:name="_GoBack"/>
      <w:bookmarkEnd w:id="0"/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17842587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17842588"/>
      <w:r w:rsidRPr="00583459">
        <w:rPr>
          <w:rFonts w:ascii="微软雅黑" w:eastAsia="微软雅黑" w:hAnsi="微软雅黑" w:hint="eastAsia"/>
        </w:rPr>
        <w:t>1.1文档标识</w:t>
      </w:r>
      <w:bookmarkEnd w:id="2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8B3CD67F92D14CADA44955FBD6A8F46B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B1658F">
            <w:rPr>
              <w:rFonts w:ascii="微软雅黑" w:eastAsia="微软雅黑" w:hAnsi="微软雅黑" w:hint="eastAsia"/>
            </w:rPr>
            <w:t>项目开发总结报告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8B3CD67F92D14CADA44955FBD6A8F46B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 w:rsidR="00B1658F">
            <w:rPr>
              <w:rFonts w:ascii="微软雅黑" w:eastAsia="微软雅黑" w:hAnsi="微软雅黑" w:hint="eastAsia"/>
            </w:rPr>
            <w:t>Project Development Summary Report（PDSR）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B1658F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FC7972">
        <w:rPr>
          <w:rFonts w:ascii="微软雅黑" w:eastAsia="微软雅黑" w:hAnsi="微软雅黑" w:hint="eastAsia"/>
        </w:rPr>
        <w:t>SSM-ZTE-AndroidUI</w:t>
      </w:r>
      <w:r w:rsidR="006A3133"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8CAFAD4F8E64ABEB4AF0865F29D2CB0"/>
          </w:placeholder>
        </w:sdtPr>
        <w:sdtEndPr/>
        <w:sdtContent>
          <w:r w:rsidR="00B1658F">
            <w:rPr>
              <w:rFonts w:ascii="微软雅黑" w:eastAsia="微软雅黑" w:hAnsi="微软雅黑" w:hint="eastAsia"/>
            </w:rPr>
            <w:t>PDSR-1.0(E)</w:t>
          </w:r>
        </w:sdtContent>
      </w:sdt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317842589"/>
      <w:r w:rsidRPr="00583459">
        <w:rPr>
          <w:rFonts w:ascii="微软雅黑" w:eastAsia="微软雅黑" w:hAnsi="微软雅黑" w:hint="eastAsia"/>
        </w:rPr>
        <w:t>1.2项目概述</w:t>
      </w:r>
      <w:bookmarkEnd w:id="3"/>
    </w:p>
    <w:p w:rsidR="006A3133" w:rsidRPr="008E6B81" w:rsidRDefault="004B0AF2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Pr="0022495E">
        <w:rPr>
          <w:rFonts w:ascii="微软雅黑" w:eastAsia="微软雅黑" w:hAnsi="微软雅黑" w:hint="eastAsia"/>
        </w:rPr>
        <w:t>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6A3133">
        <w:rPr>
          <w:rFonts w:ascii="微软雅黑" w:eastAsia="微软雅黑" w:hAnsi="微软雅黑"/>
        </w:rPr>
        <w:t>Android</w:t>
      </w:r>
      <w:r w:rsidR="006A3133" w:rsidRPr="008E6B81">
        <w:rPr>
          <w:rFonts w:ascii="微软雅黑" w:eastAsia="微软雅黑" w:hAnsi="微软雅黑"/>
        </w:rPr>
        <w:t>UI</w:t>
      </w:r>
      <w:proofErr w:type="spellEnd"/>
      <w:r w:rsidR="006A3133" w:rsidRPr="008E6B81">
        <w:rPr>
          <w:rFonts w:ascii="微软雅黑" w:eastAsia="微软雅黑" w:hAnsi="微软雅黑" w:hint="eastAsia"/>
        </w:rPr>
        <w:t>项目由中兴通讯股份有限公司（以下简称“中兴通讯”）提出，由西北工业大学－中兴通讯嵌入式系统联合开发实验室（以下简称“联合实验室”）负责实施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F82D52" w:rsidRPr="008E6B81">
        <w:rPr>
          <w:rFonts w:ascii="微软雅黑" w:eastAsia="微软雅黑" w:hAnsi="微软雅黑"/>
        </w:rPr>
        <w:t>SSM-Z</w:t>
      </w:r>
      <w:r w:rsidR="00F82D52">
        <w:rPr>
          <w:rFonts w:ascii="微软雅黑" w:eastAsia="微软雅黑" w:hAnsi="微软雅黑" w:hint="eastAsia"/>
        </w:rPr>
        <w:t>TE</w:t>
      </w:r>
      <w:r w:rsidR="00F82D52" w:rsidRPr="008E6B81">
        <w:rPr>
          <w:rFonts w:ascii="微软雅黑" w:eastAsia="微软雅黑" w:hAnsi="微软雅黑"/>
        </w:rPr>
        <w:t>-</w:t>
      </w:r>
      <w:proofErr w:type="spellStart"/>
      <w:r w:rsidR="00F82D52">
        <w:rPr>
          <w:rFonts w:ascii="微软雅黑" w:eastAsia="微软雅黑" w:hAnsi="微软雅黑"/>
        </w:rPr>
        <w:t>Android</w:t>
      </w:r>
      <w:r w:rsidR="00F82D52" w:rsidRPr="008E6B81">
        <w:rPr>
          <w:rFonts w:ascii="微软雅黑" w:eastAsia="微软雅黑" w:hAnsi="微软雅黑"/>
        </w:rPr>
        <w:t>UI</w:t>
      </w:r>
      <w:proofErr w:type="spellEnd"/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Android 3.</w:t>
      </w:r>
      <w:r>
        <w:rPr>
          <w:rFonts w:ascii="微软雅黑" w:eastAsia="微软雅黑" w:hAnsi="微软雅黑" w:hint="eastAsia"/>
        </w:rPr>
        <w:t>2系统版本，</w:t>
      </w:r>
      <w:r w:rsidRPr="008E6B81">
        <w:rPr>
          <w:rFonts w:ascii="微软雅黑" w:eastAsia="微软雅黑" w:hAnsi="微软雅黑" w:hint="eastAsia"/>
        </w:rPr>
        <w:t>针对中兴通讯设计开发的</w:t>
      </w:r>
      <w:r>
        <w:rPr>
          <w:rFonts w:ascii="微软雅黑" w:eastAsia="微软雅黑" w:hAnsi="微软雅黑" w:hint="eastAsia"/>
        </w:rPr>
        <w:t>平板电脑</w:t>
      </w:r>
      <w:r w:rsidRPr="008E6B81">
        <w:rPr>
          <w:rFonts w:ascii="微软雅黑" w:eastAsia="微软雅黑" w:hAnsi="微软雅黑" w:hint="eastAsia"/>
        </w:rPr>
        <w:t>，联合实验室依据中兴通讯</w:t>
      </w:r>
      <w:r>
        <w:rPr>
          <w:rFonts w:ascii="微软雅黑" w:eastAsia="微软雅黑" w:hAnsi="微软雅黑" w:hint="eastAsia"/>
        </w:rPr>
        <w:t>提出</w:t>
      </w:r>
      <w:r w:rsidRPr="008E6B8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用户</w:t>
      </w:r>
      <w:r w:rsidRPr="008E6B81"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 w:hint="eastAsia"/>
        </w:rPr>
        <w:t>和设计的软件界面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Android</w:t>
      </w:r>
      <w:r>
        <w:rPr>
          <w:rFonts w:ascii="微软雅黑" w:eastAsia="微软雅黑" w:hAnsi="微软雅黑" w:hint="eastAsia"/>
        </w:rPr>
        <w:t>系统的人机界面及应用软件界面，</w:t>
      </w:r>
      <w:r w:rsidRPr="008E6B81">
        <w:rPr>
          <w:rFonts w:ascii="微软雅黑" w:eastAsia="微软雅黑" w:hAnsi="微软雅黑" w:hint="eastAsia"/>
        </w:rPr>
        <w:t>完成中兴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</w:t>
      </w:r>
      <w:r>
        <w:rPr>
          <w:rFonts w:ascii="微软雅黑" w:eastAsia="微软雅黑" w:hAnsi="微软雅黑" w:hint="eastAsia"/>
        </w:rPr>
        <w:t>的</w:t>
      </w:r>
      <w:r w:rsidRPr="0022495E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17842590"/>
      <w:r w:rsidRPr="00583459">
        <w:rPr>
          <w:rFonts w:ascii="微软雅黑" w:eastAsia="微软雅黑" w:hAnsi="微软雅黑" w:hint="eastAsia"/>
        </w:rPr>
        <w:t>1.3文档概述</w:t>
      </w:r>
      <w:bookmarkEnd w:id="4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="00D338FA">
        <w:rPr>
          <w:rFonts w:ascii="微软雅黑" w:eastAsia="微软雅黑" w:hAnsi="微软雅黑" w:hint="eastAsia"/>
        </w:rPr>
        <w:t>国家标准</w:t>
      </w:r>
      <w:hyperlink r:id="rId9" w:history="1">
        <w:r w:rsidRPr="00D338FA">
          <w:rPr>
            <w:rStyle w:val="a6"/>
            <w:rFonts w:ascii="微软雅黑" w:eastAsia="微软雅黑" w:hAnsi="微软雅黑" w:hint="eastAsia"/>
          </w:rPr>
          <w:t>《</w:t>
        </w:r>
        <w:r w:rsidR="00D338FA" w:rsidRPr="00D338FA">
          <w:rPr>
            <w:rStyle w:val="a6"/>
            <w:rFonts w:ascii="微软雅黑" w:eastAsia="微软雅黑" w:hAnsi="微软雅黑"/>
          </w:rPr>
          <w:t>GB/T 8567-2006</w:t>
        </w:r>
        <w:r w:rsidRPr="00D338FA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，属于技术文档，仅限于联合实验室和中兴通讯</w:t>
      </w:r>
      <w:r w:rsidR="00F55A18">
        <w:rPr>
          <w:rFonts w:ascii="微软雅黑" w:eastAsia="微软雅黑" w:hAnsi="微软雅黑" w:hint="eastAsia"/>
        </w:rPr>
        <w:t>的项目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28CAFAD4F8E64ABEB4AF0865F29D2CB0"/>
        </w:placeholder>
        <w:showingPlcHdr/>
      </w:sdtPr>
      <w:sdtEndPr/>
      <w:sdtContent>
        <w:p w:rsidR="006A3133" w:rsidRPr="008E6B81" w:rsidRDefault="00F55A18" w:rsidP="006A3133">
          <w:pPr>
            <w:ind w:firstLineChars="200" w:firstLine="420"/>
            <w:rPr>
              <w:rFonts w:ascii="微软雅黑" w:eastAsia="微软雅黑" w:hAnsi="微软雅黑"/>
            </w:rPr>
          </w:pPr>
          <w:r w:rsidRPr="00477625">
            <w:rPr>
              <w:rStyle w:val="a9"/>
              <w:rFonts w:hint="eastAsia"/>
            </w:rPr>
            <w:t>单击此处输入文字。</w:t>
          </w:r>
        </w:p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17842591"/>
      <w:r w:rsidRPr="00583459">
        <w:rPr>
          <w:rFonts w:ascii="微软雅黑" w:eastAsia="微软雅黑" w:hAnsi="微软雅黑" w:hint="eastAsia"/>
        </w:rPr>
        <w:t>1.4参考文档</w:t>
      </w:r>
      <w:bookmarkEnd w:id="5"/>
    </w:p>
    <w:p w:rsidR="00F55A18" w:rsidRPr="008A05FE" w:rsidRDefault="00416CAF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0" w:history="1">
        <w:r w:rsidR="00F55A18" w:rsidRPr="00D338FA">
          <w:rPr>
            <w:rStyle w:val="a6"/>
            <w:rFonts w:ascii="微软雅黑" w:eastAsia="微软雅黑" w:hAnsi="微软雅黑" w:hint="eastAsia"/>
          </w:rPr>
          <w:t>《</w:t>
        </w:r>
        <w:r w:rsidR="00F55A18" w:rsidRPr="00D338FA">
          <w:rPr>
            <w:rStyle w:val="a6"/>
            <w:rFonts w:ascii="微软雅黑" w:eastAsia="微软雅黑" w:hAnsi="微软雅黑"/>
          </w:rPr>
          <w:t>GB/T 8567-2006</w:t>
        </w:r>
        <w:r w:rsidR="00F55A18" w:rsidRPr="00D338FA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="00F55A18">
        <w:rPr>
          <w:rFonts w:ascii="微软雅黑" w:eastAsia="微软雅黑" w:hAnsi="微软雅黑" w:hint="eastAsia"/>
        </w:rPr>
        <w:t>，国家标准</w:t>
      </w:r>
    </w:p>
    <w:p w:rsidR="00F55A18" w:rsidRDefault="00416CAF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1" w:history="1">
        <w:r w:rsidR="00F55A18" w:rsidRPr="00D338FA">
          <w:rPr>
            <w:rStyle w:val="a6"/>
            <w:rFonts w:ascii="微软雅黑" w:eastAsia="微软雅黑" w:hAnsi="微软雅黑" w:hint="eastAsia"/>
          </w:rPr>
          <w:t>《高校合作项目要求说明书－中兴Android系统界面软件设计与开发（讨论稿）》，</w:t>
        </w:r>
      </w:hyperlink>
      <w:r w:rsidR="00F55A18">
        <w:rPr>
          <w:rFonts w:ascii="微软雅黑" w:eastAsia="微软雅黑" w:hAnsi="微软雅黑" w:hint="eastAsia"/>
        </w:rPr>
        <w:t>中兴通讯提供</w:t>
      </w:r>
    </w:p>
    <w:p w:rsidR="00EA741A" w:rsidRDefault="00231DCF" w:rsidP="00EA741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2" w:history="1">
        <w:r w:rsidR="00EA741A" w:rsidRPr="00231DCF">
          <w:rPr>
            <w:rStyle w:val="a6"/>
            <w:rFonts w:ascii="微软雅黑" w:eastAsia="微软雅黑" w:hAnsi="微软雅黑" w:hint="eastAsia"/>
          </w:rPr>
          <w:t>《SSM-ZTE-AndroidUI-SDP-1.0(E) 软件开发计划》</w:t>
        </w:r>
      </w:hyperlink>
      <w:r w:rsidR="00EA741A">
        <w:rPr>
          <w:rFonts w:ascii="微软雅黑" w:eastAsia="微软雅黑" w:hAnsi="微软雅黑" w:hint="eastAsia"/>
        </w:rPr>
        <w:t>，联合实验室编写</w:t>
      </w:r>
    </w:p>
    <w:p w:rsidR="00EA741A" w:rsidRDefault="00231DCF" w:rsidP="00EA741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3" w:history="1">
        <w:r w:rsidR="00EA741A" w:rsidRPr="00231DCF">
          <w:rPr>
            <w:rStyle w:val="a6"/>
            <w:rFonts w:ascii="微软雅黑" w:eastAsia="微软雅黑" w:hAnsi="微软雅黑" w:hint="eastAsia"/>
          </w:rPr>
          <w:t>《SSM-ZTE-AndroidUI-FAR-1.0(E) 可行性分析报告》</w:t>
        </w:r>
      </w:hyperlink>
      <w:r w:rsidR="00EA741A">
        <w:rPr>
          <w:rFonts w:ascii="微软雅黑" w:eastAsia="微软雅黑" w:hAnsi="微软雅黑" w:hint="eastAsia"/>
        </w:rPr>
        <w:t>，联合实验室编写</w:t>
      </w:r>
    </w:p>
    <w:p w:rsidR="00EA741A" w:rsidRDefault="00231DCF" w:rsidP="00EA741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4" w:history="1">
        <w:r w:rsidR="00EA741A" w:rsidRPr="00231DCF">
          <w:rPr>
            <w:rStyle w:val="a6"/>
            <w:rFonts w:ascii="微软雅黑" w:eastAsia="微软雅黑" w:hAnsi="微软雅黑" w:hint="eastAsia"/>
          </w:rPr>
          <w:t>《SSM-ZTE-AndroidUI-PSS-1.0(E) 项目解决方案》</w:t>
        </w:r>
      </w:hyperlink>
      <w:r w:rsidR="00EA741A">
        <w:rPr>
          <w:rFonts w:ascii="微软雅黑" w:eastAsia="微软雅黑" w:hAnsi="微软雅黑" w:hint="eastAsia"/>
        </w:rPr>
        <w:t>，联合实验室编写</w:t>
      </w:r>
    </w:p>
    <w:p w:rsidR="00EA741A" w:rsidRDefault="00231DCF" w:rsidP="00EA741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5" w:history="1">
        <w:r w:rsidR="00EA741A" w:rsidRPr="00231DCF">
          <w:rPr>
            <w:rStyle w:val="a6"/>
            <w:rFonts w:ascii="微软雅黑" w:eastAsia="微软雅黑" w:hAnsi="微软雅黑" w:hint="eastAsia"/>
          </w:rPr>
          <w:t>《SSM-ZTE-AndroidUI-SADD-0.1 软件结构设计说明》</w:t>
        </w:r>
      </w:hyperlink>
      <w:r w:rsidR="00EA741A">
        <w:rPr>
          <w:rFonts w:ascii="微软雅黑" w:eastAsia="微软雅黑" w:hAnsi="微软雅黑" w:hint="eastAsia"/>
        </w:rPr>
        <w:t>，联合实验室编写</w:t>
      </w:r>
    </w:p>
    <w:p w:rsidR="00EA741A" w:rsidRDefault="00231DCF" w:rsidP="00EA741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6" w:history="1">
        <w:r w:rsidR="00EA741A" w:rsidRPr="00231DCF">
          <w:rPr>
            <w:rStyle w:val="a6"/>
            <w:rFonts w:ascii="微软雅黑" w:eastAsia="微软雅黑" w:hAnsi="微软雅黑" w:hint="eastAsia"/>
          </w:rPr>
          <w:t>《SSM-ZTE-AndroidUI-SPDD-0.1 软件物理设计说明》</w:t>
        </w:r>
      </w:hyperlink>
      <w:r w:rsidR="00EA741A">
        <w:rPr>
          <w:rFonts w:ascii="微软雅黑" w:eastAsia="微软雅黑" w:hAnsi="微软雅黑" w:hint="eastAsia"/>
        </w:rPr>
        <w:t>，联合实验室编写</w:t>
      </w:r>
    </w:p>
    <w:p w:rsidR="00EA741A" w:rsidRDefault="00231DCF" w:rsidP="00EA741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7" w:history="1">
        <w:r w:rsidR="00EA741A" w:rsidRPr="00231DCF">
          <w:rPr>
            <w:rStyle w:val="a6"/>
            <w:rFonts w:ascii="微软雅黑" w:eastAsia="微软雅黑" w:hAnsi="微软雅黑" w:hint="eastAsia"/>
          </w:rPr>
          <w:t>《SSM-ZTE-AndroidUI-SADD-0.2 软件结构设计说明》</w:t>
        </w:r>
      </w:hyperlink>
      <w:r w:rsidR="00EA741A">
        <w:rPr>
          <w:rFonts w:ascii="微软雅黑" w:eastAsia="微软雅黑" w:hAnsi="微软雅黑" w:hint="eastAsia"/>
        </w:rPr>
        <w:t>，联合实验室编写</w:t>
      </w:r>
    </w:p>
    <w:p w:rsidR="00EA741A" w:rsidRDefault="00231DCF" w:rsidP="00EA741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8" w:history="1">
        <w:r w:rsidR="00EA741A" w:rsidRPr="00231DCF">
          <w:rPr>
            <w:rStyle w:val="a6"/>
            <w:rFonts w:ascii="微软雅黑" w:eastAsia="微软雅黑" w:hAnsi="微软雅黑" w:hint="eastAsia"/>
          </w:rPr>
          <w:t>《SSM-ZTE-AndroidUI-SPDD-0.2 软件物理设计说明》</w:t>
        </w:r>
      </w:hyperlink>
      <w:r w:rsidR="00EA741A">
        <w:rPr>
          <w:rFonts w:ascii="微软雅黑" w:eastAsia="微软雅黑" w:hAnsi="微软雅黑" w:hint="eastAsia"/>
        </w:rPr>
        <w:t>，联合实验室编写</w:t>
      </w:r>
    </w:p>
    <w:p w:rsidR="00EA741A" w:rsidRDefault="00231DCF" w:rsidP="00EA741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9" w:history="1">
        <w:r w:rsidR="00EA741A" w:rsidRPr="00231DCF">
          <w:rPr>
            <w:rStyle w:val="a6"/>
            <w:rFonts w:ascii="微软雅黑" w:eastAsia="微软雅黑" w:hAnsi="微软雅黑" w:hint="eastAsia"/>
          </w:rPr>
          <w:t>《SSM-ZTE-AndroidUI-SADD-0.3 软件结构设计说明》</w:t>
        </w:r>
      </w:hyperlink>
      <w:r w:rsidR="00EA741A">
        <w:rPr>
          <w:rFonts w:ascii="微软雅黑" w:eastAsia="微软雅黑" w:hAnsi="微软雅黑" w:hint="eastAsia"/>
        </w:rPr>
        <w:t>，联合实验室编写</w:t>
      </w:r>
    </w:p>
    <w:p w:rsidR="00EA741A" w:rsidRDefault="00231DCF" w:rsidP="00EA741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20" w:history="1">
        <w:r w:rsidR="00EA741A" w:rsidRPr="00231DCF">
          <w:rPr>
            <w:rStyle w:val="a6"/>
            <w:rFonts w:ascii="微软雅黑" w:eastAsia="微软雅黑" w:hAnsi="微软雅黑" w:hint="eastAsia"/>
          </w:rPr>
          <w:t>《SSM-ZTE-AndroidUI-SPDD-0.3 软件物理设计说明》</w:t>
        </w:r>
      </w:hyperlink>
      <w:r w:rsidR="00EA741A">
        <w:rPr>
          <w:rFonts w:ascii="微软雅黑" w:eastAsia="微软雅黑" w:hAnsi="微软雅黑" w:hint="eastAsia"/>
        </w:rPr>
        <w:t>，联合实验室编写</w:t>
      </w:r>
    </w:p>
    <w:p w:rsidR="00EA741A" w:rsidRDefault="00231DCF" w:rsidP="00EA741A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21" w:history="1">
        <w:r w:rsidR="00EA741A" w:rsidRPr="00231DCF">
          <w:rPr>
            <w:rStyle w:val="a6"/>
            <w:rFonts w:ascii="微软雅黑" w:eastAsia="微软雅黑" w:hAnsi="微软雅黑" w:hint="eastAsia"/>
          </w:rPr>
          <w:t>《SSM-ZTE-AndroidUI-PPR-1.0 项目进度报告》</w:t>
        </w:r>
      </w:hyperlink>
      <w:r w:rsidR="00EA741A">
        <w:rPr>
          <w:rFonts w:ascii="微软雅黑" w:eastAsia="微软雅黑" w:hAnsi="微软雅黑" w:hint="eastAsia"/>
        </w:rPr>
        <w:t>，联合实验室编写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6" w:name="_Toc317842592"/>
      <w:r w:rsidRPr="00583459">
        <w:rPr>
          <w:rFonts w:ascii="微软雅黑" w:eastAsia="微软雅黑" w:hAnsi="微软雅黑" w:hint="eastAsia"/>
        </w:rPr>
        <w:lastRenderedPageBreak/>
        <w:t>2</w:t>
      </w:r>
      <w:r w:rsidR="00231DCF">
        <w:rPr>
          <w:rFonts w:ascii="微软雅黑" w:eastAsia="微软雅黑" w:hAnsi="微软雅黑" w:hint="eastAsia"/>
        </w:rPr>
        <w:t>技术难点</w:t>
      </w:r>
      <w:bookmarkEnd w:id="6"/>
    </w:p>
    <w:p w:rsidR="00573D81" w:rsidRDefault="00231DCF" w:rsidP="00F55A18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本项目开发过程中面临并解决了如下几个技术难点。</w:t>
      </w:r>
    </w:p>
    <w:p w:rsidR="00231DCF" w:rsidRPr="00231DCF" w:rsidRDefault="00231DCF" w:rsidP="00231DCF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  <w:b/>
        </w:rPr>
      </w:pPr>
      <w:r w:rsidRPr="00231DCF">
        <w:rPr>
          <w:rFonts w:ascii="微软雅黑" w:eastAsia="微软雅黑" w:hAnsi="微软雅黑" w:hint="eastAsia"/>
          <w:b/>
        </w:rPr>
        <w:t>ZTE小部件管理机制：</w:t>
      </w:r>
    </w:p>
    <w:p w:rsidR="00231DCF" w:rsidRPr="00231DCF" w:rsidRDefault="00231DCF" w:rsidP="00231DCF">
      <w:pPr>
        <w:rPr>
          <w:rFonts w:ascii="微软雅黑" w:eastAsia="微软雅黑" w:hAnsi="微软雅黑"/>
        </w:rPr>
      </w:pPr>
      <w:r w:rsidRPr="00231DCF">
        <w:rPr>
          <w:rFonts w:ascii="微软雅黑" w:eastAsia="微软雅黑" w:hAnsi="微软雅黑"/>
        </w:rPr>
        <mc:AlternateContent>
          <mc:Choice Requires="wpc">
            <w:drawing>
              <wp:inline distT="0" distB="0" distL="0" distR="0" wp14:anchorId="0022BD2C" wp14:editId="4FBFFAE7">
                <wp:extent cx="5191124" cy="3248025"/>
                <wp:effectExtent l="0" t="0" r="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733165" y="238125"/>
                            <a:ext cx="1143000" cy="421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Launcher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351248" y="1019057"/>
                            <a:ext cx="1919746" cy="4095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LauncherZTEWidgetHost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>
                          <a:stCxn id="4" idx="2"/>
                          <a:endCxn id="13" idx="0"/>
                        </wps:cNvCnPr>
                        <wps:spPr>
                          <a:xfrm>
                            <a:off x="1304665" y="659765"/>
                            <a:ext cx="6456" cy="359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89711" y="1904001"/>
                            <a:ext cx="2450135" cy="408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Default="00231DCF" w:rsidP="00231DC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LauncherZTEWidgetHostView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61690" y="2674388"/>
                            <a:ext cx="1919605" cy="408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Default="00231DCF" w:rsidP="00231DC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hAnsi="微软雅黑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LauncherZTEWidgetInfo</w:t>
                              </w:r>
                              <w:proofErr w:type="spellEnd"/>
                            </w:p>
                            <w:p w:rsidR="00231DCF" w:rsidRDefault="00231DCF" w:rsidP="00231DC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>
                          <a:stCxn id="13" idx="2"/>
                          <a:endCxn id="47" idx="0"/>
                        </wps:cNvCnPr>
                        <wps:spPr>
                          <a:xfrm>
                            <a:off x="1311121" y="1428624"/>
                            <a:ext cx="3658" cy="4753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48" idx="0"/>
                          <a:endCxn id="47" idx="2"/>
                        </wps:cNvCnPr>
                        <wps:spPr>
                          <a:xfrm flipH="1" flipV="1">
                            <a:off x="1314779" y="2312941"/>
                            <a:ext cx="6714" cy="36144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矩形 53"/>
                        <wps:cNvSpPr/>
                        <wps:spPr>
                          <a:xfrm>
                            <a:off x="2967874" y="312375"/>
                            <a:ext cx="1766052" cy="408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925E4" w:rsidRDefault="00231DCF" w:rsidP="00231DC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hAnsi="微软雅黑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F925E4">
                                <w:rPr>
                                  <w:rFonts w:ascii="微软雅黑" w:hAnsi="微软雅黑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Time</w:t>
                              </w:r>
                              <w:r>
                                <w:rPr>
                                  <w:rFonts w:ascii="微软雅黑" w:hAnsi="微软雅黑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F925E4">
                                <w:rPr>
                                  <w:rFonts w:ascii="微软雅黑" w:hAnsi="微软雅黑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Weather</w:t>
                              </w:r>
                              <w:r>
                                <w:rPr>
                                  <w:rFonts w:ascii="微软雅黑" w:hAnsi="微软雅黑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F925E4">
                                <w:rPr>
                                  <w:rFonts w:ascii="微软雅黑" w:hAnsi="微软雅黑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Widget</w:t>
                              </w:r>
                            </w:p>
                            <w:p w:rsidR="00231DCF" w:rsidRDefault="00231DCF" w:rsidP="00231DC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2957656" y="1008557"/>
                            <a:ext cx="1765300" cy="408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925E4" w:rsidRDefault="00231DCF" w:rsidP="00231DC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hAnsi="微软雅黑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F925E4">
                                <w:rPr>
                                  <w:rFonts w:ascii="微软雅黑" w:hAnsi="微软雅黑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SNS</w:t>
                              </w:r>
                              <w:r>
                                <w:rPr>
                                  <w:rFonts w:ascii="微软雅黑" w:hAnsi="微软雅黑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F925E4">
                                <w:rPr>
                                  <w:rFonts w:ascii="微软雅黑" w:hAnsi="微软雅黑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>Widget</w:t>
                              </w:r>
                            </w:p>
                            <w:p w:rsidR="00231DCF" w:rsidRDefault="00231DCF" w:rsidP="00231DC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2957952" y="1675425"/>
                            <a:ext cx="1764665" cy="408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Default="00231DCF" w:rsidP="00231DC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MicroBlog</w:t>
                              </w:r>
                              <w:proofErr w:type="spellEnd"/>
                              <w:r>
                                <w:rPr>
                                  <w:rFonts w:ascii="微软雅黑" w:hAnsi="微软雅黑" w:cs="Times New Roman" w:hint="eastAsia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Widget</w:t>
                              </w:r>
                            </w:p>
                            <w:p w:rsidR="00231DCF" w:rsidRDefault="00231DCF" w:rsidP="00231DC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957952" y="2437425"/>
                            <a:ext cx="1764665" cy="408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Default="00231DCF" w:rsidP="00231DC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Bookmark Widget</w:t>
                              </w:r>
                            </w:p>
                            <w:p w:rsidR="00231DCF" w:rsidRDefault="00231DCF" w:rsidP="00231DCF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肘形连接符 57"/>
                        <wps:cNvCnPr>
                          <a:stCxn id="47" idx="3"/>
                          <a:endCxn id="53" idx="1"/>
                        </wps:cNvCnPr>
                        <wps:spPr>
                          <a:xfrm flipV="1">
                            <a:off x="2539846" y="516845"/>
                            <a:ext cx="428028" cy="159162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肘形连接符 58"/>
                        <wps:cNvCnPr>
                          <a:stCxn id="47" idx="3"/>
                          <a:endCxn id="54" idx="1"/>
                        </wps:cNvCnPr>
                        <wps:spPr>
                          <a:xfrm flipV="1">
                            <a:off x="2539846" y="1213027"/>
                            <a:ext cx="417810" cy="89544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stCxn id="47" idx="3"/>
                          <a:endCxn id="55" idx="1"/>
                        </wps:cNvCnPr>
                        <wps:spPr>
                          <a:xfrm flipV="1">
                            <a:off x="2539846" y="1879895"/>
                            <a:ext cx="418106" cy="22857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stCxn id="47" idx="3"/>
                          <a:endCxn id="56" idx="1"/>
                        </wps:cNvCnPr>
                        <wps:spPr>
                          <a:xfrm>
                            <a:off x="2539846" y="2108471"/>
                            <a:ext cx="418106" cy="53342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" o:spid="_x0000_s1026" editas="canvas" style="width:408.75pt;height:255.75pt;mso-position-horizontal-relative:char;mso-position-vertical-relative:line" coordsize="51904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904;height:32480;visibility:visible;mso-wrap-style:square">
                  <v:fill o:detectmouseclick="t"/>
                  <v:path o:connecttype="none"/>
                </v:shape>
                <v:rect id="矩形 4" o:spid="_x0000_s1028" style="position:absolute;left:7331;top:2381;width:11430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KT8IA&#10;AADaAAAADwAAAGRycy9kb3ducmV2LnhtbESP32rCMBTG7we+QzjC7ma6sonrGkUUh5tXVh/g0Jw1&#10;pc1JabK2vr0ZDHb58f358eWbybZioN7XjhU8LxIQxKXTNVcKrpfD0wqED8gaW8ek4EYeNuvZQ46Z&#10;diOfaShCJeII+wwVmBC6TEpfGrLoF64jjt636y2GKPtK6h7HOG5bmSbJUlqsORIMdrQzVDbFj42Q&#10;3efy+rb/Go6HKjXN6/hxmihV6nE+bd9BBJrCf/ivfdQKXuD3Srw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cpPwgAAANoAAAAPAAAAAAAAAAAAAAAAAJgCAABkcnMvZG93&#10;bnJldi54bWxQSwUGAAAAAAQABAD1AAAAhwMAAAAA&#10;" fillcolor="#4f81bd [3204]" strokecolor="#243f60 [1604]" strokeweight="2pt">
                  <v:textbox style="mso-fit-shape-to-text:t" inset=",0,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Launcher</w:t>
                        </w:r>
                      </w:p>
                    </w:txbxContent>
                  </v:textbox>
                </v:rect>
                <v:rect id="矩形 13" o:spid="_x0000_s1029" style="position:absolute;left:3512;top:10190;width:19197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ocMEA&#10;AADbAAAADwAAAGRycy9kb3ducmV2LnhtbERPTWsCMRC9F/ofwgi9adZWRFajdAWxhypqi+dhM+6G&#10;bibLJmr890YQepvH+5zZItpGXKjzxrGC4SADQVw6bbhS8Puz6k9A+ICssXFMCm7kYTF/fZlhrt2V&#10;93Q5hEqkEPY5KqhDaHMpfVmTRT9wLXHiTq6zGBLsKqk7vKZw28j3LBtLi4ZTQ40tLWsq/w5nq2C5&#10;3p3HhRnp79v+tD1uRrEoTFTqrRc/pyACxfAvfrq/dJr/AY9f0gF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jKHDBAAAA2wAAAA8AAAAAAAAAAAAAAAAAmAIAAGRycy9kb3du&#10;cmV2LnhtbFBLBQYAAAAABAAEAPUAAACGAwAAAAA=&#10;" fillcolor="#4f81bd [3204]" strokecolor="#243f60 [1604]" strokeweight="2pt">
                  <v:textbox inset="2mm,0,2mm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LauncherZTEWidgetHost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6" o:spid="_x0000_s1030" type="#_x0000_t32" style="position:absolute;left:13046;top:6597;width:65;height:35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QJMQAAADbAAAADwAAAGRycy9kb3ducmV2LnhtbESPzWrDMBCE74W8g9hAbo2ctA7GjWxC&#10;wDTXpgmkt621sU2tlbHkn759VSj0OMzMN8w+n00rRupdY1nBZh2BIC6tbrhScHkvHhMQziNrbC2T&#10;gm9ykGeLhz2m2k78RuPZVyJA2KWooPa+S6V0ZU0G3dp2xMG7296gD7KvpO5xCnDTym0U7aTBhsNC&#10;jR0dayq/zoNR8HT/nF8Tf5BJcbPHYYjj+Fp8KLVazocXEJ5m/x/+a5+0guc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TlAkxAAAANsAAAAPAAAAAAAAAAAA&#10;AAAAAKECAABkcnMvZG93bnJldi54bWxQSwUGAAAAAAQABAD5AAAAkgMAAAAA&#10;" strokecolor="#4579b8 [3044]">
                  <v:stroke endarrow="open"/>
                </v:shape>
                <v:rect id="矩形 47" o:spid="_x0000_s1031" style="position:absolute;left:897;top:19040;width:24501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sBbsQA&#10;AADbAAAADwAAAGRycy9kb3ducmV2LnhtbESPT2sCMRTE7wW/Q3iCt5pVFlu2RukKogdb6h96fmye&#10;u6Gbl2UTNX57Uyj0OMzMb5j5MtpWXKn3xrGCyTgDQVw5bbhWcDqun19B+ICssXVMCu7kYbkYPM2x&#10;0O7Ge7oeQi0ShH2BCpoQukJKXzVk0Y9dR5y8s+sthiT7WuoebwluWznNspm0aDgtNNjRqqHq53Cx&#10;Clabr8usNLne3ffnz++PPJaliUqNhvH9DUSgGP7Df+2tVpC/wO+X9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rAW7EAAAA2wAAAA8AAAAAAAAAAAAAAAAAmAIAAGRycy9k&#10;b3ducmV2LnhtbFBLBQYAAAAABAAEAPUAAACJAwAAAAA=&#10;" fillcolor="#4f81bd [3204]" strokecolor="#243f60 [1604]" strokeweight="2pt">
                  <v:textbox inset="2mm,0,2mm,0">
                    <w:txbxContent>
                      <w:p w:rsidR="00231DCF" w:rsidRDefault="00231DCF" w:rsidP="00231DC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微软雅黑" w:hAnsi="微软雅黑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LauncherZTEWidgetHostView</w:t>
                        </w:r>
                        <w:proofErr w:type="spellEnd"/>
                      </w:p>
                    </w:txbxContent>
                  </v:textbox>
                </v:rect>
                <v:rect id="矩形 48" o:spid="_x0000_s1032" style="position:absolute;left:3616;top:26743;width:19196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VHMAA&#10;AADbAAAADwAAAGRycy9kb3ducmV2LnhtbERPz2vCMBS+D/wfwhO8zdRRZFSjWEHmwcl0w/OjebbB&#10;5qU0UeN/bw4Djx/f7/ky2lbcqPfGsYLJOANBXDltuFbw97t5/wThA7LG1jEpeJCH5WLwNsdCuzsf&#10;6HYMtUgh7AtU0ITQFVL6qiGLfuw64sSdXW8xJNjXUvd4T+G2lR9ZNpUWDaeGBjtaN1RdjlerYP31&#10;c52WJte7x+G8P33nsSxNVGo0jKsZiEAxvMT/7q1WkKex6Uv6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XSVHMAAAADbAAAADwAAAAAAAAAAAAAAAACYAgAAZHJzL2Rvd25y&#10;ZXYueG1sUEsFBgAAAAAEAAQA9QAAAIUDAAAAAA==&#10;" fillcolor="#4f81bd [3204]" strokecolor="#243f60 [1604]" strokeweight="2pt">
                  <v:textbox inset="2mm,0,2mm,0">
                    <w:txbxContent>
                      <w:p w:rsidR="00231DCF" w:rsidRDefault="00231DCF" w:rsidP="00231DCF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rFonts w:ascii="微软雅黑" w:hAnsi="微软雅黑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微软雅黑" w:hAnsi="微软雅黑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LauncherZTEWidgetInfo</w:t>
                        </w:r>
                        <w:proofErr w:type="spellEnd"/>
                      </w:p>
                      <w:p w:rsidR="00231DCF" w:rsidRDefault="00231DCF" w:rsidP="00231DC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直接箭头连接符 51" o:spid="_x0000_s1033" type="#_x0000_t32" style="position:absolute;left:13111;top:14286;width:36;height:47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直接箭头连接符 52" o:spid="_x0000_s1034" type="#_x0000_t32" style="position:absolute;left:13147;top:23129;width:67;height:36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90t8QAAADbAAAADwAAAGRycy9kb3ducmV2LnhtbESPzWoCQRCE74G8w9BCbnFWgzFsHEUC&#10;gh4kxJ/k2sy0u4s7PctOq+vbZwTBY1FVX1GTWedrdaY2VoENDPoZKGIbXMWFgd128foBKgqywzow&#10;GbhShNn0+WmCuQsX/qHzRgqVIBxzNFCKNLnW0ZbkMfZDQ5y8Q2g9SpJtoV2LlwT3tR5m2bv2WHFa&#10;KLGhr5LscXPyBk7hsJ7v3fjtd/AnK1vJ6pvsyJiXXjf/BCXUySN8by+dgdEQbl/SD9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33S3xAAAANsAAAAPAAAAAAAAAAAA&#10;AAAAAKECAABkcnMvZG93bnJldi54bWxQSwUGAAAAAAQABAD5AAAAkgMAAAAA&#10;" strokecolor="#4579b8 [3044]">
                  <v:stroke endarrow="open"/>
                </v:shape>
                <v:rect id="矩形 53" o:spid="_x0000_s1035" style="position:absolute;left:29678;top:3123;width:17661;height:4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RsMQA&#10;AADbAAAADwAAAGRycy9kb3ducmV2LnhtbESPT2sCMRTE70K/Q3iF3mq2VkVWo7hCaQ9V/Ifnx+a5&#10;G7p5WTZR47dvCgWPw8z8hpktom3ElTpvHCt462cgiEunDVcKjoeP1wkIH5A1No5JwZ08LOZPvRnm&#10;2t14R9d9qESCsM9RQR1Cm0vpy5os+r5riZN3dp3FkGRXSd3hLcFtIwdZNpYWDaeFGlta1VT+7C9W&#10;wepzexkXZqi/77vz5rQexqIwUamX57icgggUwyP83/7SCkbv8Pcl/Q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JkbDEAAAA2wAAAA8AAAAAAAAAAAAAAAAAmAIAAGRycy9k&#10;b3ducmV2LnhtbFBLBQYAAAAABAAEAPUAAACJAwAAAAA=&#10;" fillcolor="#4f81bd [3204]" strokecolor="#243f60 [1604]" strokeweight="2pt">
                  <v:textbox inset="2mm,0,2mm,0">
                    <w:txbxContent>
                      <w:p w:rsidR="00231DCF" w:rsidRPr="00F925E4" w:rsidRDefault="00231DCF" w:rsidP="00231DCF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rFonts w:ascii="微软雅黑" w:hAnsi="微软雅黑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F925E4">
                          <w:rPr>
                            <w:rFonts w:ascii="微软雅黑" w:hAnsi="微软雅黑" w:cs="Times New Roman"/>
                            <w:b/>
                            <w:bCs/>
                            <w:sz w:val="21"/>
                            <w:szCs w:val="21"/>
                          </w:rPr>
                          <w:t>Time</w:t>
                        </w:r>
                        <w:r>
                          <w:rPr>
                            <w:rFonts w:ascii="微软雅黑" w:hAnsi="微软雅黑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 </w:t>
                        </w:r>
                        <w:r w:rsidRPr="00F925E4">
                          <w:rPr>
                            <w:rFonts w:ascii="微软雅黑" w:hAnsi="微软雅黑" w:cs="Times New Roman"/>
                            <w:b/>
                            <w:bCs/>
                            <w:sz w:val="21"/>
                            <w:szCs w:val="21"/>
                          </w:rPr>
                          <w:t>Weather</w:t>
                        </w:r>
                        <w:r>
                          <w:rPr>
                            <w:rFonts w:ascii="微软雅黑" w:hAnsi="微软雅黑" w:cs="Times New Roman" w:hint="eastAsia"/>
                            <w:b/>
                            <w:bCs/>
                            <w:sz w:val="21"/>
                            <w:szCs w:val="21"/>
                          </w:rPr>
                          <w:t xml:space="preserve"> </w:t>
                        </w:r>
                        <w:r w:rsidRPr="00F925E4">
                          <w:rPr>
                            <w:rFonts w:ascii="微软雅黑" w:hAnsi="微软雅黑" w:cs="Times New Roman" w:hint="eastAsia"/>
                            <w:b/>
                            <w:bCs/>
                            <w:sz w:val="21"/>
                            <w:szCs w:val="21"/>
                          </w:rPr>
                          <w:t>Widget</w:t>
                        </w:r>
                      </w:p>
                      <w:p w:rsidR="00231DCF" w:rsidRDefault="00231DCF" w:rsidP="00231DC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矩形 54" o:spid="_x0000_s1036" style="position:absolute;left:29576;top:10085;width:17653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AJxMQA&#10;AADbAAAADwAAAGRycy9kb3ducmV2LnhtbESPT2sCMRTE7wW/Q3iCt5pVVilbo3QF0YMt9Q89PzbP&#10;3dDNy7KJGr99Uyj0OMzMb5jFKtpW3Kj3xrGCyTgDQVw5bbhWcD5tnl9A+ICssXVMCh7kYbUcPC2w&#10;0O7OB7odQy0ShH2BCpoQukJKXzVk0Y9dR5y8i+sthiT7Wuoe7wluWznNsrm0aDgtNNjRuqHq+3i1&#10;Ctbbz+u8NLnePw6Xj6/3PJaliUqNhvHtFUSgGP7Df+2dVjDL4fdL+g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gCcTEAAAA2wAAAA8AAAAAAAAAAAAAAAAAmAIAAGRycy9k&#10;b3ducmV2LnhtbFBLBQYAAAAABAAEAPUAAACJAwAAAAA=&#10;" fillcolor="#4f81bd [3204]" strokecolor="#243f60 [1604]" strokeweight="2pt">
                  <v:textbox inset="2mm,0,2mm,0">
                    <w:txbxContent>
                      <w:p w:rsidR="00231DCF" w:rsidRPr="00F925E4" w:rsidRDefault="00231DCF" w:rsidP="00231DCF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rFonts w:ascii="微软雅黑" w:hAnsi="微软雅黑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F925E4">
                          <w:rPr>
                            <w:rFonts w:ascii="微软雅黑" w:hAnsi="微软雅黑" w:cs="Times New Roman" w:hint="eastAsia"/>
                            <w:b/>
                            <w:bCs/>
                            <w:sz w:val="21"/>
                            <w:szCs w:val="21"/>
                          </w:rPr>
                          <w:t>SNS</w:t>
                        </w:r>
                        <w:r>
                          <w:rPr>
                            <w:rFonts w:ascii="微软雅黑" w:hAnsi="微软雅黑" w:cs="Times New Roman" w:hint="eastAsia"/>
                            <w:b/>
                            <w:bCs/>
                            <w:sz w:val="21"/>
                            <w:szCs w:val="21"/>
                          </w:rPr>
                          <w:t xml:space="preserve"> </w:t>
                        </w:r>
                        <w:r w:rsidRPr="00F925E4">
                          <w:rPr>
                            <w:rFonts w:ascii="微软雅黑" w:hAnsi="微软雅黑" w:cs="Times New Roman" w:hint="eastAsia"/>
                            <w:b/>
                            <w:bCs/>
                            <w:sz w:val="21"/>
                            <w:szCs w:val="21"/>
                          </w:rPr>
                          <w:t>Widget</w:t>
                        </w:r>
                      </w:p>
                      <w:p w:rsidR="00231DCF" w:rsidRDefault="00231DCF" w:rsidP="00231DC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矩形 55" o:spid="_x0000_s1037" style="position:absolute;left:29579;top:16754;width:17647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sX8MA&#10;AADbAAAADwAAAGRycy9kb3ducmV2LnhtbESPQWsCMRSE74L/ITzBm2YrKmVrlK4g9lBFben5sXnu&#10;hm5elk3U+O9NoeBxmJlvmMUq2kZcqfPGsYKXcQaCuHTacKXg+2szegXhA7LGxjEpuJOH1bLfW2Cu&#10;3Y2PdD2FSiQI+xwV1CG0uZS+rMmiH7uWOHln11kMSXaV1B3eEtw2cpJlc2nRcFqosaV1TeXv6WIV&#10;rLeHy7wwU/15P573P7tpLAoTlRoO4vsbiEAxPMP/7Q+tYDaDvy/p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ysX8MAAADbAAAADwAAAAAAAAAAAAAAAACYAgAAZHJzL2Rv&#10;d25yZXYueG1sUEsFBgAAAAAEAAQA9QAAAIgDAAAAAA==&#10;" fillcolor="#4f81bd [3204]" strokecolor="#243f60 [1604]" strokeweight="2pt">
                  <v:textbox inset="2mm,0,2mm,0">
                    <w:txbxContent>
                      <w:p w:rsidR="00231DCF" w:rsidRDefault="00231DCF" w:rsidP="00231DC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微软雅黑" w:hAnsi="微软雅黑" w:cs="Times New Roman"/>
                            <w:b/>
                            <w:bCs/>
                            <w:sz w:val="21"/>
                            <w:szCs w:val="21"/>
                          </w:rPr>
                          <w:t>MicroBlog</w:t>
                        </w:r>
                        <w:proofErr w:type="spellEnd"/>
                        <w:r>
                          <w:rPr>
                            <w:rFonts w:ascii="微软雅黑" w:hAnsi="微软雅黑" w:cs="Times New Roman" w:hint="eastAsia"/>
                            <w:b/>
                            <w:bCs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cs="Times New Roman"/>
                            <w:b/>
                            <w:bCs/>
                            <w:sz w:val="21"/>
                            <w:szCs w:val="21"/>
                          </w:rPr>
                          <w:t>Widget</w:t>
                        </w:r>
                      </w:p>
                      <w:p w:rsidR="00231DCF" w:rsidRDefault="00231DCF" w:rsidP="00231DC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rect id="矩形 56" o:spid="_x0000_s1038" style="position:absolute;left:29579;top:24374;width:17647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4yKMQA&#10;AADbAAAADwAAAGRycy9kb3ducmV2LnhtbESPT2sCMRTE7wW/Q3iCt5pV7FK2RukKooda6h96fmye&#10;u6Gbl2UTNX57Uyj0OMzMb5j5MtpWXKn3xrGCyTgDQVw5bbhWcDqun19B+ICssXVMCu7kYbkYPM2x&#10;0O7Ge7oeQi0ShH2BCpoQukJKXzVk0Y9dR5y8s+sthiT7WuoebwluWznNslxaNJwWGuxo1VD1c7hY&#10;BavN1yUvzUx/3Pfnz+/dLJaliUqNhvH9DUSgGP7Df+2tVvCSw++X9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MijEAAAA2wAAAA8AAAAAAAAAAAAAAAAAmAIAAGRycy9k&#10;b3ducmV2LnhtbFBLBQYAAAAABAAEAPUAAACJAwAAAAA=&#10;" fillcolor="#4f81bd [3204]" strokecolor="#243f60 [1604]" strokeweight="2pt">
                  <v:textbox inset="2mm,0,2mm,0">
                    <w:txbxContent>
                      <w:p w:rsidR="00231DCF" w:rsidRDefault="00231DCF" w:rsidP="00231DC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/>
                            <w:b/>
                            <w:bCs/>
                            <w:sz w:val="21"/>
                            <w:szCs w:val="21"/>
                          </w:rPr>
                          <w:t>Bookmark Widget</w:t>
                        </w:r>
                      </w:p>
                      <w:p w:rsidR="00231DCF" w:rsidRDefault="00231DCF" w:rsidP="00231DCF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57" o:spid="_x0000_s1039" type="#_x0000_t34" style="position:absolute;left:25398;top:5168;width:4280;height:1591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asIsQAAADbAAAADwAAAGRycy9kb3ducmV2LnhtbESPQWvCQBSE74L/YXmF3nTTFrWkrqIW&#10;US9ikkKvr9nXJJh9G7Krxn/vCoLHYWa+YabzztTiTK2rLCt4G0YgiHOrKy4U/GTrwScI55E11pZJ&#10;wZUczGf93hRjbS+c0Dn1hQgQdjEqKL1vYildXpJBN7QNcfD+bWvQB9kWUrd4CXBTy/coGkuDFYeF&#10;EhtalZQf05NR0I3k7k+my83B2eSw//34zlYmU+r1pVt8gfDU+Wf40d5qBaMJ3L+EHy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VqwixAAAANsAAAAPAAAAAAAAAAAA&#10;AAAAAKECAABkcnMvZG93bnJldi54bWxQSwUGAAAAAAQABAD5AAAAkgMAAAAA&#10;" strokecolor="#4579b8 [3044]">
                  <v:stroke endarrow="open"/>
                </v:shape>
                <v:shape id="肘形连接符 58" o:spid="_x0000_s1040" type="#_x0000_t34" style="position:absolute;left:25398;top:12130;width:4178;height:895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k4UMIAAADbAAAADwAAAGRycy9kb3ducmV2LnhtbERPTWvCQBC9C/0Pywi9mY0tEYlZpbUU&#10;7UVMInidZqdJaHY2ZLcm/ffdQ8Hj431nu8l04kaDay0rWEYxCOLK6pZrBZfyfbEG4Tyyxs4yKfgl&#10;B7vtwyzDVNuRc7oVvhYhhF2KChrv+1RKVzVk0EW2Jw7clx0M+gCHWuoBxxBuOvkUxytpsOXQ0GBP&#10;+4aq7+LHKJgS+fEpi9fD2dn8fLo+v5V7Uyr1OJ9eNiA8Tf4u/ncftYIkjA1fw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8k4UMIAAADbAAAADwAAAAAAAAAAAAAA&#10;AAChAgAAZHJzL2Rvd25yZXYueG1sUEsFBgAAAAAEAAQA+QAAAJADAAAAAA==&#10;" strokecolor="#4579b8 [3044]">
                  <v:stroke endarrow="open"/>
                </v:shape>
                <v:shape id="肘形连接符 59" o:spid="_x0000_s1041" type="#_x0000_t34" style="position:absolute;left:25398;top:18798;width:4181;height:228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dy8QAAADbAAAADwAAAGRycy9kb3ducmV2LnhtbESPQWvCQBSE74L/YXmF3nTTFsWmrqIW&#10;US9ikkKvr9nXJJh9G7Krxn/vCoLHYWa+YabzztTiTK2rLCt4G0YgiHOrKy4U/GTrwQSE88gaa8uk&#10;4EoO5rN+b4qxthdO6Jz6QgQIuxgVlN43sZQuL8mgG9qGOHj/tjXog2wLqVu8BLip5XsUjaXBisNC&#10;iQ2tSsqP6cko6EZy9yfT5ebgbHLY/358ZyuTKfX60i2+QHjq/DP8aG+1gtEn3L+EHy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Z3LxAAAANsAAAAPAAAAAAAAAAAA&#10;AAAAAKECAABkcnMvZG93bnJldi54bWxQSwUGAAAAAAQABAD5AAAAkgMAAAAA&#10;" strokecolor="#4579b8 [3044]">
                  <v:stroke endarrow="open"/>
                </v:shape>
                <v:shape id="肘形连接符 60" o:spid="_x0000_s1042" type="#_x0000_t34" style="position:absolute;left:25398;top:21084;width:4181;height:5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qtbsAAADbAAAADwAAAGRycy9kb3ducmV2LnhtbERPSwrCMBDdC94hjOBOU12IVKOIoCi4&#10;0OoBhmZsi82kNNFUT28WgsvH+y/XnanFi1pXWVYwGScgiHOrKy4U3K670RyE88gaa8uk4E0O1qt+&#10;b4mptoEv9Mp8IWIIuxQVlN43qZQuL8mgG9uGOHJ32xr0EbaF1C2GGG5qOU2SmTRYcWwosaFtSfkj&#10;exoF5nS7dJnckjT38DnuQ0HnsFFqOOg2CxCeOv8X/9wHrWAW18cv8QfI1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99aq1uwAAANsAAAAPAAAAAAAAAAAAAAAAAKECAABk&#10;cnMvZG93bnJldi54bWxQSwUGAAAAAAQABAD5AAAAiQ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31DCF" w:rsidRPr="00231DCF" w:rsidRDefault="00231DCF" w:rsidP="00231DC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项目需要开发ZTE定制的桌面小部件，这些内容与Android系统自带的桌面小部件的管理机制不同，为此，我们制定了如下的ZTE小部件管理机制：由</w:t>
      </w:r>
      <w:r w:rsidRPr="00231DCF">
        <w:rPr>
          <w:rFonts w:ascii="微软雅黑" w:eastAsia="微软雅黑" w:hAnsi="微软雅黑" w:hint="eastAsia"/>
        </w:rPr>
        <w:t>Launcher通过</w:t>
      </w:r>
      <w:proofErr w:type="spellStart"/>
      <w:r w:rsidRPr="00231DCF">
        <w:rPr>
          <w:rFonts w:ascii="微软雅黑" w:eastAsia="微软雅黑" w:hAnsi="微软雅黑" w:hint="eastAsia"/>
        </w:rPr>
        <w:t>LauncherZTEWidgetHost</w:t>
      </w:r>
      <w:proofErr w:type="spellEnd"/>
      <w:r w:rsidRPr="00231DCF">
        <w:rPr>
          <w:rFonts w:ascii="微软雅黑" w:eastAsia="微软雅黑" w:hAnsi="微软雅黑" w:hint="eastAsia"/>
        </w:rPr>
        <w:t>创建自定义小部件的视图</w:t>
      </w:r>
      <w:proofErr w:type="spellStart"/>
      <w:r w:rsidRPr="00231DCF">
        <w:rPr>
          <w:rFonts w:ascii="微软雅黑" w:eastAsia="微软雅黑" w:hAnsi="微软雅黑" w:hint="eastAsia"/>
        </w:rPr>
        <w:t>LauncherZTEWidgetHostView</w:t>
      </w:r>
      <w:proofErr w:type="spellEnd"/>
      <w:r>
        <w:rPr>
          <w:rFonts w:ascii="微软雅黑" w:eastAsia="微软雅黑" w:hAnsi="微软雅黑" w:hint="eastAsia"/>
        </w:rPr>
        <w:t>，</w:t>
      </w:r>
      <w:r w:rsidRPr="00231DCF">
        <w:rPr>
          <w:rFonts w:ascii="微软雅黑" w:eastAsia="微软雅黑" w:hAnsi="微软雅黑" w:hint="eastAsia"/>
        </w:rPr>
        <w:t>同时</w:t>
      </w:r>
      <w:proofErr w:type="spellStart"/>
      <w:r w:rsidRPr="00231DCF">
        <w:rPr>
          <w:rFonts w:ascii="微软雅黑" w:eastAsia="微软雅黑" w:hAnsi="微软雅黑" w:hint="eastAsia"/>
        </w:rPr>
        <w:t>LauncherZTEWidgetHostView</w:t>
      </w:r>
      <w:proofErr w:type="spellEnd"/>
      <w:r w:rsidRPr="00231DCF">
        <w:rPr>
          <w:rFonts w:ascii="微软雅黑" w:eastAsia="微软雅黑" w:hAnsi="微软雅黑" w:hint="eastAsia"/>
        </w:rPr>
        <w:t>与每一个小部件的视图相关联，</w:t>
      </w:r>
      <w:proofErr w:type="spellStart"/>
      <w:r w:rsidRPr="00231DCF">
        <w:rPr>
          <w:rFonts w:ascii="微软雅黑" w:eastAsia="微软雅黑" w:hAnsi="微软雅黑" w:hint="eastAsia"/>
        </w:rPr>
        <w:t>LauncherZTEWidgetInfo</w:t>
      </w:r>
      <w:proofErr w:type="spellEnd"/>
      <w:r w:rsidRPr="00231DCF">
        <w:rPr>
          <w:rFonts w:ascii="微软雅黑" w:eastAsia="微软雅黑" w:hAnsi="微软雅黑" w:hint="eastAsia"/>
        </w:rPr>
        <w:t>用于描述小部件的基本信息，如大小、位置等。</w:t>
      </w:r>
    </w:p>
    <w:p w:rsidR="00231DCF" w:rsidRPr="00231DCF" w:rsidRDefault="00231DCF" w:rsidP="00231DCF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b/>
        </w:rPr>
      </w:pPr>
      <w:r w:rsidRPr="00231DCF">
        <w:rPr>
          <w:rFonts w:ascii="微软雅黑" w:eastAsia="微软雅黑" w:hAnsi="微软雅黑" w:hint="eastAsia"/>
          <w:b/>
        </w:rPr>
        <w:t>滑屏</w:t>
      </w:r>
    </w:p>
    <w:p w:rsidR="00231DCF" w:rsidRPr="00231DCF" w:rsidRDefault="00231DCF" w:rsidP="00231DCF">
      <w:pPr>
        <w:ind w:firstLineChars="200" w:firstLine="420"/>
        <w:rPr>
          <w:rFonts w:ascii="微软雅黑" w:eastAsia="微软雅黑" w:hAnsi="微软雅黑"/>
        </w:rPr>
      </w:pPr>
      <w:r w:rsidRPr="00231DCF">
        <w:rPr>
          <w:rFonts w:ascii="微软雅黑" w:eastAsia="微软雅黑" w:hAnsi="微软雅黑" w:hint="eastAsia"/>
        </w:rPr>
        <w:t>Android提供的Animation技术只支持简单的缩放、旋转及平移操作，无法实现翻卷的效果。</w:t>
      </w:r>
      <w:r>
        <w:rPr>
          <w:rFonts w:ascii="微软雅黑" w:eastAsia="微软雅黑" w:hAnsi="微软雅黑" w:hint="eastAsia"/>
        </w:rPr>
        <w:t>经过我们研究，</w:t>
      </w:r>
      <w:r w:rsidRPr="00231DCF">
        <w:rPr>
          <w:rFonts w:ascii="微软雅黑" w:eastAsia="微软雅黑" w:hAnsi="微软雅黑" w:hint="eastAsia"/>
        </w:rPr>
        <w:t>实现3D的翻卷效果最理想的技术是OpenGL ES，但是Android的</w:t>
      </w:r>
      <w:proofErr w:type="spellStart"/>
      <w:r w:rsidRPr="00231DCF">
        <w:rPr>
          <w:rFonts w:ascii="微软雅黑" w:eastAsia="微软雅黑" w:hAnsi="微软雅黑" w:hint="eastAsia"/>
        </w:rPr>
        <w:t>GLSurfaceView</w:t>
      </w:r>
      <w:proofErr w:type="spellEnd"/>
      <w:r w:rsidRPr="00231DCF">
        <w:rPr>
          <w:rFonts w:ascii="微软雅黑" w:eastAsia="微软雅黑" w:hAnsi="微软雅黑" w:hint="eastAsia"/>
        </w:rPr>
        <w:t>无法与其他基本控件进行交互，所以以上两种提及的技术都无法用于滑屏的实现，只能通过数学变换操纵图像变形来达到这种效果。具体而言，就是将实时获取的</w:t>
      </w:r>
      <w:r w:rsidRPr="00231DCF">
        <w:rPr>
          <w:rFonts w:ascii="微软雅黑" w:eastAsia="微软雅黑" w:hAnsi="微软雅黑" w:hint="eastAsia"/>
        </w:rPr>
        <w:lastRenderedPageBreak/>
        <w:t>屏幕截图划分为2×25的网格，定位到每一个单元格，通过绘制贝塞尔曲线来实现翻卷效果，绘制采用</w:t>
      </w:r>
      <w:proofErr w:type="spellStart"/>
      <w:r w:rsidRPr="00231DCF">
        <w:rPr>
          <w:rFonts w:ascii="微软雅黑" w:eastAsia="微软雅黑" w:hAnsi="微软雅黑" w:hint="eastAsia"/>
        </w:rPr>
        <w:t>drawBitmapMesh</w:t>
      </w:r>
      <w:proofErr w:type="spellEnd"/>
      <w:r w:rsidRPr="00231DCF">
        <w:rPr>
          <w:rFonts w:ascii="微软雅黑" w:eastAsia="微软雅黑" w:hAnsi="微软雅黑" w:hint="eastAsia"/>
        </w:rPr>
        <w:t>函数。</w:t>
      </w:r>
    </w:p>
    <w:p w:rsidR="00231DCF" w:rsidRPr="00231DCF" w:rsidRDefault="00231DCF" w:rsidP="00231DCF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b/>
        </w:rPr>
      </w:pPr>
      <w:r w:rsidRPr="00231DCF">
        <w:rPr>
          <w:rFonts w:ascii="微软雅黑" w:eastAsia="微软雅黑" w:hAnsi="微软雅黑" w:hint="eastAsia"/>
          <w:b/>
        </w:rPr>
        <w:t>SNS小部件</w:t>
      </w:r>
    </w:p>
    <w:p w:rsidR="00231DCF" w:rsidRPr="00231DCF" w:rsidRDefault="00231DCF" w:rsidP="00231DCF">
      <w:pPr>
        <w:ind w:firstLineChars="200" w:firstLine="420"/>
        <w:rPr>
          <w:rFonts w:ascii="微软雅黑" w:eastAsia="微软雅黑" w:hAnsi="微软雅黑"/>
        </w:rPr>
      </w:pPr>
      <w:r w:rsidRPr="00231DCF">
        <w:rPr>
          <w:rFonts w:ascii="微软雅黑" w:eastAsia="微软雅黑" w:hAnsi="微软雅黑" w:hint="eastAsia"/>
        </w:rPr>
        <w:t>折纸效果采用了OpenGL技术实现，由于Android的</w:t>
      </w:r>
      <w:proofErr w:type="spellStart"/>
      <w:r w:rsidRPr="00231DCF">
        <w:rPr>
          <w:rFonts w:ascii="微软雅黑" w:eastAsia="微软雅黑" w:hAnsi="微软雅黑" w:hint="eastAsia"/>
        </w:rPr>
        <w:t>GLSurfaceView</w:t>
      </w:r>
      <w:proofErr w:type="spellEnd"/>
      <w:r w:rsidRPr="00231DCF">
        <w:rPr>
          <w:rFonts w:ascii="微软雅黑" w:eastAsia="微软雅黑" w:hAnsi="微软雅黑" w:hint="eastAsia"/>
        </w:rPr>
        <w:t>在</w:t>
      </w:r>
      <w:proofErr w:type="spellStart"/>
      <w:r w:rsidRPr="00231DCF">
        <w:rPr>
          <w:rFonts w:ascii="微软雅黑" w:eastAsia="微软雅黑" w:hAnsi="微软雅黑" w:hint="eastAsia"/>
        </w:rPr>
        <w:t>GLThread</w:t>
      </w:r>
      <w:proofErr w:type="spellEnd"/>
      <w:r w:rsidRPr="00231DCF">
        <w:rPr>
          <w:rFonts w:ascii="微软雅黑" w:eastAsia="微软雅黑" w:hAnsi="微软雅黑" w:hint="eastAsia"/>
        </w:rPr>
        <w:t>中渲染，其他基本控件在UI Thread中渲染，因此一旦桌面上加入SNS小部件，</w:t>
      </w:r>
      <w:proofErr w:type="gramStart"/>
      <w:r w:rsidRPr="00231DCF">
        <w:rPr>
          <w:rFonts w:ascii="微软雅黑" w:eastAsia="微软雅黑" w:hAnsi="微软雅黑" w:hint="eastAsia"/>
        </w:rPr>
        <w:t>滑屏时会</w:t>
      </w:r>
      <w:proofErr w:type="gramEnd"/>
      <w:r w:rsidRPr="00231DCF">
        <w:rPr>
          <w:rFonts w:ascii="微软雅黑" w:eastAsia="微软雅黑" w:hAnsi="微软雅黑" w:hint="eastAsia"/>
        </w:rPr>
        <w:t>出现不同步现象。所以实现时加入了精确的控制算法，正常情况下隐藏</w:t>
      </w:r>
      <w:proofErr w:type="spellStart"/>
      <w:r w:rsidRPr="00231DCF">
        <w:rPr>
          <w:rFonts w:ascii="微软雅黑" w:eastAsia="微软雅黑" w:hAnsi="微软雅黑" w:hint="eastAsia"/>
        </w:rPr>
        <w:t>GLSurfaceView</w:t>
      </w:r>
      <w:proofErr w:type="spellEnd"/>
      <w:r w:rsidRPr="00231DCF">
        <w:rPr>
          <w:rFonts w:ascii="微软雅黑" w:eastAsia="微软雅黑" w:hAnsi="微软雅黑" w:hint="eastAsia"/>
        </w:rPr>
        <w:t>，并将</w:t>
      </w:r>
      <w:proofErr w:type="spellStart"/>
      <w:r w:rsidRPr="00231DCF">
        <w:rPr>
          <w:rFonts w:ascii="微软雅黑" w:eastAsia="微软雅黑" w:hAnsi="微软雅黑" w:hint="eastAsia"/>
        </w:rPr>
        <w:t>GLSurfaceView</w:t>
      </w:r>
      <w:proofErr w:type="spellEnd"/>
      <w:r w:rsidRPr="00231DCF">
        <w:rPr>
          <w:rFonts w:ascii="微软雅黑" w:eastAsia="微软雅黑" w:hAnsi="微软雅黑" w:hint="eastAsia"/>
        </w:rPr>
        <w:t>中的内容传至基本控件中显示，一旦检测到用户在小部件上的滑动事件即显示</w:t>
      </w:r>
      <w:proofErr w:type="spellStart"/>
      <w:r w:rsidRPr="00231DCF">
        <w:rPr>
          <w:rFonts w:ascii="微软雅黑" w:eastAsia="微软雅黑" w:hAnsi="微软雅黑" w:hint="eastAsia"/>
        </w:rPr>
        <w:t>GLSurfaceView</w:t>
      </w:r>
      <w:proofErr w:type="spellEnd"/>
      <w:r w:rsidRPr="00231DCF">
        <w:rPr>
          <w:rFonts w:ascii="微软雅黑" w:eastAsia="微软雅黑" w:hAnsi="微软雅黑" w:hint="eastAsia"/>
        </w:rPr>
        <w:t>，根据用户的滑动距离计算折纸效果。</w:t>
      </w:r>
    </w:p>
    <w:p w:rsidR="00231DCF" w:rsidRPr="00231DCF" w:rsidRDefault="00231DCF" w:rsidP="00231DCF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b/>
        </w:rPr>
      </w:pPr>
      <w:r w:rsidRPr="00231DCF">
        <w:rPr>
          <w:rFonts w:ascii="微软雅黑" w:eastAsia="微软雅黑" w:hAnsi="微软雅黑" w:hint="eastAsia"/>
          <w:b/>
        </w:rPr>
        <w:t>动态壁纸</w:t>
      </w:r>
    </w:p>
    <w:p w:rsidR="00231DCF" w:rsidRDefault="00231DCF" w:rsidP="00231DCF">
      <w:pPr>
        <w:ind w:firstLineChars="200" w:firstLine="420"/>
        <w:rPr>
          <w:rFonts w:ascii="微软雅黑" w:eastAsia="微软雅黑" w:hAnsi="微软雅黑"/>
        </w:rPr>
      </w:pPr>
      <w:r w:rsidRPr="00231DCF">
        <w:rPr>
          <w:rFonts w:ascii="微软雅黑" w:eastAsia="微软雅黑" w:hAnsi="微软雅黑" w:hint="eastAsia"/>
        </w:rPr>
        <w:t>动态壁纸的实现采用了</w:t>
      </w:r>
      <w:proofErr w:type="spellStart"/>
      <w:r w:rsidRPr="00231DCF">
        <w:rPr>
          <w:rFonts w:ascii="微软雅黑" w:eastAsia="微软雅黑" w:hAnsi="微软雅黑" w:hint="eastAsia"/>
        </w:rPr>
        <w:t>RenderScript</w:t>
      </w:r>
      <w:proofErr w:type="spellEnd"/>
      <w:r w:rsidRPr="00231DCF">
        <w:rPr>
          <w:rFonts w:ascii="微软雅黑" w:eastAsia="微软雅黑" w:hAnsi="微软雅黑" w:hint="eastAsia"/>
        </w:rPr>
        <w:t>技术，</w:t>
      </w:r>
      <w:r w:rsidRPr="00AD0659">
        <w:rPr>
          <w:rFonts w:ascii="微软雅黑" w:eastAsia="微软雅黑" w:hAnsi="微软雅黑" w:hint="eastAsia"/>
        </w:rPr>
        <w:t>提供了一组高性能的3D图形渲染和计算API，底层代码使用</w:t>
      </w:r>
      <w:r>
        <w:rPr>
          <w:rFonts w:ascii="微软雅黑" w:eastAsia="微软雅黑" w:hAnsi="微软雅黑" w:hint="eastAsia"/>
        </w:rPr>
        <w:t>C</w:t>
      </w:r>
      <w:r w:rsidRPr="00AD0659">
        <w:rPr>
          <w:rFonts w:ascii="微软雅黑" w:eastAsia="微软雅黑" w:hAnsi="微软雅黑" w:hint="eastAsia"/>
        </w:rPr>
        <w:t>语言编写。</w:t>
      </w:r>
      <w:proofErr w:type="spellStart"/>
      <w:r>
        <w:rPr>
          <w:rFonts w:ascii="微软雅黑" w:eastAsia="微软雅黑" w:hAnsi="微软雅黑" w:hint="eastAsia"/>
        </w:rPr>
        <w:t>RenderScript</w:t>
      </w:r>
      <w:proofErr w:type="spellEnd"/>
      <w:r>
        <w:rPr>
          <w:rFonts w:ascii="微软雅黑" w:eastAsia="微软雅黑" w:hAnsi="微软雅黑" w:hint="eastAsia"/>
        </w:rPr>
        <w:t>有三层代码实现，分别为本地代码层、反射层以及Android Framework层。本地代码层</w:t>
      </w:r>
      <w:r w:rsidRPr="00231DCF">
        <w:rPr>
          <w:rFonts w:ascii="微软雅黑" w:eastAsia="微软雅黑" w:hAnsi="微软雅黑" w:hint="eastAsia"/>
        </w:rPr>
        <w:t>主要处理大量数据计算和图形渲染工作。</w:t>
      </w:r>
      <w:r w:rsidRPr="000B307D">
        <w:rPr>
          <w:rFonts w:ascii="微软雅黑" w:eastAsia="微软雅黑" w:hAnsi="微软雅黑" w:hint="eastAsia"/>
        </w:rPr>
        <w:t>反射层是本地代码反射类集合，对本地代码进行基本封装，使得</w:t>
      </w:r>
      <w:r w:rsidRPr="000B307D">
        <w:rPr>
          <w:rFonts w:ascii="微软雅黑" w:eastAsia="微软雅黑" w:hAnsi="微软雅黑"/>
        </w:rPr>
        <w:t xml:space="preserve">Android </w:t>
      </w:r>
      <w:r>
        <w:rPr>
          <w:rFonts w:ascii="微软雅黑" w:eastAsia="微软雅黑" w:hAnsi="微软雅黑" w:hint="eastAsia"/>
        </w:rPr>
        <w:t>F</w:t>
      </w:r>
      <w:r w:rsidRPr="000B307D">
        <w:rPr>
          <w:rFonts w:ascii="微软雅黑" w:eastAsia="微软雅黑" w:hAnsi="微软雅黑"/>
        </w:rPr>
        <w:t>ramework</w:t>
      </w:r>
      <w:r w:rsidRPr="000B307D">
        <w:rPr>
          <w:rFonts w:ascii="微软雅黑" w:eastAsia="微软雅黑" w:hAnsi="微软雅黑" w:hint="eastAsia"/>
        </w:rPr>
        <w:t>层可以和本地代码层进行交互。</w:t>
      </w:r>
      <w:r w:rsidRPr="000B307D">
        <w:rPr>
          <w:rFonts w:ascii="微软雅黑" w:eastAsia="微软雅黑" w:hAnsi="微软雅黑"/>
        </w:rPr>
        <w:t>Android</w:t>
      </w:r>
      <w:r>
        <w:rPr>
          <w:rFonts w:ascii="微软雅黑" w:eastAsia="微软雅黑" w:hAnsi="微软雅黑" w:hint="eastAsia"/>
        </w:rPr>
        <w:t>构建工具可以自动生成</w:t>
      </w:r>
      <w:r w:rsidRPr="000B307D">
        <w:rPr>
          <w:rFonts w:ascii="微软雅黑" w:eastAsia="微软雅黑" w:hAnsi="微软雅黑" w:hint="eastAsia"/>
        </w:rPr>
        <w:t>代码，减少了JNI代码的使用量。</w:t>
      </w:r>
      <w:r w:rsidRPr="00231DCF">
        <w:rPr>
          <w:rFonts w:ascii="微软雅黑" w:eastAsia="微软雅黑" w:hAnsi="微软雅黑"/>
        </w:rPr>
        <w:t>A</w:t>
      </w:r>
      <w:r w:rsidRPr="000B307D">
        <w:rPr>
          <w:rFonts w:ascii="微软雅黑" w:eastAsia="微软雅黑" w:hAnsi="微软雅黑"/>
        </w:rPr>
        <w:t xml:space="preserve">ndroid </w:t>
      </w:r>
      <w:r w:rsidRPr="000B307D">
        <w:rPr>
          <w:rFonts w:ascii="微软雅黑" w:eastAsia="微软雅黑" w:hAnsi="微软雅黑" w:hint="eastAsia"/>
        </w:rPr>
        <w:t>F</w:t>
      </w:r>
      <w:r w:rsidRPr="000B307D">
        <w:rPr>
          <w:rFonts w:ascii="微软雅黑" w:eastAsia="微软雅黑" w:hAnsi="微软雅黑"/>
        </w:rPr>
        <w:t>ramework</w:t>
      </w:r>
      <w:r w:rsidRPr="000B307D">
        <w:rPr>
          <w:rFonts w:ascii="微软雅黑" w:eastAsia="微软雅黑" w:hAnsi="微软雅黑" w:hint="eastAsia"/>
        </w:rPr>
        <w:t>层由</w:t>
      </w:r>
      <w:r w:rsidRPr="000B307D">
        <w:rPr>
          <w:rFonts w:ascii="微软雅黑" w:eastAsia="微软雅黑" w:hAnsi="微软雅黑"/>
        </w:rPr>
        <w:t xml:space="preserve">Android </w:t>
      </w:r>
      <w:r w:rsidRPr="000B307D">
        <w:rPr>
          <w:rFonts w:ascii="微软雅黑" w:eastAsia="微软雅黑" w:hAnsi="微软雅黑" w:hint="eastAsia"/>
        </w:rPr>
        <w:t>F</w:t>
      </w:r>
      <w:r w:rsidRPr="000B307D">
        <w:rPr>
          <w:rFonts w:ascii="微软雅黑" w:eastAsia="微软雅黑" w:hAnsi="微软雅黑"/>
        </w:rPr>
        <w:t>ramework AP</w:t>
      </w:r>
      <w:r w:rsidRPr="000B307D">
        <w:rPr>
          <w:rFonts w:ascii="微软雅黑" w:eastAsia="微软雅黑" w:hAnsi="微软雅黑" w:hint="eastAsia"/>
        </w:rPr>
        <w:t>I组成，包含在</w:t>
      </w:r>
      <w:proofErr w:type="spellStart"/>
      <w:r w:rsidRPr="000B307D">
        <w:rPr>
          <w:rFonts w:ascii="微软雅黑" w:eastAsia="微软雅黑" w:hAnsi="微软雅黑"/>
        </w:rPr>
        <w:t>android.renderscript</w:t>
      </w:r>
      <w:proofErr w:type="spellEnd"/>
      <w:r>
        <w:rPr>
          <w:rFonts w:ascii="微软雅黑" w:eastAsia="微软雅黑" w:hAnsi="微软雅黑" w:hint="eastAsia"/>
        </w:rPr>
        <w:t>包中。本层提供了更高级别的方法，如旋转视图，过滤位图</w:t>
      </w:r>
      <w:r w:rsidRPr="000B307D">
        <w:rPr>
          <w:rFonts w:ascii="微软雅黑" w:eastAsia="微软雅黑" w:hAnsi="微软雅黑" w:hint="eastAsia"/>
        </w:rPr>
        <w:t>等，本层API通过调用反射层代码</w:t>
      </w:r>
      <w:r>
        <w:rPr>
          <w:rFonts w:ascii="微软雅黑" w:eastAsia="微软雅黑" w:hAnsi="微软雅黑" w:hint="eastAsia"/>
        </w:rPr>
        <w:t>来与本地层代码进行交互</w:t>
      </w:r>
      <w:r w:rsidRPr="000B307D">
        <w:rPr>
          <w:rFonts w:ascii="微软雅黑" w:eastAsia="微软雅黑" w:hAnsi="微软雅黑" w:hint="eastAsia"/>
        </w:rPr>
        <w:t>。</w:t>
      </w:r>
    </w:p>
    <w:p w:rsidR="00231DCF" w:rsidRPr="00231DCF" w:rsidRDefault="00231DCF" w:rsidP="00231DCF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b/>
        </w:rPr>
      </w:pPr>
      <w:r w:rsidRPr="00231DCF">
        <w:rPr>
          <w:rFonts w:ascii="微软雅黑" w:eastAsia="微软雅黑" w:hAnsi="微软雅黑" w:hint="eastAsia"/>
          <w:b/>
        </w:rPr>
        <w:t>任务管理器</w:t>
      </w:r>
    </w:p>
    <w:p w:rsidR="00231DCF" w:rsidRPr="000B62BE" w:rsidRDefault="00231DCF" w:rsidP="00231DCF">
      <w:pPr>
        <w:ind w:firstLineChars="200" w:firstLine="420"/>
        <w:rPr>
          <w:rFonts w:ascii="微软雅黑" w:eastAsia="微软雅黑" w:hAnsi="微软雅黑"/>
        </w:rPr>
      </w:pPr>
      <w:r w:rsidRPr="00231DCF">
        <w:rPr>
          <w:rFonts w:ascii="微软雅黑" w:eastAsia="微软雅黑" w:hAnsi="微软雅黑" w:hint="eastAsia"/>
        </w:rPr>
        <w:t>用户通过屏幕与模型进行交互需要将三维坐标系转换为二维坐标系，使用</w:t>
      </w:r>
      <w:proofErr w:type="spellStart"/>
      <w:r w:rsidRPr="00231DCF">
        <w:rPr>
          <w:rFonts w:ascii="微软雅黑" w:eastAsia="微软雅黑" w:hAnsi="微软雅黑" w:hint="eastAsia"/>
        </w:rPr>
        <w:t>gluProject</w:t>
      </w:r>
      <w:proofErr w:type="spellEnd"/>
      <w:r w:rsidRPr="00231DCF">
        <w:rPr>
          <w:rFonts w:ascii="微软雅黑" w:eastAsia="微软雅黑" w:hAnsi="微软雅黑" w:hint="eastAsia"/>
        </w:rPr>
        <w:t xml:space="preserve"> 函数，将模型在三维空间中的坐标，映射到屏幕的二维坐标系上，然后进行对比</w:t>
      </w:r>
      <w:r>
        <w:rPr>
          <w:rFonts w:ascii="微软雅黑" w:eastAsia="微软雅黑" w:hAnsi="微软雅黑" w:hint="eastAsia"/>
        </w:rPr>
        <w:t>、</w:t>
      </w:r>
      <w:r w:rsidRPr="00231DCF">
        <w:rPr>
          <w:rFonts w:ascii="微软雅黑" w:eastAsia="微软雅黑" w:hAnsi="微软雅黑" w:hint="eastAsia"/>
        </w:rPr>
        <w:t>变换</w:t>
      </w:r>
      <w:r>
        <w:rPr>
          <w:rFonts w:ascii="微软雅黑" w:eastAsia="微软雅黑" w:hAnsi="微软雅黑" w:hint="eastAsia"/>
        </w:rPr>
        <w:t>、</w:t>
      </w:r>
      <w:r w:rsidRPr="00231DCF">
        <w:rPr>
          <w:rFonts w:ascii="微软雅黑" w:eastAsia="微软雅黑" w:hAnsi="微软雅黑" w:hint="eastAsia"/>
        </w:rPr>
        <w:t>判断</w:t>
      </w:r>
      <w:r>
        <w:rPr>
          <w:rFonts w:ascii="微软雅黑" w:eastAsia="微软雅黑" w:hAnsi="微软雅黑" w:hint="eastAsia"/>
        </w:rPr>
        <w:t>、</w:t>
      </w:r>
      <w:r w:rsidRPr="00231DCF">
        <w:rPr>
          <w:rFonts w:ascii="微软雅黑" w:eastAsia="微软雅黑" w:hAnsi="微软雅黑" w:hint="eastAsia"/>
        </w:rPr>
        <w:t>完成交互，但</w:t>
      </w:r>
      <w:r w:rsidRPr="00231DCF">
        <w:rPr>
          <w:rFonts w:ascii="微软雅黑" w:eastAsia="微软雅黑" w:hAnsi="微软雅黑"/>
        </w:rPr>
        <w:t>无法</w:t>
      </w:r>
      <w:r w:rsidRPr="00231DCF">
        <w:rPr>
          <w:rFonts w:ascii="微软雅黑" w:eastAsia="微软雅黑" w:hAnsi="微软雅黑" w:hint="eastAsia"/>
        </w:rPr>
        <w:t>直接</w:t>
      </w:r>
      <w:r w:rsidRPr="00231DCF">
        <w:rPr>
          <w:rFonts w:ascii="微软雅黑" w:eastAsia="微软雅黑" w:hAnsi="微软雅黑"/>
        </w:rPr>
        <w:t>得到</w:t>
      </w:r>
      <w:r w:rsidRPr="00231DCF">
        <w:rPr>
          <w:rFonts w:ascii="微软雅黑" w:eastAsia="微软雅黑" w:hAnsi="微软雅黑" w:hint="eastAsia"/>
        </w:rPr>
        <w:t>作为函数参数的</w:t>
      </w:r>
      <w:r w:rsidRPr="00231DCF">
        <w:rPr>
          <w:rFonts w:ascii="微软雅黑" w:eastAsia="微软雅黑" w:hAnsi="微软雅黑"/>
        </w:rPr>
        <w:t>模型视图和投影矩阵，因为</w:t>
      </w:r>
      <w:r w:rsidRPr="00231DCF">
        <w:rPr>
          <w:rFonts w:ascii="微软雅黑" w:eastAsia="微软雅黑" w:hAnsi="微软雅黑" w:hint="eastAsia"/>
        </w:rPr>
        <w:t>O</w:t>
      </w:r>
      <w:r w:rsidRPr="00231DCF">
        <w:rPr>
          <w:rFonts w:ascii="微软雅黑" w:eastAsia="微软雅黑" w:hAnsi="微软雅黑"/>
        </w:rPr>
        <w:t>pen</w:t>
      </w:r>
      <w:r w:rsidRPr="00231DCF">
        <w:rPr>
          <w:rFonts w:ascii="微软雅黑" w:eastAsia="微软雅黑" w:hAnsi="微软雅黑" w:hint="eastAsia"/>
        </w:rPr>
        <w:t>GL ES</w:t>
      </w:r>
      <w:r w:rsidRPr="00231DCF">
        <w:rPr>
          <w:rFonts w:ascii="微软雅黑" w:eastAsia="微软雅黑" w:hAnsi="微软雅黑"/>
        </w:rPr>
        <w:t>本身不提供</w:t>
      </w:r>
      <w:r w:rsidRPr="00231DCF">
        <w:rPr>
          <w:rFonts w:ascii="微软雅黑" w:eastAsia="微软雅黑" w:hAnsi="微软雅黑" w:hint="eastAsia"/>
        </w:rPr>
        <w:t>O</w:t>
      </w:r>
      <w:r w:rsidRPr="00231DCF">
        <w:rPr>
          <w:rFonts w:ascii="微软雅黑" w:eastAsia="微软雅黑" w:hAnsi="微软雅黑"/>
        </w:rPr>
        <w:t>pen</w:t>
      </w:r>
      <w:r w:rsidRPr="00231DCF">
        <w:rPr>
          <w:rFonts w:ascii="微软雅黑" w:eastAsia="微软雅黑" w:hAnsi="微软雅黑" w:hint="eastAsia"/>
        </w:rPr>
        <w:t>GL</w:t>
      </w:r>
      <w:r w:rsidRPr="00231DCF">
        <w:rPr>
          <w:rFonts w:ascii="微软雅黑" w:eastAsia="微软雅黑" w:hAnsi="微软雅黑"/>
        </w:rPr>
        <w:t>2.0里面获得矩阵的接口</w:t>
      </w:r>
      <w:r>
        <w:rPr>
          <w:rFonts w:ascii="微软雅黑" w:eastAsia="微软雅黑" w:hAnsi="微软雅黑" w:hint="eastAsia"/>
        </w:rPr>
        <w:t>，而且</w:t>
      </w:r>
      <w:r w:rsidRPr="00231DCF">
        <w:rPr>
          <w:rFonts w:ascii="微软雅黑" w:eastAsia="微软雅黑" w:hAnsi="微软雅黑" w:hint="eastAsia"/>
        </w:rPr>
        <w:t>O</w:t>
      </w:r>
      <w:r w:rsidRPr="00231DCF">
        <w:rPr>
          <w:rFonts w:ascii="微软雅黑" w:eastAsia="微软雅黑" w:hAnsi="微软雅黑"/>
        </w:rPr>
        <w:t>pen</w:t>
      </w:r>
      <w:r w:rsidRPr="00231DCF">
        <w:rPr>
          <w:rFonts w:ascii="微软雅黑" w:eastAsia="微软雅黑" w:hAnsi="微软雅黑" w:hint="eastAsia"/>
        </w:rPr>
        <w:t>GL ES 提供的诸如</w:t>
      </w:r>
      <w:proofErr w:type="spellStart"/>
      <w:r w:rsidRPr="00231DCF">
        <w:rPr>
          <w:rFonts w:ascii="微软雅黑" w:eastAsia="微软雅黑" w:hAnsi="微软雅黑" w:hint="eastAsia"/>
        </w:rPr>
        <w:t>glTranslate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 w:rsidRPr="00231DCF">
        <w:rPr>
          <w:rFonts w:ascii="微软雅黑" w:eastAsia="微软雅黑" w:hAnsi="微软雅黑" w:hint="eastAsia"/>
        </w:rPr>
        <w:lastRenderedPageBreak/>
        <w:t>glRotate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 w:rsidRPr="00231DCF">
        <w:rPr>
          <w:rFonts w:ascii="微软雅黑" w:eastAsia="微软雅黑" w:hAnsi="微软雅黑" w:hint="eastAsia"/>
        </w:rPr>
        <w:t>glScale</w:t>
      </w:r>
      <w:proofErr w:type="spellEnd"/>
      <w:r w:rsidRPr="00231DCF">
        <w:rPr>
          <w:rFonts w:ascii="微软雅黑" w:eastAsia="微软雅黑" w:hAnsi="微软雅黑" w:hint="eastAsia"/>
        </w:rPr>
        <w:t>等方法是不保证性能的，如果要将一个由几万个三角形组成的模型进行几何变换，会造成很大的开销。解决方案是自定制矩阵</w:t>
      </w:r>
      <w:r w:rsidRPr="00231DCF">
        <w:rPr>
          <w:rFonts w:ascii="微软雅黑" w:eastAsia="微软雅黑" w:hAnsi="微软雅黑"/>
        </w:rPr>
        <w:t>，</w:t>
      </w:r>
      <w:r w:rsidRPr="00231DCF">
        <w:rPr>
          <w:rFonts w:ascii="微软雅黑" w:eastAsia="微软雅黑" w:hAnsi="微软雅黑" w:hint="eastAsia"/>
        </w:rPr>
        <w:t>使用O</w:t>
      </w:r>
      <w:r w:rsidRPr="00231DCF">
        <w:rPr>
          <w:rFonts w:ascii="微软雅黑" w:eastAsia="微软雅黑" w:hAnsi="微软雅黑"/>
        </w:rPr>
        <w:t>pen</w:t>
      </w:r>
      <w:r w:rsidRPr="00231DCF">
        <w:rPr>
          <w:rFonts w:ascii="微软雅黑" w:eastAsia="微软雅黑" w:hAnsi="微软雅黑" w:hint="eastAsia"/>
        </w:rPr>
        <w:t>GL ES 提供的一些矩阵操作接口直接对变换矩阵进行操作，并使用定制的矩阵实现几何变换</w:t>
      </w:r>
      <w:r w:rsidRPr="00231DCF">
        <w:rPr>
          <w:rFonts w:ascii="微软雅黑" w:eastAsia="微软雅黑" w:hAnsi="微软雅黑"/>
        </w:rPr>
        <w:t>，这样</w:t>
      </w:r>
      <w:r w:rsidRPr="00231DCF">
        <w:rPr>
          <w:rFonts w:ascii="微软雅黑" w:eastAsia="微软雅黑" w:hAnsi="微软雅黑" w:hint="eastAsia"/>
        </w:rPr>
        <w:t>可以即时追踪</w:t>
      </w:r>
      <w:r w:rsidRPr="00231DCF">
        <w:rPr>
          <w:rFonts w:ascii="微软雅黑" w:eastAsia="微软雅黑" w:hAnsi="微软雅黑"/>
        </w:rPr>
        <w:t>矩阵信息</w:t>
      </w:r>
      <w:r>
        <w:rPr>
          <w:rFonts w:ascii="微软雅黑" w:eastAsia="微软雅黑" w:hAnsi="微软雅黑" w:hint="eastAsia"/>
        </w:rPr>
        <w:t>，还可以保证几何变换的效率。</w:t>
      </w:r>
    </w:p>
    <w:p w:rsidR="00573D81" w:rsidRPr="00583459" w:rsidRDefault="00573D81" w:rsidP="00573D81">
      <w:pPr>
        <w:pStyle w:val="1"/>
        <w:rPr>
          <w:rFonts w:ascii="微软雅黑" w:eastAsia="微软雅黑" w:hAnsi="微软雅黑"/>
        </w:rPr>
      </w:pPr>
      <w:bookmarkStart w:id="7" w:name="_Toc317842593"/>
      <w:r w:rsidRPr="00583459">
        <w:rPr>
          <w:rFonts w:ascii="微软雅黑" w:eastAsia="微软雅黑" w:hAnsi="微软雅黑" w:hint="eastAsia"/>
        </w:rPr>
        <w:t>3</w:t>
      </w:r>
      <w:r w:rsidR="00231DCF">
        <w:rPr>
          <w:rFonts w:ascii="微软雅黑" w:eastAsia="微软雅黑" w:hAnsi="微软雅黑" w:hint="eastAsia"/>
        </w:rPr>
        <w:t>设计方案的优点</w:t>
      </w:r>
      <w:bookmarkEnd w:id="7"/>
    </w:p>
    <w:p w:rsidR="00573D81" w:rsidRDefault="008C4BE3" w:rsidP="00F55A18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下图是本软件的软件模块结构图。</w:t>
      </w:r>
    </w:p>
    <w:p w:rsidR="00231DCF" w:rsidRPr="008C4BE3" w:rsidRDefault="00231DCF" w:rsidP="008C4BE3">
      <w:pPr>
        <w:jc w:val="center"/>
        <w:rPr>
          <w:rFonts w:ascii="微软雅黑" w:eastAsia="微软雅黑" w:hAnsi="微软雅黑"/>
        </w:rPr>
      </w:pPr>
      <w:r w:rsidRPr="008C4BE3">
        <w:rPr>
          <w:rFonts w:ascii="微软雅黑" w:eastAsia="微软雅黑" w:hAnsi="微软雅黑"/>
        </w:rPr>
        <mc:AlternateContent>
          <mc:Choice Requires="wpc">
            <w:drawing>
              <wp:inline distT="0" distB="0" distL="0" distR="0" wp14:anchorId="3D89C732" wp14:editId="69ABADA4">
                <wp:extent cx="5372100" cy="3829050"/>
                <wp:effectExtent l="0" t="0" r="1905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2031145" y="819150"/>
                            <a:ext cx="1143000" cy="421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Launcher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64270" y="1552575"/>
                            <a:ext cx="15906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proofErr w:type="spellStart"/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LiveWallpaperPicker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肘形连接符 12"/>
                        <wps:cNvCnPr>
                          <a:stCxn id="8" idx="1"/>
                          <a:endCxn id="9" idx="0"/>
                        </wps:cNvCnPr>
                        <wps:spPr>
                          <a:xfrm rot="10800000" flipV="1">
                            <a:off x="1159609" y="1029969"/>
                            <a:ext cx="871537" cy="522605"/>
                          </a:xfrm>
                          <a:prstGeom prst="bentConnector2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矩形 14"/>
                        <wps:cNvSpPr/>
                        <wps:spPr>
                          <a:xfrm>
                            <a:off x="3100484" y="9525"/>
                            <a:ext cx="1152525" cy="421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 xml:space="preserve"> </w:t>
                              </w: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954820" y="9525"/>
                            <a:ext cx="1200150" cy="421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任务管理器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221770" y="1552570"/>
                            <a:ext cx="1781175" cy="4095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ZTE</w:t>
                              </w: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WidgetManager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stCxn id="8" idx="3"/>
                          <a:endCxn id="16" idx="0"/>
                        </wps:cNvCnPr>
                        <wps:spPr>
                          <a:xfrm>
                            <a:off x="3174145" y="1029970"/>
                            <a:ext cx="938213" cy="522600"/>
                          </a:xfrm>
                          <a:prstGeom prst="bentConnector2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肘形连接符 20"/>
                        <wps:cNvCnPr>
                          <a:stCxn id="9" idx="2"/>
                        </wps:cNvCnPr>
                        <wps:spPr>
                          <a:xfrm rot="5400000">
                            <a:off x="523814" y="1859756"/>
                            <a:ext cx="552450" cy="7191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肘形连接符 21"/>
                        <wps:cNvCnPr>
                          <a:stCxn id="9" idx="2"/>
                        </wps:cNvCnPr>
                        <wps:spPr>
                          <a:xfrm rot="16200000" flipH="1">
                            <a:off x="1238189" y="1864519"/>
                            <a:ext cx="552450" cy="70961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974120" y="2352205"/>
                            <a:ext cx="421640" cy="13356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三 维 时 间 天 气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46800" rIns="0" bIns="468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3564670" y="2352205"/>
                            <a:ext cx="421640" cy="133477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网 络 书 签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355245" y="2352205"/>
                            <a:ext cx="421640" cy="13354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社 交 网 络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4954830" y="2361718"/>
                            <a:ext cx="421640" cy="13354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微 博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肘形连接符 28"/>
                        <wps:cNvCnPr>
                          <a:stCxn id="16" idx="2"/>
                          <a:endCxn id="24" idx="0"/>
                        </wps:cNvCnPr>
                        <wps:spPr>
                          <a:xfrm rot="5400000">
                            <a:off x="3453615" y="1693462"/>
                            <a:ext cx="390068" cy="92741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16" idx="2"/>
                          <a:endCxn id="25" idx="0"/>
                        </wps:cNvCnPr>
                        <wps:spPr>
                          <a:xfrm rot="5400000">
                            <a:off x="3748890" y="1988737"/>
                            <a:ext cx="390068" cy="33686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>
                          <a:stCxn id="16" idx="2"/>
                          <a:endCxn id="26" idx="0"/>
                        </wps:cNvCnPr>
                        <wps:spPr>
                          <a:xfrm rot="16200000" flipH="1">
                            <a:off x="4144177" y="1930317"/>
                            <a:ext cx="390068" cy="45370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16" idx="2"/>
                        </wps:cNvCnPr>
                        <wps:spPr>
                          <a:xfrm rot="16200000" flipH="1">
                            <a:off x="4439207" y="1635287"/>
                            <a:ext cx="390068" cy="104376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30919" y="2495038"/>
                            <a:ext cx="421640" cy="12757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星 光 飘 移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659670" y="2504523"/>
                            <a:ext cx="421640" cy="129476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1DCF" w:rsidRPr="00F46CBA" w:rsidRDefault="00231DCF" w:rsidP="00231DCF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F46CBA">
                                <w:rPr>
                                  <w:rFonts w:ascii="微软雅黑" w:eastAsia="微软雅黑" w:hAnsi="微软雅黑" w:hint="eastAsia"/>
                                  <w:b/>
                                </w:rPr>
                                <w:t>实 时 时 间 天 气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肘形连接符 2"/>
                        <wps:cNvCnPr>
                          <a:stCxn id="8" idx="0"/>
                          <a:endCxn id="14" idx="2"/>
                        </wps:cNvCnPr>
                        <wps:spPr>
                          <a:xfrm rot="5400000" flipH="1" flipV="1">
                            <a:off x="2945704" y="88107"/>
                            <a:ext cx="387985" cy="107410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肘形连接符 3"/>
                        <wps:cNvCnPr>
                          <a:stCxn id="8" idx="0"/>
                          <a:endCxn id="15" idx="2"/>
                        </wps:cNvCnPr>
                        <wps:spPr>
                          <a:xfrm rot="16200000" flipV="1">
                            <a:off x="1884778" y="101283"/>
                            <a:ext cx="387985" cy="104775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43" editas="canvas" style="width:423pt;height:301.5pt;mso-position-horizontal-relative:char;mso-position-vertical-relative:line" coordsize="53721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">
                <v:shape id="_x0000_s1044" type="#_x0000_t75" style="position:absolute;width:53721;height:38290;visibility:visible;mso-wrap-style:square">
                  <v:fill o:detectmouseclick="t"/>
                  <v:path o:connecttype="none"/>
                </v:shape>
                <v:rect id="矩形 8" o:spid="_x0000_s1045" style="position:absolute;left:20311;top:8191;width:11430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TASr8A&#10;AADaAAAADwAAAGRycy9kb3ducmV2LnhtbERPzWrCQBC+F/oOyxR6q5sGKm3qKmJR/DnV+gBDdswG&#10;s7Mhuybx7Z2D0OPH9z9bjL5RPXWxDmzgfZKBIi6DrbkycPpbv32CignZYhOYDNwowmL+/DTDwoaB&#10;f6k/pkpJCMcCDbiU2kLrWDryGCehJRbuHDqPSWBXadvhIOG+0XmWTbXHmqXBYUsrR+XlePVSstpN&#10;T18/+367rnJ3+Rg2h5FyY15fxuU3qERj+hc/3FtrQLbKFbkBen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5MBKvwAAANoAAAAPAAAAAAAAAAAAAAAAAJgCAABkcnMvZG93bnJl&#10;di54bWxQSwUGAAAAAAQABAD1AAAAhAMAAAAA&#10;" fillcolor="#4f81bd [3204]" strokecolor="#243f60 [1604]" strokeweight="2pt">
                  <v:textbox style="mso-fit-shape-to-text:t" inset=",0,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Launcher</w:t>
                        </w:r>
                      </w:p>
                    </w:txbxContent>
                  </v:textbox>
                </v:rect>
                <v:rect id="矩形 9" o:spid="_x0000_s1046" style="position:absolute;left:3642;top:15525;width:15907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UV7sMA&#10;AADaAAAADwAAAGRycy9kb3ducmV2LnhtbESPT2sCMRTE7wW/Q3iCt5pVRNrVKK4gemhL/YPnx+a5&#10;G9y8LJuo8ds3hUKPw8z8hpkvo23EnTpvHCsYDTMQxKXThisFp+Pm9Q2ED8gaG8ek4Ekeloveyxxz&#10;7R68p/shVCJB2OeooA6hzaX0ZU0W/dC1xMm7uM5iSLKrpO7wkeC2keMsm0qLhtNCjS2tayqvh5tV&#10;sN5+36aFmeiP5/7ydf6cxKIwUalBP65mIALF8B/+a++0gnf4vZJu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UV7sMAAADaAAAADwAAAAAAAAAAAAAAAACYAgAAZHJzL2Rv&#10;d25yZXYueG1sUEsFBgAAAAAEAAQA9QAAAIgDAAAAAA==&#10;" fillcolor="#4f81bd [3204]" strokecolor="#243f60 [1604]" strokeweight="2pt">
                  <v:textbox inset="2mm,0,2mm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proofErr w:type="spellStart"/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LiveWallpaperPicker</w:t>
                        </w:r>
                        <w:proofErr w:type="spellEnd"/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2" o:spid="_x0000_s1047" type="#_x0000_t33" style="position:absolute;left:11596;top:10299;width:8715;height:52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3IrcEAAADbAAAADwAAAGRycy9kb3ducmV2LnhtbERPTWvCQBC9F/wPywje6kahjURXEUEs&#10;WA/diOchOybR7GzIrjH9991Cobd5vM9ZbQbbiJ46XztWMJsmIIgLZ2ouFZzz/esChA/IBhvHpOCb&#10;PGzWo5cVZsY9+Yt6HUoRQ9hnqKAKoc2k9EVFFv3UtcSRu7rOYoiwK6Xp8BnDbSPnSfIuLdYcGyps&#10;aVdRcdcPq+CoT5cmzYeDTk8HfNPp7XPf50pNxsN2CSLQEP7Ff+4PE+fP4feXeIB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/citwQAAANsAAAAPAAAAAAAAAAAAAAAA&#10;AKECAABkcnMvZG93bnJldi54bWxQSwUGAAAAAAQABAD5AAAAjwMAAAAA&#10;" strokecolor="#4579b8 [3044]">
                  <v:stroke startarrow="open" endarrow="open"/>
                </v:shape>
                <v:rect id="矩形 14" o:spid="_x0000_s1048" style="position:absolute;left:31004;top:95;width:11526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YlV8QA&#10;AADbAAAADwAAAGRycy9kb3ducmV2LnhtbESP0WrCQBBF3wX/YRmhL6KbFpGauooILUX6YuoHDNkx&#10;Cc3OhuzUTfr1bqHQtxnuvWfubPeDa9WN+tB4NvC4zEARl942XBm4fL4unkEFQbbYeiYDIwXY76aT&#10;LebWRz7TrZBKJQiHHA3UIl2udShrchiWviNO2tX3DiWtfaVtjzHBXaufsmytHTacLtTY0bGm8qv4&#10;dokyxlMTZRO7DxnPrf1Z6/nbyZiH2XB4ASU0yL/5L/1uU/0V/P6SBt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GJVfEAAAA2wAAAA8AAAAAAAAAAAAAAAAAmAIAAGRycy9k&#10;b3ducmV2LnhtbFBLBQYAAAAABAAEAPUAAACJAwAAAAA=&#10;" fillcolor="#4f81bd [3204]" strokecolor="#243f60 [1604]" strokeweight="2pt">
                  <v:textbox style="mso-fit-shape-to-text:t" inset="0,0,0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锁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 xml:space="preserve"> </w:t>
                        </w: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屏</w:t>
                        </w:r>
                      </w:p>
                    </w:txbxContent>
                  </v:textbox>
                </v:rect>
                <v:rect id="矩形 15" o:spid="_x0000_s1049" style="position:absolute;left:9548;top:95;width:12001;height:4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qAzMQA&#10;AADbAAAADwAAAGRycy9kb3ducmV2LnhtbESP0WrCQBBF3wX/YRmhL6KbFpSauooILUX6YuoHDNkx&#10;Cc3OhuzUTfr1bqHQtxnuvWfubPeDa9WN+tB4NvC4zEARl942XBm4fL4unkEFQbbYeiYDIwXY76aT&#10;LebWRz7TrZBKJQiHHA3UIl2udShrchiWviNO2tX3DiWtfaVtjzHBXaufsmytHTacLtTY0bGm8qv4&#10;dokyxlMTZRO7DxnPrf1Z6/nbyZiH2XB4ASU0yL/5L/1uU/0V/P6SBtC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gMzEAAAA2wAAAA8AAAAAAAAAAAAAAAAAmAIAAGRycy9k&#10;b3ducmV2LnhtbFBLBQYAAAAABAAEAPUAAACJAwAAAAA=&#10;" fillcolor="#4f81bd [3204]" strokecolor="#243f60 [1604]" strokeweight="2pt">
                  <v:textbox style="mso-fit-shape-to-text:t" inset="0,0,0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任务管理器</w:t>
                        </w:r>
                      </w:p>
                    </w:txbxContent>
                  </v:textbox>
                </v:rect>
                <v:rect id="矩形 16" o:spid="_x0000_s1050" style="position:absolute;left:32217;top:15525;width:1781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SL6MEA&#10;AADbAAAADwAAAGRycy9kb3ducmV2LnhtbERPS2sCMRC+F/wPYQRvNVuRpaxG6QqiB1vqg56Hzbgb&#10;upksm6jx3zcFwdt8fM+ZL6NtxZV6bxwreBtnIIgrpw3XCk7H9es7CB+QNbaOScGdPCwXg5c5Ftrd&#10;eE/XQ6hFCmFfoIImhK6Q0lcNWfRj1xEn7ux6iyHBvpa6x1sKt62cZFkuLRpODQ12tGqo+j1crILV&#10;5vuSl2aqd/f9+evncxrL0kSlRsP4MQMRKIan+OHe6jQ/h/9f0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Ui+jBAAAA2wAAAA8AAAAAAAAAAAAAAAAAmAIAAGRycy9kb3du&#10;cmV2LnhtbFBLBQYAAAAABAAEAPUAAACGAwAAAAA=&#10;" fillcolor="#4f81bd [3204]" strokecolor="#243f60 [1604]" strokeweight="2pt">
                  <v:textbox inset="2mm,0,2mm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/>
                          </w:rPr>
                          <w:t>ZTE</w:t>
                        </w: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WidgetManager</w:t>
                        </w:r>
                        <w:proofErr w:type="spellEnd"/>
                      </w:p>
                    </w:txbxContent>
                  </v:textbox>
                </v:rect>
                <v:shape id="肘形连接符 17" o:spid="_x0000_s1051" type="#_x0000_t33" style="position:absolute;left:31741;top:10299;width:9382;height:52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HbwcMAAADbAAAADwAAAGRycy9kb3ducmV2LnhtbESPQWvCQBCF74L/YZlCb7qpEg3RVbQg&#10;FG9JhF6n2TEJZmdDdpuk/75bKHib4b1535v9cTKtGKh3jWUFb8sIBHFpdcOVgltxWSQgnEfW2Fom&#10;BT/k4HiYz/aYajtyRkPuKxFC2KWooPa+S6V0ZU0G3dJ2xEG7296gD2tfSd3jGMJNK1dRtJEGGw6E&#10;Gjt6r6l85N8mcD/xuk7i61eRxYa7YTzLezYp9foynXYgPE3+af6//tCh/hb+fgkDyMM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h28HDAAAA2wAAAA8AAAAAAAAAAAAA&#10;AAAAoQIAAGRycy9kb3ducmV2LnhtbFBLBQYAAAAABAAEAPkAAACRAwAAAAA=&#10;" strokecolor="#4579b8 [3044]">
                  <v:stroke startarrow="open" endarrow="open"/>
                </v:shape>
                <v:shape id="肘形连接符 20" o:spid="_x0000_s1052" type="#_x0000_t34" style="position:absolute;left:5238;top:18597;width:5524;height:719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ohcAAAADbAAAADwAAAGRycy9kb3ducmV2LnhtbERPTYvCMBC9C/6HMAteRFOFlbVrFBEE&#10;XS/aFbwOzWwbtpnUJtr6781B8Ph434tVZytxp8Ybxwom4wQEce604ULB+Xc7+gLhA7LGyjEpeJCH&#10;1bLfW2CqXcsnumehEDGEfYoKyhDqVEqfl2TRj11NHLk/11gMETaF1A22MdxWcpokM2nRcGwosaZN&#10;Sfl/drMKrvtDOE54W8/b/edN48UMf8xGqcFHt/4GEagLb/HLvdMKpnF9/BJ/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/KIXAAAAA2wAAAA8AAAAAAAAAAAAAAAAA&#10;oQIAAGRycy9kb3ducmV2LnhtbFBLBQYAAAAABAAEAPkAAACOAwAAAAA=&#10;" strokecolor="#4579b8 [3044]">
                  <v:stroke endarrow="open"/>
                </v:shape>
                <v:shape id="肘形连接符 21" o:spid="_x0000_s1053" type="#_x0000_t34" style="position:absolute;left:12382;top:18645;width:5524;height:70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RlmcMAAADbAAAADwAAAGRycy9kb3ducmV2LnhtbESPQWvCQBSE7wX/w/KE3uomFoukriKK&#10;0BIvjYX2+Mi+ZkOzb8Pu1qT/3hUEj8PMfMOsNqPtxJl8aB0ryGcZCOLa6ZYbBZ+nw9MSRIjIGjvH&#10;pOCfAmzWk4cVFtoN/EHnKjYiQTgUqMDE2BdShtqQxTBzPXHyfpy3GJP0jdQehwS3nZxn2Yu02HJa&#10;MNjTzlD9W/1ZBe+DPO2p/G63xj1zvjv6xVdZKvU4HbevICKN8R6+td+0gnkO1y/pB8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EZZnDAAAA2w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54" type="#_x0000_t202" style="position:absolute;left:29741;top:23522;width:4216;height:13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WRMUA&#10;AADbAAAADwAAAGRycy9kb3ducmV2LnhtbESPT2vCQBDF74V+h2UEb7oxSCvRVaz9Q6GCGD14HLJj&#10;NpidDdnVxG/fLQg9Pt6835u3WPW2FjdqfeVYwWScgCAunK64VHA8fI5mIHxA1lg7JgV38rBaPj8t&#10;MNOu4z3d8lCKCGGfoQITQpNJ6QtDFv3YNcTRO7vWYoiyLaVusYtwW8s0SV6kxYpjg8GGNoaKS361&#10;8Y37x2YXTu/pNX/rJj/brz299kap4aBfz0EE6sP/8SP9rRWkU/jbEgE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LhZExQAAANsAAAAPAAAAAAAAAAAAAAAAAJgCAABkcnMv&#10;ZG93bnJldi54bWxQSwUGAAAAAAQABAD1AAAAigMAAAAA&#10;" fillcolor="#4f81bd [3204]" strokecolor="#243f60 [1604]" strokeweight="2pt">
                  <v:textbox style="layout-flow:vertical-ideographic;mso-fit-shape-to-text:t" inset="0,1.3mm,0,1.3mm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三 维 时 间 天 气</w:t>
                        </w:r>
                      </w:p>
                    </w:txbxContent>
                  </v:textbox>
                </v:shape>
                <v:shape id="文本框 25" o:spid="_x0000_s1055" type="#_x0000_t202" style="position:absolute;left:35646;top:23522;width:4217;height:13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nssQA&#10;AADbAAAADwAAAGRycy9kb3ducmV2LnhtbESPzWrDMBCE74W8g9hAb41cg0twI4e41GAIFJKWkuNi&#10;rX+otTKWErtvHwUCOQ4z8w2z2c6mFxcaXWdZwesqAkFcWd1xo+Dnu3hZg3AeWWNvmRT8k4Nttnja&#10;YKrtxAe6HH0jAoRdigpa74dUSle1ZNCt7EAcvNqOBn2QYyP1iFOAm17GUfQmDXYcFloc6KOl6u94&#10;Ngq+2CWn029R7vN62J0PxVyWn7lSz8t59w7C0+wf4Xu71AriBG5fw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q57LEAAAA2wAAAA8AAAAAAAAAAAAAAAAAmAIAAGRycy9k&#10;b3ducmV2LnhtbFBLBQYAAAAABAAEAPUAAACJAwAAAAA=&#10;" fillcolor="#4f81bd [3204]" strokecolor="#243f60 [1604]" strokeweight="2pt">
                  <v:textbox style="layout-flow:vertical-ideographic;mso-fit-shape-to-text:t" inset="0,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网 络 书 签</w:t>
                        </w:r>
                      </w:p>
                    </w:txbxContent>
                  </v:textbox>
                </v:shape>
                <v:shape id="文本框 26" o:spid="_x0000_s1056" type="#_x0000_t202" style="position:absolute;left:43552;top:23522;width:4216;height:13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h5xcMA&#10;AADbAAAADwAAAGRycy9kb3ducmV2LnhtbESPW4vCMBSE3xf8D+EIvq2pgrJUU1GxUBAEL4iPh+b0&#10;gs1JaaLWf28WFvZxmJlvmOWqN414Uudqywom4wgEcW51zaWCyzn9/gHhPLLGxjIpeJODVTL4WmKs&#10;7YuP9Dz5UgQIuxgVVN63sZQur8igG9uWOHiF7Qz6ILtS6g5fAW4aOY2iuTRYc1iosKVtRfn99DAK&#10;Duxmt9s1zfabol0/jmmfZbuNUqNhv16A8NT7//BfO9MKpnP4/RJ+gE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h5xcMAAADbAAAADwAAAAAAAAAAAAAAAACYAgAAZHJzL2Rv&#10;d25yZXYueG1sUEsFBgAAAAAEAAQA9QAAAIgDAAAAAA==&#10;" fillcolor="#4f81bd [3204]" strokecolor="#243f60 [1604]" strokeweight="2pt">
                  <v:textbox style="layout-flow:vertical-ideographic;mso-fit-shape-to-text:t" inset="0,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社 交 网 络</w:t>
                        </w:r>
                      </w:p>
                    </w:txbxContent>
                  </v:textbox>
                </v:shape>
                <v:shape id="文本框 27" o:spid="_x0000_s1057" type="#_x0000_t202" style="position:absolute;left:49548;top:23617;width:4216;height:13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cXsMA&#10;AADbAAAADwAAAGRycy9kb3ducmV2LnhtbESPW4vCMBSE3wX/QzgLvmm6ghe6RlGxUBAEL4iPh+bY&#10;lm1OShO1/nsjCD4OM/MNM1u0phJ3alxpWcHvIAJBnFldcq7gdEz6UxDOI2usLJOCJzlYzLudGcba&#10;PnhP94PPRYCwi1FB4X0dS+myggy6ga2Jg3e1jUEfZJNL3eAjwE0lh1E0lgZLDgsF1rQuKPs/3IyC&#10;HbvR5XJO0u3qWi9v+6RN081Kqd5Pu/wD4an13/CnnWoFwwm8v4Qf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TcXsMAAADbAAAADwAAAAAAAAAAAAAAAACYAgAAZHJzL2Rv&#10;d25yZXYueG1sUEsFBgAAAAAEAAQA9QAAAIgDAAAAAA==&#10;" fillcolor="#4f81bd [3204]" strokecolor="#243f60 [1604]" strokeweight="2pt">
                  <v:textbox style="layout-flow:vertical-ideographic;mso-fit-shape-to-text:t" inset="0,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微 博</w:t>
                        </w:r>
                      </w:p>
                    </w:txbxContent>
                  </v:textbox>
                </v:shape>
                <v:shape id="肘形连接符 28" o:spid="_x0000_s1058" type="#_x0000_t34" style="position:absolute;left:34535;top:16935;width:3901;height:92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kkg8AAAADbAAAADwAAAGRycy9kb3ducmV2LnhtbERPTYvCMBC9C/6HMAteRFOFlbVrFBEE&#10;XS/aFbwOzWwbtpnUJtr6781B8Ph434tVZytxp8Ybxwom4wQEce604ULB+Xc7+gLhA7LGyjEpeJCH&#10;1bLfW2CqXcsnumehEDGEfYoKyhDqVEqfl2TRj11NHLk/11gMETaF1A22MdxWcpokM2nRcGwosaZN&#10;Sfl/drMKrvtDOE54W8/b/edN48UMf8xGqcFHt/4GEagLb/HLvdMKpnFs/BJ/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JJIPAAAAA2wAAAA8AAAAAAAAAAAAAAAAA&#10;oQIAAGRycy9kb3ducmV2LnhtbFBLBQYAAAAABAAEAPkAAACOAwAAAAA=&#10;" strokecolor="#4579b8 [3044]">
                  <v:stroke endarrow="open"/>
                </v:shape>
                <v:shape id="肘形连接符 29" o:spid="_x0000_s1059" type="#_x0000_t34" style="position:absolute;left:37488;top:19887;width:3901;height:336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WBGMMAAADbAAAADwAAAGRycy9kb3ducmV2LnhtbESPT4vCMBTE7wt+h/CEvYimCitajSKC&#10;sOpl/QNeH82zDTYvtYm2fvuNsLDHYWZ+w8yXrS3Fk2pvHCsYDhIQxJnThnMF59OmPwHhA7LG0jEp&#10;eJGH5aLzMcdUu4YP9DyGXEQI+xQVFCFUqZQ+K8iiH7iKOHpXV1sMUda51DU2EW5LOUqSsbRoOC4U&#10;WNG6oOx2fFgF9+0+/Ax5U02b7ddD48X0dmat1Ge3Xc1ABGrDf/iv/a0VjKbw/hJ/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FgRjDAAAA2wAAAA8AAAAAAAAAAAAA&#10;AAAAoQIAAGRycy9kb3ducmV2LnhtbFBLBQYAAAAABAAEAPkAAACRAwAAAAA=&#10;" strokecolor="#4579b8 [3044]">
                  <v:stroke endarrow="open"/>
                </v:shape>
                <v:shape id="肘形连接符 30" o:spid="_x0000_s1060" type="#_x0000_t34" style="position:absolute;left:41441;top:19303;width:3901;height:453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FW38AAAADbAAAADwAAAGRycy9kb3ducmV2LnhtbERPz2vCMBS+C/4P4Q28aepEGZ1RRBko&#10;3cU60OOjeWvKmpeSRNv998tB2PHj+73eDrYVD/KhcaxgPstAEFdON1wr+Lp8TN9AhIissXVMCn4p&#10;wHYzHq0x167nMz3KWIsUwiFHBSbGLpcyVIYshpnriBP37bzFmKCvpfbYp3DbytcsW0mLDacGgx3t&#10;DVU/5d0qOPXycqDi1uyMW/B8/+mX16JQavIy7N5BRBriv/jpPmoFi7Q+fUk/Q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RVt/AAAAA2wAAAA8AAAAAAAAAAAAAAAAA&#10;oQIAAGRycy9kb3ducmV2LnhtbFBLBQYAAAAABAAEAPkAAACOAwAAAAA=&#10;" strokecolor="#4579b8 [3044]">
                  <v:stroke endarrow="open"/>
                </v:shape>
                <v:shape id="肘形连接符 31" o:spid="_x0000_s1061" type="#_x0000_t34" style="position:absolute;left:44391;top:16353;width:3901;height:104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3zRMMAAADbAAAADwAAAGRycy9kb3ducmV2LnhtbESPQWvCQBSE7wX/w/KE3uomikVSVxGl&#10;0BIvjYX2+Mi+ZkOzb8Pu1qT/3hUEj8PMfMOst6PtxJl8aB0ryGcZCOLa6ZYbBZ+n16cViBCRNXaO&#10;ScE/BdhuJg9rLLQb+IPOVWxEgnAoUIGJsS+kDLUhi2HmeuLk/ThvMSbpG6k9DgluOznPsmdpseW0&#10;YLCnvaH6t/qzCt4HeTpQ+d3ujFtwvj/65VdZKvU4HXcvICKN8R6+td+0gkUO1y/pB8jN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d80TDAAAA2wAAAA8AAAAAAAAAAAAA&#10;AAAAoQIAAGRycy9kb3ducmV2LnhtbFBLBQYAAAAABAAEAPkAAACRAwAAAAA=&#10;" strokecolor="#4579b8 [3044]">
                  <v:stroke endarrow="open"/>
                </v:shape>
                <v:shape id="文本框 32" o:spid="_x0000_s1062" type="#_x0000_t202" style="position:absolute;left:2309;top:24950;width:4216;height:12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pG8IA&#10;AADbAAAADwAAAGRycy9kb3ducmV2LnhtbESP3YrCMBSE7wXfIZwF7zRdRZGuUVQsFATBH8TLQ3Ns&#10;yzYnpYla394IgpfDzHzDzBatqcSdGldaVvA7iEAQZ1aXnCs4HZP+FITzyBory6TgSQ4W825nhrG2&#10;D97T/eBzESDsYlRQeF/HUrqsIINuYGvi4F1tY9AH2eRSN/gIcFPJYRRNpMGSw0KBNa0Lyv4PN6Ng&#10;x258uZyTdLu61svbPmnTdLNSqvfTLv9AeGr9N/xpp1rBaAjvL+EH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ukbwgAAANsAAAAPAAAAAAAAAAAAAAAAAJgCAABkcnMvZG93&#10;bnJldi54bWxQSwUGAAAAAAQABAD1AAAAhwMAAAAA&#10;" fillcolor="#4f81bd [3204]" strokecolor="#243f60 [1604]" strokeweight="2pt">
                  <v:textbox style="layout-flow:vertical-ideographic;mso-fit-shape-to-text:t" inset="0,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星 光 飘 移</w:t>
                        </w:r>
                      </w:p>
                    </w:txbxContent>
                  </v:textbox>
                </v:shape>
                <v:shape id="文本框 33" o:spid="_x0000_s1063" type="#_x0000_t202" style="position:absolute;left:16596;top:25045;width:4217;height:1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MgMMA&#10;AADbAAAADwAAAGRycy9kb3ducmV2LnhtbESP3YrCMBSE74V9h3AWvNN0FUW6pqKLhYIgqMvi5aE5&#10;/WGbk9JErW9vBMHLYWa+YZar3jTiSp2rLSv4GkcgiHOray4V/J7S0QKE88gaG8uk4E4OVsnHYImx&#10;tjc+0PXoSxEg7GJUUHnfxlK6vCKDbmxb4uAVtjPog+xKqTu8Bbhp5CSK5tJgzWGhwpZ+Ksr/jxej&#10;YM9udj7/pdluU7TryyHts2y7UWr42a+/QXjq/Tv8amdawXQKzy/hB8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ZMgMMAAADbAAAADwAAAAAAAAAAAAAAAACYAgAAZHJzL2Rv&#10;d25yZXYueG1sUEsFBgAAAAAEAAQA9QAAAIgDAAAAAA==&#10;" fillcolor="#4f81bd [3204]" strokecolor="#243f60 [1604]" strokeweight="2pt">
                  <v:textbox style="layout-flow:vertical-ideographic;mso-fit-shape-to-text:t" inset="0,,0">
                    <w:txbxContent>
                      <w:p w:rsidR="00231DCF" w:rsidRPr="00F46CBA" w:rsidRDefault="00231DCF" w:rsidP="00231DCF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F46CBA">
                          <w:rPr>
                            <w:rFonts w:ascii="微软雅黑" w:eastAsia="微软雅黑" w:hAnsi="微软雅黑" w:hint="eastAsia"/>
                            <w:b/>
                          </w:rPr>
                          <w:t>实 时 时 间 天 气</w:t>
                        </w:r>
                      </w:p>
                    </w:txbxContent>
                  </v:textbox>
                </v:shape>
                <v:shape id="肘形连接符 2" o:spid="_x0000_s1064" type="#_x0000_t34" style="position:absolute;left:29457;top:880;width:3880;height:10741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5Ab8QAAADaAAAADwAAAGRycy9kb3ducmV2LnhtbESPQWvCQBSE7wX/w/KEXqRu9CBtdBUR&#10;RUFaNJWeH9lnNph9G7PbGP+9WxB6HGbmG2a26GwlWmp86VjBaJiAIM6dLrlQcPrevL2D8AFZY+WY&#10;FNzJw2Lee5lhqt2Nj9RmoRARwj5FBSaEOpXS54Ys+qGriaN3do3FEGVTSN3gLcJtJcdJMpEWS44L&#10;BmtaGcov2a9VsP/8OJzWetVeq6+f/W5blIOzuSv12u+WUxCBuvAffrZ3WsEY/q7EG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kBvxAAAANoAAAAPAAAAAAAAAAAA&#10;AAAAAKECAABkcnMvZG93bnJldi54bWxQSwUGAAAAAAQABAD5AAAAkgMAAAAA&#10;" strokecolor="#4579b8 [3044]">
                  <v:stroke endarrow="open"/>
                </v:shape>
                <v:shape id="肘形连接符 3" o:spid="_x0000_s1065" type="#_x0000_t34" style="position:absolute;left:18847;top:1012;width:3880;height:1047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sSBcIAAADaAAAADwAAAGRycy9kb3ducmV2LnhtbESPT2sCMRTE74V+h/AKvdWsSkW2RhFF&#10;aFkv/gF7fGyem8XNy5JEd/vtG0HwOMzMb5jZoreNuJEPtWMFw0EGgrh0uuZKwfGw+ZiCCBFZY+OY&#10;FPxRgMX89WWGuXYd7+i2j5VIEA45KjAxtrmUoTRkMQxcS5y8s/MWY5K+ktpjl+C2kaMsm0iLNacF&#10;gy2tDJWX/dUq+OnkYU3Fb700bszD1dZ/nopCqfe3fvkFIlIfn+FH+1srGMP9Sro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sSBcIAAADa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8C4BE3" w:rsidRDefault="008C4BE3" w:rsidP="00231DCF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由上图可以看出，</w:t>
      </w:r>
      <w:r w:rsidR="00231DCF" w:rsidRPr="008C4BE3">
        <w:rPr>
          <w:rFonts w:ascii="微软雅黑" w:eastAsia="微软雅黑" w:hAnsi="微软雅黑" w:hint="eastAsia"/>
        </w:rPr>
        <w:t>通过Launcher将各个模块整合到一起，Launcher分别与任务管理器、锁屏、</w:t>
      </w:r>
      <w:proofErr w:type="spellStart"/>
      <w:r w:rsidR="00231DCF" w:rsidRPr="008C4BE3">
        <w:rPr>
          <w:rFonts w:ascii="微软雅黑" w:eastAsia="微软雅黑" w:hAnsi="微软雅黑" w:hint="eastAsia"/>
        </w:rPr>
        <w:t>LiveWallpaperPicker</w:t>
      </w:r>
      <w:proofErr w:type="spellEnd"/>
      <w:r w:rsidR="00231DCF" w:rsidRPr="008C4BE3">
        <w:rPr>
          <w:rFonts w:ascii="微软雅黑" w:eastAsia="微软雅黑" w:hAnsi="微软雅黑" w:hint="eastAsia"/>
        </w:rPr>
        <w:t>和</w:t>
      </w:r>
      <w:proofErr w:type="spellStart"/>
      <w:r w:rsidR="00231DCF" w:rsidRPr="008C4BE3">
        <w:rPr>
          <w:rFonts w:ascii="微软雅黑" w:eastAsia="微软雅黑" w:hAnsi="微软雅黑" w:hint="eastAsia"/>
        </w:rPr>
        <w:t>ZTEWidgetManager</w:t>
      </w:r>
      <w:proofErr w:type="spellEnd"/>
      <w:r w:rsidR="00231DCF" w:rsidRPr="008C4BE3">
        <w:rPr>
          <w:rFonts w:ascii="微软雅黑" w:eastAsia="微软雅黑" w:hAnsi="微软雅黑" w:hint="eastAsia"/>
        </w:rPr>
        <w:t>进行交互。Android原生的</w:t>
      </w:r>
      <w:proofErr w:type="spellStart"/>
      <w:r w:rsidR="00231DCF" w:rsidRPr="008C4BE3">
        <w:rPr>
          <w:rFonts w:ascii="微软雅黑" w:eastAsia="微软雅黑" w:hAnsi="微软雅黑" w:hint="eastAsia"/>
        </w:rPr>
        <w:t>LiveWallpaperPicker</w:t>
      </w:r>
      <w:proofErr w:type="spellEnd"/>
      <w:r w:rsidR="00231DCF" w:rsidRPr="008C4BE3">
        <w:rPr>
          <w:rFonts w:ascii="微软雅黑" w:eastAsia="微软雅黑" w:hAnsi="微软雅黑" w:hint="eastAsia"/>
        </w:rPr>
        <w:t>负责调用动态壁纸。参考</w:t>
      </w:r>
      <w:proofErr w:type="spellStart"/>
      <w:r w:rsidR="00231DCF" w:rsidRPr="008C4BE3">
        <w:rPr>
          <w:rFonts w:ascii="微软雅黑" w:eastAsia="微软雅黑" w:hAnsi="微软雅黑" w:hint="eastAsia"/>
        </w:rPr>
        <w:t>AppWidgetManager</w:t>
      </w:r>
      <w:proofErr w:type="spellEnd"/>
      <w:r w:rsidR="00231DCF" w:rsidRPr="008C4BE3">
        <w:rPr>
          <w:rFonts w:ascii="微软雅黑" w:eastAsia="微软雅黑" w:hAnsi="微软雅黑" w:hint="eastAsia"/>
        </w:rPr>
        <w:t>实现机制，在Launcher中引入ZTE小部件管理机制，使得在小部件中可以实现各种动画效果，甚至可以嵌入</w:t>
      </w:r>
      <w:proofErr w:type="spellStart"/>
      <w:r w:rsidR="00231DCF" w:rsidRPr="008C4BE3">
        <w:rPr>
          <w:rFonts w:ascii="微软雅黑" w:eastAsia="微软雅黑" w:hAnsi="微软雅黑" w:hint="eastAsia"/>
        </w:rPr>
        <w:t>GLSurfaceView</w:t>
      </w:r>
      <w:proofErr w:type="spellEnd"/>
      <w:r w:rsidR="00231DCF" w:rsidRPr="008C4BE3">
        <w:rPr>
          <w:rFonts w:ascii="微软雅黑" w:eastAsia="微软雅黑" w:hAnsi="微软雅黑" w:hint="eastAsia"/>
        </w:rPr>
        <w:t>。在Launcher的选项菜单以及应用程序菜单中分别调用任务管理器</w:t>
      </w:r>
      <w:r w:rsidR="00231DCF" w:rsidRPr="008C4BE3">
        <w:rPr>
          <w:rFonts w:ascii="微软雅黑" w:eastAsia="微软雅黑" w:hAnsi="微软雅黑" w:hint="eastAsia"/>
        </w:rPr>
        <w:lastRenderedPageBreak/>
        <w:t>和锁屏应用。</w:t>
      </w:r>
    </w:p>
    <w:p w:rsidR="00231DCF" w:rsidRDefault="00231DCF" w:rsidP="00F55A18">
      <w:pPr>
        <w:ind w:firstLineChars="200" w:firstLine="420"/>
        <w:rPr>
          <w:rFonts w:ascii="微软雅黑" w:eastAsia="微软雅黑" w:hAnsi="微软雅黑" w:hint="eastAsia"/>
        </w:rPr>
      </w:pPr>
      <w:r w:rsidRPr="008C4BE3">
        <w:rPr>
          <w:rFonts w:ascii="微软雅黑" w:eastAsia="微软雅黑" w:hAnsi="微软雅黑" w:hint="eastAsia"/>
        </w:rPr>
        <w:t>该设计方案具备较好的可扩展性、可维护性。</w:t>
      </w:r>
    </w:p>
    <w:p w:rsidR="008C4BE3" w:rsidRPr="00583459" w:rsidRDefault="008C4BE3" w:rsidP="008C4BE3">
      <w:pPr>
        <w:pStyle w:val="1"/>
        <w:rPr>
          <w:rFonts w:ascii="微软雅黑" w:eastAsia="微软雅黑" w:hAnsi="微软雅黑"/>
        </w:rPr>
      </w:pPr>
      <w:bookmarkStart w:id="8" w:name="_Toc317842594"/>
      <w:r>
        <w:rPr>
          <w:rFonts w:ascii="微软雅黑" w:eastAsia="微软雅黑" w:hAnsi="微软雅黑" w:hint="eastAsia"/>
        </w:rPr>
        <w:t>4不足之处</w:t>
      </w:r>
      <w:bookmarkEnd w:id="8"/>
    </w:p>
    <w:p w:rsidR="008C4BE3" w:rsidRPr="008C4BE3" w:rsidRDefault="008C4BE3" w:rsidP="008C4BE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C4BE3">
        <w:rPr>
          <w:rFonts w:ascii="微软雅黑" w:eastAsia="微软雅黑" w:hAnsi="微软雅黑" w:hint="eastAsia"/>
        </w:rPr>
        <w:t>由于将所有的ZTE小部件的实现加入了Launcher中，对Launcher的整体性能影响较大，尤其是时间天气Widget动画效果复杂，社交网络Widget引入了</w:t>
      </w:r>
      <w:proofErr w:type="spellStart"/>
      <w:r w:rsidRPr="008C4BE3">
        <w:rPr>
          <w:rFonts w:ascii="微软雅黑" w:eastAsia="微软雅黑" w:hAnsi="微软雅黑" w:hint="eastAsia"/>
        </w:rPr>
        <w:t>openGL</w:t>
      </w:r>
      <w:proofErr w:type="spellEnd"/>
      <w:r w:rsidRPr="008C4BE3">
        <w:rPr>
          <w:rFonts w:ascii="微软雅黑" w:eastAsia="微软雅黑" w:hAnsi="微软雅黑" w:hint="eastAsia"/>
        </w:rPr>
        <w:t>，在Launcher中开启了</w:t>
      </w:r>
      <w:proofErr w:type="spellStart"/>
      <w:r w:rsidRPr="008C4BE3">
        <w:rPr>
          <w:rFonts w:ascii="微软雅黑" w:eastAsia="微软雅黑" w:hAnsi="微软雅黑" w:hint="eastAsia"/>
        </w:rPr>
        <w:t>GLThread</w:t>
      </w:r>
      <w:proofErr w:type="spellEnd"/>
      <w:r w:rsidRPr="008C4BE3">
        <w:rPr>
          <w:rFonts w:ascii="微软雅黑" w:eastAsia="微软雅黑" w:hAnsi="微软雅黑" w:hint="eastAsia"/>
        </w:rPr>
        <w:t>线程，因此一旦桌面上加入过多的ZTE小部件，Launcher可能会出现堆溢出异常。</w:t>
      </w:r>
    </w:p>
    <w:p w:rsidR="008C4BE3" w:rsidRPr="008C4BE3" w:rsidRDefault="008C4BE3" w:rsidP="008C4BE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C4BE3">
        <w:rPr>
          <w:rFonts w:ascii="微软雅黑" w:eastAsia="微软雅黑" w:hAnsi="微软雅黑" w:hint="eastAsia"/>
        </w:rPr>
        <w:t>滑屏的实现需要实时获取多桌面的截图，该</w:t>
      </w:r>
      <w:proofErr w:type="gramStart"/>
      <w:r w:rsidRPr="008C4BE3">
        <w:rPr>
          <w:rFonts w:ascii="微软雅黑" w:eastAsia="微软雅黑" w:hAnsi="微软雅黑" w:hint="eastAsia"/>
        </w:rPr>
        <w:t>过程对堆的</w:t>
      </w:r>
      <w:proofErr w:type="gramEnd"/>
      <w:r w:rsidRPr="008C4BE3">
        <w:rPr>
          <w:rFonts w:ascii="微软雅黑" w:eastAsia="微软雅黑" w:hAnsi="微软雅黑" w:hint="eastAsia"/>
        </w:rPr>
        <w:t>占用较大。</w:t>
      </w:r>
    </w:p>
    <w:p w:rsidR="008C4BE3" w:rsidRPr="008C4BE3" w:rsidRDefault="008C4BE3" w:rsidP="008C4BE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C4BE3">
        <w:rPr>
          <w:rFonts w:ascii="微软雅黑" w:eastAsia="微软雅黑" w:hAnsi="微软雅黑" w:hint="eastAsia"/>
        </w:rPr>
        <w:t>任务管理器中正在运行程序的</w:t>
      </w:r>
      <w:proofErr w:type="gramStart"/>
      <w:r w:rsidRPr="008C4BE3">
        <w:rPr>
          <w:rFonts w:ascii="微软雅黑" w:eastAsia="微软雅黑" w:hAnsi="微软雅黑" w:hint="eastAsia"/>
        </w:rPr>
        <w:t>缩略图</w:t>
      </w:r>
      <w:proofErr w:type="gramEnd"/>
      <w:r w:rsidRPr="008C4BE3">
        <w:rPr>
          <w:rFonts w:ascii="微软雅黑" w:eastAsia="微软雅黑" w:hAnsi="微软雅黑" w:hint="eastAsia"/>
        </w:rPr>
        <w:t>的获取需要系统级的权限，而在开发普通应用时无法获得该权限，因此程序</w:t>
      </w:r>
      <w:proofErr w:type="gramStart"/>
      <w:r w:rsidRPr="008C4BE3">
        <w:rPr>
          <w:rFonts w:ascii="微软雅黑" w:eastAsia="微软雅黑" w:hAnsi="微软雅黑" w:hint="eastAsia"/>
        </w:rPr>
        <w:t>缩略图</w:t>
      </w:r>
      <w:proofErr w:type="gramEnd"/>
      <w:r w:rsidRPr="008C4BE3">
        <w:rPr>
          <w:rFonts w:ascii="微软雅黑" w:eastAsia="微软雅黑" w:hAnsi="微软雅黑" w:hint="eastAsia"/>
        </w:rPr>
        <w:t>用了其他图片代替。</w:t>
      </w:r>
    </w:p>
    <w:p w:rsidR="008C4BE3" w:rsidRPr="00583459" w:rsidRDefault="008C4BE3" w:rsidP="008C4BE3">
      <w:pPr>
        <w:pStyle w:val="1"/>
        <w:rPr>
          <w:rFonts w:ascii="微软雅黑" w:eastAsia="微软雅黑" w:hAnsi="微软雅黑"/>
        </w:rPr>
      </w:pPr>
      <w:bookmarkStart w:id="9" w:name="_Toc317842595"/>
      <w:r>
        <w:rPr>
          <w:rFonts w:ascii="微软雅黑" w:eastAsia="微软雅黑" w:hAnsi="微软雅黑" w:hint="eastAsia"/>
        </w:rPr>
        <w:t>5下一步改进</w:t>
      </w:r>
      <w:bookmarkEnd w:id="9"/>
    </w:p>
    <w:p w:rsidR="008C4BE3" w:rsidRPr="008C4BE3" w:rsidRDefault="008C4BE3" w:rsidP="008C4BE3">
      <w:pPr>
        <w:ind w:firstLineChars="200" w:firstLine="420"/>
        <w:rPr>
          <w:rFonts w:ascii="微软雅黑" w:eastAsia="微软雅黑" w:hAnsi="微软雅黑"/>
        </w:rPr>
      </w:pPr>
      <w:r w:rsidRPr="008C4BE3">
        <w:rPr>
          <w:rFonts w:ascii="微软雅黑" w:eastAsia="微软雅黑" w:hAnsi="微软雅黑" w:hint="eastAsia"/>
        </w:rPr>
        <w:t>基于Android 4.0，对整套系统界面进行深度定制。具体而言，就是将ZTE小部件的实现与Launcher分开，每个ZTE小部件做成单独的应用并实现具体的功能，而不是简单的演示Demo，同时放开Android系统Framework层中</w:t>
      </w:r>
      <w:proofErr w:type="spellStart"/>
      <w:r w:rsidRPr="008C4BE3">
        <w:rPr>
          <w:rFonts w:ascii="微软雅黑" w:eastAsia="微软雅黑" w:hAnsi="微软雅黑" w:hint="eastAsia"/>
        </w:rPr>
        <w:t>RemoteView</w:t>
      </w:r>
      <w:proofErr w:type="spellEnd"/>
      <w:r w:rsidRPr="008C4BE3">
        <w:rPr>
          <w:rFonts w:ascii="微软雅黑" w:eastAsia="微软雅黑" w:hAnsi="微软雅黑" w:hint="eastAsia"/>
        </w:rPr>
        <w:t>对控件类型的限制，使得在原有</w:t>
      </w:r>
      <w:proofErr w:type="spellStart"/>
      <w:r w:rsidRPr="008C4BE3">
        <w:rPr>
          <w:rFonts w:ascii="微软雅黑" w:eastAsia="微软雅黑" w:hAnsi="微软雅黑" w:hint="eastAsia"/>
        </w:rPr>
        <w:t>AppWidget</w:t>
      </w:r>
      <w:proofErr w:type="spellEnd"/>
      <w:r w:rsidRPr="008C4BE3">
        <w:rPr>
          <w:rFonts w:ascii="微软雅黑" w:eastAsia="微软雅黑" w:hAnsi="微软雅黑" w:hint="eastAsia"/>
        </w:rPr>
        <w:t>机制中可以加入自定义控件，这样可以有效地避免ZTE小部件对Launcher性能的影响。</w:t>
      </w:r>
    </w:p>
    <w:p w:rsidR="008C4BE3" w:rsidRPr="008C4BE3" w:rsidRDefault="008C4BE3" w:rsidP="008C4BE3">
      <w:pPr>
        <w:ind w:firstLineChars="200" w:firstLine="420"/>
        <w:rPr>
          <w:rFonts w:ascii="微软雅黑" w:eastAsia="微软雅黑" w:hAnsi="微软雅黑"/>
        </w:rPr>
      </w:pPr>
    </w:p>
    <w:sectPr w:rsidR="008C4BE3" w:rsidRPr="008C4BE3" w:rsidSect="0070664F">
      <w:headerReference w:type="default" r:id="rId22"/>
      <w:footerReference w:type="default" r:id="rId2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CAF" w:rsidRDefault="00416CAF" w:rsidP="00693E19">
      <w:r>
        <w:separator/>
      </w:r>
    </w:p>
  </w:endnote>
  <w:endnote w:type="continuationSeparator" w:id="0">
    <w:p w:rsidR="00416CAF" w:rsidRDefault="00416CAF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E19" w:rsidRPr="00775C4E" w:rsidRDefault="00AA3872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</w:t>
    </w:r>
    <w:r w:rsidR="00061C1B">
      <w:rPr>
        <w:rFonts w:ascii="微软雅黑" w:eastAsia="微软雅黑" w:hAnsi="微软雅黑" w:hint="eastAsia"/>
      </w:rPr>
      <w:t xml:space="preserve">                             </w:t>
    </w:r>
    <w:r w:rsidR="0075430F">
      <w:rPr>
        <w:rFonts w:ascii="微软雅黑" w:eastAsia="微软雅黑" w:hAnsi="微软雅黑" w:hint="eastAsia"/>
      </w:rPr>
      <w:t>技术</w:t>
    </w:r>
    <w:r w:rsidR="00132E03">
      <w:rPr>
        <w:rFonts w:ascii="微软雅黑" w:eastAsia="微软雅黑" w:hAnsi="微软雅黑" w:hint="eastAsia"/>
      </w:rPr>
      <w:t>文档 注意保密</w:t>
    </w:r>
    <w:r w:rsidR="00693E19" w:rsidRPr="00775C4E">
      <w:rPr>
        <w:rFonts w:ascii="微软雅黑" w:eastAsia="微软雅黑" w:hAnsi="微软雅黑"/>
      </w:rPr>
      <w:ptab w:relativeTo="margin" w:alignment="right" w:leader="none"/>
    </w:r>
    <w:r w:rsidR="00775C4E" w:rsidRPr="00775C4E">
      <w:rPr>
        <w:rFonts w:ascii="微软雅黑" w:eastAsia="微软雅黑" w:hAnsi="微软雅黑" w:hint="eastAsia"/>
      </w:rPr>
      <w:t>第</w:t>
    </w:r>
    <w:r w:rsidR="00257360" w:rsidRPr="00775C4E">
      <w:rPr>
        <w:rFonts w:ascii="微软雅黑" w:eastAsia="微软雅黑" w:hAnsi="微软雅黑"/>
      </w:rPr>
      <w:fldChar w:fldCharType="begin"/>
    </w:r>
    <w:r w:rsidR="00775C4E" w:rsidRPr="00775C4E">
      <w:rPr>
        <w:rFonts w:ascii="微软雅黑" w:eastAsia="微软雅黑" w:hAnsi="微软雅黑"/>
      </w:rPr>
      <w:instrText xml:space="preserve"> </w:instrText>
    </w:r>
    <w:r w:rsidR="00775C4E" w:rsidRPr="00775C4E">
      <w:rPr>
        <w:rFonts w:ascii="微软雅黑" w:eastAsia="微软雅黑" w:hAnsi="微软雅黑" w:hint="eastAsia"/>
      </w:rPr>
      <w:instrText>PAGE   \* MERGEFORMAT</w:instrText>
    </w:r>
    <w:r w:rsidR="00775C4E" w:rsidRPr="00775C4E">
      <w:rPr>
        <w:rFonts w:ascii="微软雅黑" w:eastAsia="微软雅黑" w:hAnsi="微软雅黑"/>
      </w:rPr>
      <w:instrText xml:space="preserve"> </w:instrText>
    </w:r>
    <w:r w:rsidR="00257360" w:rsidRPr="00775C4E">
      <w:rPr>
        <w:rFonts w:ascii="微软雅黑" w:eastAsia="微软雅黑" w:hAnsi="微软雅黑"/>
      </w:rPr>
      <w:fldChar w:fldCharType="separate"/>
    </w:r>
    <w:r w:rsidR="008C4BE3">
      <w:rPr>
        <w:rFonts w:ascii="微软雅黑" w:eastAsia="微软雅黑" w:hAnsi="微软雅黑"/>
        <w:noProof/>
      </w:rPr>
      <w:t>2</w:t>
    </w:r>
    <w:r w:rsidR="00257360" w:rsidRPr="00775C4E">
      <w:rPr>
        <w:rFonts w:ascii="微软雅黑" w:eastAsia="微软雅黑" w:hAnsi="微软雅黑"/>
      </w:rPr>
      <w:fldChar w:fldCharType="end"/>
    </w:r>
    <w:r w:rsidR="00775C4E" w:rsidRPr="00775C4E">
      <w:rPr>
        <w:rFonts w:ascii="微软雅黑" w:eastAsia="微软雅黑" w:hAnsi="微软雅黑" w:hint="eastAsia"/>
      </w:rPr>
      <w:t>页 共</w:t>
    </w:r>
    <w:r w:rsidR="00416CAF">
      <w:fldChar w:fldCharType="begin"/>
    </w:r>
    <w:r w:rsidR="00416CAF">
      <w:instrText xml:space="preserve"> NUMPAGES   \* MERGEFORMAT </w:instrText>
    </w:r>
    <w:r w:rsidR="00416CAF">
      <w:fldChar w:fldCharType="separate"/>
    </w:r>
    <w:r w:rsidR="008C4BE3" w:rsidRPr="008C4BE3">
      <w:rPr>
        <w:rFonts w:ascii="微软雅黑" w:eastAsia="微软雅黑" w:hAnsi="微软雅黑"/>
        <w:noProof/>
      </w:rPr>
      <w:t>8</w:t>
    </w:r>
    <w:r w:rsidR="00416CAF">
      <w:rPr>
        <w:rFonts w:ascii="微软雅黑" w:eastAsia="微软雅黑" w:hAnsi="微软雅黑"/>
        <w:noProof/>
      </w:rPr>
      <w:fldChar w:fldCharType="end"/>
    </w:r>
    <w:r w:rsidR="00775C4E" w:rsidRPr="00775C4E">
      <w:rPr>
        <w:rFonts w:ascii="微软雅黑" w:eastAsia="微软雅黑" w:hAnsi="微软雅黑" w:hint="eastAsia"/>
      </w:rPr>
      <w:t>页</w:t>
    </w:r>
  </w:p>
  <w:p w:rsidR="00775C4E" w:rsidRPr="00775C4E" w:rsidRDefault="00775C4E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 w:rsidR="00AA3872"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="00AA3872"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  </w:t>
    </w:r>
    <w:r w:rsidR="00061C1B">
      <w:rPr>
        <w:rFonts w:ascii="微软雅黑" w:eastAsia="微软雅黑" w:hAnsi="微软雅黑" w:hint="eastAsia"/>
      </w:rPr>
      <w:t xml:space="preserve">      </w:t>
    </w:r>
    <w:r w:rsidRPr="00775C4E">
      <w:rPr>
        <w:rFonts w:ascii="微软雅黑" w:eastAsia="微软雅黑" w:hAnsi="微软雅黑" w:hint="eastAsia"/>
      </w:rPr>
      <w:t>电话：029-88</w:t>
    </w:r>
    <w:r w:rsidR="00AA3872">
      <w:rPr>
        <w:rFonts w:ascii="微软雅黑" w:eastAsia="微软雅黑" w:hAnsi="微软雅黑" w:hint="eastAsia"/>
      </w:rPr>
      <w:t>4943</w:t>
    </w:r>
    <w:r w:rsidR="00A5176E">
      <w:rPr>
        <w:rFonts w:ascii="微软雅黑" w:eastAsia="微软雅黑" w:hAnsi="微软雅黑" w:hint="eastAsia"/>
      </w:rPr>
      <w:t>09</w:t>
    </w:r>
    <w:r>
      <w:rPr>
        <w:rFonts w:ascii="微软雅黑" w:eastAsia="微软雅黑" w:hAnsi="微软雅黑" w:hint="eastAsia"/>
      </w:rPr>
      <w:t xml:space="preserve"> </w:t>
    </w:r>
    <w:r w:rsidR="00132E03">
      <w:rPr>
        <w:rFonts w:ascii="微软雅黑" w:eastAsia="微软雅黑" w:hAnsi="微软雅黑" w:hint="eastAsia"/>
      </w:rPr>
      <w:t xml:space="preserve">  </w:t>
    </w:r>
    <w:r w:rsidR="00061C1B">
      <w:rPr>
        <w:rFonts w:ascii="微软雅黑" w:eastAsia="微软雅黑" w:hAnsi="微软雅黑" w:hint="eastAsia"/>
      </w:rPr>
      <w:t xml:space="preserve">   </w:t>
    </w:r>
    <w:r w:rsidR="00132E03">
      <w:rPr>
        <w:rFonts w:ascii="微软雅黑" w:eastAsia="微软雅黑" w:hAnsi="微软雅黑" w:hint="eastAsia"/>
      </w:rPr>
      <w:t xml:space="preserve">  </w:t>
    </w:r>
    <w:r w:rsidR="00AA3872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</w:t>
    </w:r>
    <w:r w:rsidRPr="00775C4E">
      <w:rPr>
        <w:rFonts w:ascii="微软雅黑" w:eastAsia="微软雅黑" w:hAnsi="微软雅黑" w:hint="eastAsia"/>
      </w:rPr>
      <w:t>网址：www.</w:t>
    </w:r>
    <w:r w:rsidR="00AA3872"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 w:rsidR="00AA3872"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CAF" w:rsidRDefault="00416CAF" w:rsidP="00693E19">
      <w:r>
        <w:separator/>
      </w:r>
    </w:p>
  </w:footnote>
  <w:footnote w:type="continuationSeparator" w:id="0">
    <w:p w:rsidR="00416CAF" w:rsidRDefault="00416CAF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98A" w:rsidRDefault="0089498A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93E19" w:rsidRPr="00775C4E" w:rsidRDefault="00C40CE2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西北工业大学</w:t>
    </w:r>
    <w:r w:rsidR="00A5176E">
      <w:rPr>
        <w:rFonts w:ascii="微软雅黑" w:eastAsia="微软雅黑" w:hAnsi="微软雅黑" w:hint="eastAsia"/>
      </w:rPr>
      <w:t>－</w:t>
    </w:r>
    <w:r>
      <w:rPr>
        <w:rFonts w:ascii="微软雅黑" w:eastAsia="微软雅黑" w:hAnsi="微软雅黑" w:hint="eastAsia"/>
      </w:rPr>
      <w:t>中兴通讯嵌入式系统联合开发实验室</w:t>
    </w:r>
    <w:r w:rsidR="00B1658F">
      <w:rPr>
        <w:rFonts w:ascii="微软雅黑" w:eastAsia="微软雅黑" w:hAnsi="微软雅黑" w:hint="eastAsia"/>
      </w:rPr>
      <w:t xml:space="preserve">                      </w:t>
    </w:r>
    <w:r w:rsidR="00314C3B">
      <w:rPr>
        <w:rFonts w:ascii="微软雅黑" w:eastAsia="微软雅黑" w:hAnsi="微软雅黑" w:hint="eastAsia"/>
      </w:rPr>
      <w:t xml:space="preserve">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7CFF9DEF12144FDB9900DBFE13AF7F85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</w:dropDownList>
          </w:sdtPr>
          <w:sdtEndPr/>
          <w:sdtContent>
            <w:r w:rsidR="00B1658F">
              <w:rPr>
                <w:rFonts w:ascii="微软雅黑" w:eastAsia="微软雅黑" w:hAnsi="微软雅黑" w:hint="eastAsia"/>
              </w:rPr>
              <w:t>项目开发总结报告</w:t>
            </w:r>
          </w:sdtContent>
        </w:sdt>
      </w:sdtContent>
    </w:sdt>
    <w:r w:rsidR="00F34997"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314C3B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AFA000D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1D35BC"/>
    <w:multiLevelType w:val="hybridMultilevel"/>
    <w:tmpl w:val="4718E56E"/>
    <w:lvl w:ilvl="0" w:tplc="EEEA51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301729"/>
    <w:rsid w:val="00314C3B"/>
    <w:rsid w:val="0033297E"/>
    <w:rsid w:val="00397116"/>
    <w:rsid w:val="00397EB2"/>
    <w:rsid w:val="003D70F4"/>
    <w:rsid w:val="003F47D1"/>
    <w:rsid w:val="00411482"/>
    <w:rsid w:val="00416CAF"/>
    <w:rsid w:val="00437BA4"/>
    <w:rsid w:val="00450BA4"/>
    <w:rsid w:val="004A4BFE"/>
    <w:rsid w:val="004B0AF2"/>
    <w:rsid w:val="004C4E44"/>
    <w:rsid w:val="004F763F"/>
    <w:rsid w:val="00573D81"/>
    <w:rsid w:val="00583459"/>
    <w:rsid w:val="005E339C"/>
    <w:rsid w:val="006601F2"/>
    <w:rsid w:val="00675548"/>
    <w:rsid w:val="00693E19"/>
    <w:rsid w:val="006A3133"/>
    <w:rsid w:val="006B0C68"/>
    <w:rsid w:val="006E0F58"/>
    <w:rsid w:val="006F49C1"/>
    <w:rsid w:val="0070664F"/>
    <w:rsid w:val="0075430F"/>
    <w:rsid w:val="00775C4E"/>
    <w:rsid w:val="007B5DE9"/>
    <w:rsid w:val="007F3C15"/>
    <w:rsid w:val="00802AE2"/>
    <w:rsid w:val="008075C6"/>
    <w:rsid w:val="008102C2"/>
    <w:rsid w:val="00832E1D"/>
    <w:rsid w:val="008554D0"/>
    <w:rsid w:val="00871F58"/>
    <w:rsid w:val="0089498A"/>
    <w:rsid w:val="008C4BE3"/>
    <w:rsid w:val="00923B3E"/>
    <w:rsid w:val="00925FAE"/>
    <w:rsid w:val="00960381"/>
    <w:rsid w:val="00994F39"/>
    <w:rsid w:val="009C79EA"/>
    <w:rsid w:val="009F7352"/>
    <w:rsid w:val="00A23020"/>
    <w:rsid w:val="00A26035"/>
    <w:rsid w:val="00A4111A"/>
    <w:rsid w:val="00A5176E"/>
    <w:rsid w:val="00A972ED"/>
    <w:rsid w:val="00AA3872"/>
    <w:rsid w:val="00B1658F"/>
    <w:rsid w:val="00B34DCB"/>
    <w:rsid w:val="00B8757E"/>
    <w:rsid w:val="00BB7A94"/>
    <w:rsid w:val="00C40CE2"/>
    <w:rsid w:val="00C52CC0"/>
    <w:rsid w:val="00C81502"/>
    <w:rsid w:val="00CF121C"/>
    <w:rsid w:val="00D338FA"/>
    <w:rsid w:val="00D40238"/>
    <w:rsid w:val="00D61937"/>
    <w:rsid w:val="00D71BC4"/>
    <w:rsid w:val="00DA2EF9"/>
    <w:rsid w:val="00DB55C8"/>
    <w:rsid w:val="00EA68D1"/>
    <w:rsid w:val="00EA741A"/>
    <w:rsid w:val="00F10F67"/>
    <w:rsid w:val="00F30E85"/>
    <w:rsid w:val="00F34760"/>
    <w:rsid w:val="00F34997"/>
    <w:rsid w:val="00F55A18"/>
    <w:rsid w:val="00F82D52"/>
    <w:rsid w:val="00F97A45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paragraph" w:styleId="ab">
    <w:name w:val="Normal (Web)"/>
    <w:basedOn w:val="a"/>
    <w:uiPriority w:val="99"/>
    <w:semiHidden/>
    <w:unhideWhenUsed/>
    <w:rsid w:val="00231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paragraph" w:styleId="ab">
    <w:name w:val="Normal (Web)"/>
    <w:basedOn w:val="a"/>
    <w:uiPriority w:val="99"/>
    <w:semiHidden/>
    <w:unhideWhenUsed/>
    <w:rsid w:val="00231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2&#65293;&#26041;&#26696;&#25506;&#32034;&#38454;&#27573;/SSM-ZTE-AndroidUI-FAR-1.0(E)%20&#21487;&#34892;&#24615;&#20998;&#26512;&#25253;&#21578;.docx" TargetMode="External"/><Relationship Id="rId18" Type="http://schemas.openxmlformats.org/officeDocument/2006/relationships/hyperlink" Target="../5&#65293;&#36719;&#20214;v0.2&#24320;&#21457;/SSM-ZTE-AndroidUI-SPDD-0.2%20&#36719;&#20214;&#29289;&#29702;&#35774;&#35745;&#35828;&#26126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../SSM-ZTE-AndroidUI-PPR-1.0%20&#39033;&#30446;&#36827;&#24230;&#25253;&#21578;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../1&#65293;&#39033;&#30446;&#35745;&#21010;&#38454;&#27573;/SSM-ZTE-AndroidUI-SDP-1.0(E)%20&#36719;&#20214;&#24320;&#21457;&#35745;&#21010;.docx" TargetMode="External"/><Relationship Id="rId17" Type="http://schemas.openxmlformats.org/officeDocument/2006/relationships/hyperlink" Target="../5&#65293;&#36719;&#20214;v0.2&#24320;&#21457;/SSM-ZTE-AndroidUI-SADD-0.2%20&#36719;&#20214;&#32467;&#26500;&#35774;&#35745;&#35828;&#26126;.docx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../4&#65293;&#36719;&#20214;v0.1&#24320;&#21457;/SSM-ZTE-AndroidUI-SPDD-0.1%20&#36719;&#20214;&#29289;&#29702;&#35774;&#35745;&#35828;&#26126;.docx" TargetMode="External"/><Relationship Id="rId20" Type="http://schemas.openxmlformats.org/officeDocument/2006/relationships/hyperlink" Target="../6&#65293;&#36719;&#20214;v0.3&#24320;&#21457;/SSM-ZTE-AndroidUI-SPDD-0.3%20&#36719;&#20214;&#29289;&#29702;&#35774;&#35745;&#35828;&#26126;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&#36164;&#26009;/&#39640;&#26657;&#21512;&#20316;&#39033;&#30446;&#35201;&#27714;&#35828;&#26126;&#20070;&#65293;&#20013;&#20852;Android&#31995;&#32479;&#30028;&#38754;&#36719;&#20214;&#35774;&#35745;&#19982;&#24320;&#21457;&#65288;&#35752;&#35770;&#31295;&#65289;.doc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../4&#65293;&#36719;&#20214;v0.1&#24320;&#21457;/SSM-ZTE-AndroidUI-SADD-0.1%20&#36719;&#20214;&#32467;&#26500;&#35774;&#35745;&#35828;&#26126;.docx" TargetMode="External"/><Relationship Id="rId23" Type="http://schemas.openxmlformats.org/officeDocument/2006/relationships/footer" Target="footer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19" Type="http://schemas.openxmlformats.org/officeDocument/2006/relationships/hyperlink" Target="../6&#65293;&#36719;&#20214;v0.3&#24320;&#21457;/SSM-ZTE-AndroidUI-SADD-0.3%20&#36719;&#20214;&#32467;&#26500;&#35774;&#35745;&#35828;&#26126;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../2&#65293;&#26041;&#26696;&#25506;&#32034;&#38454;&#27573;/SSM-ZTE-AndroidUI-PSS-1.0(E)%20&#39033;&#30446;&#35299;&#20915;&#26041;&#26696;.docx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A07E63" w:rsidRDefault="00DB6C95">
          <w:pPr>
            <w:pStyle w:val="28CAFAD4F8E64ABEB4AF0865F29D2CB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A07E63" w:rsidRDefault="00DB6C95">
          <w:pPr>
            <w:pStyle w:val="8B3CD67F92D14CADA44955FBD6A8F46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9BCC16F63ED437BBF0A30322A2401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8333AC-827A-4C81-8AA5-55B4463CE8C0}"/>
      </w:docPartPr>
      <w:docPartBody>
        <w:p w:rsidR="00A07E63" w:rsidRDefault="00DB6C95">
          <w:pPr>
            <w:pStyle w:val="09BCC16F63ED437BBF0A30322A24011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92290D79ED94FBD817284A995EB7E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13BD3D-FE7E-411F-AD49-CFBEF3B21379}"/>
      </w:docPartPr>
      <w:docPartBody>
        <w:p w:rsidR="00A07E63" w:rsidRDefault="00DB6C95">
          <w:pPr>
            <w:pStyle w:val="E92290D79ED94FBD817284A995EB7EEA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E771268CBE14E5D945AC7E13EABFD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2DDDE1-6E7C-485A-833E-2E276646DB8F}"/>
      </w:docPartPr>
      <w:docPartBody>
        <w:p w:rsidR="00A07E63" w:rsidRDefault="00DB6C95">
          <w:pPr>
            <w:pStyle w:val="AE771268CBE14E5D945AC7E13EABFD08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07C9BE4AF144419A097C9C0953C34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72FAEA-2F54-4170-BC81-25F42438F427}"/>
      </w:docPartPr>
      <w:docPartBody>
        <w:p w:rsidR="00A07E63" w:rsidRDefault="00DB6C95">
          <w:pPr>
            <w:pStyle w:val="207C9BE4AF144419A097C9C0953C3409"/>
          </w:pPr>
          <w:r w:rsidRPr="00230FB4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7CFF9DEF12144FDB9900DBFE13AF7F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08A63E-B926-4F84-AE4A-8019CA41F86E}"/>
      </w:docPartPr>
      <w:docPartBody>
        <w:p w:rsidR="00A07E63" w:rsidRDefault="00F608CA" w:rsidP="00F608CA">
          <w:pPr>
            <w:pStyle w:val="7CFF9DEF12144FDB9900DBFE13AF7F85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2D7347"/>
    <w:rsid w:val="00A07E6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08CA"/>
    <w:rPr>
      <w:color w:val="808080"/>
    </w:rPr>
  </w:style>
  <w:style w:type="paragraph" w:customStyle="1" w:styleId="28CAFAD4F8E64ABEB4AF0865F29D2CB0">
    <w:name w:val="28CAFAD4F8E64ABEB4AF0865F29D2CB0"/>
    <w:pPr>
      <w:widowControl w:val="0"/>
      <w:jc w:val="both"/>
    </w:pPr>
  </w:style>
  <w:style w:type="paragraph" w:customStyle="1" w:styleId="8B3CD67F92D14CADA44955FBD6A8F46B">
    <w:name w:val="8B3CD67F92D14CADA44955FBD6A8F46B"/>
    <w:pPr>
      <w:widowControl w:val="0"/>
      <w:jc w:val="both"/>
    </w:pPr>
  </w:style>
  <w:style w:type="paragraph" w:customStyle="1" w:styleId="09BCC16F63ED437BBF0A30322A240110">
    <w:name w:val="09BCC16F63ED437BBF0A30322A240110"/>
    <w:pPr>
      <w:widowControl w:val="0"/>
      <w:jc w:val="both"/>
    </w:pPr>
  </w:style>
  <w:style w:type="paragraph" w:customStyle="1" w:styleId="E92290D79ED94FBD817284A995EB7EEA">
    <w:name w:val="E92290D79ED94FBD817284A995EB7EEA"/>
    <w:pPr>
      <w:widowControl w:val="0"/>
      <w:jc w:val="both"/>
    </w:pPr>
  </w:style>
  <w:style w:type="paragraph" w:customStyle="1" w:styleId="AE771268CBE14E5D945AC7E13EABFD08">
    <w:name w:val="AE771268CBE14E5D945AC7E13EABFD08"/>
    <w:pPr>
      <w:widowControl w:val="0"/>
      <w:jc w:val="both"/>
    </w:pPr>
  </w:style>
  <w:style w:type="paragraph" w:customStyle="1" w:styleId="207C9BE4AF144419A097C9C0953C3409">
    <w:name w:val="207C9BE4AF144419A097C9C0953C3409"/>
    <w:pPr>
      <w:widowControl w:val="0"/>
      <w:jc w:val="both"/>
    </w:pPr>
  </w:style>
  <w:style w:type="paragraph" w:customStyle="1" w:styleId="7CFF9DEF12144FDB9900DBFE13AF7F85">
    <w:name w:val="7CFF9DEF12144FDB9900DBFE13AF7F85"/>
    <w:rsid w:val="00F608CA"/>
    <w:pPr>
      <w:widowControl w:val="0"/>
      <w:jc w:val="both"/>
    </w:pPr>
  </w:style>
  <w:style w:type="paragraph" w:customStyle="1" w:styleId="7834EED740234F66B833601F4BD1A1DA">
    <w:name w:val="7834EED740234F66B833601F4BD1A1DA"/>
    <w:rsid w:val="00F608C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08CA"/>
    <w:rPr>
      <w:color w:val="808080"/>
    </w:rPr>
  </w:style>
  <w:style w:type="paragraph" w:customStyle="1" w:styleId="28CAFAD4F8E64ABEB4AF0865F29D2CB0">
    <w:name w:val="28CAFAD4F8E64ABEB4AF0865F29D2CB0"/>
    <w:pPr>
      <w:widowControl w:val="0"/>
      <w:jc w:val="both"/>
    </w:pPr>
  </w:style>
  <w:style w:type="paragraph" w:customStyle="1" w:styleId="8B3CD67F92D14CADA44955FBD6A8F46B">
    <w:name w:val="8B3CD67F92D14CADA44955FBD6A8F46B"/>
    <w:pPr>
      <w:widowControl w:val="0"/>
      <w:jc w:val="both"/>
    </w:pPr>
  </w:style>
  <w:style w:type="paragraph" w:customStyle="1" w:styleId="09BCC16F63ED437BBF0A30322A240110">
    <w:name w:val="09BCC16F63ED437BBF0A30322A240110"/>
    <w:pPr>
      <w:widowControl w:val="0"/>
      <w:jc w:val="both"/>
    </w:pPr>
  </w:style>
  <w:style w:type="paragraph" w:customStyle="1" w:styleId="E92290D79ED94FBD817284A995EB7EEA">
    <w:name w:val="E92290D79ED94FBD817284A995EB7EEA"/>
    <w:pPr>
      <w:widowControl w:val="0"/>
      <w:jc w:val="both"/>
    </w:pPr>
  </w:style>
  <w:style w:type="paragraph" w:customStyle="1" w:styleId="AE771268CBE14E5D945AC7E13EABFD08">
    <w:name w:val="AE771268CBE14E5D945AC7E13EABFD08"/>
    <w:pPr>
      <w:widowControl w:val="0"/>
      <w:jc w:val="both"/>
    </w:pPr>
  </w:style>
  <w:style w:type="paragraph" w:customStyle="1" w:styleId="207C9BE4AF144419A097C9C0953C3409">
    <w:name w:val="207C9BE4AF144419A097C9C0953C3409"/>
    <w:pPr>
      <w:widowControl w:val="0"/>
      <w:jc w:val="both"/>
    </w:pPr>
  </w:style>
  <w:style w:type="paragraph" w:customStyle="1" w:styleId="7CFF9DEF12144FDB9900DBFE13AF7F85">
    <w:name w:val="7CFF9DEF12144FDB9900DBFE13AF7F85"/>
    <w:rsid w:val="00F608CA"/>
    <w:pPr>
      <w:widowControl w:val="0"/>
      <w:jc w:val="both"/>
    </w:pPr>
  </w:style>
  <w:style w:type="paragraph" w:customStyle="1" w:styleId="7834EED740234F66B833601F4BD1A1DA">
    <w:name w:val="7834EED740234F66B833601F4BD1A1DA"/>
    <w:rsid w:val="00F608C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9A9B2-6CBC-4EB2-AA53-945BA25F3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25</TotalTime>
  <Pages>8</Pages>
  <Words>751</Words>
  <Characters>4283</Characters>
  <Application>Microsoft Office Word</Application>
  <DocSecurity>0</DocSecurity>
  <Lines>35</Lines>
  <Paragraphs>10</Paragraphs>
  <ScaleCrop>false</ScaleCrop>
  <Company>西安同路信息科技有限公司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3</cp:revision>
  <dcterms:created xsi:type="dcterms:W3CDTF">2012-02-24T01:58:00Z</dcterms:created>
  <dcterms:modified xsi:type="dcterms:W3CDTF">2012-02-24T02:27:00Z</dcterms:modified>
</cp:coreProperties>
</file>