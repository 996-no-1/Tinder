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E1FD" w14:textId="77777777" w:rsidR="001A6C43" w:rsidRDefault="001A6C43">
      <w:pPr>
        <w:jc w:val="center"/>
        <w:rPr>
          <w:rFonts w:ascii="微软雅黑" w:eastAsia="微软雅黑" w:hAnsi="微软雅黑"/>
        </w:rPr>
      </w:pPr>
    </w:p>
    <w:p w14:paraId="35B66879" w14:textId="77777777" w:rsidR="001A6C43" w:rsidRDefault="001A6C43">
      <w:pPr>
        <w:jc w:val="center"/>
        <w:rPr>
          <w:rFonts w:ascii="微软雅黑" w:eastAsia="微软雅黑" w:hAnsi="微软雅黑"/>
        </w:rPr>
      </w:pPr>
    </w:p>
    <w:p w14:paraId="31D2C153" w14:textId="77777777" w:rsidR="001A6C43" w:rsidRDefault="008D21D3">
      <w:pPr>
        <w:jc w:val="center"/>
        <w:rPr>
          <w:rFonts w:ascii="微软雅黑" w:eastAsia="微软雅黑" w:hAnsi="微软雅黑" w:cs="微软雅黑"/>
          <w:sz w:val="44"/>
          <w:szCs w:val="44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Tinder即时通信系统设计与开发</w:t>
      </w:r>
    </w:p>
    <w:p w14:paraId="7D4F5F0C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sdt>
      <w:sdtPr>
        <w:rPr>
          <w:rFonts w:ascii="微软雅黑" w:eastAsia="微软雅黑" w:hAnsi="微软雅黑" w:cs="微软雅黑" w:hint="eastAsia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{6bc9c323-dd7c-4fb4-808c-2730d4ed6619}"/>
        </w:placeholder>
      </w:sdtPr>
      <w:sdtEndPr/>
      <w:sdtContent>
        <w:p w14:paraId="68FE3DA7" w14:textId="77777777" w:rsidR="001A6C43" w:rsidRDefault="008D21D3">
          <w:pPr>
            <w:jc w:val="center"/>
            <w:rPr>
              <w:rFonts w:ascii="微软雅黑" w:eastAsia="微软雅黑" w:hAnsi="微软雅黑" w:cs="微软雅黑"/>
              <w:b/>
              <w:sz w:val="84"/>
              <w:szCs w:val="84"/>
            </w:rPr>
          </w:pPr>
          <w:r>
            <w:rPr>
              <w:rFonts w:ascii="微软雅黑" w:eastAsia="微软雅黑" w:hAnsi="微软雅黑" w:cs="微软雅黑" w:hint="eastAsia"/>
              <w:b/>
              <w:sz w:val="84"/>
              <w:szCs w:val="84"/>
            </w:rPr>
            <w:t>软件测试报告</w:t>
          </w:r>
        </w:p>
      </w:sdtContent>
    </w:sdt>
    <w:p w14:paraId="7C9017E4" w14:textId="77777777" w:rsidR="001A6C43" w:rsidRDefault="008D21D3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cs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{05bfae91-17bd-40d8-92b9-10ef364a57bd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b/>
              <w:sz w:val="28"/>
              <w:szCs w:val="28"/>
            </w:rPr>
            <w:t>0.3</w:t>
          </w:r>
        </w:sdtContent>
      </w:sdt>
    </w:p>
    <w:p w14:paraId="3EF17911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p w14:paraId="50BE691A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p w14:paraId="33D2E1D0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p w14:paraId="3C2DBA76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p w14:paraId="415708CC" w14:textId="77777777" w:rsidR="001A6C43" w:rsidRDefault="008D21D3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编写：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{05bfae91-17bd-40d8-92b9-10ef364a57bd}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徐传旭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14:paraId="42F96256" w14:textId="77777777" w:rsidR="001A6C43" w:rsidRDefault="008D21D3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校对：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{58255e86-83c0-4331-a23f-5a516323f4f5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14:paraId="743E4A1E" w14:textId="77777777" w:rsidR="001A6C43" w:rsidRDefault="008D21D3">
      <w:pPr>
        <w:ind w:firstLineChars="950" w:firstLine="266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审核：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{41b23ce3-7c3f-4560-ac92-436ab26b8de2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杜少恒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14:paraId="14AE48AD" w14:textId="77777777" w:rsidR="001A6C43" w:rsidRDefault="008D21D3">
      <w:pPr>
        <w:ind w:firstLineChars="950" w:firstLine="26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批准：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cs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{0784f8b0-ab3c-4bff-be96-c7b4f033d680}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>
            <w:rPr>
              <w:rFonts w:ascii="微软雅黑" w:eastAsia="微软雅黑" w:hAnsi="微软雅黑" w:cs="微软雅黑" w:hint="eastAsia"/>
              <w:sz w:val="28"/>
              <w:szCs w:val="28"/>
              <w:u w:val="single"/>
            </w:rPr>
            <w:t>陈子源</w:t>
          </w:r>
        </w:sdtContent>
      </w:sdt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</w:t>
      </w:r>
    </w:p>
    <w:p w14:paraId="7D26DE59" w14:textId="77777777" w:rsidR="001A6C43" w:rsidRDefault="001A6C43">
      <w:pPr>
        <w:rPr>
          <w:rFonts w:ascii="微软雅黑" w:eastAsia="微软雅黑" w:hAnsi="微软雅黑" w:cs="微软雅黑"/>
        </w:rPr>
      </w:pPr>
    </w:p>
    <w:p w14:paraId="572D03CD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p w14:paraId="74F7B8E5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p w14:paraId="5E7D18D5" w14:textId="77777777" w:rsidR="001A6C43" w:rsidRDefault="001A6C43">
      <w:pPr>
        <w:jc w:val="center"/>
        <w:rPr>
          <w:rFonts w:ascii="微软雅黑" w:eastAsia="微软雅黑" w:hAnsi="微软雅黑" w:cs="微软雅黑"/>
        </w:rPr>
      </w:pPr>
    </w:p>
    <w:p w14:paraId="002E9619" w14:textId="77777777" w:rsidR="001A6C43" w:rsidRDefault="008D21D3">
      <w:pPr>
        <w:jc w:val="center"/>
        <w:rPr>
          <w:rFonts w:ascii="微软雅黑" w:eastAsia="微软雅黑" w:hAnsi="微软雅黑" w:cs="微软雅黑"/>
          <w:b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西北工业大学－Tinder项目开发小组</w:t>
      </w:r>
    </w:p>
    <w:p w14:paraId="1640F415" w14:textId="77777777" w:rsidR="001A6C43" w:rsidRDefault="008D21D3">
      <w:pPr>
        <w:jc w:val="center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sz w:val="28"/>
          <w:szCs w:val="28"/>
        </w:rPr>
        <w:t>2019年7月</w:t>
      </w:r>
    </w:p>
    <w:p w14:paraId="54E0898B" w14:textId="77777777" w:rsidR="001A6C43" w:rsidRDefault="008D21D3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14:paraId="45097F61" w14:textId="77777777" w:rsidR="001A6C43" w:rsidRDefault="001A6C43">
      <w:pPr>
        <w:jc w:val="center"/>
        <w:rPr>
          <w:b/>
        </w:rPr>
      </w:pPr>
    </w:p>
    <w:tbl>
      <w:tblPr>
        <w:tblStyle w:val="af"/>
        <w:tblW w:w="8038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637"/>
        <w:gridCol w:w="993"/>
        <w:gridCol w:w="992"/>
        <w:gridCol w:w="907"/>
        <w:gridCol w:w="1380"/>
      </w:tblGrid>
      <w:tr w:rsidR="001A6C43" w14:paraId="46C99309" w14:textId="77777777">
        <w:trPr>
          <w:trHeight w:val="397"/>
          <w:jc w:val="center"/>
        </w:trPr>
        <w:tc>
          <w:tcPr>
            <w:tcW w:w="1129" w:type="dxa"/>
          </w:tcPr>
          <w:p w14:paraId="18688F25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637" w:type="dxa"/>
          </w:tcPr>
          <w:p w14:paraId="7E484F49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93" w:type="dxa"/>
          </w:tcPr>
          <w:p w14:paraId="3716A359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92" w:type="dxa"/>
          </w:tcPr>
          <w:p w14:paraId="7A8562AC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07" w:type="dxa"/>
          </w:tcPr>
          <w:p w14:paraId="6A275C6A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80" w:type="dxa"/>
          </w:tcPr>
          <w:p w14:paraId="03113923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A6C43" w14:paraId="47BC8B76" w14:textId="77777777">
        <w:trPr>
          <w:trHeight w:val="397"/>
          <w:jc w:val="center"/>
        </w:trPr>
        <w:tc>
          <w:tcPr>
            <w:tcW w:w="1129" w:type="dxa"/>
            <w:vAlign w:val="center"/>
          </w:tcPr>
          <w:p w14:paraId="3E1A9744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2637" w:type="dxa"/>
            <w:vAlign w:val="center"/>
          </w:tcPr>
          <w:p w14:paraId="1D29D1C3" w14:textId="77777777" w:rsidR="001A6C43" w:rsidRDefault="008D21D3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93" w:type="dxa"/>
            <w:vAlign w:val="center"/>
          </w:tcPr>
          <w:p w14:paraId="6860F94F" w14:textId="77777777" w:rsidR="001A6C43" w:rsidRDefault="004F12F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280230901"/>
                <w:placeholder>
                  <w:docPart w:val="{80be2261-374b-458d-80f2-3a611eb640e5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D21D3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92" w:type="dxa"/>
            <w:vAlign w:val="center"/>
          </w:tcPr>
          <w:p w14:paraId="6B4932E0" w14:textId="77777777" w:rsidR="001A6C43" w:rsidRDefault="004F12F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82669119"/>
                <w:placeholder>
                  <w:docPart w:val="{4a248745-3d06-4a23-aa47-7fddcd125332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D21D3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07" w:type="dxa"/>
            <w:vAlign w:val="center"/>
          </w:tcPr>
          <w:p w14:paraId="723199C8" w14:textId="77777777" w:rsidR="001A6C43" w:rsidRDefault="004F12F9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739356785"/>
                <w:placeholder>
                  <w:docPart w:val="{8a1d0424-a670-4f0a-92f8-3e8f6e68d50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8D21D3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80" w:type="dxa"/>
            <w:vAlign w:val="center"/>
          </w:tcPr>
          <w:p w14:paraId="73E588C3" w14:textId="77777777" w:rsidR="001A6C43" w:rsidRDefault="008D21D3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2019/7/10</w:t>
            </w:r>
          </w:p>
        </w:tc>
      </w:tr>
    </w:tbl>
    <w:p w14:paraId="2C371A77" w14:textId="77777777" w:rsidR="001A6C43" w:rsidRDefault="008D21D3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14:paraId="58FEFF81" w14:textId="77777777" w:rsidR="001A6C43" w:rsidRDefault="008D21D3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14:paraId="499CD227" w14:textId="77777777" w:rsidR="001A6C43" w:rsidRDefault="008D21D3">
      <w:pPr>
        <w:pStyle w:val="TOC1"/>
        <w:tabs>
          <w:tab w:val="clear" w:pos="8296"/>
          <w:tab w:val="right" w:leader="dot" w:pos="8306"/>
        </w:tabs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4317" w:history="1">
        <w:r>
          <w:rPr>
            <w:rFonts w:ascii="微软雅黑" w:eastAsia="微软雅黑" w:hAnsi="微软雅黑" w:hint="eastAsia"/>
          </w:rPr>
          <w:t>1 引言</w:t>
        </w:r>
        <w:r>
          <w:tab/>
        </w:r>
        <w:fldSimple w:instr=" PAGEREF _Toc14317 ">
          <w:r>
            <w:t>5</w:t>
          </w:r>
        </w:fldSimple>
      </w:hyperlink>
    </w:p>
    <w:p w14:paraId="2036F74A" w14:textId="77777777" w:rsidR="001A6C43" w:rsidRDefault="004F12F9">
      <w:pPr>
        <w:pStyle w:val="TOC2"/>
        <w:tabs>
          <w:tab w:val="right" w:leader="dot" w:pos="8306"/>
        </w:tabs>
      </w:pPr>
      <w:hyperlink w:anchor="_Toc13221" w:history="1">
        <w:r w:rsidR="008D21D3">
          <w:rPr>
            <w:rFonts w:ascii="微软雅黑" w:eastAsia="微软雅黑" w:hAnsi="微软雅黑" w:hint="eastAsia"/>
          </w:rPr>
          <w:t>1.1 文档标识</w:t>
        </w:r>
        <w:r w:rsidR="008D21D3">
          <w:tab/>
        </w:r>
        <w:fldSimple w:instr=" PAGEREF _Toc13221 ">
          <w:r w:rsidR="008D21D3">
            <w:t>5</w:t>
          </w:r>
        </w:fldSimple>
      </w:hyperlink>
    </w:p>
    <w:p w14:paraId="77B9928B" w14:textId="77777777" w:rsidR="001A6C43" w:rsidRDefault="004F12F9">
      <w:pPr>
        <w:pStyle w:val="TOC2"/>
        <w:tabs>
          <w:tab w:val="right" w:leader="dot" w:pos="8306"/>
        </w:tabs>
      </w:pPr>
      <w:hyperlink w:anchor="_Toc11222" w:history="1">
        <w:r w:rsidR="008D21D3">
          <w:rPr>
            <w:rFonts w:ascii="微软雅黑" w:eastAsia="微软雅黑" w:hAnsi="微软雅黑" w:hint="eastAsia"/>
          </w:rPr>
          <w:t>1.2 项目概述</w:t>
        </w:r>
        <w:r w:rsidR="008D21D3">
          <w:tab/>
        </w:r>
        <w:fldSimple w:instr=" PAGEREF _Toc11222 ">
          <w:r w:rsidR="008D21D3">
            <w:t>5</w:t>
          </w:r>
        </w:fldSimple>
      </w:hyperlink>
    </w:p>
    <w:p w14:paraId="2537D556" w14:textId="77777777" w:rsidR="001A6C43" w:rsidRDefault="004F12F9">
      <w:pPr>
        <w:pStyle w:val="TOC2"/>
        <w:tabs>
          <w:tab w:val="right" w:leader="dot" w:pos="8306"/>
        </w:tabs>
      </w:pPr>
      <w:hyperlink w:anchor="_Toc867" w:history="1">
        <w:r w:rsidR="008D21D3">
          <w:rPr>
            <w:rFonts w:ascii="微软雅黑" w:eastAsia="微软雅黑" w:hAnsi="微软雅黑" w:hint="eastAsia"/>
          </w:rPr>
          <w:t>1.3 文档概述</w:t>
        </w:r>
        <w:r w:rsidR="008D21D3">
          <w:tab/>
        </w:r>
        <w:fldSimple w:instr=" PAGEREF _Toc867 ">
          <w:r w:rsidR="008D21D3">
            <w:t>5</w:t>
          </w:r>
        </w:fldSimple>
      </w:hyperlink>
    </w:p>
    <w:p w14:paraId="69FFFB03" w14:textId="77777777" w:rsidR="001A6C43" w:rsidRDefault="004F12F9">
      <w:pPr>
        <w:pStyle w:val="TOC2"/>
        <w:tabs>
          <w:tab w:val="right" w:leader="dot" w:pos="8306"/>
        </w:tabs>
      </w:pPr>
      <w:hyperlink w:anchor="_Toc30158" w:history="1">
        <w:r w:rsidR="008D21D3">
          <w:rPr>
            <w:rFonts w:ascii="微软雅黑" w:eastAsia="微软雅黑" w:hAnsi="微软雅黑" w:hint="eastAsia"/>
          </w:rPr>
          <w:t>1.4 参考文档</w:t>
        </w:r>
        <w:r w:rsidR="008D21D3">
          <w:tab/>
        </w:r>
        <w:fldSimple w:instr=" PAGEREF _Toc30158 ">
          <w:r w:rsidR="008D21D3">
            <w:t>6</w:t>
          </w:r>
        </w:fldSimple>
      </w:hyperlink>
    </w:p>
    <w:p w14:paraId="1C4D99D4" w14:textId="77777777" w:rsidR="001A6C43" w:rsidRDefault="004F12F9">
      <w:pPr>
        <w:pStyle w:val="TOC1"/>
        <w:tabs>
          <w:tab w:val="clear" w:pos="8296"/>
          <w:tab w:val="right" w:leader="dot" w:pos="8306"/>
        </w:tabs>
      </w:pPr>
      <w:hyperlink w:anchor="_Toc18186" w:history="1">
        <w:r w:rsidR="008D21D3">
          <w:rPr>
            <w:rFonts w:ascii="微软雅黑" w:eastAsia="微软雅黑" w:hAnsi="微软雅黑" w:hint="eastAsia"/>
          </w:rPr>
          <w:t>2 测试结果概述</w:t>
        </w:r>
        <w:r w:rsidR="008D21D3">
          <w:tab/>
        </w:r>
        <w:fldSimple w:instr=" PAGEREF _Toc18186 ">
          <w:r w:rsidR="008D21D3">
            <w:t>7</w:t>
          </w:r>
        </w:fldSimple>
      </w:hyperlink>
    </w:p>
    <w:p w14:paraId="68131788" w14:textId="77777777" w:rsidR="001A6C43" w:rsidRDefault="004F12F9">
      <w:pPr>
        <w:pStyle w:val="TOC2"/>
        <w:tabs>
          <w:tab w:val="right" w:leader="dot" w:pos="8306"/>
        </w:tabs>
      </w:pPr>
      <w:hyperlink w:anchor="_Toc24271" w:history="1">
        <w:r w:rsidR="008D21D3">
          <w:rPr>
            <w:rFonts w:ascii="微软雅黑" w:eastAsia="微软雅黑" w:hAnsi="微软雅黑" w:hint="eastAsia"/>
          </w:rPr>
          <w:t>2.1 对被测试软件的总体评估</w:t>
        </w:r>
        <w:r w:rsidR="008D21D3">
          <w:tab/>
        </w:r>
        <w:fldSimple w:instr=" PAGEREF _Toc24271 ">
          <w:r w:rsidR="008D21D3">
            <w:t>7</w:t>
          </w:r>
        </w:fldSimple>
      </w:hyperlink>
    </w:p>
    <w:p w14:paraId="3F7A9B1E" w14:textId="77777777" w:rsidR="001A6C43" w:rsidRDefault="004F12F9">
      <w:pPr>
        <w:pStyle w:val="TOC2"/>
        <w:tabs>
          <w:tab w:val="right" w:leader="dot" w:pos="8306"/>
        </w:tabs>
      </w:pPr>
      <w:hyperlink w:anchor="_Toc9793" w:history="1">
        <w:r w:rsidR="008D21D3">
          <w:rPr>
            <w:rFonts w:ascii="微软雅黑" w:eastAsia="微软雅黑" w:hAnsi="微软雅黑" w:hint="eastAsia"/>
          </w:rPr>
          <w:t>2.2 测试环境的影响</w:t>
        </w:r>
        <w:r w:rsidR="008D21D3">
          <w:tab/>
        </w:r>
        <w:fldSimple w:instr=" PAGEREF _Toc9793 ">
          <w:r w:rsidR="008D21D3">
            <w:t>7</w:t>
          </w:r>
        </w:fldSimple>
      </w:hyperlink>
    </w:p>
    <w:p w14:paraId="5D9D9827" w14:textId="77777777" w:rsidR="001A6C43" w:rsidRDefault="004F12F9">
      <w:pPr>
        <w:pStyle w:val="TOC2"/>
        <w:tabs>
          <w:tab w:val="right" w:leader="dot" w:pos="8306"/>
        </w:tabs>
      </w:pPr>
      <w:hyperlink w:anchor="_Toc20505" w:history="1">
        <w:r w:rsidR="008D21D3">
          <w:rPr>
            <w:rFonts w:ascii="微软雅黑" w:eastAsia="微软雅黑" w:hAnsi="微软雅黑" w:hint="eastAsia"/>
          </w:rPr>
          <w:t>2.3 改进建议</w:t>
        </w:r>
        <w:r w:rsidR="008D21D3">
          <w:tab/>
        </w:r>
        <w:fldSimple w:instr=" PAGEREF _Toc20505 ">
          <w:r w:rsidR="008D21D3">
            <w:t>7</w:t>
          </w:r>
        </w:fldSimple>
      </w:hyperlink>
    </w:p>
    <w:p w14:paraId="01E2EA3C" w14:textId="77777777" w:rsidR="001A6C43" w:rsidRDefault="004F12F9">
      <w:pPr>
        <w:pStyle w:val="TOC1"/>
        <w:tabs>
          <w:tab w:val="clear" w:pos="8296"/>
          <w:tab w:val="right" w:leader="dot" w:pos="8306"/>
        </w:tabs>
      </w:pPr>
      <w:hyperlink w:anchor="_Toc3254" w:history="1">
        <w:r w:rsidR="008D21D3">
          <w:rPr>
            <w:rFonts w:ascii="微软雅黑" w:eastAsia="微软雅黑" w:hAnsi="微软雅黑" w:hint="eastAsia"/>
          </w:rPr>
          <w:t>3 详细的测试结果</w:t>
        </w:r>
        <w:r w:rsidR="008D21D3">
          <w:tab/>
        </w:r>
        <w:fldSimple w:instr=" PAGEREF _Toc3254 ">
          <w:r w:rsidR="008D21D3">
            <w:t>8</w:t>
          </w:r>
        </w:fldSimple>
      </w:hyperlink>
    </w:p>
    <w:p w14:paraId="7940C002" w14:textId="77777777" w:rsidR="001A6C43" w:rsidRDefault="004F12F9">
      <w:pPr>
        <w:pStyle w:val="TOC2"/>
        <w:tabs>
          <w:tab w:val="right" w:leader="dot" w:pos="8306"/>
        </w:tabs>
      </w:pPr>
      <w:hyperlink w:anchor="_Toc14437" w:history="1">
        <w:r w:rsidR="008D21D3">
          <w:rPr>
            <w:rFonts w:ascii="微软雅黑" w:eastAsia="微软雅黑" w:hAnsi="微软雅黑" w:hint="eastAsia"/>
          </w:rPr>
          <w:t>3.1 用户登录</w:t>
        </w:r>
        <w:r w:rsidR="008D21D3">
          <w:tab/>
        </w:r>
        <w:fldSimple w:instr=" PAGEREF _Toc14437 ">
          <w:r w:rsidR="008D21D3">
            <w:t>8</w:t>
          </w:r>
        </w:fldSimple>
      </w:hyperlink>
    </w:p>
    <w:p w14:paraId="4413001E" w14:textId="77777777" w:rsidR="001A6C43" w:rsidRDefault="004F12F9">
      <w:pPr>
        <w:pStyle w:val="TOC3"/>
        <w:tabs>
          <w:tab w:val="right" w:leader="dot" w:pos="8306"/>
        </w:tabs>
      </w:pPr>
      <w:hyperlink w:anchor="_Toc8438" w:history="1">
        <w:r w:rsidR="008D21D3">
          <w:rPr>
            <w:rFonts w:ascii="微软雅黑" w:eastAsia="微软雅黑" w:hAnsi="微软雅黑" w:hint="eastAsia"/>
          </w:rPr>
          <w:t>3.1.1 登出用户（C07）</w:t>
        </w:r>
        <w:r w:rsidR="008D21D3">
          <w:tab/>
        </w:r>
        <w:fldSimple w:instr=" PAGEREF _Toc8438 ">
          <w:r w:rsidR="008D21D3">
            <w:t>8</w:t>
          </w:r>
        </w:fldSimple>
      </w:hyperlink>
    </w:p>
    <w:p w14:paraId="27F86554" w14:textId="77777777" w:rsidR="001A6C43" w:rsidRDefault="004F12F9">
      <w:pPr>
        <w:pStyle w:val="TOC2"/>
        <w:tabs>
          <w:tab w:val="right" w:leader="dot" w:pos="8306"/>
        </w:tabs>
      </w:pPr>
      <w:hyperlink w:anchor="_Toc13275" w:history="1">
        <w:r w:rsidR="008D21D3">
          <w:rPr>
            <w:rFonts w:ascii="微软雅黑" w:eastAsia="微软雅黑" w:hAnsi="微软雅黑" w:hint="eastAsia"/>
          </w:rPr>
          <w:t>3.2 聊天记录</w:t>
        </w:r>
        <w:r w:rsidR="008D21D3">
          <w:tab/>
        </w:r>
        <w:fldSimple w:instr=" PAGEREF _Toc13275 ">
          <w:r w:rsidR="008D21D3">
            <w:t>9</w:t>
          </w:r>
        </w:fldSimple>
      </w:hyperlink>
    </w:p>
    <w:p w14:paraId="7F54069A" w14:textId="77777777" w:rsidR="001A6C43" w:rsidRDefault="004F12F9">
      <w:pPr>
        <w:pStyle w:val="TOC3"/>
        <w:tabs>
          <w:tab w:val="right" w:leader="dot" w:pos="8306"/>
        </w:tabs>
      </w:pPr>
      <w:hyperlink w:anchor="_Toc10001" w:history="1">
        <w:r w:rsidR="008D21D3">
          <w:rPr>
            <w:rFonts w:ascii="微软雅黑" w:eastAsia="微软雅黑" w:hAnsi="微软雅黑" w:hint="eastAsia"/>
          </w:rPr>
          <w:t>3.2.1 文件传入显示（C08）</w:t>
        </w:r>
        <w:r w:rsidR="008D21D3">
          <w:tab/>
        </w:r>
        <w:fldSimple w:instr=" PAGEREF _Toc10001 ">
          <w:r w:rsidR="008D21D3">
            <w:t>9</w:t>
          </w:r>
        </w:fldSimple>
      </w:hyperlink>
    </w:p>
    <w:p w14:paraId="558E3FE6" w14:textId="77777777" w:rsidR="001A6C43" w:rsidRDefault="004F12F9">
      <w:pPr>
        <w:pStyle w:val="TOC2"/>
        <w:tabs>
          <w:tab w:val="right" w:leader="dot" w:pos="8306"/>
        </w:tabs>
      </w:pPr>
      <w:hyperlink w:anchor="_Toc21678" w:history="1">
        <w:r w:rsidR="008D21D3">
          <w:rPr>
            <w:rFonts w:ascii="微软雅黑" w:eastAsia="微软雅黑" w:hAnsi="微软雅黑" w:hint="eastAsia"/>
          </w:rPr>
          <w:t>3.3 消息提醒</w:t>
        </w:r>
        <w:r w:rsidR="008D21D3">
          <w:tab/>
        </w:r>
        <w:fldSimple w:instr=" PAGEREF _Toc21678 ">
          <w:r w:rsidR="008D21D3">
            <w:t>10</w:t>
          </w:r>
        </w:fldSimple>
      </w:hyperlink>
    </w:p>
    <w:p w14:paraId="4D36416E" w14:textId="77777777" w:rsidR="001A6C43" w:rsidRDefault="004F12F9">
      <w:pPr>
        <w:pStyle w:val="TOC3"/>
        <w:tabs>
          <w:tab w:val="right" w:leader="dot" w:pos="8306"/>
        </w:tabs>
      </w:pPr>
      <w:hyperlink w:anchor="_Toc21837" w:history="1">
        <w:r w:rsidR="008D21D3">
          <w:rPr>
            <w:rFonts w:ascii="微软雅黑" w:eastAsia="微软雅黑" w:hAnsi="微软雅黑" w:hint="eastAsia"/>
          </w:rPr>
          <w:t>3.3.1 上下线提醒（C01）</w:t>
        </w:r>
        <w:r w:rsidR="008D21D3">
          <w:tab/>
        </w:r>
        <w:fldSimple w:instr=" PAGEREF _Toc21837 ">
          <w:r w:rsidR="008D21D3">
            <w:t>10</w:t>
          </w:r>
        </w:fldSimple>
      </w:hyperlink>
    </w:p>
    <w:p w14:paraId="357901DD" w14:textId="77777777" w:rsidR="001A6C43" w:rsidRDefault="004F12F9">
      <w:pPr>
        <w:pStyle w:val="TOC3"/>
        <w:tabs>
          <w:tab w:val="right" w:leader="dot" w:pos="8306"/>
        </w:tabs>
      </w:pPr>
      <w:hyperlink w:anchor="_Toc6525" w:history="1">
        <w:r w:rsidR="008D21D3">
          <w:rPr>
            <w:rFonts w:ascii="微软雅黑" w:eastAsia="微软雅黑" w:hAnsi="微软雅黑" w:hint="eastAsia"/>
          </w:rPr>
          <w:t>3.3.2 接受消息/文件提醒（C02）</w:t>
        </w:r>
        <w:r w:rsidR="008D21D3">
          <w:tab/>
        </w:r>
        <w:fldSimple w:instr=" PAGEREF _Toc6525 ">
          <w:r w:rsidR="008D21D3">
            <w:t>11</w:t>
          </w:r>
        </w:fldSimple>
      </w:hyperlink>
    </w:p>
    <w:p w14:paraId="7E493A26" w14:textId="77777777" w:rsidR="001A6C43" w:rsidRDefault="004F12F9">
      <w:pPr>
        <w:pStyle w:val="TOC2"/>
        <w:tabs>
          <w:tab w:val="right" w:leader="dot" w:pos="8306"/>
        </w:tabs>
      </w:pPr>
      <w:hyperlink w:anchor="_Toc4978" w:history="1">
        <w:r w:rsidR="008D21D3">
          <w:rPr>
            <w:rFonts w:ascii="微软雅黑" w:eastAsia="微软雅黑" w:hAnsi="微软雅黑" w:hint="eastAsia"/>
          </w:rPr>
          <w:t>3.4 名片展示</w:t>
        </w:r>
        <w:r w:rsidR="008D21D3">
          <w:tab/>
        </w:r>
        <w:fldSimple w:instr=" PAGEREF _Toc4978 ">
          <w:r w:rsidR="008D21D3">
            <w:t>12</w:t>
          </w:r>
        </w:fldSimple>
      </w:hyperlink>
    </w:p>
    <w:p w14:paraId="5A48ACDA" w14:textId="77777777" w:rsidR="001A6C43" w:rsidRDefault="004F12F9">
      <w:pPr>
        <w:pStyle w:val="TOC3"/>
        <w:tabs>
          <w:tab w:val="right" w:leader="dot" w:pos="8306"/>
        </w:tabs>
      </w:pPr>
      <w:hyperlink w:anchor="_Toc18422" w:history="1">
        <w:r w:rsidR="008D21D3">
          <w:rPr>
            <w:rFonts w:ascii="微软雅黑" w:eastAsia="微软雅黑" w:hAnsi="微软雅黑" w:hint="eastAsia"/>
          </w:rPr>
          <w:t>3.4.1 展示在线状态（C03）</w:t>
        </w:r>
        <w:r w:rsidR="008D21D3">
          <w:tab/>
        </w:r>
        <w:fldSimple w:instr=" PAGEREF _Toc18422 ">
          <w:r w:rsidR="008D21D3">
            <w:t>12</w:t>
          </w:r>
        </w:fldSimple>
      </w:hyperlink>
    </w:p>
    <w:p w14:paraId="311C1A83" w14:textId="77777777" w:rsidR="001A6C43" w:rsidRDefault="004F12F9">
      <w:pPr>
        <w:pStyle w:val="TOC3"/>
        <w:tabs>
          <w:tab w:val="right" w:leader="dot" w:pos="8306"/>
        </w:tabs>
      </w:pPr>
      <w:hyperlink w:anchor="_Toc8565" w:history="1">
        <w:r w:rsidR="008D21D3">
          <w:rPr>
            <w:rFonts w:ascii="微软雅黑" w:eastAsia="微软雅黑" w:hAnsi="微软雅黑" w:hint="eastAsia"/>
          </w:rPr>
          <w:t>3.4.2 展示性别、年龄和简介（C04）</w:t>
        </w:r>
        <w:r w:rsidR="008D21D3">
          <w:tab/>
        </w:r>
        <w:fldSimple w:instr=" PAGEREF _Toc8565 ">
          <w:r w:rsidR="008D21D3">
            <w:t>13</w:t>
          </w:r>
        </w:fldSimple>
      </w:hyperlink>
    </w:p>
    <w:p w14:paraId="1E31DBF9" w14:textId="77777777" w:rsidR="001A6C43" w:rsidRDefault="004F12F9">
      <w:pPr>
        <w:pStyle w:val="TOC2"/>
        <w:tabs>
          <w:tab w:val="right" w:leader="dot" w:pos="8306"/>
        </w:tabs>
      </w:pPr>
      <w:hyperlink w:anchor="_Toc21830" w:history="1">
        <w:r w:rsidR="008D21D3">
          <w:rPr>
            <w:rFonts w:ascii="微软雅黑" w:eastAsia="微软雅黑" w:hAnsi="微软雅黑" w:hint="eastAsia"/>
          </w:rPr>
          <w:t>3.5 位置共享</w:t>
        </w:r>
        <w:r w:rsidR="008D21D3">
          <w:tab/>
        </w:r>
        <w:fldSimple w:instr=" PAGEREF _Toc21830 ">
          <w:r w:rsidR="008D21D3">
            <w:t>14</w:t>
          </w:r>
        </w:fldSimple>
      </w:hyperlink>
    </w:p>
    <w:p w14:paraId="79D0A4C3" w14:textId="77777777" w:rsidR="001A6C43" w:rsidRDefault="004F12F9">
      <w:pPr>
        <w:pStyle w:val="TOC3"/>
        <w:tabs>
          <w:tab w:val="right" w:leader="dot" w:pos="8306"/>
        </w:tabs>
      </w:pPr>
      <w:hyperlink w:anchor="_Toc18578" w:history="1">
        <w:r w:rsidR="008D21D3">
          <w:rPr>
            <w:rFonts w:ascii="微软雅黑" w:eastAsia="微软雅黑" w:hAnsi="微软雅黑" w:hint="eastAsia"/>
          </w:rPr>
          <w:t>3.5.1 展示发送者定位信息 (C05)</w:t>
        </w:r>
        <w:r w:rsidR="008D21D3">
          <w:tab/>
        </w:r>
        <w:fldSimple w:instr=" PAGEREF _Toc18578 ">
          <w:r w:rsidR="008D21D3">
            <w:t>14</w:t>
          </w:r>
        </w:fldSimple>
      </w:hyperlink>
    </w:p>
    <w:p w14:paraId="544DCDB7" w14:textId="77777777" w:rsidR="001A6C43" w:rsidRDefault="004F12F9">
      <w:pPr>
        <w:pStyle w:val="TOC2"/>
        <w:tabs>
          <w:tab w:val="right" w:leader="dot" w:pos="8306"/>
        </w:tabs>
      </w:pPr>
      <w:hyperlink w:anchor="_Toc4961" w:history="1">
        <w:r w:rsidR="008D21D3">
          <w:rPr>
            <w:rFonts w:ascii="微软雅黑" w:eastAsia="微软雅黑" w:hAnsi="微软雅黑" w:hint="eastAsia"/>
          </w:rPr>
          <w:t>3.6 语音输入</w:t>
        </w:r>
        <w:r w:rsidR="008D21D3">
          <w:tab/>
        </w:r>
        <w:fldSimple w:instr=" PAGEREF _Toc4961 ">
          <w:r w:rsidR="008D21D3">
            <w:t>15</w:t>
          </w:r>
        </w:fldSimple>
      </w:hyperlink>
    </w:p>
    <w:p w14:paraId="47D9CF81" w14:textId="77777777" w:rsidR="001A6C43" w:rsidRDefault="004F12F9">
      <w:pPr>
        <w:pStyle w:val="TOC3"/>
        <w:tabs>
          <w:tab w:val="right" w:leader="dot" w:pos="8306"/>
        </w:tabs>
      </w:pPr>
      <w:hyperlink w:anchor="_Toc4623" w:history="1">
        <w:r w:rsidR="008D21D3">
          <w:rPr>
            <w:rFonts w:ascii="微软雅黑" w:eastAsia="微软雅黑" w:hAnsi="微软雅黑" w:hint="eastAsia"/>
          </w:rPr>
          <w:t>3.6.1传输语音消息 (C06)</w:t>
        </w:r>
        <w:r w:rsidR="008D21D3">
          <w:tab/>
        </w:r>
        <w:fldSimple w:instr=" PAGEREF _Toc4623 ">
          <w:r w:rsidR="008D21D3">
            <w:t>15</w:t>
          </w:r>
        </w:fldSimple>
      </w:hyperlink>
    </w:p>
    <w:p w14:paraId="09FA6288" w14:textId="77777777" w:rsidR="001A6C43" w:rsidRDefault="004F12F9">
      <w:pPr>
        <w:pStyle w:val="TOC1"/>
        <w:tabs>
          <w:tab w:val="clear" w:pos="8296"/>
          <w:tab w:val="right" w:leader="dot" w:pos="8306"/>
        </w:tabs>
      </w:pPr>
      <w:hyperlink w:anchor="_Toc20770" w:history="1">
        <w:r w:rsidR="008D21D3">
          <w:rPr>
            <w:rFonts w:ascii="微软雅黑" w:eastAsia="微软雅黑" w:hAnsi="微软雅黑" w:hint="eastAsia"/>
          </w:rPr>
          <w:t>4 测试记录</w:t>
        </w:r>
        <w:r w:rsidR="008D21D3">
          <w:tab/>
        </w:r>
        <w:fldSimple w:instr=" PAGEREF _Toc20770 ">
          <w:r w:rsidR="008D21D3">
            <w:t>17</w:t>
          </w:r>
        </w:fldSimple>
      </w:hyperlink>
    </w:p>
    <w:p w14:paraId="65A2A6A3" w14:textId="77777777" w:rsidR="001A6C43" w:rsidRDefault="008D21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14:paraId="2BDFB400" w14:textId="77777777" w:rsidR="001A6C43" w:rsidRDefault="008D21D3">
      <w:pPr>
        <w:pStyle w:val="1"/>
        <w:rPr>
          <w:rFonts w:ascii="微软雅黑" w:eastAsia="微软雅黑" w:hAnsi="微软雅黑"/>
        </w:rPr>
      </w:pPr>
      <w:bookmarkStart w:id="0" w:name="_Toc14317"/>
      <w:r>
        <w:rPr>
          <w:rFonts w:ascii="微软雅黑" w:eastAsia="微软雅黑" w:hAnsi="微软雅黑" w:hint="eastAsia"/>
        </w:rPr>
        <w:lastRenderedPageBreak/>
        <w:t>1 引言</w:t>
      </w:r>
      <w:bookmarkEnd w:id="0"/>
    </w:p>
    <w:p w14:paraId="40093659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1" w:name="_Toc13221"/>
      <w:r>
        <w:rPr>
          <w:rFonts w:ascii="微软雅黑" w:eastAsia="微软雅黑" w:hAnsi="微软雅黑" w:hint="eastAsia"/>
        </w:rPr>
        <w:t>1.1 文档标识</w:t>
      </w:r>
      <w:bookmarkEnd w:id="1"/>
    </w:p>
    <w:p w14:paraId="3C76BFB6" w14:textId="77777777" w:rsidR="001A6C43" w:rsidRDefault="008D21D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</w:t>
      </w:r>
      <w:sdt>
        <w:sdtPr>
          <w:rPr>
            <w:rFonts w:ascii="微软雅黑" w:eastAsia="微软雅黑" w:hAnsi="微软雅黑" w:hint="eastAsia"/>
          </w:rPr>
          <w:alias w:val="请选择中文名称"/>
          <w:tag w:val="请选择中文名称"/>
          <w:id w:val="-1757269998"/>
          <w:placeholder>
            <w:docPart w:val="{095395e2-ac52-4ca4-9dce-2837e610ba3e}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软件测试报告</w:t>
          </w:r>
        </w:sdtContent>
      </w:sdt>
      <w:r>
        <w:rPr>
          <w:rFonts w:ascii="微软雅黑" w:eastAsia="微软雅黑" w:hAnsi="微软雅黑" w:hint="eastAsia"/>
        </w:rPr>
        <w:t>》。</w:t>
      </w:r>
    </w:p>
    <w:p w14:paraId="32A5789E" w14:textId="77777777" w:rsidR="001A6C43" w:rsidRDefault="008D21D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</w:t>
      </w:r>
      <w:sdt>
        <w:sdtPr>
          <w:rPr>
            <w:rFonts w:ascii="微软雅黑" w:eastAsia="微软雅黑" w:hAnsi="微软雅黑" w:hint="eastAsia"/>
          </w:rPr>
          <w:alias w:val="请选择英文名称"/>
          <w:tag w:val="请选择英文名称"/>
          <w:id w:val="1938401788"/>
          <w:placeholder>
            <w:docPart w:val="{095395e2-ac52-4ca4-9dce-2837e610ba3e}"/>
          </w:placeholder>
          <w:dropDownList>
            <w:listItem w:displayText="Feasibility Analysis Report（FAR）" w:value="Feasibility Analysis Report（FAR）"/>
            <w:listItem w:displayText="Project Solution Suggestion（PSS）" w:value="Project Solution Suggestion（PSS）"/>
            <w:listItem w:displayText="Document Number Rule（DNR）" w:value="Document Number Rule（DNR）"/>
            <w:listItem w:displayText="Software Documentation Standard（SDS）" w:value="Software Documentation Standard（SDS）"/>
            <w:listItem w:displayText="Development Environment Configuration（DEC）" w:value="Development Environment Configuration（DEC）"/>
            <w:listItem w:displayText="Software Coding Standard（SCS）" w:value="Software Coding Standard（SCS）"/>
            <w:listItem w:displayText="Software Development Plan（SDP）" w:value="Software Development Plan（SDP）"/>
            <w:listItem w:displayText="Prototype Development Description（PDD）" w:value="Prototype Development Description（PDD）"/>
            <w:listItem w:displayText="Software Feature Table（SFT）" w:value="Software Feature Table（SFT）"/>
            <w:listItem w:displayText="User Interface Design Description（UIDD）" w:value="User Interface Design Description（UIDD）"/>
            <w:listItem w:displayText="Software Architecture Design Description（SADD）" w:value="Software Architecture Design Description（SADD）"/>
            <w:listItem w:displayText="Software Physical Design Description（SPDD）" w:value="Software Physical Design Description（SPDD）"/>
            <w:listItem w:displayText="Integration Test Case（ITC）" w:value="Integration Test Case（ITC）"/>
            <w:listItem w:displayText="Module Test Case（MTC）" w:value="Module Test Case（MTC）"/>
            <w:listItem w:displayText="Software Testing Report（STR）" w:value="Software Testing Report（STR）"/>
            <w:listItem w:displayText="Code Review Report（CRR）" w:value="Code Review Report（CRR）"/>
            <w:listItem w:displayText="Software Version Description（SVD）" w:value="Software Version Description（SVD）"/>
            <w:listItem w:displayText="Software User Manual（SUM）" w:value="Software User Manual（SUM）"/>
            <w:listItem w:displayText="Project Progress Report（PPR）" w:value="Project Progress Report（PPR）"/>
            <w:listItem w:displayText="Project Development Summary Report（PDSR）" w:value="Project Development Summary Report（PDSR）"/>
            <w:listItem w:displayText="Project Acceptance Application Report（PAAR）" w:value="Project Acceptance Application Report（PAAR）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Software Testing Report（STR）</w:t>
          </w:r>
        </w:sdtContent>
      </w:sdt>
      <w:r>
        <w:rPr>
          <w:rFonts w:ascii="微软雅黑" w:eastAsia="微软雅黑" w:hAnsi="微软雅黑" w:hint="eastAsia"/>
        </w:rPr>
        <w:t>”。</w:t>
      </w:r>
    </w:p>
    <w:p w14:paraId="11111487" w14:textId="77777777" w:rsidR="001A6C43" w:rsidRDefault="008D21D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{095395e2-ac52-4ca4-9dce-2837e610ba3e}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574D2B53" w14:textId="77777777" w:rsidR="001A6C43" w:rsidRDefault="008D21D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</w:t>
      </w:r>
      <w:r>
        <w:rPr>
          <w:rFonts w:ascii="微软雅黑" w:eastAsia="微软雅黑" w:hAnsi="微软雅黑" w:cs="微软雅黑" w:hint="eastAsia"/>
        </w:rPr>
        <w:t>NPUSS-Tinder</w:t>
      </w:r>
      <w:r>
        <w:rPr>
          <w:rFonts w:ascii="微软雅黑" w:eastAsia="微软雅黑" w:hAnsi="微软雅黑" w:hint="eastAsia"/>
        </w:rPr>
        <w:t>-STR-0.3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4683F667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2" w:name="_Toc11222"/>
      <w:r>
        <w:rPr>
          <w:rFonts w:ascii="微软雅黑" w:eastAsia="微软雅黑" w:hAnsi="微软雅黑" w:hint="eastAsia"/>
        </w:rPr>
        <w:t>1.2 项目概述</w:t>
      </w:r>
      <w:bookmarkEnd w:id="2"/>
    </w:p>
    <w:p w14:paraId="4F90B2CC" w14:textId="77777777" w:rsidR="001A6C43" w:rsidRDefault="008D21D3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适用于“Tinder即时通信系统”项目（以下简称“Tinder项目”）的开发过程。Tinder项目由Tinder项目小组并负责实施，该项目标识号为“NPUSS-Tinder”，最终软件产品版本号为“1.0”，文档版本号根据迭代情况更新，最终版本号为1.0。</w:t>
      </w:r>
    </w:p>
    <w:p w14:paraId="7D280CBB" w14:textId="77777777" w:rsidR="001A6C43" w:rsidRDefault="008D21D3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项目内容为：</w:t>
      </w:r>
    </w:p>
    <w:p w14:paraId="047D4CDC" w14:textId="77777777" w:rsidR="001A6C43" w:rsidRDefault="008D21D3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55FA4F30" w14:textId="77777777" w:rsidR="001A6C43" w:rsidRDefault="008D21D3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基于Java的平台无关性，该系统具有较高的适用性。</w:t>
      </w:r>
    </w:p>
    <w:p w14:paraId="7EBCD846" w14:textId="77777777" w:rsidR="001A6C43" w:rsidRDefault="008D21D3">
      <w:pPr>
        <w:pStyle w:val="2"/>
      </w:pPr>
      <w:bookmarkStart w:id="3" w:name="_Toc867"/>
      <w:r>
        <w:rPr>
          <w:rFonts w:ascii="微软雅黑" w:eastAsia="微软雅黑" w:hAnsi="微软雅黑" w:hint="eastAsia"/>
        </w:rPr>
        <w:t>1.3 文档概述</w:t>
      </w:r>
      <w:bookmarkEnd w:id="3"/>
    </w:p>
    <w:p w14:paraId="2DC1EE97" w14:textId="77777777" w:rsidR="001A6C43" w:rsidRDefault="008D21D3">
      <w:p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本文档依据国家标准</w:t>
      </w:r>
      <w:hyperlink r:id="rId9" w:history="1">
        <w:r>
          <w:rPr>
            <w:rStyle w:val="ae"/>
            <w:rFonts w:ascii="微软雅黑" w:eastAsia="微软雅黑" w:hAnsi="微软雅黑" w:cs="微软雅黑" w:hint="eastAsia"/>
          </w:rPr>
          <w:t>《GB/T 8567-2006计算机软件文档编制规范》</w:t>
        </w:r>
      </w:hyperlink>
      <w:r>
        <w:rPr>
          <w:rFonts w:ascii="微软雅黑" w:eastAsia="微软雅黑" w:hAnsi="微软雅黑" w:cs="微软雅黑" w:hint="eastAsia"/>
        </w:rPr>
        <w:t>制定，属于技术文档，仅限于Tinder项目相关人员阅读。</w:t>
      </w:r>
    </w:p>
    <w:sdt>
      <w:sdtPr>
        <w:rPr>
          <w:rFonts w:ascii="微软雅黑" w:eastAsia="微软雅黑" w:hAnsi="微软雅黑"/>
        </w:rPr>
        <w:alias w:val="请简述文档的作用"/>
        <w:tag w:val="请简述文档的作用"/>
        <w:id w:val="-918716908"/>
        <w:placeholder>
          <w:docPart w:val="{0e462ddf-d546-4eee-8302-9f0d355cc0db}"/>
        </w:placeholder>
      </w:sdtPr>
      <w:sdtEndPr/>
      <w:sdtContent>
        <w:p w14:paraId="03EAE5C2" w14:textId="77777777" w:rsidR="001A6C43" w:rsidRDefault="008D21D3">
          <w:pPr>
            <w:ind w:firstLineChars="200" w:firstLine="420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本文档内容包括对项目第二次迭代产生的软件进行测试，以及测试环境，测试结果和对</w:t>
          </w:r>
          <w:r>
            <w:rPr>
              <w:rFonts w:ascii="微软雅黑" w:eastAsia="微软雅黑" w:hAnsi="微软雅黑" w:hint="eastAsia"/>
            </w:rPr>
            <w:lastRenderedPageBreak/>
            <w:t>结果的评估等。</w:t>
          </w:r>
        </w:p>
      </w:sdtContent>
    </w:sdt>
    <w:p w14:paraId="657D0137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4" w:name="_Toc30158"/>
      <w:r>
        <w:rPr>
          <w:rFonts w:ascii="微软雅黑" w:eastAsia="微软雅黑" w:hAnsi="微软雅黑" w:hint="eastAsia"/>
        </w:rPr>
        <w:t>1.4 参考文档</w:t>
      </w:r>
      <w:bookmarkEnd w:id="4"/>
    </w:p>
    <w:p w14:paraId="07A48E99" w14:textId="44037EF0" w:rsidR="001A6C43" w:rsidRDefault="004F12F9">
      <w:pPr>
        <w:pStyle w:val="af0"/>
        <w:numPr>
          <w:ilvl w:val="0"/>
          <w:numId w:val="1"/>
        </w:numPr>
        <w:ind w:firstLineChars="0"/>
      </w:pPr>
      <w:hyperlink r:id="rId10" w:history="1">
        <w:r w:rsidR="008D21D3" w:rsidRPr="00882883">
          <w:rPr>
            <w:rStyle w:val="ae"/>
            <w:rFonts w:ascii="微软雅黑" w:eastAsia="微软雅黑" w:hAnsi="微软雅黑" w:hint="eastAsia"/>
          </w:rPr>
          <w:t>《GBT 8567-2006 计算机软件文档编制规范》</w:t>
        </w:r>
      </w:hyperlink>
      <w:r w:rsidR="008D21D3">
        <w:rPr>
          <w:rFonts w:ascii="微软雅黑" w:eastAsia="微软雅黑" w:hAnsi="微软雅黑" w:hint="eastAsia"/>
        </w:rPr>
        <w:t>，</w:t>
      </w:r>
      <w:r w:rsidR="008D21D3">
        <w:rPr>
          <w:rFonts w:ascii="微软雅黑" w:eastAsia="微软雅黑" w:hAnsi="微软雅黑" w:cs="微软雅黑" w:hint="eastAsia"/>
        </w:rPr>
        <w:t>国家标准</w:t>
      </w:r>
    </w:p>
    <w:p w14:paraId="4EFF4179" w14:textId="1FE48582" w:rsidR="001A6C43" w:rsidRDefault="004F12F9">
      <w:pPr>
        <w:pStyle w:val="af0"/>
        <w:numPr>
          <w:ilvl w:val="0"/>
          <w:numId w:val="1"/>
        </w:numPr>
        <w:ind w:firstLineChars="0"/>
      </w:pPr>
      <w:hyperlink r:id="rId11" w:history="1">
        <w:r w:rsidR="008D21D3" w:rsidRPr="00882883">
          <w:rPr>
            <w:rStyle w:val="ae"/>
            <w:rFonts w:ascii="微软雅黑" w:eastAsia="微软雅黑" w:hAnsi="微软雅黑" w:hint="eastAsia"/>
          </w:rPr>
          <w:t>《NPUSS-Tinder-SDS-1.0(E) 软件文档规范》</w:t>
        </w:r>
      </w:hyperlink>
      <w:r w:rsidR="008D21D3">
        <w:rPr>
          <w:rFonts w:ascii="微软雅黑" w:eastAsia="微软雅黑" w:hAnsi="微软雅黑" w:hint="eastAsia"/>
        </w:rPr>
        <w:t>，</w:t>
      </w:r>
      <w:r w:rsidR="008D21D3">
        <w:rPr>
          <w:rFonts w:ascii="微软雅黑" w:eastAsia="微软雅黑" w:hAnsi="微软雅黑" w:cs="微软雅黑" w:hint="eastAsia"/>
        </w:rPr>
        <w:t>Tinder项目组提供</w:t>
      </w:r>
    </w:p>
    <w:p w14:paraId="317F9A25" w14:textId="613163CA" w:rsidR="001A6C43" w:rsidRDefault="004F12F9">
      <w:pPr>
        <w:pStyle w:val="af0"/>
        <w:numPr>
          <w:ilvl w:val="0"/>
          <w:numId w:val="1"/>
        </w:numPr>
        <w:ind w:firstLineChars="0"/>
      </w:pPr>
      <w:hyperlink r:id="rId12" w:history="1">
        <w:r w:rsidR="008D21D3" w:rsidRPr="00882883">
          <w:rPr>
            <w:rStyle w:val="ae"/>
            <w:rFonts w:ascii="微软雅黑" w:eastAsia="微软雅黑" w:hAnsi="微软雅黑" w:hint="eastAsia"/>
          </w:rPr>
          <w:t>《NPUSS-Tinder-DNR-1.0(E) 文档编号规则》</w:t>
        </w:r>
      </w:hyperlink>
      <w:r w:rsidR="008D21D3">
        <w:rPr>
          <w:rFonts w:ascii="微软雅黑" w:eastAsia="微软雅黑" w:hAnsi="微软雅黑" w:hint="eastAsia"/>
        </w:rPr>
        <w:t>，</w:t>
      </w:r>
      <w:r w:rsidR="008D21D3">
        <w:rPr>
          <w:rFonts w:ascii="微软雅黑" w:eastAsia="微软雅黑" w:hAnsi="微软雅黑" w:cs="微软雅黑" w:hint="eastAsia"/>
        </w:rPr>
        <w:t>Tinder项目组提供</w:t>
      </w:r>
    </w:p>
    <w:p w14:paraId="07495975" w14:textId="26EACCA0" w:rsidR="001A6C43" w:rsidRDefault="004F12F9">
      <w:pPr>
        <w:pStyle w:val="af0"/>
        <w:numPr>
          <w:ilvl w:val="0"/>
          <w:numId w:val="1"/>
        </w:numPr>
        <w:ind w:firstLineChars="0"/>
      </w:pPr>
      <w:hyperlink r:id="rId13" w:history="1">
        <w:r w:rsidR="008D21D3" w:rsidRPr="00882883">
          <w:rPr>
            <w:rStyle w:val="ae"/>
            <w:rFonts w:ascii="微软雅黑" w:eastAsia="微软雅黑" w:hAnsi="微软雅黑" w:hint="eastAsia"/>
          </w:rPr>
          <w:t>《NPUSS-Tinder-STD-1.0(E) 软件测试说明》</w:t>
        </w:r>
      </w:hyperlink>
      <w:r w:rsidR="008D21D3">
        <w:rPr>
          <w:rFonts w:ascii="微软雅黑" w:eastAsia="微软雅黑" w:hAnsi="微软雅黑" w:hint="eastAsia"/>
        </w:rPr>
        <w:t>，</w:t>
      </w:r>
      <w:r w:rsidR="008D21D3">
        <w:rPr>
          <w:rFonts w:ascii="微软雅黑" w:eastAsia="微软雅黑" w:hAnsi="微软雅黑" w:cs="微软雅黑" w:hint="eastAsia"/>
        </w:rPr>
        <w:t>Tinder项目组提供</w:t>
      </w:r>
    </w:p>
    <w:p w14:paraId="23F99314" w14:textId="7B72B405" w:rsidR="001A6C43" w:rsidRDefault="004F12F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8D21D3" w:rsidRPr="00882883">
          <w:rPr>
            <w:rStyle w:val="ae"/>
            <w:rFonts w:ascii="微软雅黑" w:eastAsia="微软雅黑" w:hAnsi="微软雅黑" w:hint="eastAsia"/>
          </w:rPr>
          <w:t>《NPUSS-Tinder-STR-0.1 软件测试报告》</w:t>
        </w:r>
      </w:hyperlink>
      <w:r w:rsidR="008D21D3">
        <w:rPr>
          <w:rFonts w:ascii="微软雅黑" w:eastAsia="微软雅黑" w:hAnsi="微软雅黑" w:hint="eastAsia"/>
        </w:rPr>
        <w:t>，</w:t>
      </w:r>
      <w:r w:rsidR="008D21D3">
        <w:rPr>
          <w:rFonts w:ascii="微软雅黑" w:eastAsia="微软雅黑" w:hAnsi="微软雅黑" w:cs="微软雅黑" w:hint="eastAsia"/>
        </w:rPr>
        <w:t>Tinder项目组提供</w:t>
      </w:r>
    </w:p>
    <w:p w14:paraId="388C3B3C" w14:textId="4F604391" w:rsidR="001A6C43" w:rsidRDefault="004F12F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 w:rsidR="008D21D3" w:rsidRPr="00882883">
          <w:rPr>
            <w:rStyle w:val="ae"/>
            <w:rFonts w:ascii="微软雅黑" w:eastAsia="微软雅黑" w:hAnsi="微软雅黑" w:hint="eastAsia"/>
          </w:rPr>
          <w:t>《NPUSS-Tinder-STR-0.2 软件测试报告》</w:t>
        </w:r>
      </w:hyperlink>
      <w:r w:rsidR="008D21D3">
        <w:rPr>
          <w:rFonts w:ascii="微软雅黑" w:eastAsia="微软雅黑" w:hAnsi="微软雅黑" w:hint="eastAsia"/>
        </w:rPr>
        <w:t>，</w:t>
      </w:r>
      <w:r w:rsidR="008D21D3">
        <w:rPr>
          <w:rFonts w:ascii="微软雅黑" w:eastAsia="微软雅黑" w:hAnsi="微软雅黑" w:cs="微软雅黑" w:hint="eastAsia"/>
        </w:rPr>
        <w:t>Tinder项目组提供</w:t>
      </w:r>
    </w:p>
    <w:p w14:paraId="76C945E2" w14:textId="3F8D2B39" w:rsidR="001A6C43" w:rsidRDefault="004F12F9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6" w:history="1">
        <w:r w:rsidR="008D21D3" w:rsidRPr="00882883">
          <w:rPr>
            <w:rStyle w:val="ae"/>
            <w:rFonts w:ascii="微软雅黑" w:eastAsia="微软雅黑" w:hAnsi="微软雅黑" w:hint="eastAsia"/>
          </w:rPr>
          <w:t>《NPUSS-Tinder-SFT-0.3 软件功能列表》</w:t>
        </w:r>
      </w:hyperlink>
      <w:r w:rsidR="008D21D3">
        <w:rPr>
          <w:rFonts w:ascii="微软雅黑" w:eastAsia="微软雅黑" w:hAnsi="微软雅黑" w:hint="eastAsia"/>
        </w:rPr>
        <w:t>，</w:t>
      </w:r>
      <w:r w:rsidR="008D21D3">
        <w:rPr>
          <w:rFonts w:ascii="微软雅黑" w:eastAsia="微软雅黑" w:hAnsi="微软雅黑" w:cs="微软雅黑" w:hint="eastAsia"/>
        </w:rPr>
        <w:t>Tinder项目组提供</w:t>
      </w:r>
    </w:p>
    <w:p w14:paraId="228AEE2F" w14:textId="77777777" w:rsidR="001A6C43" w:rsidRDefault="008D21D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46E036F3" w14:textId="77777777" w:rsidR="001A6C43" w:rsidRDefault="008D21D3">
      <w:pPr>
        <w:pStyle w:val="1"/>
        <w:rPr>
          <w:rFonts w:ascii="微软雅黑" w:eastAsia="微软雅黑" w:hAnsi="微软雅黑"/>
        </w:rPr>
      </w:pPr>
      <w:bookmarkStart w:id="5" w:name="_Toc18186"/>
      <w:r>
        <w:rPr>
          <w:rFonts w:ascii="微软雅黑" w:eastAsia="微软雅黑" w:hAnsi="微软雅黑" w:hint="eastAsia"/>
        </w:rPr>
        <w:lastRenderedPageBreak/>
        <w:t>2 测试结果概述</w:t>
      </w:r>
      <w:bookmarkEnd w:id="5"/>
    </w:p>
    <w:p w14:paraId="22A8D2C2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6" w:name="_Toc24271"/>
      <w:r>
        <w:rPr>
          <w:rFonts w:ascii="微软雅黑" w:eastAsia="微软雅黑" w:hAnsi="微软雅黑" w:hint="eastAsia"/>
        </w:rPr>
        <w:t>2.1 对被测试软件的总体评估</w:t>
      </w:r>
      <w:bookmarkEnd w:id="6"/>
    </w:p>
    <w:p w14:paraId="41AA2515" w14:textId="77777777" w:rsidR="001A6C43" w:rsidRDefault="008D21D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被测试软件整体达到了第三次迭代的目标功能，但性能有待进一步优化。</w:t>
      </w:r>
    </w:p>
    <w:p w14:paraId="375D70D8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7" w:name="_Toc9793"/>
      <w:r>
        <w:rPr>
          <w:rFonts w:ascii="微软雅黑" w:eastAsia="微软雅黑" w:hAnsi="微软雅黑" w:hint="eastAsia"/>
        </w:rPr>
        <w:t>2.2 测试环境的影响</w:t>
      </w:r>
      <w:bookmarkEnd w:id="7"/>
    </w:p>
    <w:p w14:paraId="16BEDC9F" w14:textId="77777777" w:rsidR="001A6C43" w:rsidRDefault="008D21D3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由于本软件要进行端到端之间的信息通信，软件测试情况会受网络的影响，所以需要网络环境保持通畅和稳定。</w:t>
      </w:r>
    </w:p>
    <w:p w14:paraId="3322848C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8" w:name="_Toc20505"/>
      <w:r>
        <w:rPr>
          <w:rFonts w:ascii="微软雅黑" w:eastAsia="微软雅黑" w:hAnsi="微软雅黑" w:hint="eastAsia"/>
        </w:rPr>
        <w:t>2.3 改进建议</w:t>
      </w:r>
      <w:bookmarkEnd w:id="8"/>
    </w:p>
    <w:p w14:paraId="4E43BEF5" w14:textId="77777777" w:rsidR="001A6C43" w:rsidRDefault="008D21D3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进一步优化代码，提升性能，减少文件等的传输时间</w:t>
      </w:r>
    </w:p>
    <w:p w14:paraId="18019D84" w14:textId="77777777" w:rsidR="001A6C43" w:rsidRDefault="008D21D3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尽量保证信息传输的稳定性，对丢包现象进行处理</w:t>
      </w:r>
    </w:p>
    <w:p w14:paraId="110482A2" w14:textId="5D7E661E" w:rsidR="001A6C43" w:rsidRDefault="008D21D3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当用户不在线时，可以将文件传输转为离线发送</w:t>
      </w:r>
    </w:p>
    <w:p w14:paraId="55207EF0" w14:textId="60D8A000" w:rsidR="00CB6507" w:rsidRDefault="00CB6507">
      <w:pPr>
        <w:pStyle w:val="af0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提升软件鲁棒性，在强行中断程序或推出账户应关闭所有客户端等功能应详细考虑</w:t>
      </w:r>
      <w:bookmarkStart w:id="9" w:name="_GoBack"/>
      <w:bookmarkEnd w:id="9"/>
    </w:p>
    <w:p w14:paraId="751444BC" w14:textId="77777777" w:rsidR="001A6C43" w:rsidRDefault="001A6C43">
      <w:pPr>
        <w:widowControl/>
        <w:jc w:val="left"/>
        <w:rPr>
          <w:rFonts w:ascii="微软雅黑" w:eastAsia="微软雅黑" w:hAnsi="微软雅黑"/>
        </w:rPr>
      </w:pPr>
    </w:p>
    <w:p w14:paraId="259DCFDE" w14:textId="77777777" w:rsidR="001A6C43" w:rsidRDefault="001A6C43">
      <w:pPr>
        <w:widowControl/>
        <w:jc w:val="left"/>
        <w:rPr>
          <w:rFonts w:ascii="微软雅黑" w:eastAsia="微软雅黑" w:hAnsi="微软雅黑"/>
        </w:rPr>
      </w:pPr>
    </w:p>
    <w:p w14:paraId="323C3CF5" w14:textId="77777777" w:rsidR="001A6C43" w:rsidRDefault="001A6C43">
      <w:pPr>
        <w:widowControl/>
        <w:jc w:val="left"/>
        <w:rPr>
          <w:rFonts w:ascii="微软雅黑" w:eastAsia="微软雅黑" w:hAnsi="微软雅黑"/>
        </w:rPr>
      </w:pPr>
    </w:p>
    <w:p w14:paraId="4BFB5D84" w14:textId="7FBAF912" w:rsidR="001A6C43" w:rsidRDefault="001A6C43">
      <w:pPr>
        <w:widowControl/>
        <w:jc w:val="left"/>
        <w:rPr>
          <w:rFonts w:ascii="微软雅黑" w:eastAsia="微软雅黑" w:hAnsi="微软雅黑"/>
        </w:rPr>
      </w:pPr>
    </w:p>
    <w:p w14:paraId="42F21E3A" w14:textId="77777777" w:rsidR="00CB6507" w:rsidRPr="00CB6507" w:rsidRDefault="00CB6507">
      <w:pPr>
        <w:widowControl/>
        <w:jc w:val="left"/>
        <w:rPr>
          <w:rFonts w:ascii="微软雅黑" w:eastAsia="微软雅黑" w:hAnsi="微软雅黑" w:hint="eastAsia"/>
        </w:rPr>
      </w:pPr>
    </w:p>
    <w:p w14:paraId="053F7AFB" w14:textId="77777777" w:rsidR="001A6C43" w:rsidRDefault="008D21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14:paraId="6F5DA37B" w14:textId="77777777" w:rsidR="001A6C43" w:rsidRDefault="008D21D3">
      <w:pPr>
        <w:pStyle w:val="1"/>
        <w:rPr>
          <w:rFonts w:ascii="微软雅黑" w:eastAsia="微软雅黑" w:hAnsi="微软雅黑"/>
        </w:rPr>
      </w:pPr>
      <w:bookmarkStart w:id="10" w:name="_Toc3254"/>
      <w:r>
        <w:rPr>
          <w:rFonts w:ascii="微软雅黑" w:eastAsia="微软雅黑" w:hAnsi="微软雅黑" w:hint="eastAsia"/>
        </w:rPr>
        <w:lastRenderedPageBreak/>
        <w:t>3 详细的测试结果</w:t>
      </w:r>
      <w:bookmarkEnd w:id="10"/>
    </w:p>
    <w:p w14:paraId="76559DA4" w14:textId="77777777" w:rsidR="001A6C43" w:rsidRDefault="008D21D3">
      <w:pPr>
        <w:pStyle w:val="2"/>
        <w:rPr>
          <w:rFonts w:eastAsia="微软雅黑"/>
        </w:rPr>
      </w:pPr>
      <w:bookmarkStart w:id="11" w:name="_Toc310797472"/>
      <w:bookmarkStart w:id="12" w:name="_Toc308457332"/>
      <w:bookmarkStart w:id="13" w:name="_Toc14437"/>
      <w:r>
        <w:rPr>
          <w:rFonts w:ascii="微软雅黑" w:eastAsia="微软雅黑" w:hAnsi="微软雅黑" w:hint="eastAsia"/>
        </w:rPr>
        <w:t xml:space="preserve">3.1 </w:t>
      </w:r>
      <w:bookmarkEnd w:id="11"/>
      <w:bookmarkEnd w:id="12"/>
      <w:r>
        <w:rPr>
          <w:rFonts w:ascii="微软雅黑" w:eastAsia="微软雅黑" w:hAnsi="微软雅黑" w:hint="eastAsia"/>
        </w:rPr>
        <w:t>用户登录</w:t>
      </w:r>
      <w:bookmarkEnd w:id="13"/>
    </w:p>
    <w:p w14:paraId="4D8D9570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14" w:name="_Toc306818642"/>
      <w:bookmarkStart w:id="15" w:name="_Toc308457333"/>
      <w:bookmarkStart w:id="16" w:name="_Toc310797473"/>
      <w:bookmarkStart w:id="17" w:name="_Toc8438"/>
      <w:r>
        <w:rPr>
          <w:rFonts w:ascii="微软雅黑" w:eastAsia="微软雅黑" w:hAnsi="微软雅黑" w:hint="eastAsia"/>
        </w:rPr>
        <w:t>3.</w:t>
      </w:r>
      <w:bookmarkEnd w:id="14"/>
      <w:r>
        <w:rPr>
          <w:rFonts w:ascii="微软雅黑" w:eastAsia="微软雅黑" w:hAnsi="微软雅黑" w:hint="eastAsia"/>
        </w:rPr>
        <w:t>1.1 登出用户（C07）</w:t>
      </w:r>
      <w:bookmarkEnd w:id="15"/>
      <w:bookmarkEnd w:id="16"/>
      <w:bookmarkEnd w:id="17"/>
    </w:p>
    <w:p w14:paraId="4BAAC314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表1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_C07_1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3AACF570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AA47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554187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_C07_1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BFA419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07149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764A3917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09FB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0BAA4F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918473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92EAE5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登出用户（C07）</w:t>
            </w:r>
          </w:p>
        </w:tc>
      </w:tr>
      <w:tr w:rsidR="001A6C43" w14:paraId="0825E98E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7D28C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9168A1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67AD4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6F2688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7E363AE7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7D9E4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2D5A9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F91C0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B6570C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17E71D92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7E9E11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82A640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30C84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8142A9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6157759D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662B2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924B1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登出用户功能的正常实现</w:t>
            </w:r>
          </w:p>
        </w:tc>
      </w:tr>
      <w:tr w:rsidR="001A6C43" w14:paraId="7DFDC940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47F41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6BA09F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A6C43" w14:paraId="036663DA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1EA61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D7AF22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在软件主界面进行登出用户</w:t>
            </w:r>
          </w:p>
        </w:tc>
      </w:tr>
      <w:tr w:rsidR="001A6C43" w14:paraId="56F7B353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A11540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5D13C00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在主界面点击右上角的“Logout”</w:t>
            </w:r>
          </w:p>
        </w:tc>
      </w:tr>
      <w:tr w:rsidR="001A6C43" w14:paraId="1870D560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77A7637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6BA0F200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  <w:tr w:rsidR="001A6C43" w14:paraId="599DC023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3BB68297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63BCB5F7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</w:tr>
    </w:tbl>
    <w:p w14:paraId="13E0DEC7" w14:textId="77777777" w:rsidR="001A6C43" w:rsidRDefault="001A6C43"/>
    <w:p w14:paraId="34CF2686" w14:textId="77777777" w:rsidR="001A6C43" w:rsidRDefault="008D21D3">
      <w:pPr>
        <w:rPr>
          <w:rFonts w:ascii="微软雅黑" w:hAnsi="微软雅黑"/>
        </w:rPr>
      </w:pPr>
      <w:bookmarkStart w:id="18" w:name="_Toc310797474"/>
      <w:bookmarkStart w:id="19" w:name="_Toc308457334"/>
      <w:r>
        <w:rPr>
          <w:rFonts w:ascii="微软雅黑" w:hAnsi="微软雅黑" w:hint="eastAsia"/>
        </w:rPr>
        <w:br w:type="page"/>
      </w:r>
    </w:p>
    <w:p w14:paraId="0A05BF4B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20" w:name="_Toc13275"/>
      <w:r>
        <w:rPr>
          <w:rFonts w:ascii="微软雅黑" w:eastAsia="微软雅黑" w:hAnsi="微软雅黑" w:hint="eastAsia"/>
        </w:rPr>
        <w:lastRenderedPageBreak/>
        <w:t>3.2 聊天记录</w:t>
      </w:r>
      <w:bookmarkEnd w:id="20"/>
    </w:p>
    <w:p w14:paraId="19886735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21" w:name="_Toc10001"/>
      <w:r>
        <w:rPr>
          <w:rFonts w:ascii="微软雅黑" w:eastAsia="微软雅黑" w:hAnsi="微软雅黑" w:hint="eastAsia"/>
        </w:rPr>
        <w:t xml:space="preserve">3.2.1 </w:t>
      </w:r>
      <w:bookmarkEnd w:id="18"/>
      <w:bookmarkEnd w:id="19"/>
      <w:r>
        <w:rPr>
          <w:rFonts w:ascii="微软雅黑" w:eastAsia="微软雅黑" w:hAnsi="微软雅黑" w:hint="eastAsia"/>
        </w:rPr>
        <w:t>文件传入显示（C08）</w:t>
      </w:r>
      <w:bookmarkEnd w:id="21"/>
    </w:p>
    <w:p w14:paraId="20EC1042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表2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_C08_1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5A59AD78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869B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3BDAEE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4AD3A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746F4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06D3AE95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60C29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15E735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王智超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53B99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04A251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文件传入显示（C08）</w:t>
            </w:r>
          </w:p>
        </w:tc>
      </w:tr>
      <w:tr w:rsidR="001A6C43" w14:paraId="6C6DBD43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DD439B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7741A1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1D8E2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E2DE0E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063FA652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02AF0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02350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B8327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3F30B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3A82C3BA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DC498A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FE2459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C555C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789F4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68D3CCC0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9B901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F45E55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文件传入显示功能的正常实现</w:t>
            </w:r>
          </w:p>
        </w:tc>
      </w:tr>
      <w:tr w:rsidR="001A6C43" w14:paraId="2979207A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62D4EB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8EF5D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A6C43" w14:paraId="492CDA2D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DFC21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2590B1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在聊天界面接收文件并查看</w:t>
            </w:r>
          </w:p>
        </w:tc>
      </w:tr>
      <w:tr w:rsidR="001A6C43" w14:paraId="55A68E18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BABE3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F1F79CE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1、在聊天界面接收到一个文件，软件提示“Got A File!”</w:t>
            </w:r>
          </w:p>
          <w:p w14:paraId="45908E0E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2、点击右上角的File List</w:t>
            </w:r>
          </w:p>
        </w:tc>
      </w:tr>
      <w:tr w:rsidR="001A6C43" w14:paraId="784FAE5E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71A614D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0B7A926A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  <w:tr w:rsidR="001A6C43" w14:paraId="0AAE2233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23E13F64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1349A0E5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</w:tr>
    </w:tbl>
    <w:p w14:paraId="5562AA0F" w14:textId="77777777" w:rsidR="001A6C43" w:rsidRDefault="001A6C43"/>
    <w:p w14:paraId="4522EFBE" w14:textId="77777777" w:rsidR="001A6C43" w:rsidRDefault="008D21D3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14:paraId="6854343F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22" w:name="_Toc21678"/>
      <w:r>
        <w:rPr>
          <w:rFonts w:ascii="微软雅黑" w:eastAsia="微软雅黑" w:hAnsi="微软雅黑" w:hint="eastAsia"/>
        </w:rPr>
        <w:lastRenderedPageBreak/>
        <w:t>3.3 消息提醒</w:t>
      </w:r>
      <w:bookmarkEnd w:id="22"/>
    </w:p>
    <w:p w14:paraId="01654821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23" w:name="_Toc21837"/>
      <w:r>
        <w:rPr>
          <w:rFonts w:ascii="微软雅黑" w:eastAsia="微软雅黑" w:hAnsi="微软雅黑" w:hint="eastAsia"/>
        </w:rPr>
        <w:t>3.3.1 上下线提醒（C01）</w:t>
      </w:r>
      <w:bookmarkEnd w:id="23"/>
    </w:p>
    <w:p w14:paraId="258CDB67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表3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_C01_1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3A0A5ADD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9C7DA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04B57A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2B8C9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7E6B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4CC6C451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C914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6D0A3C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2E6C4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D8AE8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上下线提醒（C01）</w:t>
            </w:r>
          </w:p>
        </w:tc>
      </w:tr>
      <w:tr w:rsidR="001A6C43" w14:paraId="330B1FA3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662FB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40721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5BF9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72CC0F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20B91A8E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C96EE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B17B9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E8B7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98747A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27105375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3C6FD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9B2BB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E84C7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CA544A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2042697C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5E684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D436AE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上下线提醒的正常实现</w:t>
            </w:r>
          </w:p>
        </w:tc>
      </w:tr>
      <w:tr w:rsidR="001A6C43" w14:paraId="6646C003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D57D5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360410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用户已经注册过，并正常登录系统</w:t>
            </w:r>
          </w:p>
        </w:tc>
      </w:tr>
      <w:tr w:rsidR="001A6C43" w14:paraId="18BDE752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412A0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F525F5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用户的好友登录时，软件发出提醒</w:t>
            </w:r>
          </w:p>
        </w:tc>
      </w:tr>
      <w:tr w:rsidR="001A6C43" w14:paraId="4A05C518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85FFAE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52A0A2D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1、用户登录系统</w:t>
            </w:r>
          </w:p>
          <w:p w14:paraId="58D51D0A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2、列表有好友上线</w:t>
            </w:r>
          </w:p>
          <w:p w14:paraId="02C7E76C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3、列表有好友下线</w:t>
            </w:r>
          </w:p>
        </w:tc>
      </w:tr>
      <w:tr w:rsidR="001A6C43" w14:paraId="6E2CE122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5A66FFAA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3C6AF459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上线下线都有声音提示，软件底部显示登录登出信息</w:t>
            </w:r>
          </w:p>
        </w:tc>
      </w:tr>
      <w:tr w:rsidR="001A6C43" w14:paraId="2DA8D369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4AC5B748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1E152E95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上线下线都有声音提示，软件底部显示登录登出信息</w:t>
            </w:r>
          </w:p>
        </w:tc>
      </w:tr>
    </w:tbl>
    <w:p w14:paraId="40C32F59" w14:textId="77777777" w:rsidR="001A6C43" w:rsidRDefault="001A6C43"/>
    <w:p w14:paraId="1AFC38C2" w14:textId="77777777" w:rsidR="001A6C43" w:rsidRDefault="008D21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14:paraId="591A32A2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24" w:name="_Toc6525"/>
      <w:r>
        <w:rPr>
          <w:rFonts w:ascii="微软雅黑" w:eastAsia="微软雅黑" w:hAnsi="微软雅黑" w:hint="eastAsia"/>
        </w:rPr>
        <w:lastRenderedPageBreak/>
        <w:t>3.3.2 接受消息/文件提醒（C02）</w:t>
      </w:r>
      <w:bookmarkEnd w:id="24"/>
    </w:p>
    <w:p w14:paraId="5D15479E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表4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_C02_1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49D95FB4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95F4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78E955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9C20B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A1021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5923AF42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395D33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B93B14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C480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4259D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接受消息/文件提醒（C02）</w:t>
            </w:r>
          </w:p>
        </w:tc>
      </w:tr>
      <w:tr w:rsidR="001A6C43" w14:paraId="0F59029B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074BC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F39C4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BE974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BF1A1A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6AE15EDF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C5BFC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5A724F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E00BB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2DCB6A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64FBD25B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01882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D0EC7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0BDF0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77F4ED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5B21D488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C1D7F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8799BD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接受消息/文件提醒功能的正常实现</w:t>
            </w:r>
          </w:p>
        </w:tc>
      </w:tr>
      <w:tr w:rsidR="001A6C43" w14:paraId="3F39969A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E33C53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8E0A9B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1A6C43" w14:paraId="256D94FB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5377E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2C7ABD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收到来自好友的消息或文件时，软件有提示</w:t>
            </w:r>
          </w:p>
        </w:tc>
      </w:tr>
      <w:tr w:rsidR="001A6C43" w14:paraId="111D57C5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7F91F5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357693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1、收到来自好友的消息</w:t>
            </w:r>
          </w:p>
          <w:p w14:paraId="3D12B101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2、收到来自好友的文件</w:t>
            </w:r>
          </w:p>
        </w:tc>
      </w:tr>
      <w:tr w:rsidR="001A6C43" w14:paraId="72F48A34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2DBCE35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4269E149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17F1E096" wp14:editId="3541A772">
                  <wp:extent cx="266700" cy="180975"/>
                  <wp:effectExtent l="0" t="0" r="0" b="9525"/>
                  <wp:docPr id="6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C43" w14:paraId="7CDBA819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2A66E12E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47D977F4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32C188CC" wp14:editId="45A9BF6B">
                  <wp:extent cx="266700" cy="180975"/>
                  <wp:effectExtent l="0" t="0" r="0" b="9525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CCCD5" w14:textId="77777777" w:rsidR="001A6C43" w:rsidRDefault="001A6C43">
      <w:pPr>
        <w:jc w:val="center"/>
        <w:rPr>
          <w:rFonts w:ascii="微软雅黑" w:eastAsia="微软雅黑" w:hAnsi="微软雅黑"/>
        </w:rPr>
      </w:pPr>
    </w:p>
    <w:p w14:paraId="78DAC3B1" w14:textId="77777777" w:rsidR="001A6C43" w:rsidRDefault="008D21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14:paraId="7B9265F7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25" w:name="_Toc4978"/>
      <w:r>
        <w:rPr>
          <w:rFonts w:ascii="微软雅黑" w:eastAsia="微软雅黑" w:hAnsi="微软雅黑" w:hint="eastAsia"/>
        </w:rPr>
        <w:lastRenderedPageBreak/>
        <w:t>3.4 名片展示</w:t>
      </w:r>
      <w:bookmarkEnd w:id="25"/>
    </w:p>
    <w:p w14:paraId="3A5EC0EC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26" w:name="_Toc18422"/>
      <w:r>
        <w:rPr>
          <w:rFonts w:ascii="微软雅黑" w:eastAsia="微软雅黑" w:hAnsi="微软雅黑" w:hint="eastAsia"/>
        </w:rPr>
        <w:t>3.4.1 展示在线状态（C03）</w:t>
      </w:r>
      <w:bookmarkEnd w:id="26"/>
    </w:p>
    <w:p w14:paraId="601BF1E1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表5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_C03_1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7B9E3F34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B1DE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7069A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A51A11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E5A2AA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4A2A0F14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EB99D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7A836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F271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5C40AE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展示在线状态（C03）</w:t>
            </w:r>
          </w:p>
        </w:tc>
      </w:tr>
      <w:tr w:rsidR="001A6C43" w14:paraId="4B8AAB77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91512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E210D1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F3B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B2CDB7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1B3009B7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E0C0B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4EB13B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F2027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558DDD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2EB53696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F16E53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222C8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12669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F5C5E1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234E2EA2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FBD6E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7067E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展示在线状态的正常实现</w:t>
            </w:r>
          </w:p>
        </w:tc>
      </w:tr>
      <w:tr w:rsidR="001A6C43" w14:paraId="1B6A7BD5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5FB52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B44FE9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1A6C43" w14:paraId="17189CC9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1D5A3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1AE6E5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选中好友，查看他的名片，通过status展示在线状态</w:t>
            </w:r>
          </w:p>
        </w:tc>
      </w:tr>
      <w:tr w:rsidR="001A6C43" w14:paraId="10186C1F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438A5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1ECB61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1、选择一个好友</w:t>
            </w:r>
          </w:p>
          <w:p w14:paraId="206CFC51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2、右击显示好友名片，查看status</w:t>
            </w:r>
          </w:p>
        </w:tc>
      </w:tr>
      <w:tr w:rsidR="001A6C43" w14:paraId="21FB2B0E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13F899B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432C9FCC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  <w:tr w:rsidR="001A6C43" w14:paraId="278BB3CE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3BAF78AD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55B54E5A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</w:tr>
    </w:tbl>
    <w:p w14:paraId="357DA8E6" w14:textId="77777777" w:rsidR="001A6C43" w:rsidRDefault="001A6C43"/>
    <w:p w14:paraId="30C548D6" w14:textId="77777777" w:rsidR="001A6C43" w:rsidRDefault="001A6C43"/>
    <w:p w14:paraId="1B8805F2" w14:textId="77777777" w:rsidR="001A6C43" w:rsidRDefault="008D21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14:paraId="4C58E456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27" w:name="_Toc8565"/>
      <w:r>
        <w:rPr>
          <w:rFonts w:ascii="微软雅黑" w:eastAsia="微软雅黑" w:hAnsi="微软雅黑" w:hint="eastAsia"/>
        </w:rPr>
        <w:lastRenderedPageBreak/>
        <w:t>3.4.2 展示性别、年龄和简介（C04）</w:t>
      </w:r>
      <w:bookmarkEnd w:id="27"/>
    </w:p>
    <w:p w14:paraId="093CA5C4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表6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52C63D83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B0009B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14212F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4_1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49F10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B1458E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5A155E11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32BE2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B4D54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6BDB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89D74D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展示性别、年龄和简介（C04）</w:t>
            </w:r>
          </w:p>
        </w:tc>
      </w:tr>
      <w:tr w:rsidR="001A6C43" w14:paraId="78EAB1AA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C69BC1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51EBF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D64D0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56EDB9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5A5FF64C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AEB05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AF842B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6E56E9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091B0F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05BB3905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78B85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45EA8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432AF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D40B1C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2236910D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87346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F341F8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展示性别、年龄和简介功能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1A6C43" w14:paraId="4CC3AD48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675DEA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8AAAB4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用户正常登陆系统</w:t>
            </w:r>
          </w:p>
        </w:tc>
      </w:tr>
      <w:tr w:rsidR="001A6C43" w14:paraId="08E6CED8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DB809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E10E1A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查看好友性别、年龄和简介</w:t>
            </w:r>
          </w:p>
        </w:tc>
      </w:tr>
      <w:tr w:rsidR="001A6C43" w14:paraId="30307490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99EE51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585598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14:paraId="74D87C96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2、在列表中选择一个好友，右键点击该好友的名字</w:t>
            </w:r>
          </w:p>
        </w:tc>
      </w:tr>
      <w:tr w:rsidR="001A6C43" w14:paraId="5D3385E5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4DF48BB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39A07EF6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  <w:tr w:rsidR="001A6C43" w14:paraId="0F436D29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1CA49CED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7224F7CD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</w:tr>
    </w:tbl>
    <w:p w14:paraId="28BF70C6" w14:textId="77777777" w:rsidR="001A6C43" w:rsidRDefault="001A6C43"/>
    <w:p w14:paraId="53561C38" w14:textId="77777777" w:rsidR="001A6C43" w:rsidRDefault="008D21D3">
      <w:pPr>
        <w:rPr>
          <w:rFonts w:ascii="微软雅黑" w:hAnsi="微软雅黑"/>
        </w:rPr>
      </w:pPr>
      <w:r>
        <w:rPr>
          <w:rFonts w:ascii="微软雅黑" w:hAnsi="微软雅黑" w:hint="eastAsia"/>
        </w:rPr>
        <w:br w:type="page"/>
      </w:r>
    </w:p>
    <w:p w14:paraId="29856457" w14:textId="77777777" w:rsidR="001A6C43" w:rsidRDefault="008D21D3">
      <w:pPr>
        <w:pStyle w:val="2"/>
        <w:rPr>
          <w:rFonts w:ascii="微软雅黑" w:eastAsia="微软雅黑" w:hAnsi="微软雅黑"/>
        </w:rPr>
      </w:pPr>
      <w:bookmarkStart w:id="28" w:name="_Toc21830"/>
      <w:r>
        <w:rPr>
          <w:rFonts w:ascii="微软雅黑" w:eastAsia="微软雅黑" w:hAnsi="微软雅黑" w:hint="eastAsia"/>
        </w:rPr>
        <w:lastRenderedPageBreak/>
        <w:t>3.5 位置共享</w:t>
      </w:r>
      <w:bookmarkEnd w:id="28"/>
    </w:p>
    <w:p w14:paraId="7D6728D4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29" w:name="_Toc18578"/>
      <w:r>
        <w:rPr>
          <w:rFonts w:ascii="微软雅黑" w:eastAsia="微软雅黑" w:hAnsi="微软雅黑" w:hint="eastAsia"/>
        </w:rPr>
        <w:t>3.5.1 展示发送者定位信息 (C05)</w:t>
      </w:r>
      <w:bookmarkEnd w:id="29"/>
    </w:p>
    <w:p w14:paraId="79965B4D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表7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_C05_1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37529B93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996C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A293B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5_1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CAD93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CBC508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43ECAE8B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71DC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F6C0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CF727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68AEE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展示发送者定位信息（C05）</w:t>
            </w:r>
          </w:p>
        </w:tc>
      </w:tr>
      <w:tr w:rsidR="001A6C43" w14:paraId="3AD93600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F0DB6B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1E784D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FA1969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AD9926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7B56D617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F966C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E7E244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0109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EA1C9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196EC46A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603461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C6492C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F2185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9BB4AA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07DAEC44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71C42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7E644F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  <w:r>
              <w:rPr>
                <w:rFonts w:ascii="微软雅黑" w:eastAsia="微软雅黑" w:hAnsi="微软雅黑" w:hint="eastAsia"/>
              </w:rPr>
              <w:t>的正常实现</w:t>
            </w:r>
          </w:p>
        </w:tc>
      </w:tr>
      <w:tr w:rsidR="001A6C43" w14:paraId="2228A0AD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A69DB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FCFAA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A6C43" w14:paraId="74A1B7E1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A8D5A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1A3CF7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聊天中发送用户自己的定位信息</w:t>
            </w:r>
          </w:p>
        </w:tc>
      </w:tr>
      <w:tr w:rsidR="001A6C43" w14:paraId="58A7CE64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B181F0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6A7BB2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14:paraId="7B18521F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2、在列表中选择一个在线好友，打开聊天界面</w:t>
            </w:r>
          </w:p>
          <w:p w14:paraId="6F137621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3、点击Send Location按钮，发送自己的位置</w:t>
            </w:r>
          </w:p>
        </w:tc>
      </w:tr>
      <w:tr w:rsidR="001A6C43" w14:paraId="2F9C7995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38A5BCA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494322D7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  <w:tr w:rsidR="001A6C43" w14:paraId="21476C3B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20F11D0D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5CF43FFB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</w:tr>
    </w:tbl>
    <w:p w14:paraId="4C0FEA6D" w14:textId="77777777" w:rsidR="001A6C43" w:rsidRDefault="001A6C43"/>
    <w:p w14:paraId="19A12D05" w14:textId="77777777" w:rsidR="001A6C43" w:rsidRDefault="008D21D3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  <w:bookmarkStart w:id="30" w:name="_Toc4961"/>
      <w:r>
        <w:rPr>
          <w:rFonts w:ascii="微软雅黑" w:eastAsia="微软雅黑" w:hAnsi="微软雅黑" w:hint="eastAsia"/>
        </w:rPr>
        <w:lastRenderedPageBreak/>
        <w:t>3.6 语音输入</w:t>
      </w:r>
      <w:bookmarkEnd w:id="30"/>
    </w:p>
    <w:p w14:paraId="5748CEFD" w14:textId="77777777" w:rsidR="001A6C43" w:rsidRDefault="008D21D3">
      <w:pPr>
        <w:pStyle w:val="3"/>
        <w:rPr>
          <w:rFonts w:ascii="微软雅黑" w:eastAsia="微软雅黑" w:hAnsi="微软雅黑"/>
        </w:rPr>
      </w:pPr>
      <w:bookmarkStart w:id="31" w:name="_Toc4623"/>
      <w:r>
        <w:rPr>
          <w:rFonts w:ascii="微软雅黑" w:eastAsia="微软雅黑" w:hAnsi="微软雅黑" w:hint="eastAsia"/>
        </w:rPr>
        <w:t>3.6.1传输语音消息 (C06)</w:t>
      </w:r>
      <w:bookmarkEnd w:id="31"/>
    </w:p>
    <w:p w14:paraId="1F39A644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t>表8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6_1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1140696E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AC36D4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C0185D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738E3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23AA1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6B22EDCF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196239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DA0690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胡品爵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3AA4D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2C6D8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传输语音消息（C06）</w:t>
            </w:r>
          </w:p>
        </w:tc>
      </w:tr>
      <w:tr w:rsidR="001A6C43" w14:paraId="3059DF37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0A17E3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43296B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8D26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CD704C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09B40C8C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D4FF0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484BF1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963053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C8AD7B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40F83842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20790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4F8FBB2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DCDA7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B507C7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4097924E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D93031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A24ED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传输语音消息的正常实现</w:t>
            </w:r>
          </w:p>
        </w:tc>
      </w:tr>
      <w:tr w:rsidR="001A6C43" w14:paraId="23BD4CE3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D49DF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BDE314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用户已经注册过，并正常登陆系统</w:t>
            </w:r>
          </w:p>
        </w:tc>
      </w:tr>
      <w:tr w:rsidR="001A6C43" w14:paraId="2BE46B69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03B530B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ED97C6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hint="eastAsia"/>
              </w:rPr>
              <w:t>在聊天时，发送语音消息</w:t>
            </w:r>
          </w:p>
        </w:tc>
      </w:tr>
      <w:tr w:rsidR="001A6C43" w14:paraId="311A2B78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4F964F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EA294E6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14:paraId="5E36EE21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2、在列表中选择一个在线好友，打开聊天框</w:t>
            </w:r>
          </w:p>
          <w:p w14:paraId="7C5A5920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1A6C43" w14:paraId="76AC666C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5402646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7AD273AB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1A6C43" w14:paraId="2C629F8D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4EE22E73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561CDD4C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</w:tbl>
    <w:p w14:paraId="5E8FB020" w14:textId="77777777" w:rsidR="001A6C43" w:rsidRDefault="001A6C43">
      <w:pPr>
        <w:rPr>
          <w:rFonts w:ascii="微软雅黑" w:eastAsia="微软雅黑" w:hAnsi="微软雅黑"/>
        </w:rPr>
      </w:pPr>
    </w:p>
    <w:p w14:paraId="4964958A" w14:textId="77777777" w:rsidR="001A6C43" w:rsidRDefault="008D21D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br w:type="page"/>
      </w:r>
    </w:p>
    <w:p w14:paraId="32C9A7C6" w14:textId="77777777" w:rsidR="001A6C43" w:rsidRDefault="008D21D3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</w:rPr>
        <w:lastRenderedPageBreak/>
        <w:t>表9 T</w:t>
      </w:r>
      <w:r>
        <w:rPr>
          <w:rFonts w:ascii="微软雅黑" w:eastAsia="微软雅黑" w:hAnsi="微软雅黑"/>
          <w:szCs w:val="21"/>
        </w:rPr>
        <w:t>T</w:t>
      </w:r>
      <w:r>
        <w:rPr>
          <w:rFonts w:ascii="微软雅黑" w:eastAsia="微软雅黑" w:hAnsi="微软雅黑" w:hint="eastAsia"/>
          <w:szCs w:val="21"/>
        </w:rPr>
        <w:t>_C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6_2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8"/>
        <w:gridCol w:w="1430"/>
        <w:gridCol w:w="1135"/>
        <w:gridCol w:w="4869"/>
      </w:tblGrid>
      <w:tr w:rsidR="001A6C43" w14:paraId="74447AE9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362C32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用例标识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A6F21" w14:textId="77777777" w:rsidR="001A6C43" w:rsidRDefault="008D21D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960D4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项目名称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88DAF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Tinder即时通信系统设计与开发</w:t>
            </w:r>
          </w:p>
        </w:tc>
      </w:tr>
      <w:tr w:rsidR="001A6C43" w14:paraId="517E095D" w14:textId="77777777">
        <w:trPr>
          <w:trHeight w:val="454"/>
        </w:trPr>
        <w:tc>
          <w:tcPr>
            <w:tcW w:w="108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2C264C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开发人员</w:t>
            </w:r>
          </w:p>
        </w:tc>
        <w:tc>
          <w:tcPr>
            <w:tcW w:w="143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5E994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董哲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9EC6E9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模块名称</w:t>
            </w:r>
          </w:p>
        </w:tc>
        <w:tc>
          <w:tcPr>
            <w:tcW w:w="486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4191AA" w14:textId="77777777" w:rsidR="001A6C43" w:rsidRDefault="008D21D3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传输语音消息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（C06）</w:t>
            </w:r>
          </w:p>
        </w:tc>
      </w:tr>
      <w:tr w:rsidR="001A6C43" w14:paraId="0BBA467D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A101F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用例作者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895F36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166E77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参考信息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9988886" w14:textId="77777777" w:rsidR="001A6C43" w:rsidRDefault="001A6C43">
            <w:pPr>
              <w:rPr>
                <w:rFonts w:ascii="微软雅黑" w:eastAsia="微软雅黑" w:hAnsi="微软雅黑"/>
              </w:rPr>
            </w:pPr>
          </w:p>
        </w:tc>
      </w:tr>
      <w:tr w:rsidR="001A6C43" w14:paraId="1E51CC3C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2ED9AB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6127B3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徐传旭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3CC8C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审核人员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F06B51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陈子源</w:t>
            </w:r>
          </w:p>
        </w:tc>
      </w:tr>
      <w:tr w:rsidR="001A6C43" w14:paraId="01A2E1FC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14CA0D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校对人员</w:t>
            </w:r>
          </w:p>
        </w:tc>
        <w:tc>
          <w:tcPr>
            <w:tcW w:w="1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982DAA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杜少恒</w:t>
            </w: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1C9D89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设计</w:t>
            </w:r>
            <w:r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D4753F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2019年7月8日</w:t>
            </w:r>
          </w:p>
        </w:tc>
      </w:tr>
      <w:tr w:rsidR="001A6C43" w14:paraId="035B9DEC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C429D5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测试项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85AD70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给离线好友传输语音消息的正常实现</w:t>
            </w:r>
          </w:p>
        </w:tc>
      </w:tr>
      <w:tr w:rsidR="001A6C43" w14:paraId="6D90EA4E" w14:textId="77777777">
        <w:trPr>
          <w:trHeight w:val="454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C6205A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D410B0" w14:textId="77777777" w:rsidR="001A6C43" w:rsidRDefault="008D21D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用户正常登陆</w:t>
            </w:r>
          </w:p>
        </w:tc>
      </w:tr>
      <w:tr w:rsidR="001A6C43" w14:paraId="437D0F24" w14:textId="77777777">
        <w:trPr>
          <w:trHeight w:val="453"/>
        </w:trPr>
        <w:tc>
          <w:tcPr>
            <w:tcW w:w="10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799F48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用例描述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E06B31" w14:textId="77777777" w:rsidR="001A6C43" w:rsidRDefault="008D21D3">
            <w:pPr>
              <w:jc w:val="left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</w:rPr>
              <w:t>点开离线好友聊天框，发送语音聊天信息</w:t>
            </w:r>
          </w:p>
        </w:tc>
      </w:tr>
      <w:tr w:rsidR="001A6C43" w14:paraId="7BD792B4" w14:textId="77777777">
        <w:trPr>
          <w:trHeight w:val="275"/>
        </w:trPr>
        <w:tc>
          <w:tcPr>
            <w:tcW w:w="108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FBAB7D6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测试步骤</w:t>
            </w:r>
          </w:p>
        </w:tc>
        <w:tc>
          <w:tcPr>
            <w:tcW w:w="7434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92B6BD4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1、打开群组成员列表</w:t>
            </w:r>
          </w:p>
          <w:p w14:paraId="01D46AC1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2、在列表中选择一个离线好友，打开聊天框</w:t>
            </w:r>
          </w:p>
          <w:p w14:paraId="4D100D35" w14:textId="77777777" w:rsidR="001A6C43" w:rsidRDefault="008D21D3">
            <w:pPr>
              <w:pStyle w:val="af0"/>
              <w:ind w:firstLineChars="0" w:firstLine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3、在聊天框点击“Record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,弹出“Recording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界面，录制音频以后，点击“Send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发送</w:t>
            </w:r>
          </w:p>
        </w:tc>
      </w:tr>
      <w:tr w:rsidR="001A6C43" w14:paraId="61EFA40A" w14:textId="77777777">
        <w:trPr>
          <w:trHeight w:val="341"/>
        </w:trPr>
        <w:tc>
          <w:tcPr>
            <w:tcW w:w="1088" w:type="dxa"/>
            <w:shd w:val="clear" w:color="auto" w:fill="auto"/>
            <w:vAlign w:val="center"/>
          </w:tcPr>
          <w:p w14:paraId="1823FC2E" w14:textId="77777777" w:rsidR="001A6C43" w:rsidRDefault="008D21D3">
            <w:pPr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期望结果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378E1CB2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</w:tr>
      <w:tr w:rsidR="001A6C43" w14:paraId="331B08FD" w14:textId="77777777">
        <w:trPr>
          <w:trHeight w:val="274"/>
        </w:trPr>
        <w:tc>
          <w:tcPr>
            <w:tcW w:w="1088" w:type="dxa"/>
            <w:shd w:val="clear" w:color="auto" w:fill="auto"/>
            <w:vAlign w:val="center"/>
          </w:tcPr>
          <w:p w14:paraId="4175097F" w14:textId="77777777" w:rsidR="001A6C43" w:rsidRDefault="008D21D3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测试结果</w:t>
            </w:r>
          </w:p>
        </w:tc>
        <w:tc>
          <w:tcPr>
            <w:tcW w:w="7434" w:type="dxa"/>
            <w:gridSpan w:val="3"/>
            <w:shd w:val="clear" w:color="auto" w:fill="auto"/>
            <w:vAlign w:val="center"/>
          </w:tcPr>
          <w:p w14:paraId="41FA1C43" w14:textId="77777777" w:rsidR="001A6C43" w:rsidRDefault="008D21D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未实现离线传输语音功能，与离线好友的聊天界面无法录音</w:t>
            </w:r>
          </w:p>
        </w:tc>
      </w:tr>
    </w:tbl>
    <w:p w14:paraId="2F3492CD" w14:textId="77777777" w:rsidR="001A6C43" w:rsidRDefault="001A6C43"/>
    <w:p w14:paraId="0EF0817E" w14:textId="77777777" w:rsidR="001A6C43" w:rsidRDefault="008D21D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>
        <w:rPr>
          <w:rFonts w:ascii="微软雅黑" w:eastAsia="微软雅黑" w:hAnsi="微软雅黑"/>
        </w:rPr>
        <w:br w:type="page"/>
      </w:r>
    </w:p>
    <w:p w14:paraId="3BA46909" w14:textId="77777777" w:rsidR="001A6C43" w:rsidRDefault="008D21D3">
      <w:pPr>
        <w:pStyle w:val="1"/>
        <w:rPr>
          <w:rFonts w:ascii="微软雅黑" w:eastAsia="微软雅黑" w:hAnsi="微软雅黑"/>
        </w:rPr>
      </w:pPr>
      <w:bookmarkStart w:id="32" w:name="_Toc20770"/>
      <w:r>
        <w:rPr>
          <w:rFonts w:ascii="微软雅黑" w:eastAsia="微软雅黑" w:hAnsi="微软雅黑" w:hint="eastAsia"/>
        </w:rPr>
        <w:lastRenderedPageBreak/>
        <w:t>4 测试记录</w:t>
      </w:r>
      <w:bookmarkEnd w:id="32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241"/>
        <w:gridCol w:w="2455"/>
        <w:gridCol w:w="2791"/>
        <w:gridCol w:w="709"/>
        <w:gridCol w:w="1326"/>
      </w:tblGrid>
      <w:tr w:rsidR="001A6C43" w14:paraId="53FDDD7F" w14:textId="77777777">
        <w:tc>
          <w:tcPr>
            <w:tcW w:w="1241" w:type="dxa"/>
            <w:vAlign w:val="center"/>
          </w:tcPr>
          <w:p w14:paraId="2D5E42D5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编号</w:t>
            </w:r>
          </w:p>
        </w:tc>
        <w:tc>
          <w:tcPr>
            <w:tcW w:w="2455" w:type="dxa"/>
            <w:vAlign w:val="center"/>
          </w:tcPr>
          <w:p w14:paraId="1436A093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测试内容</w:t>
            </w:r>
          </w:p>
        </w:tc>
        <w:tc>
          <w:tcPr>
            <w:tcW w:w="2791" w:type="dxa"/>
            <w:vAlign w:val="center"/>
          </w:tcPr>
          <w:p w14:paraId="0EBAEDEA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预期结果</w:t>
            </w:r>
          </w:p>
        </w:tc>
        <w:tc>
          <w:tcPr>
            <w:tcW w:w="709" w:type="dxa"/>
            <w:vAlign w:val="center"/>
          </w:tcPr>
          <w:p w14:paraId="3445DA90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是否匹配</w:t>
            </w:r>
          </w:p>
        </w:tc>
        <w:tc>
          <w:tcPr>
            <w:tcW w:w="1326" w:type="dxa"/>
            <w:vAlign w:val="center"/>
          </w:tcPr>
          <w:p w14:paraId="76DE94C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测试日期</w:t>
            </w:r>
          </w:p>
        </w:tc>
      </w:tr>
      <w:tr w:rsidR="001A6C43" w14:paraId="0DE67CDF" w14:textId="77777777">
        <w:tc>
          <w:tcPr>
            <w:tcW w:w="1241" w:type="dxa"/>
            <w:vAlign w:val="center"/>
          </w:tcPr>
          <w:p w14:paraId="4D273743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7_1</w:t>
            </w:r>
          </w:p>
        </w:tc>
        <w:tc>
          <w:tcPr>
            <w:tcW w:w="2455" w:type="dxa"/>
            <w:vAlign w:val="center"/>
          </w:tcPr>
          <w:p w14:paraId="747FF548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登出用户</w:t>
            </w:r>
          </w:p>
        </w:tc>
        <w:tc>
          <w:tcPr>
            <w:tcW w:w="2791" w:type="dxa"/>
            <w:vAlign w:val="center"/>
          </w:tcPr>
          <w:p w14:paraId="6BF1B33B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软件退出到登录界面，登出成功</w:t>
            </w:r>
          </w:p>
        </w:tc>
        <w:tc>
          <w:tcPr>
            <w:tcW w:w="709" w:type="dxa"/>
            <w:vAlign w:val="center"/>
          </w:tcPr>
          <w:p w14:paraId="3275C3D0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6AE5D34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691D0C20" w14:textId="77777777">
        <w:tc>
          <w:tcPr>
            <w:tcW w:w="1241" w:type="dxa"/>
            <w:vAlign w:val="center"/>
          </w:tcPr>
          <w:p w14:paraId="5E512E15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_C08_1</w:t>
            </w:r>
          </w:p>
        </w:tc>
        <w:tc>
          <w:tcPr>
            <w:tcW w:w="2455" w:type="dxa"/>
            <w:vAlign w:val="center"/>
          </w:tcPr>
          <w:p w14:paraId="6B61C8DF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文件传入显示</w:t>
            </w:r>
          </w:p>
        </w:tc>
        <w:tc>
          <w:tcPr>
            <w:tcW w:w="2791" w:type="dxa"/>
            <w:vAlign w:val="center"/>
          </w:tcPr>
          <w:p w14:paraId="21640CC6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显示已接收到的文件</w:t>
            </w:r>
          </w:p>
        </w:tc>
        <w:tc>
          <w:tcPr>
            <w:tcW w:w="709" w:type="dxa"/>
            <w:vAlign w:val="center"/>
          </w:tcPr>
          <w:p w14:paraId="164AC1DA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4CFB8B55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6F8A7350" w14:textId="77777777">
        <w:tc>
          <w:tcPr>
            <w:tcW w:w="1241" w:type="dxa"/>
            <w:vAlign w:val="center"/>
          </w:tcPr>
          <w:p w14:paraId="1A67161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_C01_1</w:t>
            </w:r>
          </w:p>
        </w:tc>
        <w:tc>
          <w:tcPr>
            <w:tcW w:w="2455" w:type="dxa"/>
            <w:vAlign w:val="center"/>
          </w:tcPr>
          <w:p w14:paraId="7FC68056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上下线提醒</w:t>
            </w:r>
          </w:p>
        </w:tc>
        <w:tc>
          <w:tcPr>
            <w:tcW w:w="2791" w:type="dxa"/>
            <w:vAlign w:val="center"/>
          </w:tcPr>
          <w:p w14:paraId="7D364E3D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系统显示修改成功</w:t>
            </w:r>
          </w:p>
        </w:tc>
        <w:tc>
          <w:tcPr>
            <w:tcW w:w="709" w:type="dxa"/>
            <w:vAlign w:val="center"/>
          </w:tcPr>
          <w:p w14:paraId="276462B0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512ABC66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07D40D18" w14:textId="77777777">
        <w:tc>
          <w:tcPr>
            <w:tcW w:w="1241" w:type="dxa"/>
            <w:vAlign w:val="center"/>
          </w:tcPr>
          <w:p w14:paraId="2D76B13C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_C02_1</w:t>
            </w:r>
          </w:p>
        </w:tc>
        <w:tc>
          <w:tcPr>
            <w:tcW w:w="2455" w:type="dxa"/>
            <w:vAlign w:val="center"/>
          </w:tcPr>
          <w:p w14:paraId="3D7A174D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接受消息/文件提醒</w:t>
            </w:r>
          </w:p>
        </w:tc>
        <w:tc>
          <w:tcPr>
            <w:tcW w:w="2791" w:type="dxa"/>
            <w:vAlign w:val="center"/>
          </w:tcPr>
          <w:p w14:paraId="0FDCA9E9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软件有声音提醒，好友有新的消息发送过来时，系统将把好友列入New Message组别中，好友姓名前显示</w:t>
            </w:r>
            <w:r>
              <w:rPr>
                <w:rFonts w:ascii="微软雅黑" w:eastAsia="微软雅黑" w:hAnsi="微软雅黑" w:hint="eastAsia"/>
                <w:noProof/>
              </w:rPr>
              <w:drawing>
                <wp:inline distT="0" distB="0" distL="114300" distR="114300" wp14:anchorId="1C214663" wp14:editId="439607A0">
                  <wp:extent cx="266700" cy="1809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14:paraId="1F6F075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017886B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46FAC30B" w14:textId="77777777">
        <w:tc>
          <w:tcPr>
            <w:tcW w:w="1241" w:type="dxa"/>
            <w:vAlign w:val="center"/>
          </w:tcPr>
          <w:p w14:paraId="6D070E8F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_C03_1</w:t>
            </w:r>
          </w:p>
        </w:tc>
        <w:tc>
          <w:tcPr>
            <w:tcW w:w="2455" w:type="dxa"/>
            <w:vAlign w:val="center"/>
          </w:tcPr>
          <w:p w14:paraId="42C67C2C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展示在线状态</w:t>
            </w:r>
          </w:p>
        </w:tc>
        <w:tc>
          <w:tcPr>
            <w:tcW w:w="2791" w:type="dxa"/>
            <w:vAlign w:val="center"/>
          </w:tcPr>
          <w:p w14:paraId="53967BB9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在线时，status为online，离线时，status为offline</w:t>
            </w:r>
          </w:p>
        </w:tc>
        <w:tc>
          <w:tcPr>
            <w:tcW w:w="709" w:type="dxa"/>
            <w:vAlign w:val="center"/>
          </w:tcPr>
          <w:p w14:paraId="4F155CF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019B899B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01433AA2" w14:textId="77777777">
        <w:tc>
          <w:tcPr>
            <w:tcW w:w="1241" w:type="dxa"/>
            <w:vAlign w:val="center"/>
          </w:tcPr>
          <w:p w14:paraId="1D195EA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_C04_1</w:t>
            </w:r>
          </w:p>
        </w:tc>
        <w:tc>
          <w:tcPr>
            <w:tcW w:w="2455" w:type="dxa"/>
            <w:vAlign w:val="center"/>
          </w:tcPr>
          <w:p w14:paraId="71501F6D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展示性别、年龄和简介</w:t>
            </w:r>
          </w:p>
        </w:tc>
        <w:tc>
          <w:tcPr>
            <w:tcW w:w="2791" w:type="dxa"/>
            <w:vAlign w:val="center"/>
          </w:tcPr>
          <w:p w14:paraId="29D289BE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Gender表示好友的性别；Age显示好友的年龄；Bio显示个人简介。</w:t>
            </w:r>
          </w:p>
        </w:tc>
        <w:tc>
          <w:tcPr>
            <w:tcW w:w="709" w:type="dxa"/>
            <w:vAlign w:val="center"/>
          </w:tcPr>
          <w:p w14:paraId="0CFAFC4B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13AD7A8D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0080CAFF" w14:textId="77777777">
        <w:trPr>
          <w:trHeight w:val="772"/>
        </w:trPr>
        <w:tc>
          <w:tcPr>
            <w:tcW w:w="1241" w:type="dxa"/>
            <w:vAlign w:val="center"/>
          </w:tcPr>
          <w:p w14:paraId="0B2D104D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_C05_1</w:t>
            </w:r>
          </w:p>
        </w:tc>
        <w:tc>
          <w:tcPr>
            <w:tcW w:w="2455" w:type="dxa"/>
            <w:vAlign w:val="center"/>
          </w:tcPr>
          <w:p w14:paraId="5AD71D55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展示发送者定位信息</w:t>
            </w:r>
          </w:p>
        </w:tc>
        <w:tc>
          <w:tcPr>
            <w:tcW w:w="2791" w:type="dxa"/>
            <w:vAlign w:val="center"/>
          </w:tcPr>
          <w:p w14:paraId="098D368A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定位成功</w:t>
            </w:r>
          </w:p>
        </w:tc>
        <w:tc>
          <w:tcPr>
            <w:tcW w:w="709" w:type="dxa"/>
            <w:vAlign w:val="center"/>
          </w:tcPr>
          <w:p w14:paraId="0971F01A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7314D01D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25F1AA18" w14:textId="77777777">
        <w:trPr>
          <w:trHeight w:val="772"/>
        </w:trPr>
        <w:tc>
          <w:tcPr>
            <w:tcW w:w="1241" w:type="dxa"/>
            <w:vAlign w:val="center"/>
          </w:tcPr>
          <w:p w14:paraId="67F83FD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6_1</w:t>
            </w:r>
          </w:p>
        </w:tc>
        <w:tc>
          <w:tcPr>
            <w:tcW w:w="2455" w:type="dxa"/>
            <w:vAlign w:val="center"/>
          </w:tcPr>
          <w:p w14:paraId="39B55B6B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传输语音消息</w:t>
            </w:r>
          </w:p>
        </w:tc>
        <w:tc>
          <w:tcPr>
            <w:tcW w:w="2791" w:type="dxa"/>
            <w:vAlign w:val="center"/>
          </w:tcPr>
          <w:p w14:paraId="7D80EE09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14:paraId="5638CB20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1326" w:type="dxa"/>
            <w:vAlign w:val="center"/>
          </w:tcPr>
          <w:p w14:paraId="5BD56E34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  <w:tr w:rsidR="001A6C43" w14:paraId="24E7F42C" w14:textId="77777777">
        <w:tc>
          <w:tcPr>
            <w:tcW w:w="1241" w:type="dxa"/>
            <w:vAlign w:val="center"/>
          </w:tcPr>
          <w:p w14:paraId="43170F18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>
              <w:rPr>
                <w:rFonts w:ascii="微软雅黑" w:eastAsia="微软雅黑" w:hAnsi="微软雅黑" w:hint="eastAsia"/>
                <w:szCs w:val="21"/>
              </w:rPr>
              <w:t>_C06_2</w:t>
            </w:r>
          </w:p>
        </w:tc>
        <w:tc>
          <w:tcPr>
            <w:tcW w:w="2455" w:type="dxa"/>
            <w:vAlign w:val="center"/>
          </w:tcPr>
          <w:p w14:paraId="66AAE448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给离线好友传输语音消息</w:t>
            </w:r>
          </w:p>
        </w:tc>
        <w:tc>
          <w:tcPr>
            <w:tcW w:w="2791" w:type="dxa"/>
            <w:vAlign w:val="center"/>
          </w:tcPr>
          <w:p w14:paraId="450492D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在好友的客户端会显示对方发出了一个.wav格式的文件。接收方在“File List</w:t>
            </w:r>
            <w:r>
              <w:rPr>
                <w:rFonts w:ascii="微软雅黑" w:eastAsia="微软雅黑" w:hAnsi="微软雅黑"/>
              </w:rPr>
              <w:t>”</w:t>
            </w:r>
            <w:r>
              <w:rPr>
                <w:rFonts w:ascii="微软雅黑" w:eastAsia="微软雅黑" w:hAnsi="微软雅黑" w:hint="eastAsia"/>
              </w:rPr>
              <w:t>中可以看到这段语音并且打开它。</w:t>
            </w:r>
          </w:p>
        </w:tc>
        <w:tc>
          <w:tcPr>
            <w:tcW w:w="709" w:type="dxa"/>
            <w:vAlign w:val="center"/>
          </w:tcPr>
          <w:p w14:paraId="5B815502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1326" w:type="dxa"/>
            <w:vAlign w:val="center"/>
          </w:tcPr>
          <w:p w14:paraId="0BA71BF3" w14:textId="77777777" w:rsidR="001A6C43" w:rsidRDefault="008D21D3">
            <w:pPr>
              <w:spacing w:line="360" w:lineRule="exac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2019.7.8</w:t>
            </w:r>
          </w:p>
        </w:tc>
      </w:tr>
    </w:tbl>
    <w:p w14:paraId="718F0CFB" w14:textId="77777777" w:rsidR="001A6C43" w:rsidRDefault="001A6C43"/>
    <w:sectPr w:rsidR="001A6C43">
      <w:headerReference w:type="default" r:id="rId18"/>
      <w:footerReference w:type="default" r:id="rId19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99A54" w14:textId="77777777" w:rsidR="004F12F9" w:rsidRDefault="004F12F9">
      <w:r>
        <w:separator/>
      </w:r>
    </w:p>
  </w:endnote>
  <w:endnote w:type="continuationSeparator" w:id="0">
    <w:p w14:paraId="6115F5D7" w14:textId="77777777" w:rsidR="004F12F9" w:rsidRDefault="004F1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6D3F8" w14:textId="77777777" w:rsidR="001A6C43" w:rsidRDefault="008D21D3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>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4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14:paraId="2E0EB71C" w14:textId="77777777" w:rsidR="001A6C43" w:rsidRDefault="001A6C43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6426D" w14:textId="77777777" w:rsidR="004F12F9" w:rsidRDefault="004F12F9">
      <w:r>
        <w:separator/>
      </w:r>
    </w:p>
  </w:footnote>
  <w:footnote w:type="continuationSeparator" w:id="0">
    <w:p w14:paraId="37A58E04" w14:textId="77777777" w:rsidR="004F12F9" w:rsidRDefault="004F12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44980" w14:textId="77777777" w:rsidR="001A6C43" w:rsidRDefault="001A6C43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14:paraId="01545A18" w14:textId="77777777" w:rsidR="001A6C43" w:rsidRDefault="008D21D3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</w:t>
    </w:r>
    <w:r>
      <w:rPr>
        <w:rFonts w:ascii="微软雅黑" w:eastAsia="微软雅黑" w:hAnsi="微软雅黑"/>
      </w:rPr>
      <w:t xml:space="preserve">     </w:t>
    </w:r>
    <w:r>
      <w:rPr>
        <w:rFonts w:ascii="微软雅黑" w:eastAsia="微软雅黑" w:hAnsi="微软雅黑" w:hint="eastAsia"/>
      </w:rPr>
      <w:t xml:space="preserve">                       </w:t>
    </w:r>
    <w:r>
      <w:rPr>
        <w:rFonts w:ascii="微软雅黑" w:eastAsia="微软雅黑" w:hAnsi="微软雅黑"/>
      </w:rPr>
      <w:t xml:space="preserve">                       </w:t>
    </w:r>
    <w:r>
      <w:rPr>
        <w:rFonts w:ascii="微软雅黑" w:eastAsia="微软雅黑" w:hAnsi="微软雅黑" w:hint="eastAsia"/>
      </w:rPr>
      <w:t xml:space="preserve">   </w:t>
    </w: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 w:hint="eastAsia"/>
      </w:rPr>
      <w:t>软件测试报告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BB162E"/>
    <w:multiLevelType w:val="multilevel"/>
    <w:tmpl w:val="4BBB162E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B52D2"/>
    <w:rsid w:val="000C524F"/>
    <w:rsid w:val="000E3F10"/>
    <w:rsid w:val="00110447"/>
    <w:rsid w:val="00122993"/>
    <w:rsid w:val="0012781A"/>
    <w:rsid w:val="00132E03"/>
    <w:rsid w:val="001A6C43"/>
    <w:rsid w:val="001E2BF2"/>
    <w:rsid w:val="002126CB"/>
    <w:rsid w:val="002258DC"/>
    <w:rsid w:val="00231DCF"/>
    <w:rsid w:val="002551BD"/>
    <w:rsid w:val="00257360"/>
    <w:rsid w:val="002669F2"/>
    <w:rsid w:val="002B57FF"/>
    <w:rsid w:val="002F7A46"/>
    <w:rsid w:val="00301729"/>
    <w:rsid w:val="00314C3B"/>
    <w:rsid w:val="0033297E"/>
    <w:rsid w:val="0036218D"/>
    <w:rsid w:val="00396BD7"/>
    <w:rsid w:val="00397116"/>
    <w:rsid w:val="00397EB2"/>
    <w:rsid w:val="003C3AE2"/>
    <w:rsid w:val="003D70F4"/>
    <w:rsid w:val="003F15CA"/>
    <w:rsid w:val="003F47D1"/>
    <w:rsid w:val="00411482"/>
    <w:rsid w:val="0041377C"/>
    <w:rsid w:val="00416CAF"/>
    <w:rsid w:val="00437BA4"/>
    <w:rsid w:val="00450BA4"/>
    <w:rsid w:val="00454C0C"/>
    <w:rsid w:val="004A4BFE"/>
    <w:rsid w:val="004A7004"/>
    <w:rsid w:val="004B0AF2"/>
    <w:rsid w:val="004C4E44"/>
    <w:rsid w:val="004F12F9"/>
    <w:rsid w:val="004F763F"/>
    <w:rsid w:val="005128B5"/>
    <w:rsid w:val="00521BF0"/>
    <w:rsid w:val="00573D81"/>
    <w:rsid w:val="00583459"/>
    <w:rsid w:val="005E339C"/>
    <w:rsid w:val="0060476C"/>
    <w:rsid w:val="00616EB8"/>
    <w:rsid w:val="00636684"/>
    <w:rsid w:val="006601F2"/>
    <w:rsid w:val="00675548"/>
    <w:rsid w:val="00693E19"/>
    <w:rsid w:val="006A3133"/>
    <w:rsid w:val="006B0C68"/>
    <w:rsid w:val="006B79F1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C37AB"/>
    <w:rsid w:val="007F3C15"/>
    <w:rsid w:val="007F7E0A"/>
    <w:rsid w:val="00802AE2"/>
    <w:rsid w:val="008075C6"/>
    <w:rsid w:val="008102C2"/>
    <w:rsid w:val="00814412"/>
    <w:rsid w:val="00817F53"/>
    <w:rsid w:val="00832E1D"/>
    <w:rsid w:val="00845636"/>
    <w:rsid w:val="008517F5"/>
    <w:rsid w:val="008554D0"/>
    <w:rsid w:val="00871F58"/>
    <w:rsid w:val="00882883"/>
    <w:rsid w:val="0089498A"/>
    <w:rsid w:val="008C4BE3"/>
    <w:rsid w:val="008D21D3"/>
    <w:rsid w:val="00923B3E"/>
    <w:rsid w:val="00925FAE"/>
    <w:rsid w:val="00940E9B"/>
    <w:rsid w:val="00960381"/>
    <w:rsid w:val="00994F39"/>
    <w:rsid w:val="009C79EA"/>
    <w:rsid w:val="009D0EED"/>
    <w:rsid w:val="009E5D31"/>
    <w:rsid w:val="009F7352"/>
    <w:rsid w:val="00A23020"/>
    <w:rsid w:val="00A26035"/>
    <w:rsid w:val="00A4111A"/>
    <w:rsid w:val="00A5176E"/>
    <w:rsid w:val="00A60671"/>
    <w:rsid w:val="00A972ED"/>
    <w:rsid w:val="00AA3872"/>
    <w:rsid w:val="00AE1882"/>
    <w:rsid w:val="00B1658F"/>
    <w:rsid w:val="00B34DCB"/>
    <w:rsid w:val="00B8757E"/>
    <w:rsid w:val="00BB3030"/>
    <w:rsid w:val="00BB7A94"/>
    <w:rsid w:val="00C40CE2"/>
    <w:rsid w:val="00C4650A"/>
    <w:rsid w:val="00C52CC0"/>
    <w:rsid w:val="00C81502"/>
    <w:rsid w:val="00C95495"/>
    <w:rsid w:val="00C97850"/>
    <w:rsid w:val="00CA0240"/>
    <w:rsid w:val="00CB6507"/>
    <w:rsid w:val="00CC2F99"/>
    <w:rsid w:val="00CD2D1F"/>
    <w:rsid w:val="00CE0020"/>
    <w:rsid w:val="00CF121C"/>
    <w:rsid w:val="00D030F8"/>
    <w:rsid w:val="00D23BF4"/>
    <w:rsid w:val="00D338FA"/>
    <w:rsid w:val="00D40238"/>
    <w:rsid w:val="00D61937"/>
    <w:rsid w:val="00D71BC4"/>
    <w:rsid w:val="00D8149A"/>
    <w:rsid w:val="00DA2EF9"/>
    <w:rsid w:val="00DB3EC8"/>
    <w:rsid w:val="00DB55C8"/>
    <w:rsid w:val="00DD26E9"/>
    <w:rsid w:val="00DE4ACF"/>
    <w:rsid w:val="00EA4364"/>
    <w:rsid w:val="00EA68D1"/>
    <w:rsid w:val="00EA741A"/>
    <w:rsid w:val="00F10F67"/>
    <w:rsid w:val="00F30E85"/>
    <w:rsid w:val="00F33FF1"/>
    <w:rsid w:val="00F34760"/>
    <w:rsid w:val="00F34997"/>
    <w:rsid w:val="00F55A18"/>
    <w:rsid w:val="00F82D52"/>
    <w:rsid w:val="00F97A45"/>
    <w:rsid w:val="00FC7972"/>
    <w:rsid w:val="01352EB8"/>
    <w:rsid w:val="0297106F"/>
    <w:rsid w:val="10036258"/>
    <w:rsid w:val="11D22133"/>
    <w:rsid w:val="149F2392"/>
    <w:rsid w:val="14A21860"/>
    <w:rsid w:val="2737408D"/>
    <w:rsid w:val="28440582"/>
    <w:rsid w:val="39225E2C"/>
    <w:rsid w:val="3ECA45DB"/>
    <w:rsid w:val="3F0979DC"/>
    <w:rsid w:val="40A31859"/>
    <w:rsid w:val="4BA606DC"/>
    <w:rsid w:val="4BFD78A0"/>
    <w:rsid w:val="4D9F69D5"/>
    <w:rsid w:val="564125F5"/>
    <w:rsid w:val="5AC66830"/>
    <w:rsid w:val="5C5E581F"/>
    <w:rsid w:val="611302F9"/>
    <w:rsid w:val="617E03DF"/>
    <w:rsid w:val="69AD7210"/>
    <w:rsid w:val="6E186238"/>
    <w:rsid w:val="6E7E71F7"/>
    <w:rsid w:val="72721233"/>
    <w:rsid w:val="74274D14"/>
    <w:rsid w:val="74AC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6922E"/>
  <w15:docId w15:val="{58AFDD9B-195C-4106-A21E-E712CEF7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882883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828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1-&#39033;&#30446;&#35745;&#21010;&#30740;&#31350;&#38454;&#27573;/NPUSS-Tinder-STD-1.0(E)%20&#36719;&#20214;&#27979;&#35797;&#35828;&#26126;.docx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../1-&#35774;&#35745;&#38454;&#27573;/NPUSS-Tinder-SFT-0.3%20&#36719;&#20214;&#21151;&#33021;&#21015;&#34920;.doc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5" Type="http://schemas.openxmlformats.org/officeDocument/2006/relationships/settings" Target="settings.xml"/><Relationship Id="rId15" Type="http://schemas.openxmlformats.org/officeDocument/2006/relationships/hyperlink" Target="../../2-&#36719;&#20214;&#31532;&#20108;&#27425;&#36845;&#20195;(v0.2)/2-&#27979;&#35797;&#38454;&#27573;/NPUSS-Tinder-STR-0.2%20&#36719;&#20214;&#27979;&#35797;&#25253;&#21578;.docx" TargetMode="External"/><Relationship Id="rId10" Type="http://schemas.openxmlformats.org/officeDocument/2006/relationships/hyperlink" Target="../../../../GB_T%208567-2006%20&#35745;&#31639;&#26426;&#36719;&#20214;&#25991;&#26723;&#32534;&#21046;&#35268;&#33539;.pdf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../../GBT%208567-2006%20&#35745;&#31639;&#26426;&#36719;&#20214;&#25991;&#26723;&#32534;&#21046;&#35268;&#33539;.pdf" TargetMode="External"/><Relationship Id="rId14" Type="http://schemas.openxmlformats.org/officeDocument/2006/relationships/hyperlink" Target="../../1-&#36719;&#20214;&#31532;&#19968;&#27425;&#36845;&#20195;(v0.1)/2-&#27979;&#35797;&#38454;&#27573;/NPUSS-Tinder-STR-0.1%20&#36719;&#20214;&#27979;&#35797;&#25253;&#21578;.docx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946DF1" w:rsidRDefault="00901846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95395e2-ac52-4ca4-9dce-2837e610ba3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5395E2-AC52-4CA4-9DCE-2837E610BA3E}"/>
      </w:docPartPr>
      <w:docPartBody>
        <w:p w:rsidR="00946DF1" w:rsidRDefault="00901846">
          <w:pPr>
            <w:pStyle w:val="24912FFEB14541C99FFB8B9CC6D2BB2F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bc9c323-dd7c-4fb4-808c-2730d4ed661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BC9C323-DD7C-4FB4-808C-2730D4ED6619}"/>
      </w:docPartPr>
      <w:docPartBody>
        <w:p w:rsidR="00946DF1" w:rsidRDefault="00901846">
          <w:pPr>
            <w:pStyle w:val="048AD9FDBB474D01994272CE927EC2D6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{05bfae91-17bd-40d8-92b9-10ef364a57b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FAE91-17BD-40D8-92B9-10EF364A57BD}"/>
      </w:docPartPr>
      <w:docPartBody>
        <w:p w:rsidR="00946DF1" w:rsidRDefault="00901846">
          <w:pPr>
            <w:pStyle w:val="C879B4B5AB44418F93B6D17166095C61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58255e86-83c0-4331-a23f-5a516323f4f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255E86-83C0-4331-A23F-5A516323F4F5}"/>
      </w:docPartPr>
      <w:docPartBody>
        <w:p w:rsidR="00946DF1" w:rsidRDefault="00901846">
          <w:pPr>
            <w:pStyle w:val="CE16AE4ADA6C496E8AA0B8BEE49B7B7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1b23ce3-7c3f-4560-ac92-436ab26b8de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B23CE3-7C3F-4560-AC92-436AB26B8DE2}"/>
      </w:docPartPr>
      <w:docPartBody>
        <w:p w:rsidR="00946DF1" w:rsidRDefault="00901846">
          <w:pPr>
            <w:pStyle w:val="7725A0D14AC54A5F8E8F5EFACBC384D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784f8b0-ab3c-4bff-be96-c7b4f033d68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84F8B0-AB3C-4BFF-BE96-C7B4F033D680}"/>
      </w:docPartPr>
      <w:docPartBody>
        <w:p w:rsidR="00946DF1" w:rsidRDefault="00901846">
          <w:pPr>
            <w:pStyle w:val="45BFBF43C53C474FBE76CB936783620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0be2261-374b-458d-80f2-3a611eb640e5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BE2261-374B-458D-80F2-3A611EB640E5}"/>
      </w:docPartPr>
      <w:docPartBody>
        <w:p w:rsidR="00946DF1" w:rsidRDefault="00901846">
          <w:pPr>
            <w:pStyle w:val="5D5B25BC4591A341993218F0F37B3A92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4a248745-3d06-4a23-aa47-7fddcd12533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248745-3D06-4A23-AA47-7FDDCD125332}"/>
      </w:docPartPr>
      <w:docPartBody>
        <w:p w:rsidR="00946DF1" w:rsidRDefault="00901846">
          <w:pPr>
            <w:pStyle w:val="8AE7C2298201CA4EB255F93E941263CA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8a1d0424-a670-4f0a-92f8-3e8f6e68d50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1D0424-A670-4F0A-92F8-3E8F6E68D50F}"/>
      </w:docPartPr>
      <w:docPartBody>
        <w:p w:rsidR="00946DF1" w:rsidRDefault="00901846">
          <w:pPr>
            <w:pStyle w:val="508780C1320A364785C125F7A5EAC3C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0e462ddf-d546-4eee-8302-9f0d355cc0d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462DDF-D546-4EEE-8302-9F0D355CC0DB}"/>
      </w:docPartPr>
      <w:docPartBody>
        <w:p w:rsidR="00946DF1" w:rsidRDefault="00901846">
          <w:pPr>
            <w:pStyle w:val="2578CEC8BC5844CEA4280D2F18142A8B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73EE0"/>
    <w:rsid w:val="00431496"/>
    <w:rsid w:val="00563EB5"/>
    <w:rsid w:val="006F7E8F"/>
    <w:rsid w:val="00846732"/>
    <w:rsid w:val="00846B5B"/>
    <w:rsid w:val="00901846"/>
    <w:rsid w:val="00946DF1"/>
    <w:rsid w:val="00A07E63"/>
    <w:rsid w:val="00AA72B9"/>
    <w:rsid w:val="00AB6A43"/>
    <w:rsid w:val="00B70582"/>
    <w:rsid w:val="00B73075"/>
    <w:rsid w:val="00C80473"/>
    <w:rsid w:val="00DB6C95"/>
    <w:rsid w:val="00F608CA"/>
    <w:rsid w:val="00FD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48AD9FDBB474D01994272CE927EC2D6">
    <w:name w:val="048AD9FDBB474D01994272CE927EC2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879B4B5AB44418F93B6D17166095C61">
    <w:name w:val="C879B4B5AB44418F93B6D17166095C6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E16AE4ADA6C496E8AA0B8BEE49B7B7C">
    <w:name w:val="CE16AE4ADA6C496E8AA0B8BEE49B7B7C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725A0D14AC54A5F8E8F5EFACBC384D7">
    <w:name w:val="7725A0D14AC54A5F8E8F5EFACBC384D7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45BFBF43C53C474FBE76CB9367836206">
    <w:name w:val="45BFBF43C53C474FBE76CB936783620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D945BB7AFF948278A71E0076C306CD6">
    <w:name w:val="BD945BB7AFF948278A71E0076C306CD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F697EAB9A30401D9E312007F5804B3F">
    <w:name w:val="0F697EAB9A30401D9E312007F5804B3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3E47D8D560C4FB28C9921C439AF1CD8">
    <w:name w:val="73E47D8D560C4FB28C9921C439AF1CD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B01DA52820A4A10AF910A32B55440B9">
    <w:name w:val="AB01DA52820A4A10AF910A32B55440B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A9193AE71604EDFB7AC5F815DE92BD3">
    <w:name w:val="9A9193AE71604EDFB7AC5F815DE92B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1F180A0C584499CA909BF5C59D53F8F">
    <w:name w:val="01F180A0C584499CA909BF5C59D53F8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C5A34EEDED64BA993BC00631253CA28">
    <w:name w:val="1C5A34EEDED64BA993BC00631253C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A4E1C699448DCBB09A98F84BB9A85">
    <w:name w:val="AE7A4E1C699448DCBB09A98F84BB9A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D5B25BC4591A341993218F0F37B3A92">
    <w:name w:val="5D5B25BC4591A341993218F0F37B3A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8AE7C2298201CA4EB255F93E941263CA">
    <w:name w:val="8AE7C2298201CA4EB255F93E941263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08780C1320A364785C125F7A5EAC3C7">
    <w:name w:val="508780C1320A364785C125F7A5EAC3C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A27545E70E56824DA60E2E7B4BA905AD">
    <w:name w:val="A27545E70E56824DA60E2E7B4BA905AD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302CC1958B1B044B633E080413CFA93">
    <w:name w:val="5302CC1958B1B044B633E080413CFA93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0AC8F6AF81AC4148A408478C69383B48">
    <w:name w:val="0AC8F6AF81AC4148A408478C69383B48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15000AE799107F4AA89895AF4D7DC792">
    <w:name w:val="15000AE799107F4AA89895AF4D7DC79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6B779541EB634C86F2BEC731C4E982">
    <w:name w:val="3F6B779541EB634C86F2BEC731C4E982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D2071C3E99AB424FA1396C49A7313339">
    <w:name w:val="D2071C3E99AB424FA1396C49A7313339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FB44FE17EDC448BB935E4FE271A6C58">
    <w:name w:val="3FB44FE17EDC448BB935E4FE271A6C5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4912FFEB14541C99FFB8B9CC6D2BB2F">
    <w:name w:val="24912FFEB14541C99FFB8B9CC6D2BB2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C2D8C0FEBD543EDA2FBA7BBE1437440">
    <w:name w:val="DC2D8C0FEBD543EDA2FBA7BBE143744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EB7D3651254B159FC873E0B5B81271">
    <w:name w:val="5EEB7D3651254B159FC873E0B5B81271"/>
    <w:pPr>
      <w:widowControl w:val="0"/>
      <w:jc w:val="both"/>
    </w:pPr>
    <w:rPr>
      <w:kern w:val="2"/>
      <w:sz w:val="21"/>
      <w:szCs w:val="22"/>
    </w:rPr>
  </w:style>
  <w:style w:type="paragraph" w:customStyle="1" w:styleId="3525147D9A104D93BDF2E33C0033E92F">
    <w:name w:val="3525147D9A104D93BDF2E33C0033E92F"/>
    <w:pPr>
      <w:widowControl w:val="0"/>
      <w:jc w:val="both"/>
    </w:pPr>
    <w:rPr>
      <w:kern w:val="2"/>
      <w:sz w:val="21"/>
      <w:szCs w:val="22"/>
    </w:rPr>
  </w:style>
  <w:style w:type="paragraph" w:customStyle="1" w:styleId="7AED20C455994969B691B79F06933AF3">
    <w:name w:val="7AED20C455994969B691B79F06933AF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578CEC8BC5844CEA4280D2F18142A8B">
    <w:name w:val="2578CEC8BC5844CEA4280D2F18142A8B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DEC83E-7157-420E-92B0-E1E9EB12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1081</Words>
  <Characters>6167</Characters>
  <Application>Microsoft Office Word</Application>
  <DocSecurity>0</DocSecurity>
  <Lines>51</Lines>
  <Paragraphs>14</Paragraphs>
  <ScaleCrop>false</ScaleCrop>
  <Company>西安同路信息科技有限公司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23</cp:revision>
  <cp:lastPrinted>2019-03-26T11:52:00Z</cp:lastPrinted>
  <dcterms:created xsi:type="dcterms:W3CDTF">2012-02-24T01:58:00Z</dcterms:created>
  <dcterms:modified xsi:type="dcterms:W3CDTF">2019-07-11T08:40:00Z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