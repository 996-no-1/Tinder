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8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修改-第7页-ER图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_Toc11909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_Toc20934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_Toc20934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_Toc32294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_Toc32294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_Toc2375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_Toc2375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_Toc4685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_Toc6656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_Toc8974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_Toc16797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_Toc26422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_Toc10059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_Toc30301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_Toc13670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_Toc9473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_Toc31676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1909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0934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0.2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29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044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2072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《NPUSS-Tinder-SDS-1.0(E) 软件文档规范》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《NPUSS-Tinder-DNR-1.0(E) 文档编号规则》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《NPUSS-Tinder-SRS-1.0(E) 软件需求规格说明书》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《NPUSS-Tinder-SFT-0.2 软件功能列表》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《NPUSS-Tinder-DBDD-0.1 数据库(顶层)设计说明》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"/>
        <w:rPr>
          <w:rFonts w:ascii="微软雅黑" w:hAnsi="微软雅黑" w:eastAsia="微软雅黑"/>
        </w:rPr>
      </w:pPr>
      <w:bookmarkStart w:id="5" w:name="_Toc2375"/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8" w:name="_GoBack"/>
      <w:bookmarkEnd w:id="28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4685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521466029"/>
      <w:bookmarkStart w:id="9" w:name="_Toc31963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6656"/>
      <w:bookmarkStart w:id="11" w:name="_Toc521466030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8974"/>
      <w:bookmarkStart w:id="13" w:name="_Toc521466031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6"/>
          <w:rFonts w:ascii="微软雅黑" w:hAnsi="微软雅黑" w:eastAsia="微软雅黑"/>
          <w:i/>
          <w:iCs/>
        </w:rPr>
        <w:t>https://www.</w:t>
      </w:r>
      <w:r>
        <w:rPr>
          <w:rStyle w:val="16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6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16797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26422"/>
      <w:bookmarkStart w:id="17" w:name="_Toc521466034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18" w:name="_Toc10059"/>
      <w:bookmarkStart w:id="19" w:name="_Toc521466035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30301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13670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521466038"/>
      <w:bookmarkStart w:id="25" w:name="_Toc9473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31676"/>
      <w:bookmarkStart w:id="27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102F170E"/>
    <w:rsid w:val="26D9673F"/>
    <w:rsid w:val="2C15511C"/>
    <w:rsid w:val="375E22C8"/>
    <w:rsid w:val="3A6C5644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5"/>
    <w:semiHidden/>
    <w:qFormat/>
    <w:uiPriority w:val="99"/>
    <w:rPr>
      <w:color w:val="808080"/>
    </w:rPr>
  </w:style>
  <w:style w:type="character" w:customStyle="1" w:styleId="29">
    <w:name w:val="日期 字符"/>
    <w:basedOn w:val="15"/>
    <w:link w:val="8"/>
    <w:semiHidden/>
    <w:qFormat/>
    <w:uiPriority w:val="99"/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317f4b-afc0-48fc-b829-6d410ed615e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bdfff-37e1-4bac-b1e7-a82031d9ba9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8c7fd5-21d9-4e9e-bb69-f4fa1e58b658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4</TotalTime>
  <ScaleCrop>false</ScaleCrop>
  <LinksUpToDate>false</LinksUpToDate>
  <CharactersWithSpaces>3723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2019-07-09T02:11:59Z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