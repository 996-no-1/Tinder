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5D" w:rsidRDefault="003225C3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887535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 w:rsidR="003225C3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34215D" w:rsidRDefault="003225C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225C3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4215D">
      <w:pPr>
        <w:jc w:val="center"/>
        <w:rPr>
          <w:rFonts w:ascii="微软雅黑" w:eastAsia="微软雅黑" w:hAnsi="微软雅黑"/>
        </w:rPr>
      </w:pPr>
    </w:p>
    <w:p w:rsidR="0034215D" w:rsidRDefault="003225C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34215D" w:rsidRDefault="003225C3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34215D" w:rsidRDefault="003225C3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4215D" w:rsidRDefault="0034215D">
      <w:pPr>
        <w:jc w:val="center"/>
        <w:rPr>
          <w:b/>
        </w:rPr>
      </w:pPr>
    </w:p>
    <w:tbl>
      <w:tblPr>
        <w:tblStyle w:val="a8"/>
        <w:tblW w:w="801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306"/>
      </w:tblGrid>
      <w:tr w:rsidR="0034215D" w:rsidTr="00C05C23">
        <w:trPr>
          <w:trHeight w:val="397"/>
          <w:jc w:val="center"/>
        </w:trPr>
        <w:tc>
          <w:tcPr>
            <w:tcW w:w="1129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4215D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4215D" w:rsidRDefault="003225C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34215D" w:rsidRDefault="0088753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34215D" w:rsidRDefault="0088753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34215D" w:rsidRDefault="0088753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225C3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34215D" w:rsidRDefault="003225C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C05C23" w:rsidTr="00C05C23">
        <w:trPr>
          <w:trHeight w:val="397"/>
          <w:jc w:val="center"/>
        </w:trPr>
        <w:tc>
          <w:tcPr>
            <w:tcW w:w="1129" w:type="dxa"/>
            <w:vAlign w:val="center"/>
          </w:tcPr>
          <w:p w:rsidR="00C05C23" w:rsidRDefault="00397E2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C05C23" w:rsidRDefault="00C05C2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修改-第5页-1.4</w:t>
            </w:r>
          </w:p>
          <w:p w:rsidR="00397E26" w:rsidRDefault="00397E2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修改-第7页-2.2.1</w:t>
            </w:r>
          </w:p>
        </w:tc>
        <w:tc>
          <w:tcPr>
            <w:tcW w:w="987" w:type="dxa"/>
            <w:vAlign w:val="center"/>
          </w:tcPr>
          <w:p w:rsidR="00C05C23" w:rsidRDefault="0088753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92496943"/>
                <w:placeholder>
                  <w:docPart w:val="2FA7E34916114A8E8BDA3389B561B6D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:rsidR="00C05C23" w:rsidRDefault="0088753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0906123"/>
                <w:placeholder>
                  <w:docPart w:val="12461B8B6533484CB9A293D68F116C9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C05C23" w:rsidRDefault="0088753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27300685"/>
                <w:placeholder>
                  <w:docPart w:val="99D4960AC5904F438A6A455947D83DF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05C23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 w:rsidR="00C05C23" w:rsidRDefault="00C05C2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:rsidR="0034215D" w:rsidRDefault="003225C3">
      <w:pPr>
        <w:widowControl/>
        <w:jc w:val="left"/>
      </w:pPr>
      <w:r>
        <w:br w:type="page"/>
      </w:r>
    </w:p>
    <w:p w:rsidR="0034215D" w:rsidRDefault="003225C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DE19AD" w:rsidRDefault="003225C3">
      <w:pPr>
        <w:pStyle w:val="10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668253" w:history="1">
        <w:r w:rsidR="00DE19AD" w:rsidRPr="003A4369">
          <w:rPr>
            <w:rStyle w:val="aa"/>
            <w:rFonts w:ascii="微软雅黑" w:eastAsia="微软雅黑" w:hAnsi="微软雅黑"/>
            <w:noProof/>
          </w:rPr>
          <w:t>1</w:t>
        </w:r>
        <w:r w:rsidR="00DE19AD" w:rsidRPr="003A4369">
          <w:rPr>
            <w:rStyle w:val="aa"/>
            <w:rFonts w:ascii="微软雅黑" w:eastAsia="微软雅黑" w:hAnsi="微软雅黑" w:hint="eastAsia"/>
            <w:noProof/>
          </w:rPr>
          <w:t>引言</w:t>
        </w:r>
        <w:r w:rsidR="00DE19AD">
          <w:rPr>
            <w:noProof/>
            <w:webHidden/>
          </w:rPr>
          <w:tab/>
        </w:r>
        <w:r w:rsidR="00DE19AD">
          <w:rPr>
            <w:noProof/>
            <w:webHidden/>
          </w:rPr>
          <w:fldChar w:fldCharType="begin"/>
        </w:r>
        <w:r w:rsidR="00DE19AD">
          <w:rPr>
            <w:noProof/>
            <w:webHidden/>
          </w:rPr>
          <w:instrText xml:space="preserve"> PAGEREF _Toc13668253 \h </w:instrText>
        </w:r>
        <w:r w:rsidR="00DE19AD">
          <w:rPr>
            <w:noProof/>
            <w:webHidden/>
          </w:rPr>
        </w:r>
        <w:r w:rsidR="00DE19AD">
          <w:rPr>
            <w:noProof/>
            <w:webHidden/>
          </w:rPr>
          <w:fldChar w:fldCharType="separate"/>
        </w:r>
        <w:r w:rsidR="00DE19AD">
          <w:rPr>
            <w:noProof/>
            <w:webHidden/>
          </w:rPr>
          <w:t>4</w:t>
        </w:r>
        <w:r w:rsidR="00DE19AD"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54" w:history="1">
        <w:r w:rsidRPr="003A4369">
          <w:rPr>
            <w:rStyle w:val="aa"/>
            <w:rFonts w:ascii="微软雅黑" w:eastAsia="微软雅黑" w:hAnsi="微软雅黑"/>
            <w:noProof/>
          </w:rPr>
          <w:t>1.1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55" w:history="1">
        <w:r w:rsidRPr="003A4369">
          <w:rPr>
            <w:rStyle w:val="aa"/>
            <w:rFonts w:ascii="微软雅黑" w:eastAsia="微软雅黑" w:hAnsi="微软雅黑"/>
            <w:noProof/>
          </w:rPr>
          <w:t>1.2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56" w:history="1">
        <w:r w:rsidRPr="003A4369">
          <w:rPr>
            <w:rStyle w:val="aa"/>
            <w:rFonts w:ascii="微软雅黑" w:eastAsia="微软雅黑" w:hAnsi="微软雅黑"/>
            <w:noProof/>
          </w:rPr>
          <w:t>1.3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57" w:history="1">
        <w:r w:rsidRPr="003A4369">
          <w:rPr>
            <w:rStyle w:val="aa"/>
            <w:rFonts w:ascii="微软雅黑" w:eastAsia="微软雅黑" w:hAnsi="微软雅黑"/>
            <w:noProof/>
          </w:rPr>
          <w:t>1.4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10"/>
        <w:rPr>
          <w:noProof/>
        </w:rPr>
      </w:pPr>
      <w:hyperlink w:anchor="_Toc13668258" w:history="1">
        <w:r w:rsidRPr="003A4369">
          <w:rPr>
            <w:rStyle w:val="aa"/>
            <w:rFonts w:ascii="微软雅黑" w:eastAsia="微软雅黑" w:hAnsi="微软雅黑"/>
            <w:noProof/>
          </w:rPr>
          <w:t>2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项目计划研究阶段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59" w:history="1">
        <w:r w:rsidRPr="003A4369">
          <w:rPr>
            <w:rStyle w:val="aa"/>
            <w:rFonts w:ascii="微软雅黑" w:eastAsia="微软雅黑" w:hAnsi="微软雅黑"/>
            <w:noProof/>
          </w:rPr>
          <w:t>2.1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项目进度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30"/>
        <w:tabs>
          <w:tab w:val="right" w:leader="dot" w:pos="8296"/>
        </w:tabs>
        <w:rPr>
          <w:noProof/>
        </w:rPr>
      </w:pPr>
      <w:hyperlink w:anchor="_Toc13668260" w:history="1">
        <w:r w:rsidRPr="003A4369">
          <w:rPr>
            <w:rStyle w:val="aa"/>
            <w:rFonts w:ascii="微软雅黑" w:eastAsia="微软雅黑" w:hAnsi="微软雅黑"/>
            <w:noProof/>
          </w:rPr>
          <w:t>2.1.1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进展情况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30"/>
        <w:tabs>
          <w:tab w:val="right" w:leader="dot" w:pos="8296"/>
        </w:tabs>
        <w:rPr>
          <w:noProof/>
        </w:rPr>
      </w:pPr>
      <w:hyperlink w:anchor="_Toc13668261" w:history="1">
        <w:r w:rsidRPr="003A4369">
          <w:rPr>
            <w:rStyle w:val="aa"/>
            <w:rFonts w:ascii="微软雅黑" w:eastAsia="微软雅黑" w:hAnsi="微软雅黑"/>
            <w:noProof/>
          </w:rPr>
          <w:t>2.1.2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62" w:history="1">
        <w:r w:rsidRPr="003A4369">
          <w:rPr>
            <w:rStyle w:val="aa"/>
            <w:rFonts w:ascii="微软雅黑" w:eastAsia="微软雅黑" w:hAnsi="微软雅黑"/>
            <w:noProof/>
          </w:rPr>
          <w:t>2.2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资源耗用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30"/>
        <w:tabs>
          <w:tab w:val="right" w:leader="dot" w:pos="8296"/>
        </w:tabs>
        <w:rPr>
          <w:noProof/>
        </w:rPr>
      </w:pPr>
      <w:hyperlink w:anchor="_Toc13668263" w:history="1">
        <w:r w:rsidRPr="003A4369">
          <w:rPr>
            <w:rStyle w:val="aa"/>
            <w:rFonts w:ascii="微软雅黑" w:eastAsia="微软雅黑" w:hAnsi="微软雅黑"/>
            <w:noProof/>
          </w:rPr>
          <w:t>2.2.1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工时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30"/>
        <w:tabs>
          <w:tab w:val="right" w:leader="dot" w:pos="8296"/>
        </w:tabs>
        <w:rPr>
          <w:noProof/>
        </w:rPr>
      </w:pPr>
      <w:hyperlink w:anchor="_Toc13668264" w:history="1">
        <w:r w:rsidRPr="003A4369">
          <w:rPr>
            <w:rStyle w:val="aa"/>
            <w:rFonts w:ascii="微软雅黑" w:eastAsia="微软雅黑" w:hAnsi="微软雅黑"/>
            <w:noProof/>
          </w:rPr>
          <w:t>2.2.2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机时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65" w:history="1">
        <w:r w:rsidRPr="003A4369">
          <w:rPr>
            <w:rStyle w:val="aa"/>
            <w:rFonts w:ascii="微软雅黑" w:eastAsia="微软雅黑" w:hAnsi="微软雅黑"/>
            <w:noProof/>
          </w:rPr>
          <w:t>2.3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经费支出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66" w:history="1">
        <w:r w:rsidRPr="003A4369">
          <w:rPr>
            <w:rStyle w:val="aa"/>
            <w:rFonts w:ascii="微软雅黑" w:eastAsia="微软雅黑" w:hAnsi="微软雅黑"/>
            <w:noProof/>
          </w:rPr>
          <w:t>2.4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下个阶段计划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19AD" w:rsidRDefault="00DE19AD">
      <w:pPr>
        <w:pStyle w:val="20"/>
        <w:tabs>
          <w:tab w:val="right" w:leader="dot" w:pos="8296"/>
        </w:tabs>
        <w:rPr>
          <w:noProof/>
        </w:rPr>
      </w:pPr>
      <w:hyperlink w:anchor="_Toc13668267" w:history="1">
        <w:r w:rsidRPr="003A4369">
          <w:rPr>
            <w:rStyle w:val="aa"/>
            <w:rFonts w:ascii="微软雅黑" w:eastAsia="微软雅黑" w:hAnsi="微软雅黑"/>
            <w:noProof/>
          </w:rPr>
          <w:t>2.5</w:t>
        </w:r>
        <w:r w:rsidRPr="003A4369">
          <w:rPr>
            <w:rStyle w:val="aa"/>
            <w:rFonts w:ascii="微软雅黑" w:eastAsia="微软雅黑" w:hAnsi="微软雅黑" w:hint="eastAsia"/>
            <w:noProof/>
          </w:rPr>
          <w:t>问题及建议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215D" w:rsidRDefault="003225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34215D" w:rsidRDefault="003225C3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13668253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13668254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3668255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13668256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10" w:history="1">
        <w:r>
          <w:rPr>
            <w:rStyle w:val="aa"/>
            <w:rFonts w:ascii="微软雅黑" w:eastAsia="微软雅黑" w:hAnsi="微软雅黑" w:hint="eastAsia"/>
          </w:rPr>
          <w:t>《</w:t>
        </w:r>
        <w:r>
          <w:rPr>
            <w:rStyle w:val="aa"/>
            <w:rFonts w:ascii="微软雅黑" w:eastAsia="微软雅黑" w:hAnsi="微软雅黑"/>
          </w:rPr>
          <w:t>GB/T 8567-2006</w:t>
        </w:r>
        <w:r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34215D" w:rsidRDefault="003225C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34215D" w:rsidRDefault="003225C3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13668257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34215D" w:rsidRDefault="00887535">
      <w:pPr>
        <w:pStyle w:val="ab"/>
        <w:numPr>
          <w:ilvl w:val="0"/>
          <w:numId w:val="1"/>
        </w:numPr>
        <w:ind w:firstLineChars="0"/>
      </w:pPr>
      <w:hyperlink r:id="rId11" w:history="1">
        <w:r w:rsidR="00B87A64">
          <w:rPr>
            <w:rStyle w:val="aa"/>
            <w:rFonts w:ascii="微软雅黑" w:eastAsia="微软雅黑" w:hAnsi="微软雅黑" w:hint="eastAsia"/>
          </w:rPr>
          <w:t>《</w:t>
        </w:r>
        <w:r w:rsidR="00B87A64">
          <w:rPr>
            <w:rStyle w:val="aa"/>
            <w:rFonts w:ascii="微软雅黑" w:eastAsia="微软雅黑" w:hAnsi="微软雅黑"/>
          </w:rPr>
          <w:t>GB/T 8567-2006</w:t>
        </w:r>
        <w:r w:rsidR="00B87A64">
          <w:rPr>
            <w:rStyle w:val="aa"/>
            <w:rFonts w:ascii="微软雅黑" w:eastAsia="微软雅黑" w:hAnsi="微软雅黑" w:hint="eastAsia"/>
          </w:rPr>
          <w:t>计算机软件文档编制规范》</w:t>
        </w:r>
      </w:hyperlink>
      <w:r w:rsidR="003225C3">
        <w:rPr>
          <w:rFonts w:ascii="微软雅黑" w:eastAsia="微软雅黑" w:hAnsi="微软雅黑" w:hint="eastAsia"/>
        </w:rPr>
        <w:t>，国家标准</w:t>
      </w:r>
    </w:p>
    <w:p w:rsidR="0034215D" w:rsidRDefault="00887535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3225C3" w:rsidRPr="002F606C">
          <w:rPr>
            <w:rStyle w:val="aa"/>
            <w:rFonts w:ascii="微软雅黑" w:eastAsia="微软雅黑" w:hAnsi="微软雅黑" w:hint="eastAsia"/>
          </w:rPr>
          <w:t>《</w:t>
        </w:r>
        <w:r w:rsidR="003225C3" w:rsidRPr="002F606C">
          <w:rPr>
            <w:rStyle w:val="aa"/>
            <w:rFonts w:ascii="微软雅黑" w:eastAsia="微软雅黑" w:hAnsi="微软雅黑"/>
          </w:rPr>
          <w:t>NPUSS-Tinder-SDS-1.0(E) 软件文档规范》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887535">
      <w:pPr>
        <w:pStyle w:val="ab"/>
        <w:numPr>
          <w:ilvl w:val="0"/>
          <w:numId w:val="1"/>
        </w:numPr>
        <w:ind w:firstLineChars="0"/>
      </w:pPr>
      <w:hyperlink r:id="rId13" w:history="1">
        <w:r w:rsidR="003225C3" w:rsidRPr="002F606C">
          <w:rPr>
            <w:rStyle w:val="aa"/>
            <w:rFonts w:ascii="微软雅黑" w:eastAsia="微软雅黑" w:hAnsi="微软雅黑"/>
          </w:rPr>
          <w:t>《NPUSS-Tinder-DNR-1.0(E) 文档编号规则》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887535">
      <w:pPr>
        <w:pStyle w:val="ab"/>
        <w:numPr>
          <w:ilvl w:val="0"/>
          <w:numId w:val="1"/>
        </w:numPr>
        <w:ind w:firstLineChars="0"/>
      </w:pPr>
      <w:hyperlink r:id="rId14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《NPUSS-Tinder-SDP-1.0(E) 软件开发计划》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887535">
      <w:pPr>
        <w:pStyle w:val="ab"/>
        <w:numPr>
          <w:ilvl w:val="0"/>
          <w:numId w:val="1"/>
        </w:numPr>
        <w:ind w:firstLineChars="0"/>
        <w:rPr>
          <w:rStyle w:val="aa"/>
          <w:color w:val="auto"/>
          <w:u w:val="none"/>
        </w:rPr>
      </w:pPr>
      <w:hyperlink r:id="rId15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《NPUSS-Tinder-SCMP-1.0(E) 软件配置管理计划》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887535">
      <w:pPr>
        <w:pStyle w:val="ab"/>
        <w:numPr>
          <w:ilvl w:val="0"/>
          <w:numId w:val="1"/>
        </w:numPr>
        <w:ind w:firstLineChars="0"/>
      </w:pPr>
      <w:hyperlink r:id="rId16" w:history="1">
        <w:r w:rsidR="003225C3" w:rsidRPr="002F606C">
          <w:rPr>
            <w:rStyle w:val="aa"/>
            <w:rFonts w:ascii="微软雅黑" w:eastAsia="微软雅黑" w:hAnsi="微软雅黑" w:hint="eastAsia"/>
          </w:rPr>
          <w:t>《NPUSS-Tinder-STD-1.0(E) 软件测试说明》</w:t>
        </w:r>
      </w:hyperlink>
      <w:r w:rsidR="003225C3">
        <w:t>，</w:t>
      </w:r>
      <w:r w:rsidR="003225C3">
        <w:rPr>
          <w:rFonts w:ascii="微软雅黑" w:eastAsia="微软雅黑" w:hAnsi="微软雅黑"/>
        </w:rPr>
        <w:t>Tinder项目组提供</w:t>
      </w:r>
    </w:p>
    <w:p w:rsidR="0034215D" w:rsidRDefault="003225C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34215D" w:rsidRDefault="003225C3">
      <w:pPr>
        <w:pStyle w:val="1"/>
        <w:rPr>
          <w:rFonts w:ascii="微软雅黑" w:eastAsia="微软雅黑" w:hAnsi="微软雅黑"/>
        </w:rPr>
      </w:pPr>
      <w:bookmarkStart w:id="11" w:name="_Toc13668258"/>
      <w:r>
        <w:rPr>
          <w:rFonts w:ascii="微软雅黑" w:eastAsia="微软雅黑" w:hAnsi="微软雅黑" w:hint="eastAsia"/>
        </w:rPr>
        <w:lastRenderedPageBreak/>
        <w:t>2项目计划研究阶段</w:t>
      </w:r>
      <w:bookmarkEnd w:id="11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本阶段自2019年7月1日至2019年7月1日，历时1个工作日，参与项目人员共计5人，分别是陈子源，张涵，张莹，刘文佳，徐传旭，工作量共计5人日，参与项目设备共计5台，消耗机时40小时。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2" w:name="_Toc13668259"/>
      <w:r>
        <w:rPr>
          <w:rFonts w:ascii="微软雅黑" w:eastAsia="微软雅黑" w:hAnsi="微软雅黑" w:hint="eastAsia"/>
        </w:rPr>
        <w:t>2.1项目进度</w:t>
      </w:r>
      <w:bookmarkEnd w:id="12"/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3" w:name="_Toc13668260"/>
      <w:r>
        <w:rPr>
          <w:rFonts w:ascii="微软雅黑" w:eastAsia="微软雅黑" w:hAnsi="微软雅黑" w:hint="eastAsia"/>
        </w:rPr>
        <w:t>2.1.1进展情况</w:t>
      </w:r>
      <w:bookmarkEnd w:id="13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本阶段完成了Tinder项目的计划研究工作，项目开发所需的各类资源基本到位。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4" w:name="_Toc13668261"/>
      <w:r>
        <w:rPr>
          <w:rFonts w:ascii="微软雅黑" w:eastAsia="微软雅黑" w:hAnsi="微软雅黑" w:hint="eastAsia"/>
        </w:rPr>
        <w:t>2.1.2状态</w:t>
      </w:r>
      <w:bookmarkEnd w:id="14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按原计划正常进行，于2019/7/1开始执行项目计划研究阶段。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《NPUSS-Tinder-SDP-1.0(E) 软件开发计划》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《NPUSS-Tinder-DNR-1.0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《NPUSS-Tinder-SDS-1.0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</w:t>
      </w:r>
      <w:r>
        <w:rPr>
          <w:rFonts w:ascii="微软雅黑" w:eastAsia="微软雅黑" w:hAnsi="微软雅黑"/>
        </w:rPr>
        <w:t>(E)</w:t>
      </w:r>
      <w:r>
        <w:rPr>
          <w:rFonts w:ascii="微软雅黑" w:eastAsia="微软雅黑" w:hAnsi="微软雅黑" w:hint="eastAsia"/>
        </w:rPr>
        <w:t xml:space="preserve"> 软件测试说明》</w:t>
      </w:r>
    </w:p>
    <w:p w:rsidR="0034215D" w:rsidRDefault="003225C3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0.1 </w:t>
      </w:r>
      <w:r>
        <w:rPr>
          <w:rFonts w:ascii="微软雅黑" w:eastAsia="微软雅黑" w:hAnsi="微软雅黑" w:hint="eastAsia"/>
        </w:rPr>
        <w:t>项目进度报告》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5" w:name="_Toc13668262"/>
      <w:r>
        <w:rPr>
          <w:rFonts w:ascii="微软雅黑" w:eastAsia="微软雅黑" w:hAnsi="微软雅黑" w:hint="eastAsia"/>
        </w:rPr>
        <w:lastRenderedPageBreak/>
        <w:t>2.2资源耗用</w:t>
      </w:r>
      <w:bookmarkEnd w:id="15"/>
    </w:p>
    <w:p w:rsidR="0034215D" w:rsidRDefault="003225C3">
      <w:pPr>
        <w:pStyle w:val="3"/>
        <w:rPr>
          <w:rFonts w:ascii="微软雅黑" w:eastAsia="微软雅黑" w:hAnsi="微软雅黑"/>
        </w:rPr>
      </w:pPr>
      <w:bookmarkStart w:id="16" w:name="_Toc13668263"/>
      <w:r>
        <w:rPr>
          <w:rFonts w:ascii="微软雅黑" w:eastAsia="微软雅黑" w:hAnsi="微软雅黑" w:hint="eastAsia"/>
        </w:rPr>
        <w:t>2.2.1工时</w:t>
      </w:r>
      <w:bookmarkEnd w:id="16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本阶段参与项目人员共计5人，分别是陈子源，张涵，张莹，刘文佳，徐传旭，本阶段工作量共计5人日，具体工时分布见表1。</w:t>
      </w:r>
    </w:p>
    <w:p w:rsidR="0034215D" w:rsidRDefault="003225C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项目计划研究阶段工时分布</w:t>
      </w:r>
    </w:p>
    <w:tbl>
      <w:tblPr>
        <w:tblStyle w:val="a8"/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2908"/>
        <w:gridCol w:w="1315"/>
        <w:gridCol w:w="1315"/>
        <w:gridCol w:w="1026"/>
        <w:gridCol w:w="1288"/>
      </w:tblGrid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2908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34215D" w:rsidTr="0083432B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编写《文档编号规则》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  <w:vAlign w:val="center"/>
          </w:tcPr>
          <w:p w:rsidR="0034215D" w:rsidRDefault="003225C3" w:rsidP="008343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</w:tr>
      <w:tr w:rsidR="0034215D" w:rsidTr="00484B25">
        <w:trPr>
          <w:jc w:val="center"/>
        </w:trPr>
        <w:tc>
          <w:tcPr>
            <w:tcW w:w="1135" w:type="dxa"/>
            <w:vMerge w:val="restart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编写《软件文档规范》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编写《项目进度报告v0.1》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 w:val="restart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编写《软件测试说明》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编写《软件配置管理计划》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4215D" w:rsidTr="00484B25">
        <w:trPr>
          <w:jc w:val="center"/>
        </w:trPr>
        <w:tc>
          <w:tcPr>
            <w:tcW w:w="113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2908" w:type="dxa"/>
          </w:tcPr>
          <w:p w:rsidR="0034215D" w:rsidRDefault="003225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315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2019/7/1</w:t>
            </w:r>
          </w:p>
        </w:tc>
        <w:tc>
          <w:tcPr>
            <w:tcW w:w="1026" w:type="dxa"/>
          </w:tcPr>
          <w:p w:rsidR="0034215D" w:rsidRDefault="003225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34215D" w:rsidRDefault="0034215D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34215D" w:rsidRDefault="003225C3">
      <w:pPr>
        <w:pStyle w:val="3"/>
        <w:rPr>
          <w:rFonts w:ascii="微软雅黑" w:eastAsia="微软雅黑" w:hAnsi="微软雅黑"/>
        </w:rPr>
      </w:pPr>
      <w:bookmarkStart w:id="17" w:name="_Toc13668264"/>
      <w:r>
        <w:rPr>
          <w:rFonts w:ascii="微软雅黑" w:eastAsia="微软雅黑" w:hAnsi="微软雅黑" w:hint="eastAsia"/>
        </w:rPr>
        <w:t>2.2.2机时</w:t>
      </w:r>
      <w:bookmarkEnd w:id="17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本阶段参与项目设备共计笔记本5台，本阶段历时1个工作日，平均每天设备工作时间为8小时，本阶段消耗机时共计40小时。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8" w:name="_Toc13668265"/>
      <w:r>
        <w:rPr>
          <w:rFonts w:ascii="微软雅黑" w:eastAsia="微软雅黑" w:hAnsi="微软雅黑" w:hint="eastAsia"/>
        </w:rPr>
        <w:t>2.3经费支出</w:t>
      </w:r>
      <w:bookmarkEnd w:id="18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19" w:name="_Toc13668266"/>
      <w:r>
        <w:rPr>
          <w:rFonts w:ascii="微软雅黑" w:eastAsia="微软雅黑" w:hAnsi="微软雅黑" w:hint="eastAsia"/>
        </w:rPr>
        <w:lastRenderedPageBreak/>
        <w:t>2.4下个阶段计划</w:t>
      </w:r>
      <w:bookmarkEnd w:id="19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下个阶段为需求分析阶段，计划自2019年7月2日至2019年7月2日，根据项目面向用户，搜集并分析需求，最终确定项目功能点。。</w:t>
      </w:r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34215D" w:rsidRDefault="003225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 软件需求规格说明书》</w:t>
      </w:r>
    </w:p>
    <w:p w:rsidR="0034215D" w:rsidRDefault="003225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0.2 </w:t>
      </w:r>
      <w:r>
        <w:rPr>
          <w:rFonts w:ascii="微软雅黑" w:eastAsia="微软雅黑" w:hAnsi="微软雅黑" w:hint="eastAsia"/>
        </w:rPr>
        <w:t>项目进度报告》</w:t>
      </w:r>
    </w:p>
    <w:p w:rsidR="0034215D" w:rsidRDefault="003225C3">
      <w:pPr>
        <w:pStyle w:val="2"/>
        <w:rPr>
          <w:rFonts w:ascii="微软雅黑" w:eastAsia="微软雅黑" w:hAnsi="微软雅黑"/>
        </w:rPr>
      </w:pPr>
      <w:bookmarkStart w:id="20" w:name="_Toc13668267"/>
      <w:r>
        <w:rPr>
          <w:rFonts w:ascii="微软雅黑" w:eastAsia="微软雅黑" w:hAnsi="微软雅黑" w:hint="eastAsia"/>
        </w:rPr>
        <w:t>2.5问题及建议</w:t>
      </w:r>
      <w:bookmarkEnd w:id="20"/>
    </w:p>
    <w:p w:rsidR="0034215D" w:rsidRDefault="003225C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34215D" w:rsidRDefault="003225C3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项目组在选择开发文档的过程中出现了分歧，后续需要的开发文档不明确，还需要继续讨论。</w:t>
      </w:r>
    </w:p>
    <w:p w:rsidR="0034215D" w:rsidRDefault="003225C3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项目开发代码的实现细节和项目可行性还需商榷。</w:t>
      </w:r>
    </w:p>
    <w:p w:rsidR="0034215D" w:rsidRDefault="0034215D">
      <w:pPr>
        <w:pStyle w:val="ab"/>
        <w:ind w:left="420" w:firstLineChars="0" w:firstLine="0"/>
        <w:rPr>
          <w:rFonts w:ascii="微软雅黑" w:eastAsia="微软雅黑" w:hAnsi="微软雅黑"/>
        </w:rPr>
      </w:pPr>
    </w:p>
    <w:sectPr w:rsidR="0034215D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535" w:rsidRDefault="00887535">
      <w:r>
        <w:separator/>
      </w:r>
    </w:p>
  </w:endnote>
  <w:endnote w:type="continuationSeparator" w:id="0">
    <w:p w:rsidR="00887535" w:rsidRDefault="0088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5D" w:rsidRDefault="003225C3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DE19AD">
      <w:rPr>
        <w:rFonts w:ascii="微软雅黑" w:eastAsia="微软雅黑" w:hAnsi="微软雅黑"/>
        <w:noProof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DE19AD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4215D" w:rsidRDefault="0034215D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535" w:rsidRDefault="00887535">
      <w:r>
        <w:separator/>
      </w:r>
    </w:p>
  </w:footnote>
  <w:footnote w:type="continuationSeparator" w:id="0">
    <w:p w:rsidR="00887535" w:rsidRDefault="00887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15D" w:rsidRDefault="0034215D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4215D" w:rsidRDefault="003225C3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A23"/>
    <w:rsid w:val="00132E03"/>
    <w:rsid w:val="0017265E"/>
    <w:rsid w:val="00182925"/>
    <w:rsid w:val="001B7D37"/>
    <w:rsid w:val="001E2BF2"/>
    <w:rsid w:val="002258DC"/>
    <w:rsid w:val="002551BD"/>
    <w:rsid w:val="00257360"/>
    <w:rsid w:val="002669F2"/>
    <w:rsid w:val="002A5218"/>
    <w:rsid w:val="002B57FF"/>
    <w:rsid w:val="002F606C"/>
    <w:rsid w:val="00301729"/>
    <w:rsid w:val="00314C3B"/>
    <w:rsid w:val="003225C3"/>
    <w:rsid w:val="0034215D"/>
    <w:rsid w:val="00367A52"/>
    <w:rsid w:val="00397116"/>
    <w:rsid w:val="00397E26"/>
    <w:rsid w:val="00397EB2"/>
    <w:rsid w:val="003B6AF6"/>
    <w:rsid w:val="003D70F4"/>
    <w:rsid w:val="003D7349"/>
    <w:rsid w:val="003E6632"/>
    <w:rsid w:val="003F3304"/>
    <w:rsid w:val="00411482"/>
    <w:rsid w:val="00430288"/>
    <w:rsid w:val="00450BA4"/>
    <w:rsid w:val="00484B25"/>
    <w:rsid w:val="004A4BFE"/>
    <w:rsid w:val="004B0AF2"/>
    <w:rsid w:val="004B2A35"/>
    <w:rsid w:val="004B5B3E"/>
    <w:rsid w:val="004C4E44"/>
    <w:rsid w:val="004E30FB"/>
    <w:rsid w:val="004F3CB3"/>
    <w:rsid w:val="004F401F"/>
    <w:rsid w:val="004F763F"/>
    <w:rsid w:val="00502B89"/>
    <w:rsid w:val="00526BC5"/>
    <w:rsid w:val="00530456"/>
    <w:rsid w:val="00533A5D"/>
    <w:rsid w:val="005376E7"/>
    <w:rsid w:val="00556FA6"/>
    <w:rsid w:val="00563F5E"/>
    <w:rsid w:val="00573D81"/>
    <w:rsid w:val="00581BB5"/>
    <w:rsid w:val="00583459"/>
    <w:rsid w:val="00583E3C"/>
    <w:rsid w:val="00585263"/>
    <w:rsid w:val="005B7920"/>
    <w:rsid w:val="005C25C3"/>
    <w:rsid w:val="005E339C"/>
    <w:rsid w:val="00626614"/>
    <w:rsid w:val="00627703"/>
    <w:rsid w:val="006601F2"/>
    <w:rsid w:val="00663627"/>
    <w:rsid w:val="00675548"/>
    <w:rsid w:val="00693C2C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432B"/>
    <w:rsid w:val="0083514E"/>
    <w:rsid w:val="00847782"/>
    <w:rsid w:val="008554D0"/>
    <w:rsid w:val="0086794C"/>
    <w:rsid w:val="00871F58"/>
    <w:rsid w:val="00887535"/>
    <w:rsid w:val="0089498A"/>
    <w:rsid w:val="00903B1A"/>
    <w:rsid w:val="00923B3E"/>
    <w:rsid w:val="00925FAE"/>
    <w:rsid w:val="00943629"/>
    <w:rsid w:val="00960381"/>
    <w:rsid w:val="00994E3D"/>
    <w:rsid w:val="00994F39"/>
    <w:rsid w:val="009C79EA"/>
    <w:rsid w:val="009E30F9"/>
    <w:rsid w:val="009F7352"/>
    <w:rsid w:val="00A10FE2"/>
    <w:rsid w:val="00A26035"/>
    <w:rsid w:val="00A4111A"/>
    <w:rsid w:val="00A5176E"/>
    <w:rsid w:val="00A64649"/>
    <w:rsid w:val="00A863AA"/>
    <w:rsid w:val="00A972ED"/>
    <w:rsid w:val="00AA3872"/>
    <w:rsid w:val="00AB749F"/>
    <w:rsid w:val="00B34DCB"/>
    <w:rsid w:val="00B40B99"/>
    <w:rsid w:val="00B8757E"/>
    <w:rsid w:val="00B87A64"/>
    <w:rsid w:val="00BB7A94"/>
    <w:rsid w:val="00BF6DA9"/>
    <w:rsid w:val="00C05C23"/>
    <w:rsid w:val="00C40CE2"/>
    <w:rsid w:val="00C52CC0"/>
    <w:rsid w:val="00C63CDF"/>
    <w:rsid w:val="00C81502"/>
    <w:rsid w:val="00C876E2"/>
    <w:rsid w:val="00C879EA"/>
    <w:rsid w:val="00CA3326"/>
    <w:rsid w:val="00CB1352"/>
    <w:rsid w:val="00CD3E75"/>
    <w:rsid w:val="00CF121C"/>
    <w:rsid w:val="00CF4100"/>
    <w:rsid w:val="00D338FA"/>
    <w:rsid w:val="00D33BB0"/>
    <w:rsid w:val="00D40238"/>
    <w:rsid w:val="00D448A3"/>
    <w:rsid w:val="00D61738"/>
    <w:rsid w:val="00D61937"/>
    <w:rsid w:val="00D71BC4"/>
    <w:rsid w:val="00DB5248"/>
    <w:rsid w:val="00DB55C8"/>
    <w:rsid w:val="00DE19AD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1197"/>
    <w:rsid w:val="00FD70B7"/>
    <w:rsid w:val="00FE37E9"/>
    <w:rsid w:val="013677C1"/>
    <w:rsid w:val="019241CE"/>
    <w:rsid w:val="063D6578"/>
    <w:rsid w:val="072B2721"/>
    <w:rsid w:val="089144A1"/>
    <w:rsid w:val="0A7B25F2"/>
    <w:rsid w:val="0AF62A7E"/>
    <w:rsid w:val="0CF47621"/>
    <w:rsid w:val="129B1785"/>
    <w:rsid w:val="13156B74"/>
    <w:rsid w:val="13A3258F"/>
    <w:rsid w:val="15700069"/>
    <w:rsid w:val="189F6565"/>
    <w:rsid w:val="1AA65688"/>
    <w:rsid w:val="1AB45CE3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2A879F0"/>
    <w:rsid w:val="331D60E3"/>
    <w:rsid w:val="37100C48"/>
    <w:rsid w:val="385F3879"/>
    <w:rsid w:val="3B57212C"/>
    <w:rsid w:val="3BEE3CB5"/>
    <w:rsid w:val="3C1311A3"/>
    <w:rsid w:val="3C5F5894"/>
    <w:rsid w:val="3C9F5230"/>
    <w:rsid w:val="3CAD68C3"/>
    <w:rsid w:val="3D5252E0"/>
    <w:rsid w:val="3F7F763C"/>
    <w:rsid w:val="3F90459F"/>
    <w:rsid w:val="3FD66428"/>
    <w:rsid w:val="45370766"/>
    <w:rsid w:val="45986900"/>
    <w:rsid w:val="488F1013"/>
    <w:rsid w:val="49D9005B"/>
    <w:rsid w:val="4C8D30B9"/>
    <w:rsid w:val="4D1E26AD"/>
    <w:rsid w:val="51B135A5"/>
    <w:rsid w:val="545B10E7"/>
    <w:rsid w:val="56065491"/>
    <w:rsid w:val="59757597"/>
    <w:rsid w:val="5B653931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B310669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65F66BD"/>
    <w:rsid w:val="782A3B45"/>
    <w:rsid w:val="7C981527"/>
    <w:rsid w:val="7CC35587"/>
    <w:rsid w:val="7D065FF4"/>
    <w:rsid w:val="7E6D6684"/>
    <w:rsid w:val="7FC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NPUSS-Tinder-DNR-1.0(E)%20&#25991;&#26723;&#32534;&#21495;&#35268;&#21017;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NPUSS-Tinder-SDS-1.0(E)%20&#36719;&#20214;&#25991;&#26723;&#35268;&#33539;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NPUSS-Tinder-STD-1.0(E)%20&#36719;&#20214;&#27979;&#35797;&#35828;&#26126;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Hp\Desktop\git\a\Tinder\doc\GB_T%208567-2006%20&#35745;&#31639;&#26426;&#36719;&#20214;&#25991;&#26723;&#32534;&#21046;&#35268;&#33539;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NPUSS-Tinder-SCMP-1.0(E)%20&#36719;&#20214;&#37197;&#32622;&#31649;&#29702;&#35745;&#21010;.docx" TargetMode="External"/><Relationship Id="rId10" Type="http://schemas.openxmlformats.org/officeDocument/2006/relationships/hyperlink" Target="../../GB_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NPUSS-Tinder-SDP-1.0(E)%20&#36719;&#20214;&#24320;&#21457;&#35745;&#21010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22430D" w:rsidRDefault="00905A18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22430D" w:rsidRDefault="00905A18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22430D" w:rsidRDefault="00905A18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22430D" w:rsidRDefault="00905A18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22430D" w:rsidRDefault="00905A18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22430D" w:rsidRDefault="00905A18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22430D" w:rsidRDefault="00905A18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2EAC6-2C4E-E547-9087-5310428825CF}"/>
      </w:docPartPr>
      <w:docPartBody>
        <w:p w:rsidR="0022430D" w:rsidRDefault="00905A18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C4755-D04F-894A-B150-C85D1A09B8B9}"/>
      </w:docPartPr>
      <w:docPartBody>
        <w:p w:rsidR="0022430D" w:rsidRDefault="00905A18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7BCB7-92CB-6E46-BBF7-0245B70FA294}"/>
      </w:docPartPr>
      <w:docPartBody>
        <w:p w:rsidR="0022430D" w:rsidRDefault="00905A18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22430D" w:rsidRDefault="00905A18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22430D" w:rsidRDefault="00905A18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22430D" w:rsidRDefault="00905A18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FA7E34916114A8E8BDA3389B561B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23073-4931-4DC1-AA2C-3460533BF1A5}"/>
      </w:docPartPr>
      <w:docPartBody>
        <w:p w:rsidR="00A7199C" w:rsidRDefault="0022430D" w:rsidP="0022430D">
          <w:pPr>
            <w:pStyle w:val="2FA7E34916114A8E8BDA3389B561B6D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2461B8B6533484CB9A293D68F116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841BF2-668F-431D-AB6F-4E5C9D03D148}"/>
      </w:docPartPr>
      <w:docPartBody>
        <w:p w:rsidR="00A7199C" w:rsidRDefault="0022430D" w:rsidP="0022430D">
          <w:pPr>
            <w:pStyle w:val="12461B8B6533484CB9A293D68F116C9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9D4960AC5904F438A6A455947D83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D28C44-054E-4E73-812D-0ACA5D19DF09}"/>
      </w:docPartPr>
      <w:docPartBody>
        <w:p w:rsidR="00A7199C" w:rsidRDefault="0022430D" w:rsidP="0022430D">
          <w:pPr>
            <w:pStyle w:val="99D4960AC5904F438A6A455947D83DF4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22430D"/>
    <w:rsid w:val="003B2669"/>
    <w:rsid w:val="0062344B"/>
    <w:rsid w:val="006D3D85"/>
    <w:rsid w:val="007A407F"/>
    <w:rsid w:val="00905A18"/>
    <w:rsid w:val="00945480"/>
    <w:rsid w:val="00A31CAC"/>
    <w:rsid w:val="00A7199C"/>
    <w:rsid w:val="00AD7C35"/>
    <w:rsid w:val="00B93806"/>
    <w:rsid w:val="00BB5C5F"/>
    <w:rsid w:val="00BD0367"/>
    <w:rsid w:val="00CA61CE"/>
    <w:rsid w:val="00CE2A32"/>
    <w:rsid w:val="00C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2430D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FA7E34916114A8E8BDA3389B561B6D3">
    <w:name w:val="2FA7E34916114A8E8BDA3389B561B6D3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12461B8B6533484CB9A293D68F116C99">
    <w:name w:val="12461B8B6533484CB9A293D68F116C99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99D4960AC5904F438A6A455947D83DF4">
    <w:name w:val="99D4960AC5904F438A6A455947D83DF4"/>
    <w:rsid w:val="0022430D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2430D"/>
    <w:rPr>
      <w:color w:val="808080"/>
    </w:rPr>
  </w:style>
  <w:style w:type="paragraph" w:customStyle="1" w:styleId="9B560C999366415F8402494988FAE9D6">
    <w:name w:val="9B560C999366415F8402494988FAE9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FA7E34916114A8E8BDA3389B561B6D3">
    <w:name w:val="2FA7E34916114A8E8BDA3389B561B6D3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12461B8B6533484CB9A293D68F116C99">
    <w:name w:val="12461B8B6533484CB9A293D68F116C99"/>
    <w:rsid w:val="0022430D"/>
    <w:pPr>
      <w:widowControl w:val="0"/>
      <w:jc w:val="both"/>
    </w:pPr>
    <w:rPr>
      <w:kern w:val="2"/>
      <w:sz w:val="21"/>
      <w:szCs w:val="22"/>
    </w:rPr>
  </w:style>
  <w:style w:type="paragraph" w:customStyle="1" w:styleId="99D4960AC5904F438A6A455947D83DF4">
    <w:name w:val="99D4960AC5904F438A6A455947D83DF4"/>
    <w:rsid w:val="0022430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1DE2BB-4A06-4DAE-8F1E-37562ADF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566</Words>
  <Characters>3227</Characters>
  <Application>Microsoft Office Word</Application>
  <DocSecurity>0</DocSecurity>
  <Lines>26</Lines>
  <Paragraphs>7</Paragraphs>
  <ScaleCrop>false</ScaleCrop>
  <Company>西安同路信息科技有限公司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54</cp:revision>
  <dcterms:created xsi:type="dcterms:W3CDTF">2011-08-24T03:01:00Z</dcterms:created>
  <dcterms:modified xsi:type="dcterms:W3CDTF">2019-07-10T08:23:00Z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