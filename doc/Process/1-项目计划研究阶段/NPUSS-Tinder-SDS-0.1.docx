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Tinder即时通信系统设计与开发</w:t>
      </w:r>
    </w:p>
    <w:p>
      <w:pPr>
        <w:jc w:val="center"/>
        <w:rPr>
          <w:rFonts w:ascii="微软雅黑" w:hAnsi="微软雅黑" w:eastAsia="微软雅黑" w:cs="微软雅黑"/>
        </w:rPr>
      </w:pPr>
    </w:p>
    <w:sdt>
      <w:sdtPr>
        <w:rPr>
          <w:rFonts w:hint="eastAsia" w:ascii="微软雅黑" w:hAnsi="微软雅黑" w:eastAsia="微软雅黑" w:cs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048AD9FDBB474D01994272CE927EC2D6"/>
        </w:placeholder>
      </w:sdtPr>
      <w:sdtEndPr>
        <w:rPr>
          <w:rFonts w:hint="eastAsia" w:ascii="微软雅黑" w:hAnsi="微软雅黑" w:eastAsia="微软雅黑" w:cs="微软雅黑"/>
          <w:b/>
          <w:sz w:val="84"/>
          <w:szCs w:val="84"/>
        </w:rPr>
      </w:sdtEndPr>
      <w:sdtContent>
        <w:p>
          <w:pPr>
            <w:jc w:val="center"/>
            <w:rPr>
              <w:rFonts w:ascii="微软雅黑" w:hAnsi="微软雅黑" w:eastAsia="微软雅黑" w:cs="微软雅黑"/>
              <w:b/>
              <w:sz w:val="84"/>
              <w:szCs w:val="84"/>
            </w:rPr>
          </w:pPr>
          <w:r>
            <w:rPr>
              <w:rFonts w:hint="eastAsia" w:ascii="微软雅黑" w:hAnsi="微软雅黑" w:eastAsia="微软雅黑" w:cs="微软雅黑"/>
              <w:b/>
              <w:sz w:val="84"/>
              <w:szCs w:val="84"/>
            </w:rPr>
            <w:t>软件文</w:t>
          </w:r>
          <w:bookmarkStart w:id="8" w:name="_GoBack"/>
          <w:bookmarkEnd w:id="8"/>
          <w:r>
            <w:rPr>
              <w:rFonts w:hint="eastAsia" w:ascii="微软雅黑" w:hAnsi="微软雅黑" w:eastAsia="微软雅黑" w:cs="微软雅黑"/>
              <w:b/>
              <w:sz w:val="84"/>
              <w:szCs w:val="84"/>
            </w:rPr>
            <w:t>档规范</w:t>
          </w:r>
        </w:p>
      </w:sdtContent>
    </w:sdt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 w:cs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C879B4B5AB44418F93B6D17166095C61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="微软雅黑"/>
              <w:b/>
              <w:sz w:val="28"/>
              <w:szCs w:val="28"/>
            </w:rPr>
            <w:t>0.1</w:t>
          </w:r>
        </w:sdtContent>
      </w:sdt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ind w:firstLine="2660" w:firstLineChars="950"/>
        <w:rPr>
          <w:rFonts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编写：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C879B4B5AB44418F93B6D17166095C61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刘文佳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校对：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CE16AE4ADA6C496E8AA0B8BEE49B7B7C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审核：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54853067"/>
          <w:placeholder>
            <w:docPart w:val="{9f05af19-e631-41cf-ad28-e3f17e2a92fc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胡品爵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批准：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45BFBF43C53C474FBE76CB9367836206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2019年7月</w:t>
      </w:r>
    </w:p>
    <w:p>
      <w:pPr>
        <w:jc w:val="center"/>
        <w:rPr>
          <w:rFonts w:ascii="微软雅黑" w:hAnsi="微软雅黑" w:eastAsia="微软雅黑" w:cs="微软雅黑"/>
          <w:b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</w:rPr>
        <w:t>目  录</w:t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TOC \o "1-3" \h \z \u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fldChar w:fldCharType="begin"/>
      </w:r>
      <w:r>
        <w:instrText xml:space="preserve"> HYPERLINK \l "_Toc9927"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1引言</w:t>
      </w:r>
      <w:r>
        <w:tab/>
      </w:r>
      <w:r>
        <w:fldChar w:fldCharType="begin"/>
      </w:r>
      <w:r>
        <w:instrText xml:space="preserve"> PAGEREF _Toc9927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"_Toc2496"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1.1文档标识</w:t>
      </w:r>
      <w:r>
        <w:tab/>
      </w:r>
      <w:r>
        <w:fldChar w:fldCharType="begin"/>
      </w:r>
      <w:r>
        <w:instrText xml:space="preserve"> PAGEREF _Toc2496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"_Toc5583"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1.2项目概述</w:t>
      </w:r>
      <w:r>
        <w:tab/>
      </w:r>
      <w:r>
        <w:fldChar w:fldCharType="begin"/>
      </w:r>
      <w:r>
        <w:instrText xml:space="preserve"> PAGEREF _Toc5583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"_Toc993"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1.3文档概述</w:t>
      </w:r>
      <w:r>
        <w:tab/>
      </w:r>
      <w:r>
        <w:fldChar w:fldCharType="begin"/>
      </w:r>
      <w:r>
        <w:instrText xml:space="preserve"> PAGEREF _Toc993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"_Toc12122"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1.4参考文档</w:t>
      </w:r>
      <w:r>
        <w:tab/>
      </w:r>
      <w:r>
        <w:fldChar w:fldCharType="begin"/>
      </w:r>
      <w:r>
        <w:instrText xml:space="preserve"> PAGEREF _Toc12122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"_Toc1682"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1.5修改说明</w:t>
      </w:r>
      <w:r>
        <w:tab/>
      </w:r>
      <w:r>
        <w:fldChar w:fldCharType="begin"/>
      </w:r>
      <w:r>
        <w:instrText xml:space="preserve"> PAGEREF _Toc1682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"_Toc1009" </w:instrText>
      </w:r>
      <w:r>
        <w:fldChar w:fldCharType="separate"/>
      </w:r>
      <w:r>
        <w:rPr>
          <w:rFonts w:hint="eastAsia" w:ascii="微软雅黑" w:hAnsi="微软雅黑" w:eastAsia="微软雅黑" w:cs="微软雅黑"/>
          <w:szCs w:val="32"/>
        </w:rPr>
        <w:t>2文档规范</w:t>
      </w:r>
      <w:r>
        <w:tab/>
      </w:r>
      <w:r>
        <w:fldChar w:fldCharType="begin"/>
      </w:r>
      <w:r>
        <w:instrText xml:space="preserve"> PAGEREF _Toc1009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br w:type="page"/>
      </w:r>
    </w:p>
    <w:p>
      <w:pPr>
        <w:pStyle w:val="2"/>
        <w:rPr>
          <w:rFonts w:ascii="微软雅黑" w:hAnsi="微软雅黑" w:eastAsia="微软雅黑" w:cs="微软雅黑"/>
        </w:rPr>
      </w:pPr>
      <w:bookmarkStart w:id="0" w:name="_Toc9927"/>
      <w:r>
        <w:rPr>
          <w:rFonts w:hint="eastAsia" w:ascii="微软雅黑" w:hAnsi="微软雅黑" w:eastAsia="微软雅黑" w:cs="微软雅黑"/>
        </w:rPr>
        <w:t>1引言</w:t>
      </w:r>
      <w:bookmarkEnd w:id="0"/>
    </w:p>
    <w:p>
      <w:pPr>
        <w:pStyle w:val="3"/>
        <w:rPr>
          <w:rFonts w:ascii="微软雅黑" w:hAnsi="微软雅黑" w:eastAsia="微软雅黑" w:cs="微软雅黑"/>
        </w:rPr>
      </w:pPr>
      <w:bookmarkStart w:id="1" w:name="_Toc2496"/>
      <w:r>
        <w:rPr>
          <w:rFonts w:hint="eastAsia" w:ascii="微软雅黑" w:hAnsi="微软雅黑" w:eastAsia="微软雅黑" w:cs="微软雅黑"/>
        </w:rPr>
        <w:t>1.1文档标识</w:t>
      </w:r>
      <w:bookmarkEnd w:id="1"/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中文名称：《</w:t>
      </w:r>
      <w:sdt>
        <w:sdtPr>
          <w:rPr>
            <w:rFonts w:hint="eastAsia" w:ascii="微软雅黑" w:hAnsi="微软雅黑" w:eastAsia="微软雅黑" w:cs="微软雅黑"/>
          </w:rPr>
          <w:alias w:val="请选择中文名称"/>
          <w:tag w:val="请选择中文名称"/>
          <w:id w:val="-1757269998"/>
          <w:placeholder>
            <w:docPart w:val="C879B4B5AB44418F93B6D17166095C61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软件文档规范</w:t>
          </w:r>
        </w:sdtContent>
      </w:sdt>
      <w:r>
        <w:rPr>
          <w:rFonts w:hint="eastAsia" w:ascii="微软雅黑" w:hAnsi="微软雅黑" w:eastAsia="微软雅黑" w:cs="微软雅黑"/>
        </w:rPr>
        <w:t>》。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英文名称：“</w:t>
      </w:r>
      <w:sdt>
        <w:sdtPr>
          <w:rPr>
            <w:rFonts w:hint="eastAsia" w:ascii="微软雅黑" w:hAnsi="微软雅黑" w:eastAsia="微软雅黑" w:cs="微软雅黑"/>
          </w:rPr>
          <w:alias w:val="请选择英文名称"/>
          <w:tag w:val="请选择英文名称"/>
          <w:id w:val="1938401788"/>
          <w:placeholder>
            <w:docPart w:val="C879B4B5AB44418F93B6D17166095C61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Software Documentation Standard（SDS）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文档版本：“</w:t>
      </w:r>
      <w:sdt>
        <w:sdtPr>
          <w:rPr>
            <w:rFonts w:hint="eastAsia" w:ascii="微软雅黑" w:hAnsi="微软雅黑" w:eastAsia="微软雅黑" w:cs="微软雅黑"/>
          </w:rPr>
          <w:alias w:val="请选择版本号"/>
          <w:tag w:val="请选择版本号"/>
          <w:id w:val="-2027780130"/>
          <w:placeholder>
            <w:docPart w:val="C879B4B5AB44418F93B6D17166095C61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0.1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文档编号：“NPUSS-Tinder -</w:t>
      </w:r>
      <w:sdt>
        <w:sdtPr>
          <w:rPr>
            <w:rFonts w:hint="eastAsia" w:ascii="微软雅黑" w:hAnsi="微软雅黑" w:eastAsia="微软雅黑" w:cs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048AD9FDBB474D01994272CE927EC2D6"/>
          </w:placeholder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SDS-0.1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pStyle w:val="3"/>
        <w:rPr>
          <w:rFonts w:ascii="微软雅黑" w:hAnsi="微软雅黑" w:eastAsia="微软雅黑" w:cs="微软雅黑"/>
        </w:rPr>
      </w:pPr>
      <w:bookmarkStart w:id="2" w:name="_Toc5583"/>
      <w:r>
        <w:rPr>
          <w:rFonts w:hint="eastAsia" w:ascii="微软雅黑" w:hAnsi="微软雅黑" w:eastAsia="微软雅黑" w:cs="微软雅黑"/>
        </w:rPr>
        <w:t>1.2项目概述</w:t>
      </w:r>
      <w:bookmarkEnd w:id="2"/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项目内容为：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基于Java的平台无关性，该系统具有较高的适用性。</w:t>
      </w:r>
    </w:p>
    <w:p>
      <w:pPr>
        <w:pStyle w:val="3"/>
        <w:rPr>
          <w:rFonts w:ascii="微软雅黑" w:hAnsi="微软雅黑" w:eastAsia="微软雅黑" w:cs="微软雅黑"/>
        </w:rPr>
      </w:pPr>
      <w:bookmarkStart w:id="3" w:name="_Toc993"/>
      <w:r>
        <w:rPr>
          <w:rFonts w:hint="eastAsia" w:ascii="微软雅黑" w:hAnsi="微软雅黑" w:eastAsia="微软雅黑" w:cs="微软雅黑"/>
        </w:rPr>
        <w:t>1.3文档概述</w:t>
      </w:r>
      <w:bookmarkEnd w:id="3"/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本文档依据国家标准</w:t>
      </w: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8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8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制定，属于技术文档，仅限于Tinder项目相关人员阅读。</w:t>
      </w:r>
    </w:p>
    <w:sdt>
      <w:sdtPr>
        <w:rPr>
          <w:rFonts w:hint="eastAsia" w:ascii="微软雅黑" w:hAnsi="微软雅黑" w:eastAsia="微软雅黑" w:cs="微软雅黑"/>
        </w:rPr>
        <w:alias w:val="请简述文档的作用"/>
        <w:tag w:val="请简述文档的作用"/>
        <w:id w:val="-918716908"/>
        <w:placeholder>
          <w:docPart w:val="048AD9FDBB474D01994272CE927EC2D6"/>
        </w:placeholder>
      </w:sdtPr>
      <w:sdtEndPr>
        <w:rPr>
          <w:rFonts w:hint="eastAsia" w:ascii="微软雅黑" w:hAnsi="微软雅黑" w:eastAsia="微软雅黑" w:cs="微软雅黑"/>
        </w:rPr>
      </w:sdtEndPr>
      <w:sdtContent>
        <w:sdt>
          <w:sdtPr>
            <w:rPr>
              <w:rFonts w:ascii="微软雅黑" w:hAnsi="微软雅黑" w:eastAsia="微软雅黑"/>
            </w:rPr>
            <w:alias w:val="请简述文档的作用"/>
            <w:tag w:val="请简述文档的作用"/>
            <w:id w:val="236053384"/>
            <w:placeholder>
              <w:docPart w:val="{8f62f057-a0a0-4c9f-8bb6-4fb5dbd82fac}"/>
            </w:placeholder>
          </w:sdtPr>
          <w:sdtEndPr>
            <w:rPr>
              <w:rFonts w:ascii="微软雅黑" w:hAnsi="微软雅黑" w:eastAsia="微软雅黑"/>
            </w:rPr>
          </w:sdtEndPr>
          <w:sdtContent>
            <w:p>
              <w:pPr>
                <w:ind w:firstLine="420" w:firstLineChars="200"/>
                <w:rPr>
                  <w:rFonts w:ascii="微软雅黑" w:hAnsi="微软雅黑" w:eastAsia="微软雅黑" w:cs="微软雅黑"/>
                </w:rPr>
              </w:pPr>
              <w:r>
                <w:rPr>
                  <w:rFonts w:hint="eastAsia" w:ascii="微软雅黑" w:hAnsi="微软雅黑" w:eastAsia="微软雅黑"/>
                </w:rPr>
                <w:t>本文档给出了本项目中的文档规范，定义了项目所有文档的中文名称、英文名称和英文缩写，所有项目文档都需按照本文档中制订的规范进行命名，从而实现统一规范有效的文档管理。</w:t>
              </w:r>
            </w:p>
          </w:sdtContent>
        </w:sdt>
      </w:sdtContent>
    </w:sdt>
    <w:p>
      <w:pPr>
        <w:pStyle w:val="3"/>
        <w:rPr>
          <w:rFonts w:ascii="微软雅黑" w:hAnsi="微软雅黑" w:eastAsia="微软雅黑" w:cs="微软雅黑"/>
        </w:rPr>
      </w:pPr>
      <w:bookmarkStart w:id="4" w:name="_Toc12122"/>
      <w:r>
        <w:rPr>
          <w:rFonts w:hint="eastAsia" w:ascii="微软雅黑" w:hAnsi="微软雅黑" w:eastAsia="微软雅黑" w:cs="微软雅黑"/>
        </w:rPr>
        <w:t>1.4参考文档</w:t>
      </w:r>
      <w:bookmarkEnd w:id="4"/>
    </w:p>
    <w:p>
      <w:pPr>
        <w:pStyle w:val="27"/>
        <w:numPr>
          <w:ilvl w:val="0"/>
          <w:numId w:val="1"/>
        </w:numPr>
        <w:ind w:firstLineChars="0"/>
        <w:rPr>
          <w:rFonts w:ascii="微软雅黑" w:hAnsi="微软雅黑" w:eastAsia="微软雅黑" w:cs="微软雅黑"/>
        </w:rPr>
      </w:pP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8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8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，国家标准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br w:type="page"/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bookmarkStart w:id="5" w:name="_Toc1009"/>
      <w:bookmarkStart w:id="6" w:name="_Toc301268824"/>
      <w:bookmarkStart w:id="7" w:name="_Toc29306"/>
      <w:r>
        <w:rPr>
          <w:rFonts w:hint="eastAsia" w:ascii="微软雅黑" w:hAnsi="微软雅黑" w:eastAsia="微软雅黑" w:cs="微软雅黑"/>
          <w:sz w:val="32"/>
          <w:szCs w:val="32"/>
        </w:rPr>
        <w:t>2文档规范</w:t>
      </w:r>
      <w:bookmarkEnd w:id="5"/>
      <w:bookmarkEnd w:id="6"/>
      <w:bookmarkEnd w:id="7"/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项目所有文档的中文名称、英文名称和英文缩写见下表：</w:t>
      </w:r>
    </w:p>
    <w:tbl>
      <w:tblPr>
        <w:tblStyle w:val="16"/>
        <w:tblW w:w="89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284"/>
        <w:gridCol w:w="4752"/>
        <w:gridCol w:w="1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序号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中文名称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英文名称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英文缩写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软件开发计划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Development Plan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软件配置管理计划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Configuration Management Plan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SCMP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文档编号规则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Document Number Rule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DNR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软件文档规范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Documentation Standard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5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软件需求规格说明书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Requirement Specification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软件结构设计说明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Architecture Design Description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7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数据库(顶层)设计说明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Database Design Description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DBDD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8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软件用户手册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User Manual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9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软件测试说明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Testing Description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10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软件测试报告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Testing Report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11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项目开发总结报告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Project Development Summary Report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PDSR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12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项目进度报告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Project Progress Report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PPR</w:t>
            </w:r>
          </w:p>
        </w:tc>
      </w:tr>
    </w:tbl>
    <w:p>
      <w:pPr>
        <w:rPr>
          <w:rFonts w:ascii="微软雅黑" w:hAnsi="微软雅黑" w:eastAsia="微软雅黑" w:cs="微软雅黑"/>
          <w:highlight w:val="yellow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>inder项目开发小组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3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4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</w:t>
    </w:r>
    <w:r>
      <w:rPr>
        <w:rFonts w:ascii="微软雅黑" w:hAnsi="微软雅黑" w:eastAsia="微软雅黑"/>
      </w:rPr>
      <w:t xml:space="preserve">     </w:t>
    </w:r>
    <w:r>
      <w:rPr>
        <w:rFonts w:hint="eastAsia" w:ascii="微软雅黑" w:hAnsi="微软雅黑" w:eastAsia="微软雅黑"/>
      </w:rPr>
      <w:t xml:space="preserve">                       </w:t>
    </w:r>
    <w:r>
      <w:rPr>
        <w:rFonts w:ascii="微软雅黑" w:hAnsi="微软雅黑" w:eastAsia="微软雅黑"/>
      </w:rPr>
      <w:t xml:space="preserve">                        </w:t>
    </w:r>
    <w:r>
      <w:rPr>
        <w:rFonts w:hint="eastAsia" w:ascii="微软雅黑" w:hAnsi="微软雅黑" w:eastAsia="微软雅黑"/>
      </w:rPr>
      <w:t xml:space="preserve">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28CAFAD4F8E64ABEB4AF0865F29D2CB0"/>
        </w:placeholder>
      </w:sdtPr>
      <w:sdtEndPr>
        <w:rPr>
          <w:rFonts w:hint="eastAsia" w:ascii="微软雅黑" w:hAnsi="微软雅黑" w:eastAsia="微软雅黑"/>
        </w:rPr>
      </w:sdtEndPr>
      <w:sdtContent>
        <w:sdt>
          <w:sdtPr>
            <w:rPr>
              <w:rFonts w:hint="eastAsia" w:ascii="微软雅黑" w:hAnsi="微软雅黑" w:eastAsia="微软雅黑"/>
            </w:rPr>
            <w:alias w:val="请选择中文名称"/>
            <w:tag w:val="请选择中文名称"/>
            <w:id w:val="180174551"/>
            <w:placeholder>
              <w:docPart w:val="7CFF9DEF12144FDB9900DBFE13AF7F85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</w:dropDownList>
          </w:sdtPr>
          <w:sdtEndPr>
            <w:rPr>
              <w:rFonts w:hint="eastAsia" w:ascii="微软雅黑" w:hAnsi="微软雅黑" w:eastAsia="微软雅黑"/>
            </w:rPr>
          </w:sdtEndPr>
          <w:sdtContent>
            <w:r>
              <w:rPr>
                <w:rFonts w:hint="eastAsia" w:ascii="微软雅黑" w:hAnsi="微软雅黑" w:eastAsia="微软雅黑"/>
              </w:rPr>
              <w:t>软件开发计划</w:t>
            </w:r>
          </w:sdtContent>
        </w:sdt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8F"/>
    <w:rsid w:val="00040A2F"/>
    <w:rsid w:val="00051494"/>
    <w:rsid w:val="00061C1B"/>
    <w:rsid w:val="000B52D2"/>
    <w:rsid w:val="000C524F"/>
    <w:rsid w:val="000E3F10"/>
    <w:rsid w:val="00110447"/>
    <w:rsid w:val="00122993"/>
    <w:rsid w:val="0012781A"/>
    <w:rsid w:val="00132E03"/>
    <w:rsid w:val="001E2BF2"/>
    <w:rsid w:val="002126CB"/>
    <w:rsid w:val="002258DC"/>
    <w:rsid w:val="00231DCF"/>
    <w:rsid w:val="002551BD"/>
    <w:rsid w:val="00257360"/>
    <w:rsid w:val="002669F2"/>
    <w:rsid w:val="002B57FF"/>
    <w:rsid w:val="002F7A46"/>
    <w:rsid w:val="00301729"/>
    <w:rsid w:val="00314C3B"/>
    <w:rsid w:val="0033297E"/>
    <w:rsid w:val="00397116"/>
    <w:rsid w:val="00397EB2"/>
    <w:rsid w:val="003C3AE2"/>
    <w:rsid w:val="003D70F4"/>
    <w:rsid w:val="003F15CA"/>
    <w:rsid w:val="003F47D1"/>
    <w:rsid w:val="00411482"/>
    <w:rsid w:val="00416CAF"/>
    <w:rsid w:val="00437BA4"/>
    <w:rsid w:val="00450BA4"/>
    <w:rsid w:val="004A4BFE"/>
    <w:rsid w:val="004A7004"/>
    <w:rsid w:val="004B0AF2"/>
    <w:rsid w:val="004C4E44"/>
    <w:rsid w:val="004F763F"/>
    <w:rsid w:val="005128B5"/>
    <w:rsid w:val="00521BF0"/>
    <w:rsid w:val="00573D81"/>
    <w:rsid w:val="00583459"/>
    <w:rsid w:val="005E339C"/>
    <w:rsid w:val="00616EB8"/>
    <w:rsid w:val="00636684"/>
    <w:rsid w:val="006601F2"/>
    <w:rsid w:val="00675548"/>
    <w:rsid w:val="00693E19"/>
    <w:rsid w:val="006A3133"/>
    <w:rsid w:val="006B0C68"/>
    <w:rsid w:val="006B79F1"/>
    <w:rsid w:val="006B7D27"/>
    <w:rsid w:val="006E0F58"/>
    <w:rsid w:val="006F49C1"/>
    <w:rsid w:val="0070664F"/>
    <w:rsid w:val="00740C61"/>
    <w:rsid w:val="0075430F"/>
    <w:rsid w:val="00775C4E"/>
    <w:rsid w:val="007B2AD7"/>
    <w:rsid w:val="007B5DE9"/>
    <w:rsid w:val="007F3C15"/>
    <w:rsid w:val="00802AE2"/>
    <w:rsid w:val="008075C6"/>
    <w:rsid w:val="008102C2"/>
    <w:rsid w:val="00814412"/>
    <w:rsid w:val="00817F53"/>
    <w:rsid w:val="00832E1D"/>
    <w:rsid w:val="00845636"/>
    <w:rsid w:val="008517F5"/>
    <w:rsid w:val="008554D0"/>
    <w:rsid w:val="00871F58"/>
    <w:rsid w:val="0089498A"/>
    <w:rsid w:val="008C4BE3"/>
    <w:rsid w:val="008F3B8C"/>
    <w:rsid w:val="00923B3E"/>
    <w:rsid w:val="00925FAE"/>
    <w:rsid w:val="00940E9B"/>
    <w:rsid w:val="00960381"/>
    <w:rsid w:val="00994F39"/>
    <w:rsid w:val="009C79EA"/>
    <w:rsid w:val="009F7352"/>
    <w:rsid w:val="00A23020"/>
    <w:rsid w:val="00A26035"/>
    <w:rsid w:val="00A4111A"/>
    <w:rsid w:val="00A5176E"/>
    <w:rsid w:val="00A60671"/>
    <w:rsid w:val="00A824DD"/>
    <w:rsid w:val="00A829A6"/>
    <w:rsid w:val="00A972ED"/>
    <w:rsid w:val="00AA3872"/>
    <w:rsid w:val="00B1658F"/>
    <w:rsid w:val="00B34DCB"/>
    <w:rsid w:val="00B8757E"/>
    <w:rsid w:val="00BB3030"/>
    <w:rsid w:val="00BB7A94"/>
    <w:rsid w:val="00C40CE2"/>
    <w:rsid w:val="00C4650A"/>
    <w:rsid w:val="00C52CC0"/>
    <w:rsid w:val="00C81502"/>
    <w:rsid w:val="00C95495"/>
    <w:rsid w:val="00C97850"/>
    <w:rsid w:val="00CA0240"/>
    <w:rsid w:val="00CD2D1F"/>
    <w:rsid w:val="00CE0020"/>
    <w:rsid w:val="00CF121C"/>
    <w:rsid w:val="00D23BF4"/>
    <w:rsid w:val="00D338FA"/>
    <w:rsid w:val="00D40238"/>
    <w:rsid w:val="00D61937"/>
    <w:rsid w:val="00D71BC4"/>
    <w:rsid w:val="00D8149A"/>
    <w:rsid w:val="00DA2EF9"/>
    <w:rsid w:val="00DB3EC8"/>
    <w:rsid w:val="00DB55C8"/>
    <w:rsid w:val="00DE4ACF"/>
    <w:rsid w:val="00EA68D1"/>
    <w:rsid w:val="00EA741A"/>
    <w:rsid w:val="00F10F67"/>
    <w:rsid w:val="00F30E85"/>
    <w:rsid w:val="00F33FF1"/>
    <w:rsid w:val="00F34760"/>
    <w:rsid w:val="00F34997"/>
    <w:rsid w:val="00F55A18"/>
    <w:rsid w:val="00F82D52"/>
    <w:rsid w:val="00F97A45"/>
    <w:rsid w:val="00FC7972"/>
    <w:rsid w:val="07D62E99"/>
    <w:rsid w:val="08392141"/>
    <w:rsid w:val="11267AAF"/>
    <w:rsid w:val="11B208BC"/>
    <w:rsid w:val="1A134702"/>
    <w:rsid w:val="1BBF165F"/>
    <w:rsid w:val="1DC17727"/>
    <w:rsid w:val="1F2754FD"/>
    <w:rsid w:val="1F8B65CB"/>
    <w:rsid w:val="23101888"/>
    <w:rsid w:val="24FB649F"/>
    <w:rsid w:val="27491ADD"/>
    <w:rsid w:val="2B5D60C7"/>
    <w:rsid w:val="324B1774"/>
    <w:rsid w:val="36030846"/>
    <w:rsid w:val="39C45B29"/>
    <w:rsid w:val="444A2226"/>
    <w:rsid w:val="4976423B"/>
    <w:rsid w:val="4CFD6F8F"/>
    <w:rsid w:val="4F9B6F98"/>
    <w:rsid w:val="57E907BF"/>
    <w:rsid w:val="5FE03DA0"/>
    <w:rsid w:val="60E07C7E"/>
    <w:rsid w:val="60F433DA"/>
    <w:rsid w:val="65CE2271"/>
    <w:rsid w:val="690771E8"/>
    <w:rsid w:val="6B0C67AC"/>
    <w:rsid w:val="6B96154F"/>
    <w:rsid w:val="712F3098"/>
    <w:rsid w:val="78352496"/>
    <w:rsid w:val="795D1A29"/>
    <w:rsid w:val="7C94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29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8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0">
    <w:name w:val="页脚 字符"/>
    <w:basedOn w:val="17"/>
    <w:link w:val="10"/>
    <w:qFormat/>
    <w:uiPriority w:val="99"/>
    <w:rPr>
      <w:sz w:val="18"/>
      <w:szCs w:val="18"/>
    </w:rPr>
  </w:style>
  <w:style w:type="character" w:customStyle="1" w:styleId="21">
    <w:name w:val="批注框文本 字符"/>
    <w:basedOn w:val="17"/>
    <w:link w:val="9"/>
    <w:semiHidden/>
    <w:qFormat/>
    <w:uiPriority w:val="99"/>
    <w:rPr>
      <w:sz w:val="18"/>
      <w:szCs w:val="18"/>
    </w:rPr>
  </w:style>
  <w:style w:type="character" w:customStyle="1" w:styleId="22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文档结构图 字符"/>
    <w:basedOn w:val="17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字符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styleId="28">
    <w:name w:val="Placeholder Text"/>
    <w:basedOn w:val="17"/>
    <w:semiHidden/>
    <w:qFormat/>
    <w:uiPriority w:val="99"/>
    <w:rPr>
      <w:color w:val="808080"/>
    </w:rPr>
  </w:style>
  <w:style w:type="character" w:customStyle="1" w:styleId="29">
    <w:name w:val="日期 字符"/>
    <w:basedOn w:val="17"/>
    <w:link w:val="8"/>
    <w:semiHidden/>
    <w:qFormat/>
    <w:uiPriority w:val="99"/>
  </w:style>
  <w:style w:type="character" w:customStyle="1" w:styleId="30">
    <w:name w:val="未处理的提及1"/>
    <w:basedOn w:val="1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:\SVN\Project\ZTELabServer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8CAFAD4F8E64ABEB4AF0865F29D2CB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9B2EE4-936C-41D0-B07F-3D07EFCD7260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8B3CD67F92D14CADA44955FBD6A8F46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CC2AC2-DD2E-464A-891C-D27DD015B08F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7CFF9DEF12144FDB9900DBFE13AF7F8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08A63E-B926-4F84-AE4A-8019CA41F86E}"/>
      </w:docPartPr>
      <w:docPartBody>
        <w:p>
          <w:pPr>
            <w:pStyle w:val="1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048AD9FDBB474D01994272CE927EC2D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3B8FDF-D6BA-4C32-A7D1-4848B9E97941}"/>
      </w:docPartPr>
      <w:docPartBody>
        <w:p>
          <w:pPr>
            <w:pStyle w:val="18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C879B4B5AB44418F93B6D17166095C6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1CF9AA-572D-4937-A1C0-99B4FDAF750E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CE16AE4ADA6C496E8AA0B8BEE49B7B7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FC5DF2-9745-4BFF-A018-8724DDCCEAB9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45BFBF43C53C474FBE76CB936783620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7A4C94-E774-4D94-8C48-F6949AD5AEB3}"/>
      </w:docPartPr>
      <w:docPartBody>
        <w:p>
          <w:pPr>
            <w:pStyle w:val="2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9f05af19-e631-41cf-ad28-e3f17e2a92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05AF19-E631-41CF-AD28-E3F17E2A92FC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f62f057-a0a0-4c9f-8bb6-4fb5dbd82f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62F057-A0A0-4C9F-8BB6-4FB5DBD82FAC}"/>
      </w:docPartPr>
      <w:docPartBody>
        <w:p>
          <w:pPr>
            <w:pStyle w:val="28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CA"/>
    <w:rsid w:val="001515C7"/>
    <w:rsid w:val="002D7347"/>
    <w:rsid w:val="00373EE0"/>
    <w:rsid w:val="00431496"/>
    <w:rsid w:val="00563EB5"/>
    <w:rsid w:val="006F7E8F"/>
    <w:rsid w:val="00805315"/>
    <w:rsid w:val="00846732"/>
    <w:rsid w:val="009960AD"/>
    <w:rsid w:val="00A07E63"/>
    <w:rsid w:val="00AA72B9"/>
    <w:rsid w:val="00AB6A43"/>
    <w:rsid w:val="00B70582"/>
    <w:rsid w:val="00B73075"/>
    <w:rsid w:val="00DB6C95"/>
    <w:rsid w:val="00F6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28CAFAD4F8E64ABEB4AF0865F29D2C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B3CD67F92D14CADA44955FBD6A8F46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09BCC16F63ED437BBF0A30322A2401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92290D79ED94FBD817284A995EB7E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AE771268CBE14E5D945AC7E13EABFD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207C9BE4AF144419A097C9C0953C34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7CFF9DEF12144FDB9900DBFE13AF7F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7834EED740234F66B833601F4BD1A1D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5E0BEEA85B0FBB4ABA1B9581C52A62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4">
    <w:name w:val="295446546E688440887C291077B0610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5">
    <w:name w:val="565FDB599938D240942C15F7C337EE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6">
    <w:name w:val="3289FF174DB8E745B8944033D596DD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7">
    <w:name w:val="55F789A2A07EFA45BDF9587543FF79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8">
    <w:name w:val="048AD9FDBB474D01994272CE927EC2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C879B4B5AB44418F93B6D17166095C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CE16AE4ADA6C496E8AA0B8BEE49B7B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7725A0D14AC54A5F8E8F5EFACBC384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45BFBF43C53C474FBE76CB93678362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BD945BB7AFF948278A71E0076C306C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0F697EAB9A30401D9E312007F5804B3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73E47D8D560C4FB28C9921C439AF1C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AB01DA52820A4A10AF910A32B55440B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9A9193AE71604EDFB7AC5F815DE92B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01F180A0C584499CA909BF5C59D53F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C5154E-C256-FF4C-8ACD-9C2FA9250D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D:\SVN\Project\ZTELabServer\AndroidUI\Management\管理\技术文档模板.dotx</Template>
  <Company>西安同路信息科技有限公司</Company>
  <Pages>5</Pages>
  <Words>282</Words>
  <Characters>1609</Characters>
  <Lines>13</Lines>
  <Paragraphs>3</Paragraphs>
  <TotalTime>4</TotalTime>
  <ScaleCrop>false</ScaleCrop>
  <LinksUpToDate>false</LinksUpToDate>
  <CharactersWithSpaces>1888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2012-02-24T01:58:00Z</dcterms:created>
  <dc:creator>杨帆</dc:creator>
  <cp:lastModifiedBy>青田</cp:lastModifiedBy>
  <cp:lastPrinted>2019-03-26T11:52:00Z</cp:lastPrinted>
  <dcterms:modified xsi:type="dcterms:W3CDTF">2019-07-03T02:19:10Z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