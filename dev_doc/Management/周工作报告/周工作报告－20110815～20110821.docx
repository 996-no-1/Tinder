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3C3376" w:rsidRDefault="0071245B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 xml:space="preserve">周 </w:t>
      </w:r>
      <w:r w:rsidR="003550A6">
        <w:rPr>
          <w:rFonts w:ascii="微软雅黑" w:eastAsia="微软雅黑" w:hAnsi="微软雅黑" w:hint="eastAsia"/>
          <w:b/>
          <w:sz w:val="36"/>
        </w:rPr>
        <w:t>工 作 报 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71245B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报告起止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6D95B27C4B3D41CF9E47CECB3D971E21"/>
          </w:placeholder>
          <w:date w:fullDate="2011-08-15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DC60C3">
            <w:rPr>
              <w:rFonts w:ascii="微软雅黑" w:eastAsia="微软雅黑" w:hAnsi="微软雅黑" w:hint="eastAsia"/>
            </w:rPr>
            <w:t>2011年8月15日星期一</w:t>
          </w:r>
        </w:sdtContent>
      </w:sdt>
      <w:r>
        <w:rPr>
          <w:rFonts w:ascii="微软雅黑" w:eastAsia="微软雅黑" w:hAnsi="微软雅黑" w:hint="eastAsia"/>
        </w:rPr>
        <w:t xml:space="preserve"> 至 </w:t>
      </w:r>
      <w:sdt>
        <w:sdtPr>
          <w:rPr>
            <w:rFonts w:ascii="微软雅黑" w:eastAsia="微软雅黑" w:hAnsi="微软雅黑" w:hint="eastAsia"/>
          </w:rPr>
          <w:id w:val="1751230878"/>
          <w:placeholder>
            <w:docPart w:val="EC3EFDE2927F490AAB0DFE789EB1E5B3"/>
          </w:placeholder>
          <w:date w:fullDate="2011-08-2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DC60C3">
            <w:rPr>
              <w:rFonts w:ascii="微软雅黑" w:eastAsia="微软雅黑" w:hAnsi="微软雅黑" w:hint="eastAsia"/>
            </w:rPr>
            <w:t>2011年8月21日星期日</w:t>
          </w:r>
        </w:sdtContent>
      </w:sdt>
    </w:p>
    <w:p w:rsidR="005E4AC8" w:rsidRPr="00E02647" w:rsidRDefault="0071245B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本周项目进展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425524A8BFD841D186BBCD62C67CBBF4"/>
        </w:placeholder>
      </w:sdtPr>
      <w:sdtEndPr/>
      <w:sdtContent>
        <w:p w:rsidR="007D7AF6" w:rsidRDefault="002D7244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本周继续进行技术探索，</w:t>
          </w:r>
          <w:r w:rsidR="00855498">
            <w:rPr>
              <w:rFonts w:ascii="微软雅黑" w:eastAsia="微软雅黑" w:hAnsi="微软雅黑" w:hint="eastAsia"/>
            </w:rPr>
            <w:t>在没有Android系统源代码的前提下，重新评估了项目的工作量和技术难度，</w:t>
          </w:r>
          <w:r w:rsidR="007D7AF6">
            <w:rPr>
              <w:rFonts w:ascii="微软雅黑" w:eastAsia="微软雅黑" w:hAnsi="微软雅黑" w:hint="eastAsia"/>
            </w:rPr>
            <w:t>按照合同的时间要求制订</w:t>
          </w:r>
          <w:r>
            <w:rPr>
              <w:rFonts w:ascii="微软雅黑" w:eastAsia="微软雅黑" w:hAnsi="微软雅黑" w:hint="eastAsia"/>
            </w:rPr>
            <w:t>了</w:t>
          </w:r>
          <w:r w:rsidRPr="002D7244">
            <w:rPr>
              <w:rFonts w:ascii="微软雅黑" w:eastAsia="微软雅黑" w:hAnsi="微软雅黑" w:hint="eastAsia"/>
            </w:rPr>
            <w:t>《软件开发计划》v1.0版本</w:t>
          </w:r>
          <w:r>
            <w:rPr>
              <w:rFonts w:ascii="微软雅黑" w:eastAsia="微软雅黑" w:hAnsi="微软雅黑" w:hint="eastAsia"/>
            </w:rPr>
            <w:t>，</w:t>
          </w:r>
          <w:r w:rsidR="007D7AF6">
            <w:rPr>
              <w:rFonts w:ascii="微软雅黑" w:eastAsia="微软雅黑" w:hAnsi="微软雅黑" w:hint="eastAsia"/>
            </w:rPr>
            <w:t>完成了</w:t>
          </w:r>
          <w:r w:rsidR="007D7AF6" w:rsidRPr="007D7AF6">
            <w:rPr>
              <w:rFonts w:ascii="微软雅黑" w:eastAsia="微软雅黑" w:hAnsi="微软雅黑" w:hint="eastAsia"/>
            </w:rPr>
            <w:t>《开发环境配置》v1.0版本</w:t>
          </w:r>
          <w:r w:rsidR="007D7AF6">
            <w:rPr>
              <w:rFonts w:ascii="微软雅黑" w:eastAsia="微软雅黑" w:hAnsi="微软雅黑" w:hint="eastAsia"/>
            </w:rPr>
            <w:t>，发布了</w:t>
          </w:r>
          <w:r w:rsidR="007D7AF6" w:rsidRPr="007D7AF6">
            <w:rPr>
              <w:rFonts w:ascii="微软雅黑" w:eastAsia="微软雅黑" w:hAnsi="微软雅黑" w:hint="eastAsia"/>
            </w:rPr>
            <w:t>《软件编码规范》v1.0版本</w:t>
          </w:r>
          <w:r w:rsidR="007D7AF6">
            <w:rPr>
              <w:rFonts w:ascii="微软雅黑" w:eastAsia="微软雅黑" w:hAnsi="微软雅黑" w:hint="eastAsia"/>
            </w:rPr>
            <w:t>。</w:t>
          </w:r>
        </w:p>
        <w:p w:rsidR="005E4AC8" w:rsidRPr="00E1767D" w:rsidRDefault="007D7AF6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本周召开了四次项目会议，深入的研讨了中兴提供的UI设计的视频和PPT文件，针对设计中的每一个功能进行了详细讨论，并逐个提出了多种解决方案，</w:t>
          </w:r>
          <w:r w:rsidR="000C7ED8">
            <w:rPr>
              <w:rFonts w:ascii="微软雅黑" w:eastAsia="微软雅黑" w:hAnsi="微软雅黑" w:hint="eastAsia"/>
            </w:rPr>
            <w:t>完成了</w:t>
          </w:r>
          <w:r w:rsidR="000C7ED8" w:rsidRPr="00520270">
            <w:rPr>
              <w:rFonts w:ascii="微软雅黑" w:eastAsia="微软雅黑" w:hAnsi="微软雅黑" w:hint="eastAsia"/>
            </w:rPr>
            <w:t>《Android系统界面定制调研报告》v1.0版本</w:t>
          </w:r>
          <w:r w:rsidR="000C7ED8">
            <w:rPr>
              <w:rFonts w:ascii="微软雅黑" w:eastAsia="微软雅黑" w:hAnsi="微软雅黑" w:hint="eastAsia"/>
            </w:rPr>
            <w:t>和</w:t>
          </w:r>
          <w:r w:rsidR="000C7ED8" w:rsidRPr="000C7ED8">
            <w:rPr>
              <w:rFonts w:ascii="微软雅黑" w:eastAsia="微软雅黑" w:hAnsi="微软雅黑" w:hint="eastAsia"/>
            </w:rPr>
            <w:t>《可行性分析报告》v1.0版本</w:t>
          </w:r>
          <w:r w:rsidR="000C7ED8">
            <w:rPr>
              <w:rFonts w:ascii="微软雅黑" w:eastAsia="微软雅黑" w:hAnsi="微软雅黑" w:hint="eastAsia"/>
            </w:rPr>
            <w:t>，作为编写《项目解决方案》的主要依据。</w:t>
          </w:r>
        </w:p>
      </w:sdtContent>
    </w:sdt>
    <w:p w:rsidR="005E4AC8" w:rsidRPr="00E02647" w:rsidRDefault="0071245B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下周项目计划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2136827984"/>
        <w:placeholder>
          <w:docPart w:val="425524A8BFD841D186BBCD62C67CBBF4"/>
        </w:placeholder>
      </w:sdtPr>
      <w:sdtEndPr/>
      <w:sdtContent>
        <w:p w:rsidR="005E4AC8" w:rsidRPr="00415AE1" w:rsidRDefault="000C7ED8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开始进行软件技术原型的开发，首先</w:t>
          </w:r>
          <w:r w:rsidR="00102C61">
            <w:rPr>
              <w:rFonts w:ascii="微软雅黑" w:eastAsia="微软雅黑" w:hAnsi="微软雅黑" w:hint="eastAsia"/>
            </w:rPr>
            <w:t>根据需求和设计，</w:t>
          </w:r>
          <w:r>
            <w:rPr>
              <w:rFonts w:ascii="微软雅黑" w:eastAsia="微软雅黑" w:hAnsi="微软雅黑" w:hint="eastAsia"/>
            </w:rPr>
            <w:t>编写《原型开发说明》，随后</w:t>
          </w:r>
          <w:r w:rsidR="00102C61">
            <w:rPr>
              <w:rFonts w:ascii="微软雅黑" w:eastAsia="微软雅黑" w:hAnsi="微软雅黑" w:hint="eastAsia"/>
            </w:rPr>
            <w:t>分工着手研究每一个原型所需的多种技术，并予以实现。</w:t>
          </w:r>
        </w:p>
      </w:sdtContent>
    </w:sdt>
    <w:p w:rsidR="005E4AC8" w:rsidRDefault="0071245B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需中兴支持的问题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5407038471614804BC19343551122AAF"/>
        </w:placeholder>
      </w:sdtPr>
      <w:sdtEndPr/>
      <w:sdtContent>
        <w:p w:rsidR="009C13D9" w:rsidRDefault="00102C61" w:rsidP="005E4AC8">
          <w:pPr>
            <w:ind w:firstLineChars="200" w:firstLine="42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原型开发调试过程需要用到中兴的平板电脑，希望中兴能尽快提供两台正常工作的平板电脑。</w:t>
          </w:r>
        </w:p>
        <w:p w:rsidR="009C13D9" w:rsidRDefault="009C13D9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在深入研究</w:t>
          </w:r>
          <w:r>
            <w:rPr>
              <w:rFonts w:ascii="微软雅黑" w:eastAsia="微软雅黑" w:hAnsi="微软雅黑" w:hint="eastAsia"/>
            </w:rPr>
            <w:t>中兴提供的UI设计的视频和PPT文件</w:t>
          </w:r>
          <w:r>
            <w:rPr>
              <w:rFonts w:ascii="微软雅黑" w:eastAsia="微软雅黑" w:hAnsi="微软雅黑" w:hint="eastAsia"/>
            </w:rPr>
            <w:t>时，发现有四处设计</w:t>
          </w:r>
          <w:proofErr w:type="gramStart"/>
          <w:r>
            <w:rPr>
              <w:rFonts w:ascii="微软雅黑" w:eastAsia="微软雅黑" w:hAnsi="微软雅黑" w:hint="eastAsia"/>
            </w:rPr>
            <w:t>点缺乏</w:t>
          </w:r>
          <w:proofErr w:type="gramEnd"/>
          <w:r>
            <w:rPr>
              <w:rFonts w:ascii="微软雅黑" w:eastAsia="微软雅黑" w:hAnsi="微软雅黑" w:hint="eastAsia"/>
            </w:rPr>
            <w:t>详细说明，需请中兴相关人员给予支持，具体内容已通过邮件发送给中兴，希望能尽快得到回复。</w:t>
          </w:r>
        </w:p>
        <w:bookmarkStart w:id="0" w:name="_GoBack" w:displacedByCustomXml="next"/>
        <w:bookmarkEnd w:id="0" w:displacedByCustomXml="next"/>
      </w:sdtContent>
    </w:sdt>
    <w:p w:rsidR="0071245B" w:rsidRDefault="0071245B" w:rsidP="0071245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其他问题</w:t>
      </w:r>
      <w:r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683400393"/>
        <w:placeholder>
          <w:docPart w:val="F45D98D699CA4956A333E5FBF743CA3E"/>
        </w:placeholder>
      </w:sdtPr>
      <w:sdtEndPr/>
      <w:sdtContent>
        <w:p w:rsidR="0071245B" w:rsidRPr="00415AE1" w:rsidRDefault="00102C61" w:rsidP="0071245B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无。</w:t>
          </w:r>
        </w:p>
      </w:sdtContent>
    </w:sdt>
    <w:p w:rsidR="00C81502" w:rsidRPr="005E4AC8" w:rsidRDefault="00C81502">
      <w:pPr>
        <w:rPr>
          <w:rFonts w:ascii="微软雅黑" w:eastAsia="微软雅黑" w:hAnsi="Verdana"/>
        </w:rPr>
      </w:pPr>
    </w:p>
    <w:sectPr w:rsidR="00C81502" w:rsidRPr="005E4AC8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ED8" w:rsidRDefault="000C7ED8" w:rsidP="00693E19">
      <w:r>
        <w:separator/>
      </w:r>
    </w:p>
  </w:endnote>
  <w:endnote w:type="continuationSeparator" w:id="0">
    <w:p w:rsidR="000C7ED8" w:rsidRDefault="000C7ED8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D8" w:rsidRPr="00775C4E" w:rsidRDefault="000C7ED8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西北工业大学                             </w:t>
    </w:r>
    <w:r>
      <w:rPr>
        <w:rFonts w:ascii="微软雅黑" w:eastAsia="微软雅黑" w:hAnsi="微软雅黑" w:hint="eastAsia"/>
      </w:rPr>
      <w:t>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9C13D9">
      <w:rPr>
        <w:rFonts w:ascii="微软雅黑" w:eastAsia="微软雅黑" w:hAnsi="微软雅黑"/>
        <w:noProof/>
      </w:rPr>
      <w:t>1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9C13D9">
      <w:fldChar w:fldCharType="begin"/>
    </w:r>
    <w:r w:rsidR="009C13D9">
      <w:instrText xml:space="preserve"> NUMPAGES   \* MERGEFORMAT </w:instrText>
    </w:r>
    <w:r w:rsidR="009C13D9">
      <w:fldChar w:fldCharType="separate"/>
    </w:r>
    <w:r w:rsidR="009C13D9" w:rsidRPr="009C13D9">
      <w:rPr>
        <w:rFonts w:ascii="微软雅黑" w:eastAsia="微软雅黑" w:hAnsi="微软雅黑"/>
        <w:noProof/>
      </w:rPr>
      <w:t>1</w:t>
    </w:r>
    <w:r w:rsidR="009C13D9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0C7ED8" w:rsidRPr="00775C4E" w:rsidRDefault="000C7ED8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ED8" w:rsidRDefault="000C7ED8" w:rsidP="00693E19">
      <w:r>
        <w:separator/>
      </w:r>
    </w:p>
  </w:footnote>
  <w:footnote w:type="continuationSeparator" w:id="0">
    <w:p w:rsidR="000C7ED8" w:rsidRDefault="000C7ED8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D8" w:rsidRDefault="000C7ED8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0C7ED8" w:rsidRPr="00775C4E" w:rsidRDefault="000C7ED8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</w:t>
    </w:r>
    <w:sdt>
      <w:sdtPr>
        <w:rPr>
          <w:rFonts w:ascii="微软雅黑" w:eastAsia="微软雅黑" w:hAnsi="微软雅黑" w:hint="eastAsia"/>
        </w:rPr>
        <w:id w:val="189186327"/>
        <w:placeholder>
          <w:docPart w:val="6D95B27C4B3D41CF9E47CECB3D971E21"/>
        </w:placeholder>
      </w:sdtPr>
      <w:sdtEndPr/>
      <w:sdtContent>
        <w:r>
          <w:rPr>
            <w:rFonts w:ascii="微软雅黑" w:eastAsia="微软雅黑" w:hAnsi="微软雅黑" w:hint="eastAsia"/>
          </w:rPr>
          <w:t>中兴Android系统界面软件设计与开发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C3"/>
    <w:rsid w:val="00051494"/>
    <w:rsid w:val="00061C1B"/>
    <w:rsid w:val="000C7ED8"/>
    <w:rsid w:val="000E3F10"/>
    <w:rsid w:val="00102C61"/>
    <w:rsid w:val="00122993"/>
    <w:rsid w:val="00132E03"/>
    <w:rsid w:val="001C225E"/>
    <w:rsid w:val="002258DC"/>
    <w:rsid w:val="002551BD"/>
    <w:rsid w:val="00257360"/>
    <w:rsid w:val="002669F2"/>
    <w:rsid w:val="002B57FF"/>
    <w:rsid w:val="002D7244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D7AF6"/>
    <w:rsid w:val="007F3C15"/>
    <w:rsid w:val="00802AE2"/>
    <w:rsid w:val="008075C6"/>
    <w:rsid w:val="008102C2"/>
    <w:rsid w:val="00832E1D"/>
    <w:rsid w:val="00855498"/>
    <w:rsid w:val="00862535"/>
    <w:rsid w:val="00871F58"/>
    <w:rsid w:val="0089498A"/>
    <w:rsid w:val="008A3947"/>
    <w:rsid w:val="008C558B"/>
    <w:rsid w:val="00925FAE"/>
    <w:rsid w:val="00994F39"/>
    <w:rsid w:val="009C13D9"/>
    <w:rsid w:val="009C79EA"/>
    <w:rsid w:val="009F7352"/>
    <w:rsid w:val="00A26035"/>
    <w:rsid w:val="00A5176E"/>
    <w:rsid w:val="00AA3872"/>
    <w:rsid w:val="00B13A7E"/>
    <w:rsid w:val="00B34DCB"/>
    <w:rsid w:val="00BE663F"/>
    <w:rsid w:val="00C0639F"/>
    <w:rsid w:val="00C40CE2"/>
    <w:rsid w:val="00C81502"/>
    <w:rsid w:val="00DB55C8"/>
    <w:rsid w:val="00DC60C3"/>
    <w:rsid w:val="00EA68D1"/>
    <w:rsid w:val="00F10F67"/>
    <w:rsid w:val="00F12514"/>
    <w:rsid w:val="00F30E85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95B27C4B3D41CF9E47CECB3D971E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19443B-31E0-4378-B028-334A940AEC78}"/>
      </w:docPartPr>
      <w:docPartBody>
        <w:p w:rsidR="009E1534" w:rsidRDefault="000B3A32">
          <w:pPr>
            <w:pStyle w:val="6D95B27C4B3D41CF9E47CECB3D971E21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EC3EFDE2927F490AAB0DFE789EB1E5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0F24C-DCD4-4579-8618-28FDAD9D5CB5}"/>
      </w:docPartPr>
      <w:docPartBody>
        <w:p w:rsidR="009E1534" w:rsidRDefault="000B3A32">
          <w:pPr>
            <w:pStyle w:val="EC3EFDE2927F490AAB0DFE789EB1E5B3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25524A8BFD841D186BBCD62C67CBB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5ADF3C-186F-4E7F-9768-93FF6EEC729B}"/>
      </w:docPartPr>
      <w:docPartBody>
        <w:p w:rsidR="009E1534" w:rsidRDefault="000B3A32">
          <w:pPr>
            <w:pStyle w:val="425524A8BFD841D186BBCD62C67CBBF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07038471614804BC19343551122A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8094C-7CDD-4D6D-AC7E-E68F6D4F7B00}"/>
      </w:docPartPr>
      <w:docPartBody>
        <w:p w:rsidR="009E1534" w:rsidRDefault="000B3A32">
          <w:pPr>
            <w:pStyle w:val="5407038471614804BC19343551122AAF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45D98D699CA4956A333E5FBF743CA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51087E-F4DA-40E4-A91C-41E31874C3C6}"/>
      </w:docPartPr>
      <w:docPartBody>
        <w:p w:rsidR="009E1534" w:rsidRDefault="000B3A32">
          <w:pPr>
            <w:pStyle w:val="F45D98D699CA4956A333E5FBF743CA3E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32"/>
    <w:rsid w:val="000B3A32"/>
    <w:rsid w:val="009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D95B27C4B3D41CF9E47CECB3D971E21">
    <w:name w:val="6D95B27C4B3D41CF9E47CECB3D971E21"/>
    <w:pPr>
      <w:widowControl w:val="0"/>
      <w:jc w:val="both"/>
    </w:pPr>
  </w:style>
  <w:style w:type="paragraph" w:customStyle="1" w:styleId="EC3EFDE2927F490AAB0DFE789EB1E5B3">
    <w:name w:val="EC3EFDE2927F490AAB0DFE789EB1E5B3"/>
    <w:pPr>
      <w:widowControl w:val="0"/>
      <w:jc w:val="both"/>
    </w:pPr>
  </w:style>
  <w:style w:type="paragraph" w:customStyle="1" w:styleId="425524A8BFD841D186BBCD62C67CBBF4">
    <w:name w:val="425524A8BFD841D186BBCD62C67CBBF4"/>
    <w:pPr>
      <w:widowControl w:val="0"/>
      <w:jc w:val="both"/>
    </w:pPr>
  </w:style>
  <w:style w:type="paragraph" w:customStyle="1" w:styleId="5407038471614804BC19343551122AAF">
    <w:name w:val="5407038471614804BC19343551122AAF"/>
    <w:pPr>
      <w:widowControl w:val="0"/>
      <w:jc w:val="both"/>
    </w:pPr>
  </w:style>
  <w:style w:type="paragraph" w:customStyle="1" w:styleId="F45D98D699CA4956A333E5FBF743CA3E">
    <w:name w:val="F45D98D699CA4956A333E5FBF743CA3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D95B27C4B3D41CF9E47CECB3D971E21">
    <w:name w:val="6D95B27C4B3D41CF9E47CECB3D971E21"/>
    <w:pPr>
      <w:widowControl w:val="0"/>
      <w:jc w:val="both"/>
    </w:pPr>
  </w:style>
  <w:style w:type="paragraph" w:customStyle="1" w:styleId="EC3EFDE2927F490AAB0DFE789EB1E5B3">
    <w:name w:val="EC3EFDE2927F490AAB0DFE789EB1E5B3"/>
    <w:pPr>
      <w:widowControl w:val="0"/>
      <w:jc w:val="both"/>
    </w:pPr>
  </w:style>
  <w:style w:type="paragraph" w:customStyle="1" w:styleId="425524A8BFD841D186BBCD62C67CBBF4">
    <w:name w:val="425524A8BFD841D186BBCD62C67CBBF4"/>
    <w:pPr>
      <w:widowControl w:val="0"/>
      <w:jc w:val="both"/>
    </w:pPr>
  </w:style>
  <w:style w:type="paragraph" w:customStyle="1" w:styleId="5407038471614804BC19343551122AAF">
    <w:name w:val="5407038471614804BC19343551122AAF"/>
    <w:pPr>
      <w:widowControl w:val="0"/>
      <w:jc w:val="both"/>
    </w:pPr>
  </w:style>
  <w:style w:type="paragraph" w:customStyle="1" w:styleId="F45D98D699CA4956A333E5FBF743CA3E">
    <w:name w:val="F45D98D699CA4956A333E5FBF743CA3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EAE1-1926-4CA8-A36D-A853C74D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周工作报告模板.dotx</Template>
  <TotalTime>66</TotalTime>
  <Pages>1</Pages>
  <Words>78</Words>
  <Characters>447</Characters>
  <Application>Microsoft Office Word</Application>
  <DocSecurity>0</DocSecurity>
  <Lines>3</Lines>
  <Paragraphs>1</Paragraphs>
  <ScaleCrop>false</ScaleCrop>
  <Company>西安同路信息科技有限公司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3</cp:revision>
  <dcterms:created xsi:type="dcterms:W3CDTF">2011-08-22T07:08:00Z</dcterms:created>
  <dcterms:modified xsi:type="dcterms:W3CDTF">2011-08-23T01:57:00Z</dcterms:modified>
</cp:coreProperties>
</file>