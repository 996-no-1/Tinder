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AC8" w:rsidRPr="00B26AE0" w:rsidRDefault="00B26AE0" w:rsidP="005E4AC8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文档评审报告</w:t>
      </w:r>
    </w:p>
    <w:p w:rsidR="005E4AC8" w:rsidRDefault="005E4AC8" w:rsidP="005E4AC8">
      <w:pPr>
        <w:jc w:val="center"/>
        <w:rPr>
          <w:rFonts w:ascii="微软雅黑" w:eastAsia="微软雅黑" w:hAnsi="微软雅黑"/>
        </w:rPr>
      </w:pPr>
    </w:p>
    <w:p w:rsidR="005E4AC8" w:rsidRPr="006615E7" w:rsidRDefault="00B26AE0" w:rsidP="005E4A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评审</w:t>
      </w:r>
      <w:r w:rsidR="005E4AC8">
        <w:rPr>
          <w:rFonts w:ascii="微软雅黑" w:eastAsia="微软雅黑" w:hAnsi="微软雅黑" w:hint="eastAsia"/>
          <w:b/>
        </w:rPr>
        <w:t>日期</w:t>
      </w:r>
      <w:r w:rsidR="005E4AC8" w:rsidRPr="00E02647">
        <w:rPr>
          <w:rFonts w:ascii="微软雅黑" w:eastAsia="微软雅黑" w:hAnsi="微软雅黑" w:hint="eastAsia"/>
          <w:b/>
        </w:rPr>
        <w:t>：</w:t>
      </w:r>
      <w:sdt>
        <w:sdtPr>
          <w:rPr>
            <w:rFonts w:ascii="微软雅黑" w:eastAsia="微软雅黑" w:hAnsi="微软雅黑" w:hint="eastAsia"/>
          </w:rPr>
          <w:id w:val="-1851250563"/>
          <w:placeholder>
            <w:docPart w:val="2621067634C74A4A9C37644129E7EE69"/>
          </w:placeholder>
          <w:date w:fullDate="2019-04-02T00:00:00Z">
            <w:dateFormat w:val="yyyy年M月d日星期W"/>
            <w:lid w:val="zh-CN"/>
            <w:storeMappedDataAs w:val="dateTime"/>
            <w:calendar w:val="gregorian"/>
          </w:date>
        </w:sdtPr>
        <w:sdtEndPr/>
        <w:sdtContent>
          <w:r w:rsidR="00951450">
            <w:rPr>
              <w:rFonts w:ascii="微软雅黑" w:eastAsia="微软雅黑" w:hAnsi="微软雅黑" w:hint="eastAsia"/>
            </w:rPr>
            <w:t>2019年4月2日星期二</w:t>
          </w:r>
        </w:sdtContent>
      </w:sdt>
    </w:p>
    <w:p w:rsidR="005E4AC8" w:rsidRPr="000E5998" w:rsidRDefault="00B26AE0" w:rsidP="005E4A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评审</w:t>
      </w:r>
      <w:r w:rsidR="005E4AC8" w:rsidRPr="000E5998">
        <w:rPr>
          <w:rFonts w:ascii="微软雅黑" w:eastAsia="微软雅黑" w:hAnsi="微软雅黑" w:hint="eastAsia"/>
          <w:b/>
        </w:rPr>
        <w:t>时间：</w:t>
      </w:r>
      <w:sdt>
        <w:sdtPr>
          <w:rPr>
            <w:rFonts w:ascii="微软雅黑" w:eastAsia="微软雅黑" w:hAnsi="微软雅黑" w:hint="eastAsia"/>
          </w:rPr>
          <w:id w:val="85189659"/>
          <w:placeholder>
            <w:docPart w:val="194C4493FBCC452B946DDAA6FC5FF547"/>
          </w:placeholder>
          <w:date w:fullDate="2019-07-10T00:00:00Z">
            <w:dateFormat w:val="h时m分"/>
            <w:lid w:val="zh-CN"/>
            <w:storeMappedDataAs w:val="dateTime"/>
            <w:calendar w:val="gregorian"/>
          </w:date>
        </w:sdtPr>
        <w:sdtEndPr/>
        <w:sdtContent>
          <w:r w:rsidR="008B1317">
            <w:rPr>
              <w:rFonts w:ascii="微软雅黑" w:eastAsia="微软雅黑" w:hAnsi="微软雅黑" w:hint="eastAsia"/>
            </w:rPr>
            <w:t>12时0分</w:t>
          </w:r>
        </w:sdtContent>
      </w:sdt>
      <w:r w:rsidR="005E4AC8" w:rsidRPr="000E5998">
        <w:rPr>
          <w:rFonts w:ascii="微软雅黑" w:eastAsia="微软雅黑" w:hAnsi="微软雅黑" w:hint="eastAsia"/>
        </w:rPr>
        <w:t xml:space="preserve"> 至</w:t>
      </w:r>
      <w:r w:rsidR="005E4AC8">
        <w:rPr>
          <w:rFonts w:ascii="微软雅黑" w:eastAsia="微软雅黑" w:hAnsi="微软雅黑" w:hint="eastAsia"/>
        </w:rPr>
        <w:t xml:space="preserve"> </w:t>
      </w:r>
      <w:sdt>
        <w:sdtPr>
          <w:rPr>
            <w:rFonts w:ascii="微软雅黑" w:eastAsia="微软雅黑" w:hAnsi="微软雅黑" w:hint="eastAsia"/>
          </w:rPr>
          <w:id w:val="-1268535246"/>
          <w:placeholder>
            <w:docPart w:val="4E7AE24EB7564168A70C6C4F50C5B99D"/>
          </w:placeholder>
          <w:date w:fullDate="2019-04-02T00:00:00Z">
            <w:dateFormat w:val="H时m分"/>
            <w:lid w:val="zh-CN"/>
            <w:storeMappedDataAs w:val="dateTime"/>
            <w:calendar w:val="gregorian"/>
          </w:date>
        </w:sdtPr>
        <w:sdtEndPr/>
        <w:sdtContent>
          <w:r w:rsidR="008B1317">
            <w:rPr>
              <w:rFonts w:ascii="微软雅黑" w:eastAsia="微软雅黑" w:hAnsi="微软雅黑" w:hint="eastAsia"/>
            </w:rPr>
            <w:t>0时0分</w:t>
          </w:r>
        </w:sdtContent>
      </w:sdt>
    </w:p>
    <w:p w:rsidR="005E4AC8" w:rsidRPr="00E02647" w:rsidRDefault="00B26AE0" w:rsidP="009B7F50">
      <w:pPr>
        <w:tabs>
          <w:tab w:val="right" w:pos="8306"/>
        </w:tabs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</w:t>
      </w:r>
      <w:r w:rsidR="005E4AC8" w:rsidRPr="00E02647">
        <w:rPr>
          <w:rFonts w:ascii="微软雅黑" w:eastAsia="微软雅黑" w:hAnsi="微软雅黑" w:hint="eastAsia"/>
          <w:b/>
        </w:rPr>
        <w:t>地点：</w:t>
      </w:r>
      <w:sdt>
        <w:sdtPr>
          <w:rPr>
            <w:rFonts w:ascii="微软雅黑" w:eastAsia="微软雅黑" w:hAnsi="微软雅黑" w:hint="eastAsia"/>
          </w:rPr>
          <w:alias w:val="请选择评审地点"/>
          <w:tag w:val="111"/>
          <w:id w:val="-1819488291"/>
          <w:placeholder>
            <w:docPart w:val="DefaultPlaceholder_1082065159"/>
          </w:placeholder>
          <w:showingPlcHdr/>
          <w:dropDownList>
            <w:listItem w:value="选择一项。"/>
            <w:listItem w:displayText="西北工业大学毅字楼315" w:value="西北工业大学毅字楼315"/>
          </w:dropDownList>
        </w:sdtPr>
        <w:sdtEndPr/>
        <w:sdtContent>
          <w:r w:rsidR="00950205" w:rsidRPr="004044C9">
            <w:rPr>
              <w:rStyle w:val="a9"/>
              <w:rFonts w:hint="eastAsia"/>
            </w:rPr>
            <w:t>选择一项。</w:t>
          </w:r>
        </w:sdtContent>
      </w:sdt>
      <w:r w:rsidR="009B7F50">
        <w:rPr>
          <w:rFonts w:ascii="微软雅黑" w:eastAsia="微软雅黑" w:hAnsi="微软雅黑"/>
        </w:rPr>
        <w:tab/>
      </w:r>
    </w:p>
    <w:p w:rsidR="005E4AC8" w:rsidRPr="00B26AD0" w:rsidRDefault="00B26AE0" w:rsidP="0016457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参与评审</w:t>
      </w:r>
      <w:r w:rsidR="005E4AC8" w:rsidRPr="00E02647">
        <w:rPr>
          <w:rFonts w:ascii="微软雅黑" w:eastAsia="微软雅黑" w:hAnsi="微软雅黑" w:hint="eastAsia"/>
          <w:b/>
        </w:rPr>
        <w:t>人员：</w:t>
      </w:r>
      <w:sdt>
        <w:sdtPr>
          <w:rPr>
            <w:rFonts w:ascii="微软雅黑" w:eastAsia="微软雅黑" w:hAnsi="微软雅黑" w:hint="eastAsia"/>
            <w:szCs w:val="21"/>
          </w:rPr>
          <w:alias w:val="请选择编写人员"/>
          <w:tag w:val="请选择编写人员"/>
          <w:id w:val="-634951604"/>
          <w:placeholder>
            <w:docPart w:val="54394F65C2644E9AA83FEE9B92E6AE60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 w:rsidR="008B1317">
            <w:rPr>
              <w:rFonts w:ascii="微软雅黑" w:eastAsia="微软雅黑" w:hAnsi="微软雅黑" w:hint="eastAsia"/>
              <w:szCs w:val="21"/>
            </w:rPr>
            <w:t>陈子源</w:t>
          </w:r>
        </w:sdtContent>
      </w:sdt>
    </w:p>
    <w:p w:rsidR="005E4AC8" w:rsidRPr="00E02647" w:rsidRDefault="00B26AE0" w:rsidP="005E4AC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评审文档</w:t>
      </w:r>
      <w:r w:rsidR="005E4AC8" w:rsidRPr="00E02647">
        <w:rPr>
          <w:rFonts w:ascii="微软雅黑" w:eastAsia="微软雅黑" w:hAnsi="微软雅黑" w:hint="eastAsia"/>
          <w:b/>
        </w:rPr>
        <w:t>：</w:t>
      </w:r>
      <w:sdt>
        <w:sdtPr>
          <w:rPr>
            <w:rFonts w:ascii="微软雅黑" w:hAnsi="微软雅黑" w:hint="eastAsia"/>
          </w:rPr>
          <w:alias w:val="请输入文档名称"/>
          <w:tag w:val="请输入文档名称"/>
          <w:id w:val="-1285487132"/>
          <w:placeholder>
            <w:docPart w:val="BE486B7BB48D43F480A7FA686DCEF21B"/>
          </w:placeholder>
        </w:sdtPr>
        <w:sdtEndPr>
          <w:rPr>
            <w:rFonts w:eastAsia="微软雅黑"/>
          </w:rPr>
        </w:sdtEndPr>
        <w:sdtContent>
          <w:sdt>
            <w:sdtPr>
              <w:rPr>
                <w:rFonts w:ascii="微软雅黑" w:eastAsia="微软雅黑" w:hAnsi="微软雅黑" w:hint="eastAsia"/>
              </w:rPr>
              <w:alias w:val="请选择中文名称"/>
              <w:tag w:val="请选择中文名称"/>
              <w:id w:val="180174551"/>
              <w:placeholder>
                <w:docPart w:val="FA44F85EA40F442F90CD4F3B1CEAF917"/>
              </w:placeholder>
              <w:showingPlcHdr/>
              <w:dropDownList>
                <w:listItem w:displayText="选择一项" w:value=""/>
                <w:listItem w:displayText="可行性分析报告" w:value="可行性分析报告"/>
                <w:listItem w:displayText="项目解决方案" w:value="项目解决方案"/>
                <w:listItem w:displayText="文档编号规则" w:value="文档编号规则"/>
                <w:listItem w:displayText="软件文档规范" w:value="软件文档规范"/>
                <w:listItem w:displayText="开发环境配置" w:value="开发环境配置"/>
                <w:listItem w:displayText="软件编码规范" w:value="软件编码规范"/>
                <w:listItem w:displayText="软件开发计划" w:value="软件开发计划"/>
                <w:listItem w:displayText="原型开发说明" w:value="原型开发说明"/>
                <w:listItem w:displayText="软件功能列表" w:value="软件功能列表"/>
                <w:listItem w:displayText="用户界面设计说明" w:value="用户界面设计说明"/>
                <w:listItem w:displayText="软件结构设计说明" w:value="软件结构设计说明"/>
                <w:listItem w:displayText="软件物理设计说明" w:value="软件物理设计说明"/>
                <w:listItem w:displayText="集成测试用例" w:value="集成测试用例"/>
                <w:listItem w:displayText="模块测试用例" w:value="模块测试用例"/>
                <w:listItem w:displayText="软件测试报告" w:value="软件测试报告"/>
                <w:listItem w:displayText="代码走查报告" w:value="代码走查报告"/>
                <w:listItem w:displayText="软件版本说明" w:value="软件版本说明"/>
                <w:listItem w:displayText="软件用户手册" w:value="软件用户手册"/>
                <w:listItem w:displayText="项目进度报告" w:value="项目进度报告"/>
                <w:listItem w:displayText="项目开发总结报告" w:value="项目开发总结报告"/>
                <w:listItem w:displayText="项目验收申请报告" w:value="项目验收申请报告"/>
                <w:listItem w:displayText="软件测试说明" w:value="软件测试说明"/>
                <w:listItem w:displayText="软件需求规格说明" w:value="软件需求规格说明"/>
              </w:dropDownList>
            </w:sdtPr>
            <w:sdtEndPr/>
            <w:sdtContent>
              <w:r w:rsidR="00950205" w:rsidRPr="00E473FA">
                <w:rPr>
                  <w:rStyle w:val="a9"/>
                  <w:rFonts w:hint="eastAsia"/>
                </w:rPr>
                <w:t>选择一项。</w:t>
              </w:r>
            </w:sdtContent>
          </w:sdt>
        </w:sdtContent>
      </w:sdt>
      <w:r w:rsidR="00B26AD0" w:rsidRPr="00B26AD0">
        <w:rPr>
          <w:rFonts w:ascii="微软雅黑" w:eastAsia="微软雅黑" w:hAnsi="微软雅黑"/>
          <w:b/>
        </w:rPr>
        <w:t xml:space="preserve"> </w:t>
      </w:r>
    </w:p>
    <w:p w:rsidR="001A3D17" w:rsidRPr="00967C08" w:rsidRDefault="00B26AE0" w:rsidP="00B26AD0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评审文档编号</w:t>
      </w:r>
      <w:r w:rsidR="005E4AC8" w:rsidRPr="00E02647">
        <w:rPr>
          <w:rFonts w:ascii="微软雅黑" w:eastAsia="微软雅黑" w:hAnsi="微软雅黑" w:hint="eastAsia"/>
          <w:b/>
        </w:rPr>
        <w:t>：</w:t>
      </w:r>
    </w:p>
    <w:p w:rsidR="00B26AD0" w:rsidRDefault="00B26AD0" w:rsidP="001A3D17">
      <w:pPr>
        <w:ind w:firstLineChars="200" w:firstLine="420"/>
        <w:rPr>
          <w:rFonts w:ascii="微软雅黑" w:hAnsi="微软雅黑" w:hint="eastAsia"/>
        </w:rPr>
      </w:pPr>
      <w:r w:rsidRPr="00ED2726">
        <w:rPr>
          <w:rFonts w:ascii="微软雅黑" w:hAnsi="微软雅黑"/>
        </w:rPr>
        <w:t>NPUSS</w:t>
      </w:r>
      <w:r w:rsidRPr="00ED2726">
        <w:rPr>
          <w:rFonts w:ascii="微软雅黑" w:hAnsi="微软雅黑" w:hint="eastAsia"/>
        </w:rPr>
        <w:t>-</w:t>
      </w:r>
      <w:r w:rsidRPr="00ED2726">
        <w:rPr>
          <w:rFonts w:ascii="微软雅黑" w:hAnsi="微软雅黑"/>
        </w:rPr>
        <w:t>T</w:t>
      </w:r>
      <w:r w:rsidRPr="00ED2726">
        <w:rPr>
          <w:rFonts w:ascii="微软雅黑" w:hAnsi="微软雅黑" w:hint="eastAsia"/>
        </w:rPr>
        <w:t xml:space="preserve">inder </w:t>
      </w:r>
      <w:r w:rsidR="008B1317">
        <w:rPr>
          <w:rFonts w:ascii="微软雅黑" w:hAnsi="微软雅黑"/>
        </w:rPr>
        <w:t>–</w:t>
      </w:r>
      <w:sdt>
        <w:sdtPr>
          <w:rPr>
            <w:rFonts w:ascii="微软雅黑" w:eastAsia="微软雅黑" w:hAnsi="微软雅黑" w:hint="eastAsia"/>
          </w:rPr>
          <w:alias w:val="请选择英文缩写"/>
          <w:tag w:val="请选择英文缩写"/>
          <w:id w:val="-472369086"/>
          <w:placeholder>
            <w:docPart w:val="A39315F1E74C4B019D314FBA6B3BDE26"/>
          </w:placeholder>
          <w:showingPlcHdr/>
          <w:dropDownList>
            <w:listItem w:displayText="选择一项" w:value=""/>
            <w:listItem w:displayText="FAR" w:value="FAR"/>
            <w:listItem w:displayText="PSS" w:value="PSS"/>
            <w:listItem w:displayText="DNR" w:value="DNR"/>
            <w:listItem w:displayText="SDS" w:value="SDS"/>
            <w:listItem w:displayText="DEC" w:value="DEC"/>
            <w:listItem w:displayText="SCS" w:value="SCS"/>
            <w:listItem w:displayText="SDP" w:value="SDP"/>
            <w:listItem w:displayText="PDD" w:value="PDD"/>
            <w:listItem w:displayText="SFT" w:value="SFT"/>
            <w:listItem w:displayText="UIDD" w:value="UIDD"/>
            <w:listItem w:displayText="SADD" w:value="SADD"/>
            <w:listItem w:displayText="SPDD" w:value="SPDD"/>
            <w:listItem w:displayText="ITC" w:value="ITC"/>
            <w:listItem w:displayText="MTC" w:value="MTC"/>
            <w:listItem w:displayText="STR" w:value="STR"/>
            <w:listItem w:displayText="CRR" w:value="CRR"/>
            <w:listItem w:displayText="SVD" w:value="SVD"/>
            <w:listItem w:displayText="SUM" w:value="SUM"/>
            <w:listItem w:displayText="PPR" w:value="PPR"/>
            <w:listItem w:displayText="PDSR" w:value="PDSR"/>
            <w:listItem w:displayText="PAAR" w:value="PAAR"/>
            <w:listItem w:displayText="STD" w:value="STD"/>
            <w:listItem w:displayText="SRS" w:value="SRS"/>
          </w:dropDownList>
        </w:sdtPr>
        <w:sdtEndPr/>
        <w:sdtContent>
          <w:r w:rsidR="00950205">
            <w:rPr>
              <w:rStyle w:val="a9"/>
              <w:rFonts w:hint="eastAsia"/>
            </w:rPr>
            <w:t>选择一项。</w:t>
          </w:r>
        </w:sdtContent>
      </w:sdt>
      <w:r w:rsidR="00326110">
        <w:rPr>
          <w:rFonts w:ascii="微软雅黑" w:hAnsi="微软雅黑" w:hint="eastAsia"/>
        </w:rPr>
        <w:t xml:space="preserve"> </w:t>
      </w:r>
      <w:r w:rsidR="008B1317">
        <w:rPr>
          <w:rFonts w:ascii="微软雅黑" w:hAnsi="微软雅黑" w:hint="eastAsia"/>
        </w:rPr>
        <w:t>-</w:t>
      </w:r>
      <w:r w:rsidR="008B1317" w:rsidRPr="008B1317">
        <w:rPr>
          <w:rFonts w:ascii="微软雅黑" w:hAnsi="微软雅黑" w:hint="eastAsia"/>
        </w:rPr>
        <w:t xml:space="preserve"> </w:t>
      </w:r>
      <w:sdt>
        <w:sdtPr>
          <w:rPr>
            <w:rFonts w:ascii="微软雅黑" w:hAnsi="微软雅黑" w:hint="eastAsia"/>
          </w:rPr>
          <w:alias w:val="请选择版本号"/>
          <w:tag w:val="请选择版本号"/>
          <w:id w:val="541637589"/>
          <w:placeholder>
            <w:docPart w:val="E1FB5D57F3B44A5083EB2DB9874E98FC"/>
          </w:placeholder>
          <w:showingPlcHdr/>
          <w:dropDownList>
            <w:listItem w:displayText="选择一项" w:value=""/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950205" w:rsidRPr="00E473FA">
            <w:rPr>
              <w:rStyle w:val="a9"/>
              <w:rFonts w:hint="eastAsia"/>
            </w:rPr>
            <w:t>选择一项。</w:t>
          </w:r>
        </w:sdtContent>
      </w:sdt>
    </w:p>
    <w:p w:rsidR="006C0CF6" w:rsidRDefault="006C0CF6" w:rsidP="006C0CF6">
      <w:pPr>
        <w:ind w:firstLineChars="200" w:firstLine="1044"/>
        <w:rPr>
          <w:rFonts w:ascii="微软雅黑" w:hAnsi="微软雅黑" w:hint="eastAsia"/>
          <w:b/>
          <w:i/>
          <w:color w:val="FF0000"/>
          <w:sz w:val="52"/>
          <w:szCs w:val="52"/>
        </w:rPr>
      </w:pPr>
      <w:r w:rsidRPr="006C0CF6">
        <w:rPr>
          <w:rFonts w:ascii="微软雅黑" w:hAnsi="微软雅黑"/>
          <w:b/>
          <w:i/>
          <w:color w:val="FF0000"/>
          <w:sz w:val="52"/>
          <w:szCs w:val="52"/>
          <w:highlight w:val="yellow"/>
        </w:rPr>
        <w:t>全称与缩写对照表</w:t>
      </w:r>
      <w:r w:rsidRPr="006C0CF6">
        <w:rPr>
          <w:rFonts w:ascii="微软雅黑" w:hAnsi="微软雅黑" w:hint="eastAsia"/>
          <w:b/>
          <w:i/>
          <w:color w:val="FF0000"/>
          <w:sz w:val="52"/>
          <w:szCs w:val="52"/>
          <w:highlight w:val="yellow"/>
        </w:rPr>
        <w:t>，</w:t>
      </w:r>
      <w:r w:rsidRPr="006C0CF6">
        <w:rPr>
          <w:rFonts w:ascii="微软雅黑" w:hAnsi="微软雅黑"/>
          <w:b/>
          <w:i/>
          <w:color w:val="FF0000"/>
          <w:sz w:val="52"/>
          <w:szCs w:val="52"/>
          <w:highlight w:val="yellow"/>
        </w:rPr>
        <w:t>记得删除</w:t>
      </w:r>
    </w:p>
    <w:p w:rsidR="00A01AD5" w:rsidRPr="006C0CF6" w:rsidRDefault="00A01AD5" w:rsidP="006C0CF6">
      <w:pPr>
        <w:ind w:firstLineChars="200" w:firstLine="1044"/>
        <w:rPr>
          <w:rFonts w:ascii="微软雅黑" w:hAnsi="微软雅黑"/>
          <w:b/>
          <w:i/>
          <w:color w:val="FF0000"/>
          <w:sz w:val="52"/>
          <w:szCs w:val="52"/>
        </w:rPr>
      </w:pPr>
      <w:r>
        <w:rPr>
          <w:rFonts w:ascii="微软雅黑" w:hAnsi="微软雅黑" w:hint="eastAsia"/>
          <w:b/>
          <w:i/>
          <w:color w:val="FF0000"/>
          <w:sz w:val="52"/>
          <w:szCs w:val="52"/>
          <w:highlight w:val="yellow"/>
        </w:rPr>
        <w:t>页眉记得修改</w:t>
      </w:r>
      <w:bookmarkStart w:id="0" w:name="_GoBack"/>
      <w:bookmarkEnd w:id="0"/>
    </w:p>
    <w:p w:rsidR="006C0CF6" w:rsidRDefault="006C0CF6" w:rsidP="00A01AD5">
      <w:pPr>
        <w:jc w:val="center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/>
          <w:b/>
          <w:noProof/>
        </w:rPr>
        <w:drawing>
          <wp:inline distT="0" distB="0" distL="0" distR="0" wp14:anchorId="55E72576" wp14:editId="1F94FE6E">
            <wp:extent cx="2532742" cy="3184462"/>
            <wp:effectExtent l="0" t="0" r="1270" b="0"/>
            <wp:docPr id="1" name="图片 1" descr="C:\Users\Hp\Documents\Tencent Files\958615161\FileRecv\MobileFile\Image\MY2}ZQB_3B]76)37U0M3(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Tencent Files\958615161\FileRecv\MobileFile\Image\MY2}ZQB_3B]76)37U0M3(U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878" cy="318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C8" w:rsidRDefault="00B26AE0" w:rsidP="005E4AC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评审主要意见</w:t>
      </w:r>
      <w:r w:rsidR="005E4AC8" w:rsidRPr="00E02647">
        <w:rPr>
          <w:rFonts w:ascii="微软雅黑" w:eastAsia="微软雅黑" w:hAnsi="微软雅黑" w:hint="eastAsia"/>
          <w:b/>
        </w:rPr>
        <w:t>：</w:t>
      </w:r>
    </w:p>
    <w:sdt>
      <w:sdtPr>
        <w:id w:val="1000552601"/>
        <w:placeholder>
          <w:docPart w:val="28AE230219C841B5AF3387D9A186F034"/>
        </w:placeholder>
      </w:sdtPr>
      <w:sdtEndPr>
        <w:rPr>
          <w:rFonts w:ascii="微软雅黑" w:eastAsia="微软雅黑" w:hAnsi="微软雅黑"/>
        </w:rPr>
      </w:sdtEndPr>
      <w:sdtContent>
        <w:p w:rsidR="00D337D6" w:rsidRDefault="00EE33AB" w:rsidP="004338A2">
          <w:pPr>
            <w:pStyle w:val="a8"/>
            <w:numPr>
              <w:ilvl w:val="0"/>
              <w:numId w:val="6"/>
            </w:numPr>
            <w:ind w:firstLineChars="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3.1中查看求职记录没有说清楚显示求职信息与搜索的先后关系，建议明确说明输</w:t>
          </w:r>
          <w:r>
            <w:rPr>
              <w:rFonts w:ascii="微软雅黑" w:eastAsia="微软雅黑" w:hAnsi="微软雅黑" w:hint="eastAsia"/>
            </w:rPr>
            <w:lastRenderedPageBreak/>
            <w:t>出显示后搜索进行筛选还是搜索后输出</w:t>
          </w:r>
        </w:p>
        <w:p w:rsidR="004338A2" w:rsidRDefault="009452E6" w:rsidP="004338A2">
          <w:pPr>
            <w:pStyle w:val="a8"/>
            <w:numPr>
              <w:ilvl w:val="0"/>
              <w:numId w:val="6"/>
            </w:numPr>
            <w:ind w:firstLineChars="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3.2.</w:t>
          </w:r>
          <w:r w:rsidR="00480FDF">
            <w:rPr>
              <w:rFonts w:ascii="微软雅黑" w:eastAsia="微软雅黑" w:hAnsi="微软雅黑" w:hint="eastAsia"/>
            </w:rPr>
            <w:t>2中时间特性缺少对于用户登陆状态的保留时间的规定</w:t>
          </w:r>
          <w:r w:rsidR="00061DB2">
            <w:rPr>
              <w:rFonts w:ascii="微软雅黑" w:eastAsia="微软雅黑" w:hAnsi="微软雅黑" w:hint="eastAsia"/>
            </w:rPr>
            <w:t>，建议添加定义</w:t>
          </w:r>
        </w:p>
        <w:p w:rsidR="001B5C87" w:rsidRDefault="00061DB2" w:rsidP="004338A2">
          <w:pPr>
            <w:pStyle w:val="a8"/>
            <w:numPr>
              <w:ilvl w:val="0"/>
              <w:numId w:val="6"/>
            </w:numPr>
            <w:ind w:firstLineChars="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3.2.3中第二条</w:t>
          </w:r>
          <w:proofErr w:type="spellStart"/>
          <w:r>
            <w:rPr>
              <w:rFonts w:ascii="微软雅黑" w:eastAsia="微软雅黑" w:hAnsi="微软雅黑" w:hint="eastAsia"/>
            </w:rPr>
            <w:t>chorm</w:t>
          </w:r>
          <w:proofErr w:type="spellEnd"/>
          <w:r>
            <w:rPr>
              <w:rFonts w:ascii="微软雅黑" w:eastAsia="微软雅黑" w:hAnsi="微软雅黑" w:hint="eastAsia"/>
            </w:rPr>
            <w:t>拼写错误应该改成chrome</w:t>
          </w:r>
        </w:p>
        <w:p w:rsidR="00FE7629" w:rsidRDefault="000E474A" w:rsidP="004338A2">
          <w:pPr>
            <w:pStyle w:val="a8"/>
            <w:numPr>
              <w:ilvl w:val="0"/>
              <w:numId w:val="6"/>
            </w:numPr>
            <w:ind w:firstLineChars="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3.5中</w:t>
          </w:r>
          <w:r w:rsidR="00016387">
            <w:rPr>
              <w:rFonts w:ascii="微软雅黑" w:eastAsia="微软雅黑" w:hAnsi="微软雅黑" w:hint="eastAsia"/>
            </w:rPr>
            <w:t>未涉及及时备份和断电处理</w:t>
          </w:r>
          <w:r w:rsidR="00A12CCC">
            <w:rPr>
              <w:rFonts w:ascii="微软雅黑" w:eastAsia="微软雅黑" w:hAnsi="微软雅黑" w:hint="eastAsia"/>
            </w:rPr>
            <w:t>，建议添加</w:t>
          </w:r>
        </w:p>
        <w:p w:rsidR="00D337D6" w:rsidRDefault="007D60D9" w:rsidP="007D60D9">
          <w:pPr>
            <w:pStyle w:val="a8"/>
            <w:numPr>
              <w:ilvl w:val="0"/>
              <w:numId w:val="6"/>
            </w:numPr>
            <w:ind w:firstLineChars="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4.3中Tom</w:t>
          </w:r>
          <w:r>
            <w:rPr>
              <w:rFonts w:ascii="微软雅黑" w:eastAsia="微软雅黑" w:hAnsi="微软雅黑"/>
            </w:rPr>
            <w:t xml:space="preserve"> Cat</w:t>
          </w:r>
          <w:r>
            <w:rPr>
              <w:rFonts w:ascii="微软雅黑" w:eastAsia="微软雅黑" w:hAnsi="微软雅黑" w:hint="eastAsia"/>
            </w:rPr>
            <w:t>应该写为T</w:t>
          </w:r>
          <w:r>
            <w:rPr>
              <w:rFonts w:ascii="微软雅黑" w:eastAsia="微软雅黑" w:hAnsi="微软雅黑"/>
            </w:rPr>
            <w:t>omcat</w:t>
          </w:r>
          <w:r>
            <w:rPr>
              <w:rFonts w:ascii="微软雅黑" w:eastAsia="微软雅黑" w:hAnsi="微软雅黑" w:hint="eastAsia"/>
            </w:rPr>
            <w:t>。</w:t>
          </w:r>
        </w:p>
        <w:p w:rsidR="00D337D6" w:rsidRDefault="00D337D6" w:rsidP="005E4AC8">
          <w:pPr>
            <w:ind w:firstLineChars="200" w:firstLine="420"/>
            <w:rPr>
              <w:rFonts w:ascii="微软雅黑" w:eastAsia="微软雅黑" w:hAnsi="微软雅黑"/>
            </w:rPr>
          </w:pPr>
        </w:p>
        <w:p w:rsidR="00D337D6" w:rsidRDefault="00D337D6" w:rsidP="005E4AC8">
          <w:pPr>
            <w:ind w:firstLineChars="200" w:firstLine="420"/>
            <w:rPr>
              <w:rFonts w:ascii="微软雅黑" w:eastAsia="微软雅黑" w:hAnsi="微软雅黑"/>
            </w:rPr>
          </w:pPr>
        </w:p>
        <w:p w:rsidR="00D337D6" w:rsidRDefault="00D337D6" w:rsidP="005E4AC8">
          <w:pPr>
            <w:ind w:firstLineChars="200" w:firstLine="420"/>
            <w:rPr>
              <w:rFonts w:ascii="微软雅黑" w:eastAsia="微软雅黑" w:hAnsi="微软雅黑"/>
            </w:rPr>
          </w:pPr>
        </w:p>
        <w:p w:rsidR="00D337D6" w:rsidRDefault="00D337D6" w:rsidP="005E4AC8">
          <w:pPr>
            <w:ind w:firstLineChars="200" w:firstLine="420"/>
            <w:rPr>
              <w:rFonts w:ascii="微软雅黑" w:eastAsia="微软雅黑" w:hAnsi="微软雅黑"/>
            </w:rPr>
          </w:pPr>
        </w:p>
        <w:p w:rsidR="005E4AC8" w:rsidRPr="00415AE1" w:rsidRDefault="00D80D66" w:rsidP="00E21D76">
          <w:pPr>
            <w:rPr>
              <w:rFonts w:ascii="微软雅黑" w:eastAsia="微软雅黑" w:hAnsi="微软雅黑"/>
            </w:rPr>
          </w:pPr>
        </w:p>
      </w:sdtContent>
    </w:sdt>
    <w:p w:rsidR="00C81502" w:rsidRPr="008E31C0" w:rsidRDefault="00C81502">
      <w:pPr>
        <w:rPr>
          <w:rFonts w:ascii="微软雅黑" w:eastAsia="微软雅黑" w:hAnsi="Verdana"/>
        </w:rPr>
      </w:pPr>
    </w:p>
    <w:sectPr w:rsidR="00C81502" w:rsidRPr="008E31C0" w:rsidSect="005E4AC8">
      <w:headerReference w:type="default" r:id="rId10"/>
      <w:footerReference w:type="default" r:id="rId11"/>
      <w:pgSz w:w="11906" w:h="16838"/>
      <w:pgMar w:top="1440" w:right="1800" w:bottom="1440" w:left="1800" w:header="426" w:footer="6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D66" w:rsidRDefault="00D80D66" w:rsidP="00693E19">
      <w:r>
        <w:separator/>
      </w:r>
    </w:p>
  </w:endnote>
  <w:endnote w:type="continuationSeparator" w:id="0">
    <w:p w:rsidR="00D80D66" w:rsidRDefault="00D80D66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2FD" w:rsidRPr="00775C4E" w:rsidRDefault="00B572FD" w:rsidP="00B572FD">
    <w:pPr>
      <w:pStyle w:val="a4"/>
      <w:pBdr>
        <w:top w:val="thinThickSmallGap" w:sz="24" w:space="1" w:color="622423" w:themeColor="accent2" w:themeShade="7F"/>
      </w:pBdr>
      <w:rPr>
        <w:rFonts w:ascii="微软雅黑" w:hAnsi="微软雅黑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                     </w:t>
    </w:r>
    <w:r>
      <w:rPr>
        <w:rFonts w:ascii="微软雅黑" w:hAnsi="微软雅黑" w:hint="eastAsia"/>
      </w:rPr>
      <w:t>管理文档</w:t>
    </w:r>
    <w:r>
      <w:rPr>
        <w:rFonts w:ascii="微软雅黑" w:hAnsi="微软雅黑" w:hint="eastAsia"/>
      </w:rPr>
      <w:t xml:space="preserve"> </w:t>
    </w:r>
    <w:r>
      <w:rPr>
        <w:rFonts w:ascii="微软雅黑" w:hAnsi="微软雅黑" w:hint="eastAsia"/>
      </w:rPr>
      <w:t>注意保密</w:t>
    </w:r>
    <w:r w:rsidRPr="00775C4E">
      <w:rPr>
        <w:rFonts w:ascii="微软雅黑" w:hAnsi="微软雅黑"/>
      </w:rPr>
      <w:ptab w:relativeTo="margin" w:alignment="right" w:leader="none"/>
    </w:r>
    <w:r w:rsidRPr="00775C4E">
      <w:rPr>
        <w:rFonts w:ascii="微软雅黑" w:hAnsi="微软雅黑" w:hint="eastAsia"/>
      </w:rPr>
      <w:t>第</w:t>
    </w:r>
    <w:r w:rsidRPr="00775C4E">
      <w:rPr>
        <w:rFonts w:ascii="微软雅黑" w:hAnsi="微软雅黑"/>
      </w:rPr>
      <w:fldChar w:fldCharType="begin"/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 w:hint="eastAsia"/>
      </w:rPr>
      <w:instrText>PAGE   \* MERGEFORMAT</w:instrText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/>
      </w:rPr>
      <w:fldChar w:fldCharType="separate"/>
    </w:r>
    <w:r w:rsidR="00A01AD5">
      <w:rPr>
        <w:rFonts w:ascii="微软雅黑" w:hAnsi="微软雅黑"/>
        <w:noProof/>
      </w:rPr>
      <w:t>1</w:t>
    </w:r>
    <w:r w:rsidRPr="00775C4E">
      <w:rPr>
        <w:rFonts w:ascii="微软雅黑" w:hAnsi="微软雅黑"/>
      </w:rPr>
      <w:fldChar w:fldCharType="end"/>
    </w:r>
    <w:r w:rsidRPr="00775C4E">
      <w:rPr>
        <w:rFonts w:ascii="微软雅黑" w:hAnsi="微软雅黑" w:hint="eastAsia"/>
      </w:rPr>
      <w:t>页</w:t>
    </w:r>
    <w:r w:rsidRPr="00775C4E">
      <w:rPr>
        <w:rFonts w:ascii="微软雅黑" w:hAnsi="微软雅黑" w:hint="eastAsia"/>
      </w:rPr>
      <w:t xml:space="preserve"> </w:t>
    </w:r>
    <w:r w:rsidRPr="00775C4E">
      <w:rPr>
        <w:rFonts w:ascii="微软雅黑" w:hAnsi="微软雅黑" w:hint="eastAsia"/>
      </w:rPr>
      <w:t>共</w:t>
    </w:r>
    <w:r>
      <w:rPr>
        <w:rFonts w:ascii="微软雅黑" w:hAnsi="微软雅黑"/>
        <w:noProof/>
      </w:rPr>
      <w:fldChar w:fldCharType="begin"/>
    </w:r>
    <w:r>
      <w:rPr>
        <w:rFonts w:ascii="微软雅黑" w:hAnsi="微软雅黑"/>
        <w:noProof/>
      </w:rPr>
      <w:instrText xml:space="preserve"> NUMPAGES   \* MERGEFORMAT </w:instrText>
    </w:r>
    <w:r>
      <w:rPr>
        <w:rFonts w:ascii="微软雅黑" w:hAnsi="微软雅黑"/>
        <w:noProof/>
      </w:rPr>
      <w:fldChar w:fldCharType="separate"/>
    </w:r>
    <w:r w:rsidR="00A01AD5">
      <w:rPr>
        <w:rFonts w:ascii="微软雅黑" w:hAnsi="微软雅黑"/>
        <w:noProof/>
      </w:rPr>
      <w:t>2</w:t>
    </w:r>
    <w:r>
      <w:rPr>
        <w:rFonts w:ascii="微软雅黑" w:hAnsi="微软雅黑"/>
        <w:noProof/>
      </w:rPr>
      <w:fldChar w:fldCharType="end"/>
    </w:r>
    <w:r w:rsidRPr="00775C4E">
      <w:rPr>
        <w:rFonts w:ascii="微软雅黑" w:hAnsi="微软雅黑" w:hint="eastAsia"/>
      </w:rPr>
      <w:t>页</w:t>
    </w:r>
  </w:p>
  <w:p w:rsidR="00395EB3" w:rsidRPr="00B572FD" w:rsidRDefault="00395EB3" w:rsidP="00B572F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D66" w:rsidRDefault="00D80D66" w:rsidP="00693E19">
      <w:r>
        <w:separator/>
      </w:r>
    </w:p>
  </w:footnote>
  <w:footnote w:type="continuationSeparator" w:id="0">
    <w:p w:rsidR="00D80D66" w:rsidRDefault="00D80D66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F82" w:rsidRDefault="00B22F82" w:rsidP="00B22F8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hAnsi="微软雅黑"/>
      </w:rPr>
    </w:pPr>
  </w:p>
  <w:p w:rsidR="00395EB3" w:rsidRPr="00B22F82" w:rsidRDefault="00B22F82" w:rsidP="00B22F8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</w:t>
    </w:r>
    <w:r>
      <w:rPr>
        <w:rFonts w:ascii="微软雅黑" w:hAnsi="微软雅黑"/>
      </w:rPr>
      <w:t xml:space="preserve">     </w:t>
    </w:r>
    <w:r>
      <w:rPr>
        <w:rFonts w:ascii="微软雅黑" w:hAnsi="微软雅黑" w:hint="eastAsia"/>
      </w:rPr>
      <w:t xml:space="preserve">                       </w:t>
    </w:r>
    <w:r>
      <w:rPr>
        <w:rFonts w:ascii="微软雅黑" w:hAnsi="微软雅黑"/>
      </w:rPr>
      <w:t xml:space="preserve">                       </w:t>
    </w:r>
    <w:r>
      <w:rPr>
        <w:rFonts w:ascii="微软雅黑" w:hAnsi="微软雅黑" w:hint="eastAsia"/>
      </w:rPr>
      <w:t xml:space="preserve"> </w:t>
    </w:r>
    <w:sdt>
      <w:sdtPr>
        <w:rPr>
          <w:rFonts w:ascii="微软雅黑" w:hAnsi="微软雅黑" w:hint="eastAsia"/>
        </w:rPr>
        <w:alias w:val="请输入文档名称"/>
        <w:tag w:val="请输入文档名称"/>
        <w:id w:val="836115789"/>
        <w:placeholder>
          <w:docPart w:val="A8A37083ED3E4F70AC86C287C5570A12"/>
        </w:placeholder>
      </w:sdtPr>
      <w:sdtEndPr/>
      <w:sdtContent>
        <w:sdt>
          <w:sdtPr>
            <w:rPr>
              <w:rFonts w:ascii="微软雅黑" w:hAnsi="微软雅黑" w:hint="eastAsia"/>
            </w:rPr>
            <w:alias w:val="请选择中文名称"/>
            <w:tag w:val="请选择中文名称"/>
            <w:id w:val="1419907401"/>
            <w:placeholder>
              <w:docPart w:val="71685A6974AB4E0E95A317430F138F1E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/>
          <w:sdtContent>
            <w:r>
              <w:rPr>
                <w:rFonts w:ascii="微软雅黑" w:hAnsi="微软雅黑" w:hint="eastAsia"/>
              </w:rPr>
              <w:t>软件结构设计说明</w:t>
            </w:r>
          </w:sdtContent>
        </w:sdt>
      </w:sdtContent>
    </w:sdt>
    <w:r>
      <w:rPr>
        <w:rFonts w:ascii="微软雅黑" w:hAnsi="微软雅黑" w:hint="eastAsia"/>
      </w:rPr>
      <w:t xml:space="preserve"> v</w:t>
    </w:r>
    <w:sdt>
      <w:sdtPr>
        <w:rPr>
          <w:rFonts w:ascii="微软雅黑" w:hAnsi="微软雅黑" w:hint="eastAsia"/>
        </w:rPr>
        <w:alias w:val="请选择版本号"/>
        <w:tag w:val="请选择版本号"/>
        <w:id w:val="-481847178"/>
        <w:placeholder>
          <w:docPart w:val="482D6CF3D4AD48B6A8AF82FD43C0858F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 w:rsidR="00950205">
          <w:rPr>
            <w:rFonts w:ascii="微软雅黑" w:hAnsi="微软雅黑" w:hint="eastAsia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6D4E07"/>
    <w:multiLevelType w:val="hybridMultilevel"/>
    <w:tmpl w:val="3E4AF3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749"/>
    <w:rsid w:val="00005749"/>
    <w:rsid w:val="00006199"/>
    <w:rsid w:val="00012DBE"/>
    <w:rsid w:val="00016387"/>
    <w:rsid w:val="00051494"/>
    <w:rsid w:val="00061C1B"/>
    <w:rsid w:val="00061DB2"/>
    <w:rsid w:val="000C4DD1"/>
    <w:rsid w:val="000E3F10"/>
    <w:rsid w:val="000E474A"/>
    <w:rsid w:val="00122993"/>
    <w:rsid w:val="00132E03"/>
    <w:rsid w:val="0016457A"/>
    <w:rsid w:val="0018554A"/>
    <w:rsid w:val="001A3D17"/>
    <w:rsid w:val="001B5C87"/>
    <w:rsid w:val="001C0441"/>
    <w:rsid w:val="001C05BC"/>
    <w:rsid w:val="001D36A3"/>
    <w:rsid w:val="002104B3"/>
    <w:rsid w:val="002258DC"/>
    <w:rsid w:val="002551BD"/>
    <w:rsid w:val="00257360"/>
    <w:rsid w:val="002669F2"/>
    <w:rsid w:val="002B57FF"/>
    <w:rsid w:val="002C6F4A"/>
    <w:rsid w:val="00326110"/>
    <w:rsid w:val="00360016"/>
    <w:rsid w:val="00361868"/>
    <w:rsid w:val="00362D66"/>
    <w:rsid w:val="00395EB3"/>
    <w:rsid w:val="00397EB2"/>
    <w:rsid w:val="00411482"/>
    <w:rsid w:val="0042109F"/>
    <w:rsid w:val="004338A2"/>
    <w:rsid w:val="00450BA4"/>
    <w:rsid w:val="00452D0F"/>
    <w:rsid w:val="00480FDF"/>
    <w:rsid w:val="004A4BFE"/>
    <w:rsid w:val="004D139F"/>
    <w:rsid w:val="005B3DBF"/>
    <w:rsid w:val="005E339C"/>
    <w:rsid w:val="005E4AC8"/>
    <w:rsid w:val="006601F2"/>
    <w:rsid w:val="00675548"/>
    <w:rsid w:val="0069196E"/>
    <w:rsid w:val="00693E19"/>
    <w:rsid w:val="006A170E"/>
    <w:rsid w:val="006B0C68"/>
    <w:rsid w:val="006C0CF6"/>
    <w:rsid w:val="006E0F58"/>
    <w:rsid w:val="006F49C1"/>
    <w:rsid w:val="0070664F"/>
    <w:rsid w:val="00727AAB"/>
    <w:rsid w:val="0075430F"/>
    <w:rsid w:val="00775C4E"/>
    <w:rsid w:val="007761D2"/>
    <w:rsid w:val="007D60D9"/>
    <w:rsid w:val="007F3C15"/>
    <w:rsid w:val="00802AE2"/>
    <w:rsid w:val="008075C6"/>
    <w:rsid w:val="008102C2"/>
    <w:rsid w:val="00832E1D"/>
    <w:rsid w:val="00870C63"/>
    <w:rsid w:val="00871F58"/>
    <w:rsid w:val="00893767"/>
    <w:rsid w:val="0089498A"/>
    <w:rsid w:val="008A0712"/>
    <w:rsid w:val="008B1317"/>
    <w:rsid w:val="008E31C0"/>
    <w:rsid w:val="00925FAE"/>
    <w:rsid w:val="009452E6"/>
    <w:rsid w:val="00950205"/>
    <w:rsid w:val="00951450"/>
    <w:rsid w:val="009556A1"/>
    <w:rsid w:val="0095714F"/>
    <w:rsid w:val="00967C08"/>
    <w:rsid w:val="00994F39"/>
    <w:rsid w:val="009B7F50"/>
    <w:rsid w:val="009C79EA"/>
    <w:rsid w:val="009F7352"/>
    <w:rsid w:val="00A01AD5"/>
    <w:rsid w:val="00A12CCC"/>
    <w:rsid w:val="00A26035"/>
    <w:rsid w:val="00A5176E"/>
    <w:rsid w:val="00AA3872"/>
    <w:rsid w:val="00B13A7E"/>
    <w:rsid w:val="00B22F82"/>
    <w:rsid w:val="00B26AD0"/>
    <w:rsid w:val="00B26AE0"/>
    <w:rsid w:val="00B34DCB"/>
    <w:rsid w:val="00B572FD"/>
    <w:rsid w:val="00B94F6E"/>
    <w:rsid w:val="00BE663F"/>
    <w:rsid w:val="00C03E9F"/>
    <w:rsid w:val="00C40CE2"/>
    <w:rsid w:val="00C81502"/>
    <w:rsid w:val="00CC7FAA"/>
    <w:rsid w:val="00CE4164"/>
    <w:rsid w:val="00CE7835"/>
    <w:rsid w:val="00D13B7F"/>
    <w:rsid w:val="00D337D6"/>
    <w:rsid w:val="00D338DD"/>
    <w:rsid w:val="00D73DD7"/>
    <w:rsid w:val="00D80D66"/>
    <w:rsid w:val="00DB55C8"/>
    <w:rsid w:val="00E008F0"/>
    <w:rsid w:val="00E21D76"/>
    <w:rsid w:val="00E5210A"/>
    <w:rsid w:val="00EA68D1"/>
    <w:rsid w:val="00EE33AB"/>
    <w:rsid w:val="00F10F67"/>
    <w:rsid w:val="00F30E85"/>
    <w:rsid w:val="00F34760"/>
    <w:rsid w:val="00FE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F3C15"/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34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F3C15"/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34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621067634C74A4A9C37644129E7EE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22BDB6-FCEC-4B24-A66A-10EC3F5E0157}"/>
      </w:docPartPr>
      <w:docPartBody>
        <w:p w:rsidR="0000462C" w:rsidRDefault="00995B60">
          <w:pPr>
            <w:pStyle w:val="2621067634C74A4A9C37644129E7EE69"/>
          </w:pPr>
          <w:r w:rsidRPr="00B92D6B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194C4493FBCC452B946DDAA6FC5FF5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01FDC2-EC52-4BF3-B0D8-83001D8116D0}"/>
      </w:docPartPr>
      <w:docPartBody>
        <w:p w:rsidR="0000462C" w:rsidRDefault="00995B60">
          <w:pPr>
            <w:pStyle w:val="194C4493FBCC452B946DDAA6FC5FF547"/>
          </w:pPr>
          <w:r w:rsidRPr="000E5998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4E7AE24EB7564168A70C6C4F50C5B9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965F9C-D23C-493B-ACE6-E11EBE75947F}"/>
      </w:docPartPr>
      <w:docPartBody>
        <w:p w:rsidR="0000462C" w:rsidRDefault="00995B60">
          <w:pPr>
            <w:pStyle w:val="4E7AE24EB7564168A70C6C4F50C5B99D"/>
          </w:pPr>
          <w:r w:rsidRPr="000E5998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28AE230219C841B5AF3387D9A186F0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5FAEBC-5390-429C-8195-007ECC6BC6DB}"/>
      </w:docPartPr>
      <w:docPartBody>
        <w:p w:rsidR="0000462C" w:rsidRDefault="00995B60">
          <w:pPr>
            <w:pStyle w:val="28AE230219C841B5AF3387D9A186F034"/>
          </w:pPr>
          <w:r w:rsidRPr="00B92D6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54394F65C2644E9AA83FEE9B92E6AE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00EAFE-47C7-42E8-8CDD-B2AB98ACE7B8}"/>
      </w:docPartPr>
      <w:docPartBody>
        <w:p w:rsidR="0017568B" w:rsidRDefault="003F60DB" w:rsidP="003F60DB">
          <w:pPr>
            <w:pStyle w:val="54394F65C2644E9AA83FEE9B92E6AE60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E486B7BB48D43F480A7FA686DCEF2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E83709-0C51-4A81-8431-ECCF41AD1D7B}"/>
      </w:docPartPr>
      <w:docPartBody>
        <w:p w:rsidR="0017568B" w:rsidRDefault="003F60DB" w:rsidP="003F60DB">
          <w:pPr>
            <w:pStyle w:val="BE486B7BB48D43F480A7FA686DCEF21B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FA44F85EA40F442F90CD4F3B1CEAF9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7A2843-04FD-4CCF-9B61-06530C464002}"/>
      </w:docPartPr>
      <w:docPartBody>
        <w:p w:rsidR="0017568B" w:rsidRDefault="003F60DB" w:rsidP="003F60DB">
          <w:pPr>
            <w:pStyle w:val="FA44F85EA40F442F90CD4F3B1CEAF917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8A37083ED3E4F70AC86C287C5570A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613A1E-9523-4698-8220-6CA80CD65370}"/>
      </w:docPartPr>
      <w:docPartBody>
        <w:p w:rsidR="0017568B" w:rsidRDefault="003F60DB" w:rsidP="003F60DB">
          <w:pPr>
            <w:pStyle w:val="A8A37083ED3E4F70AC86C287C5570A12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71685A6974AB4E0E95A317430F138F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8B4B45-51A4-49B0-B1AA-42E58B86D738}"/>
      </w:docPartPr>
      <w:docPartBody>
        <w:p w:rsidR="0017568B" w:rsidRDefault="003F60DB" w:rsidP="003F60DB">
          <w:pPr>
            <w:pStyle w:val="71685A6974AB4E0E95A317430F138F1E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82D6CF3D4AD48B6A8AF82FD43C085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BF8192-FF9A-45C4-A933-462EA627941E}"/>
      </w:docPartPr>
      <w:docPartBody>
        <w:p w:rsidR="0017568B" w:rsidRDefault="003F60DB" w:rsidP="003F60DB">
          <w:pPr>
            <w:pStyle w:val="482D6CF3D4AD48B6A8AF82FD43C0858F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204D7E-5EF5-4B69-B5BB-67F1879CDF6B}"/>
      </w:docPartPr>
      <w:docPartBody>
        <w:p w:rsidR="0017568B" w:rsidRDefault="003F60DB">
          <w:r w:rsidRPr="004044C9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1FB5D57F3B44A5083EB2DB9874E9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CD6430-057A-4778-81FF-0FCC547CDB4E}"/>
      </w:docPartPr>
      <w:docPartBody>
        <w:p w:rsidR="0017568B" w:rsidRDefault="003F60DB" w:rsidP="003F60DB">
          <w:pPr>
            <w:pStyle w:val="E1FB5D57F3B44A5083EB2DB9874E98FC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39315F1E74C4B019D314FBA6B3BDE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C4D3AD-9A26-4753-8C77-57E17C634152}"/>
      </w:docPartPr>
      <w:docPartBody>
        <w:p w:rsidR="0017568B" w:rsidRDefault="003F60DB" w:rsidP="003F60DB">
          <w:pPr>
            <w:pStyle w:val="A39315F1E74C4B019D314FBA6B3BDE26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B4"/>
    <w:rsid w:val="0000462C"/>
    <w:rsid w:val="0017568B"/>
    <w:rsid w:val="0019730A"/>
    <w:rsid w:val="001D5942"/>
    <w:rsid w:val="00214BBF"/>
    <w:rsid w:val="003C3255"/>
    <w:rsid w:val="003F60DB"/>
    <w:rsid w:val="005D2B1F"/>
    <w:rsid w:val="00923735"/>
    <w:rsid w:val="00995B60"/>
    <w:rsid w:val="00A52D4F"/>
    <w:rsid w:val="00B00FCD"/>
    <w:rsid w:val="00B56D76"/>
    <w:rsid w:val="00C80CB4"/>
    <w:rsid w:val="00CF2A9E"/>
    <w:rsid w:val="00D124BA"/>
    <w:rsid w:val="00D65126"/>
    <w:rsid w:val="00DE0D2F"/>
    <w:rsid w:val="00DF1972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568B"/>
    <w:rPr>
      <w:color w:val="808080"/>
    </w:rPr>
  </w:style>
  <w:style w:type="paragraph" w:customStyle="1" w:styleId="2621067634C74A4A9C37644129E7EE69">
    <w:name w:val="2621067634C74A4A9C37644129E7EE69"/>
    <w:pPr>
      <w:widowControl w:val="0"/>
      <w:jc w:val="both"/>
    </w:pPr>
  </w:style>
  <w:style w:type="paragraph" w:customStyle="1" w:styleId="194C4493FBCC452B946DDAA6FC5FF547">
    <w:name w:val="194C4493FBCC452B946DDAA6FC5FF547"/>
    <w:pPr>
      <w:widowControl w:val="0"/>
      <w:jc w:val="both"/>
    </w:pPr>
  </w:style>
  <w:style w:type="paragraph" w:customStyle="1" w:styleId="4E7AE24EB7564168A70C6C4F50C5B99D">
    <w:name w:val="4E7AE24EB7564168A70C6C4F50C5B99D"/>
    <w:pPr>
      <w:widowControl w:val="0"/>
      <w:jc w:val="both"/>
    </w:pPr>
  </w:style>
  <w:style w:type="paragraph" w:customStyle="1" w:styleId="D6A4B5C925394AF180AD0EFC67598394">
    <w:name w:val="D6A4B5C925394AF180AD0EFC67598394"/>
    <w:pPr>
      <w:widowControl w:val="0"/>
      <w:jc w:val="both"/>
    </w:pPr>
  </w:style>
  <w:style w:type="paragraph" w:customStyle="1" w:styleId="CB8748E874EA42BB8CF8720FAE444833">
    <w:name w:val="CB8748E874EA42BB8CF8720FAE444833"/>
    <w:pPr>
      <w:widowControl w:val="0"/>
      <w:jc w:val="both"/>
    </w:pPr>
  </w:style>
  <w:style w:type="paragraph" w:customStyle="1" w:styleId="0F43C2CF4DAE4BD291CBBE6328BEA59A">
    <w:name w:val="0F43C2CF4DAE4BD291CBBE6328BEA59A"/>
    <w:pPr>
      <w:widowControl w:val="0"/>
      <w:jc w:val="both"/>
    </w:pPr>
  </w:style>
  <w:style w:type="paragraph" w:customStyle="1" w:styleId="28AE230219C841B5AF3387D9A186F034">
    <w:name w:val="28AE230219C841B5AF3387D9A186F034"/>
    <w:pPr>
      <w:widowControl w:val="0"/>
      <w:jc w:val="both"/>
    </w:pPr>
  </w:style>
  <w:style w:type="paragraph" w:customStyle="1" w:styleId="D5C36469DC85413EA591C55F639A2F86">
    <w:name w:val="D5C36469DC85413EA591C55F639A2F86"/>
    <w:rsid w:val="00C80CB4"/>
    <w:pPr>
      <w:widowControl w:val="0"/>
      <w:jc w:val="both"/>
    </w:pPr>
  </w:style>
  <w:style w:type="paragraph" w:customStyle="1" w:styleId="13E39D61191543CD8C2AF34D7D144415">
    <w:name w:val="13E39D61191543CD8C2AF34D7D144415"/>
    <w:rsid w:val="00C80CB4"/>
    <w:pPr>
      <w:widowControl w:val="0"/>
      <w:jc w:val="both"/>
    </w:pPr>
  </w:style>
  <w:style w:type="paragraph" w:customStyle="1" w:styleId="EFC50CD301354428B6905AF1A868A7CD">
    <w:name w:val="EFC50CD301354428B6905AF1A868A7CD"/>
    <w:rsid w:val="00CF2A9E"/>
    <w:pPr>
      <w:widowControl w:val="0"/>
      <w:jc w:val="both"/>
    </w:pPr>
  </w:style>
  <w:style w:type="paragraph" w:customStyle="1" w:styleId="D0A785D1837647BB82DE1B31EE9FB4E9">
    <w:name w:val="D0A785D1837647BB82DE1B31EE9FB4E9"/>
    <w:rsid w:val="00A52D4F"/>
    <w:pPr>
      <w:widowControl w:val="0"/>
      <w:jc w:val="both"/>
    </w:pPr>
  </w:style>
  <w:style w:type="paragraph" w:customStyle="1" w:styleId="7A404986E5C94231A662E8CF440F7553">
    <w:name w:val="7A404986E5C94231A662E8CF440F7553"/>
    <w:rsid w:val="00D65126"/>
    <w:pPr>
      <w:widowControl w:val="0"/>
      <w:jc w:val="both"/>
    </w:pPr>
  </w:style>
  <w:style w:type="paragraph" w:customStyle="1" w:styleId="5D5BA36554AE434E85F9CAF146AB0727">
    <w:name w:val="5D5BA36554AE434E85F9CAF146AB0727"/>
    <w:rsid w:val="00D65126"/>
    <w:pPr>
      <w:widowControl w:val="0"/>
      <w:jc w:val="both"/>
    </w:pPr>
  </w:style>
  <w:style w:type="paragraph" w:customStyle="1" w:styleId="4C7CBB89BCE94DA6B5C6E383EABE85F8">
    <w:name w:val="4C7CBB89BCE94DA6B5C6E383EABE85F8"/>
    <w:rsid w:val="00D65126"/>
    <w:pPr>
      <w:widowControl w:val="0"/>
      <w:jc w:val="both"/>
    </w:pPr>
  </w:style>
  <w:style w:type="paragraph" w:customStyle="1" w:styleId="54394F65C2644E9AA83FEE9B92E6AE60">
    <w:name w:val="54394F65C2644E9AA83FEE9B92E6AE60"/>
    <w:rsid w:val="003F60DB"/>
    <w:pPr>
      <w:widowControl w:val="0"/>
      <w:jc w:val="both"/>
    </w:pPr>
  </w:style>
  <w:style w:type="paragraph" w:customStyle="1" w:styleId="71B1846950174838BFA86C9775B6A519">
    <w:name w:val="71B1846950174838BFA86C9775B6A519"/>
    <w:rsid w:val="003F60DB"/>
    <w:pPr>
      <w:widowControl w:val="0"/>
      <w:jc w:val="both"/>
    </w:pPr>
  </w:style>
  <w:style w:type="paragraph" w:customStyle="1" w:styleId="EB5A737F554C4526AA35F520BE4EF957">
    <w:name w:val="EB5A737F554C4526AA35F520BE4EF957"/>
    <w:rsid w:val="003F60DB"/>
    <w:pPr>
      <w:widowControl w:val="0"/>
      <w:jc w:val="both"/>
    </w:pPr>
  </w:style>
  <w:style w:type="paragraph" w:customStyle="1" w:styleId="BE486B7BB48D43F480A7FA686DCEF21B">
    <w:name w:val="BE486B7BB48D43F480A7FA686DCEF21B"/>
    <w:rsid w:val="003F60DB"/>
    <w:pPr>
      <w:widowControl w:val="0"/>
      <w:jc w:val="both"/>
    </w:pPr>
  </w:style>
  <w:style w:type="paragraph" w:customStyle="1" w:styleId="FA44F85EA40F442F90CD4F3B1CEAF917">
    <w:name w:val="FA44F85EA40F442F90CD4F3B1CEAF917"/>
    <w:rsid w:val="003F60DB"/>
    <w:pPr>
      <w:widowControl w:val="0"/>
      <w:jc w:val="both"/>
    </w:pPr>
  </w:style>
  <w:style w:type="paragraph" w:customStyle="1" w:styleId="69822CDB3CE141889A646BBABCD4C099">
    <w:name w:val="69822CDB3CE141889A646BBABCD4C099"/>
    <w:rsid w:val="003F60DB"/>
    <w:pPr>
      <w:widowControl w:val="0"/>
      <w:jc w:val="both"/>
    </w:pPr>
  </w:style>
  <w:style w:type="paragraph" w:customStyle="1" w:styleId="A8A37083ED3E4F70AC86C287C5570A12">
    <w:name w:val="A8A37083ED3E4F70AC86C287C5570A12"/>
    <w:rsid w:val="003F60DB"/>
    <w:pPr>
      <w:widowControl w:val="0"/>
      <w:jc w:val="both"/>
    </w:pPr>
  </w:style>
  <w:style w:type="paragraph" w:customStyle="1" w:styleId="71685A6974AB4E0E95A317430F138F1E">
    <w:name w:val="71685A6974AB4E0E95A317430F138F1E"/>
    <w:rsid w:val="003F60DB"/>
    <w:pPr>
      <w:widowControl w:val="0"/>
      <w:jc w:val="both"/>
    </w:pPr>
  </w:style>
  <w:style w:type="paragraph" w:customStyle="1" w:styleId="482D6CF3D4AD48B6A8AF82FD43C0858F">
    <w:name w:val="482D6CF3D4AD48B6A8AF82FD43C0858F"/>
    <w:rsid w:val="003F60DB"/>
    <w:pPr>
      <w:widowControl w:val="0"/>
      <w:jc w:val="both"/>
    </w:pPr>
  </w:style>
  <w:style w:type="paragraph" w:customStyle="1" w:styleId="E1FB5D57F3B44A5083EB2DB9874E98FC">
    <w:name w:val="E1FB5D57F3B44A5083EB2DB9874E98FC"/>
    <w:rsid w:val="003F60DB"/>
    <w:pPr>
      <w:widowControl w:val="0"/>
      <w:jc w:val="both"/>
    </w:pPr>
  </w:style>
  <w:style w:type="paragraph" w:customStyle="1" w:styleId="EF7D828620FB4834A59714521BB02A77">
    <w:name w:val="EF7D828620FB4834A59714521BB02A77"/>
    <w:rsid w:val="003F60DB"/>
    <w:pPr>
      <w:widowControl w:val="0"/>
      <w:jc w:val="both"/>
    </w:pPr>
  </w:style>
  <w:style w:type="paragraph" w:customStyle="1" w:styleId="A39315F1E74C4B019D314FBA6B3BDE26">
    <w:name w:val="A39315F1E74C4B019D314FBA6B3BDE26"/>
    <w:rsid w:val="003F60DB"/>
    <w:pPr>
      <w:widowControl w:val="0"/>
      <w:jc w:val="both"/>
    </w:pPr>
  </w:style>
  <w:style w:type="paragraph" w:customStyle="1" w:styleId="97975C9837974F3484006D4040BEAB85">
    <w:name w:val="97975C9837974F3484006D4040BEAB85"/>
    <w:rsid w:val="0017568B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568B"/>
    <w:rPr>
      <w:color w:val="808080"/>
    </w:rPr>
  </w:style>
  <w:style w:type="paragraph" w:customStyle="1" w:styleId="2621067634C74A4A9C37644129E7EE69">
    <w:name w:val="2621067634C74A4A9C37644129E7EE69"/>
    <w:pPr>
      <w:widowControl w:val="0"/>
      <w:jc w:val="both"/>
    </w:pPr>
  </w:style>
  <w:style w:type="paragraph" w:customStyle="1" w:styleId="194C4493FBCC452B946DDAA6FC5FF547">
    <w:name w:val="194C4493FBCC452B946DDAA6FC5FF547"/>
    <w:pPr>
      <w:widowControl w:val="0"/>
      <w:jc w:val="both"/>
    </w:pPr>
  </w:style>
  <w:style w:type="paragraph" w:customStyle="1" w:styleId="4E7AE24EB7564168A70C6C4F50C5B99D">
    <w:name w:val="4E7AE24EB7564168A70C6C4F50C5B99D"/>
    <w:pPr>
      <w:widowControl w:val="0"/>
      <w:jc w:val="both"/>
    </w:pPr>
  </w:style>
  <w:style w:type="paragraph" w:customStyle="1" w:styleId="D6A4B5C925394AF180AD0EFC67598394">
    <w:name w:val="D6A4B5C925394AF180AD0EFC67598394"/>
    <w:pPr>
      <w:widowControl w:val="0"/>
      <w:jc w:val="both"/>
    </w:pPr>
  </w:style>
  <w:style w:type="paragraph" w:customStyle="1" w:styleId="CB8748E874EA42BB8CF8720FAE444833">
    <w:name w:val="CB8748E874EA42BB8CF8720FAE444833"/>
    <w:pPr>
      <w:widowControl w:val="0"/>
      <w:jc w:val="both"/>
    </w:pPr>
  </w:style>
  <w:style w:type="paragraph" w:customStyle="1" w:styleId="0F43C2CF4DAE4BD291CBBE6328BEA59A">
    <w:name w:val="0F43C2CF4DAE4BD291CBBE6328BEA59A"/>
    <w:pPr>
      <w:widowControl w:val="0"/>
      <w:jc w:val="both"/>
    </w:pPr>
  </w:style>
  <w:style w:type="paragraph" w:customStyle="1" w:styleId="28AE230219C841B5AF3387D9A186F034">
    <w:name w:val="28AE230219C841B5AF3387D9A186F034"/>
    <w:pPr>
      <w:widowControl w:val="0"/>
      <w:jc w:val="both"/>
    </w:pPr>
  </w:style>
  <w:style w:type="paragraph" w:customStyle="1" w:styleId="D5C36469DC85413EA591C55F639A2F86">
    <w:name w:val="D5C36469DC85413EA591C55F639A2F86"/>
    <w:rsid w:val="00C80CB4"/>
    <w:pPr>
      <w:widowControl w:val="0"/>
      <w:jc w:val="both"/>
    </w:pPr>
  </w:style>
  <w:style w:type="paragraph" w:customStyle="1" w:styleId="13E39D61191543CD8C2AF34D7D144415">
    <w:name w:val="13E39D61191543CD8C2AF34D7D144415"/>
    <w:rsid w:val="00C80CB4"/>
    <w:pPr>
      <w:widowControl w:val="0"/>
      <w:jc w:val="both"/>
    </w:pPr>
  </w:style>
  <w:style w:type="paragraph" w:customStyle="1" w:styleId="EFC50CD301354428B6905AF1A868A7CD">
    <w:name w:val="EFC50CD301354428B6905AF1A868A7CD"/>
    <w:rsid w:val="00CF2A9E"/>
    <w:pPr>
      <w:widowControl w:val="0"/>
      <w:jc w:val="both"/>
    </w:pPr>
  </w:style>
  <w:style w:type="paragraph" w:customStyle="1" w:styleId="D0A785D1837647BB82DE1B31EE9FB4E9">
    <w:name w:val="D0A785D1837647BB82DE1B31EE9FB4E9"/>
    <w:rsid w:val="00A52D4F"/>
    <w:pPr>
      <w:widowControl w:val="0"/>
      <w:jc w:val="both"/>
    </w:pPr>
  </w:style>
  <w:style w:type="paragraph" w:customStyle="1" w:styleId="7A404986E5C94231A662E8CF440F7553">
    <w:name w:val="7A404986E5C94231A662E8CF440F7553"/>
    <w:rsid w:val="00D65126"/>
    <w:pPr>
      <w:widowControl w:val="0"/>
      <w:jc w:val="both"/>
    </w:pPr>
  </w:style>
  <w:style w:type="paragraph" w:customStyle="1" w:styleId="5D5BA36554AE434E85F9CAF146AB0727">
    <w:name w:val="5D5BA36554AE434E85F9CAF146AB0727"/>
    <w:rsid w:val="00D65126"/>
    <w:pPr>
      <w:widowControl w:val="0"/>
      <w:jc w:val="both"/>
    </w:pPr>
  </w:style>
  <w:style w:type="paragraph" w:customStyle="1" w:styleId="4C7CBB89BCE94DA6B5C6E383EABE85F8">
    <w:name w:val="4C7CBB89BCE94DA6B5C6E383EABE85F8"/>
    <w:rsid w:val="00D65126"/>
    <w:pPr>
      <w:widowControl w:val="0"/>
      <w:jc w:val="both"/>
    </w:pPr>
  </w:style>
  <w:style w:type="paragraph" w:customStyle="1" w:styleId="54394F65C2644E9AA83FEE9B92E6AE60">
    <w:name w:val="54394F65C2644E9AA83FEE9B92E6AE60"/>
    <w:rsid w:val="003F60DB"/>
    <w:pPr>
      <w:widowControl w:val="0"/>
      <w:jc w:val="both"/>
    </w:pPr>
  </w:style>
  <w:style w:type="paragraph" w:customStyle="1" w:styleId="71B1846950174838BFA86C9775B6A519">
    <w:name w:val="71B1846950174838BFA86C9775B6A519"/>
    <w:rsid w:val="003F60DB"/>
    <w:pPr>
      <w:widowControl w:val="0"/>
      <w:jc w:val="both"/>
    </w:pPr>
  </w:style>
  <w:style w:type="paragraph" w:customStyle="1" w:styleId="EB5A737F554C4526AA35F520BE4EF957">
    <w:name w:val="EB5A737F554C4526AA35F520BE4EF957"/>
    <w:rsid w:val="003F60DB"/>
    <w:pPr>
      <w:widowControl w:val="0"/>
      <w:jc w:val="both"/>
    </w:pPr>
  </w:style>
  <w:style w:type="paragraph" w:customStyle="1" w:styleId="BE486B7BB48D43F480A7FA686DCEF21B">
    <w:name w:val="BE486B7BB48D43F480A7FA686DCEF21B"/>
    <w:rsid w:val="003F60DB"/>
    <w:pPr>
      <w:widowControl w:val="0"/>
      <w:jc w:val="both"/>
    </w:pPr>
  </w:style>
  <w:style w:type="paragraph" w:customStyle="1" w:styleId="FA44F85EA40F442F90CD4F3B1CEAF917">
    <w:name w:val="FA44F85EA40F442F90CD4F3B1CEAF917"/>
    <w:rsid w:val="003F60DB"/>
    <w:pPr>
      <w:widowControl w:val="0"/>
      <w:jc w:val="both"/>
    </w:pPr>
  </w:style>
  <w:style w:type="paragraph" w:customStyle="1" w:styleId="69822CDB3CE141889A646BBABCD4C099">
    <w:name w:val="69822CDB3CE141889A646BBABCD4C099"/>
    <w:rsid w:val="003F60DB"/>
    <w:pPr>
      <w:widowControl w:val="0"/>
      <w:jc w:val="both"/>
    </w:pPr>
  </w:style>
  <w:style w:type="paragraph" w:customStyle="1" w:styleId="A8A37083ED3E4F70AC86C287C5570A12">
    <w:name w:val="A8A37083ED3E4F70AC86C287C5570A12"/>
    <w:rsid w:val="003F60DB"/>
    <w:pPr>
      <w:widowControl w:val="0"/>
      <w:jc w:val="both"/>
    </w:pPr>
  </w:style>
  <w:style w:type="paragraph" w:customStyle="1" w:styleId="71685A6974AB4E0E95A317430F138F1E">
    <w:name w:val="71685A6974AB4E0E95A317430F138F1E"/>
    <w:rsid w:val="003F60DB"/>
    <w:pPr>
      <w:widowControl w:val="0"/>
      <w:jc w:val="both"/>
    </w:pPr>
  </w:style>
  <w:style w:type="paragraph" w:customStyle="1" w:styleId="482D6CF3D4AD48B6A8AF82FD43C0858F">
    <w:name w:val="482D6CF3D4AD48B6A8AF82FD43C0858F"/>
    <w:rsid w:val="003F60DB"/>
    <w:pPr>
      <w:widowControl w:val="0"/>
      <w:jc w:val="both"/>
    </w:pPr>
  </w:style>
  <w:style w:type="paragraph" w:customStyle="1" w:styleId="E1FB5D57F3B44A5083EB2DB9874E98FC">
    <w:name w:val="E1FB5D57F3B44A5083EB2DB9874E98FC"/>
    <w:rsid w:val="003F60DB"/>
    <w:pPr>
      <w:widowControl w:val="0"/>
      <w:jc w:val="both"/>
    </w:pPr>
  </w:style>
  <w:style w:type="paragraph" w:customStyle="1" w:styleId="EF7D828620FB4834A59714521BB02A77">
    <w:name w:val="EF7D828620FB4834A59714521BB02A77"/>
    <w:rsid w:val="003F60DB"/>
    <w:pPr>
      <w:widowControl w:val="0"/>
      <w:jc w:val="both"/>
    </w:pPr>
  </w:style>
  <w:style w:type="paragraph" w:customStyle="1" w:styleId="A39315F1E74C4B019D314FBA6B3BDE26">
    <w:name w:val="A39315F1E74C4B019D314FBA6B3BDE26"/>
    <w:rsid w:val="003F60DB"/>
    <w:pPr>
      <w:widowControl w:val="0"/>
      <w:jc w:val="both"/>
    </w:pPr>
  </w:style>
  <w:style w:type="paragraph" w:customStyle="1" w:styleId="97975C9837974F3484006D4040BEAB85">
    <w:name w:val="97975C9837974F3484006D4040BEAB85"/>
    <w:rsid w:val="0017568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CBF80-D6C4-477F-9D8E-E04C7E5DB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会议纪要模板.dotx</Template>
  <TotalTime>41</TotalTime>
  <Pages>2</Pages>
  <Words>50</Words>
  <Characters>287</Characters>
  <Application>Microsoft Office Word</Application>
  <DocSecurity>0</DocSecurity>
  <Lines>2</Lines>
  <Paragraphs>1</Paragraphs>
  <ScaleCrop>false</ScaleCrop>
  <Company>西安同路信息科技有限公司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Hp</cp:lastModifiedBy>
  <cp:revision>39</cp:revision>
  <dcterms:created xsi:type="dcterms:W3CDTF">2019-03-27T11:55:00Z</dcterms:created>
  <dcterms:modified xsi:type="dcterms:W3CDTF">2019-07-10T02:37:00Z</dcterms:modified>
</cp:coreProperties>
</file>